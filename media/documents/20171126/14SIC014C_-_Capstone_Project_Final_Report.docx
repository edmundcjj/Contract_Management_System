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4F0D6" w14:textId="77777777" w:rsidR="00156246" w:rsidRDefault="00156246" w:rsidP="00054A33">
      <w:pPr>
        <w:pStyle w:val="BodyText"/>
        <w:jc w:val="center"/>
        <w:rPr>
          <w:b/>
          <w:sz w:val="32"/>
          <w:szCs w:val="33"/>
        </w:rPr>
      </w:pPr>
      <w:bookmarkStart w:id="0" w:name="_Hlk499196077"/>
      <w:bookmarkEnd w:id="0"/>
      <w:r>
        <w:rPr>
          <w:b/>
          <w:sz w:val="32"/>
          <w:szCs w:val="33"/>
        </w:rPr>
        <w:t>Singapore Institute of Technology</w:t>
      </w:r>
    </w:p>
    <w:p w14:paraId="13D84086" w14:textId="4D885ACE" w:rsidR="00156246" w:rsidRDefault="00156246" w:rsidP="00054A33">
      <w:pPr>
        <w:pStyle w:val="BodyText"/>
        <w:jc w:val="center"/>
        <w:rPr>
          <w:b/>
          <w:sz w:val="32"/>
          <w:szCs w:val="33"/>
        </w:rPr>
      </w:pPr>
      <w:r w:rsidRPr="00FE07AF">
        <w:rPr>
          <w:b/>
          <w:sz w:val="32"/>
          <w:szCs w:val="33"/>
        </w:rPr>
        <w:t>Infocomm Technology Cluster</w:t>
      </w:r>
    </w:p>
    <w:p w14:paraId="6A30150A" w14:textId="77777777" w:rsidR="00156246" w:rsidRPr="00FE07AF" w:rsidRDefault="00156246" w:rsidP="00054A33">
      <w:pPr>
        <w:pStyle w:val="BodyText"/>
        <w:jc w:val="center"/>
        <w:rPr>
          <w:b/>
          <w:sz w:val="32"/>
          <w:szCs w:val="33"/>
        </w:rPr>
      </w:pPr>
    </w:p>
    <w:p w14:paraId="20B7A17A" w14:textId="7235AF0E" w:rsidR="00156246" w:rsidRPr="00FE07AF" w:rsidRDefault="005F2247" w:rsidP="00054A33">
      <w:pPr>
        <w:pStyle w:val="BodyText"/>
        <w:jc w:val="center"/>
        <w:rPr>
          <w:b/>
          <w:sz w:val="32"/>
          <w:szCs w:val="33"/>
        </w:rPr>
      </w:pPr>
      <w:r>
        <w:rPr>
          <w:b/>
          <w:sz w:val="32"/>
          <w:szCs w:val="33"/>
        </w:rPr>
        <w:t>ICT4001 Capstone Project</w:t>
      </w:r>
    </w:p>
    <w:p w14:paraId="3FBA8742" w14:textId="77777777" w:rsidR="00156246" w:rsidRPr="00FE07AF" w:rsidRDefault="00156246" w:rsidP="00FE07AF">
      <w:pPr>
        <w:pStyle w:val="BodyText"/>
        <w:jc w:val="center"/>
        <w:rPr>
          <w:sz w:val="28"/>
          <w:szCs w:val="28"/>
        </w:rPr>
      </w:pPr>
    </w:p>
    <w:p w14:paraId="71E3C2D2" w14:textId="0AC9A886" w:rsidR="00156246" w:rsidRPr="00FE07AF" w:rsidRDefault="0046610E" w:rsidP="00FE07AF">
      <w:pPr>
        <w:pStyle w:val="BodyText"/>
        <w:jc w:val="center"/>
        <w:rPr>
          <w:sz w:val="28"/>
          <w:szCs w:val="28"/>
          <w:u w:val="single"/>
        </w:rPr>
      </w:pPr>
      <w:r>
        <w:rPr>
          <w:sz w:val="28"/>
          <w:szCs w:val="28"/>
          <w:u w:val="single"/>
        </w:rPr>
        <w:t>Capstone Project Final</w:t>
      </w:r>
      <w:r w:rsidR="005C6A0E">
        <w:rPr>
          <w:sz w:val="28"/>
          <w:szCs w:val="28"/>
          <w:u w:val="single"/>
        </w:rPr>
        <w:t xml:space="preserve"> Report</w:t>
      </w:r>
      <w:r w:rsidR="00010B05">
        <w:rPr>
          <w:sz w:val="28"/>
          <w:szCs w:val="28"/>
          <w:u w:val="single"/>
        </w:rPr>
        <w:t xml:space="preserve"> Submission Form</w:t>
      </w:r>
      <w:r w:rsidR="005C6A0E">
        <w:rPr>
          <w:sz w:val="28"/>
          <w:szCs w:val="28"/>
          <w:u w:val="single"/>
        </w:rPr>
        <w:t xml:space="preserve"> </w:t>
      </w:r>
      <w:r w:rsidR="00156246">
        <w:rPr>
          <w:sz w:val="28"/>
          <w:szCs w:val="28"/>
          <w:u w:val="single"/>
        </w:rPr>
        <w:t>(</w:t>
      </w:r>
      <w:r w:rsidR="00156246" w:rsidRPr="00FE07AF">
        <w:rPr>
          <w:sz w:val="28"/>
          <w:szCs w:val="28"/>
          <w:u w:val="single"/>
        </w:rPr>
        <w:t xml:space="preserve">Form </w:t>
      </w:r>
      <w:r w:rsidR="00E54E7C">
        <w:rPr>
          <w:sz w:val="28"/>
          <w:szCs w:val="28"/>
          <w:u w:val="single"/>
        </w:rPr>
        <w:t>E</w:t>
      </w:r>
      <w:r w:rsidR="00156246">
        <w:rPr>
          <w:sz w:val="28"/>
          <w:szCs w:val="28"/>
          <w:u w:val="single"/>
        </w:rPr>
        <w:t>)</w:t>
      </w:r>
    </w:p>
    <w:p w14:paraId="49B5D5F2" w14:textId="77777777" w:rsidR="00156246" w:rsidRDefault="00156246" w:rsidP="00FE07AF">
      <w:pPr>
        <w:pStyle w:val="BodyText"/>
      </w:pPr>
    </w:p>
    <w:p w14:paraId="5FDD6EDE" w14:textId="1FEB374A" w:rsidR="00156246" w:rsidRDefault="00156246" w:rsidP="00A5057C">
      <w:pPr>
        <w:pStyle w:val="Heading1"/>
        <w:numPr>
          <w:ilvl w:val="0"/>
          <w:numId w:val="1"/>
        </w:numPr>
      </w:pPr>
      <w:r>
        <w:t>P</w:t>
      </w:r>
      <w:r w:rsidR="00EC7350">
        <w:t>reamble</w:t>
      </w:r>
    </w:p>
    <w:p w14:paraId="1DB4C2AA" w14:textId="40490BB6" w:rsidR="00EC7350" w:rsidRDefault="00EC7350" w:rsidP="00EC7350">
      <w:pPr>
        <w:pStyle w:val="BodyText"/>
      </w:pPr>
    </w:p>
    <w:p w14:paraId="4D53160A" w14:textId="19AD8848" w:rsidR="009736B9" w:rsidRDefault="009736B9" w:rsidP="00EC7350">
      <w:pPr>
        <w:pStyle w:val="BodyText"/>
      </w:pPr>
      <w:r w:rsidRPr="009736B9">
        <w:t xml:space="preserve">This form </w:t>
      </w:r>
      <w:r w:rsidR="0050466C">
        <w:t xml:space="preserve">duly filled and signed </w:t>
      </w:r>
      <w:r w:rsidRPr="009736B9">
        <w:t xml:space="preserve">must be attached </w:t>
      </w:r>
      <w:r>
        <w:t>to</w:t>
      </w:r>
      <w:r w:rsidRPr="009736B9">
        <w:t xml:space="preserve"> each </w:t>
      </w:r>
      <w:r w:rsidR="0046610E">
        <w:t>Capstone Project Final</w:t>
      </w:r>
      <w:r w:rsidRPr="009736B9">
        <w:t xml:space="preserve"> Report submitted.</w:t>
      </w:r>
    </w:p>
    <w:p w14:paraId="47D36AFB" w14:textId="77777777" w:rsidR="009736B9" w:rsidRDefault="009736B9" w:rsidP="00EC7350">
      <w:pPr>
        <w:pStyle w:val="BodyText"/>
      </w:pPr>
    </w:p>
    <w:p w14:paraId="0199FE5D" w14:textId="613D9A13" w:rsidR="00AE1164" w:rsidRPr="001B1652" w:rsidRDefault="005C6A0E" w:rsidP="00AE1164">
      <w:pPr>
        <w:pStyle w:val="BodyText"/>
        <w:rPr>
          <w:b/>
        </w:rPr>
      </w:pPr>
      <w:r>
        <w:rPr>
          <w:b/>
        </w:rPr>
        <w:t>Reporting Period</w:t>
      </w:r>
      <w:r w:rsidR="00AE1164">
        <w:rPr>
          <w:b/>
        </w:rPr>
        <w:t>:</w:t>
      </w:r>
    </w:p>
    <w:p w14:paraId="0BBFE07F" w14:textId="77777777" w:rsidR="00AE1164" w:rsidRDefault="00AE1164" w:rsidP="00AE1164">
      <w:pPr>
        <w:pStyle w:val="BodyText"/>
      </w:pPr>
    </w:p>
    <w:p w14:paraId="77979CAB" w14:textId="7F598694" w:rsidR="004F2367" w:rsidRDefault="004F2367" w:rsidP="004F2367">
      <w:pPr>
        <w:pStyle w:val="BodyText"/>
      </w:pPr>
      <w:r>
        <w:t>(</w:t>
      </w:r>
      <w:r w:rsidR="005C6A0E">
        <w:t>Reporting Period</w:t>
      </w:r>
      <w:r>
        <w:t xml:space="preserve">): </w:t>
      </w:r>
      <w:sdt>
        <w:sdtPr>
          <w:id w:val="1765113404"/>
          <w:placeholder>
            <w:docPart w:val="F4CE2519B39C4977957CC98603BC9A17"/>
          </w:placeholder>
          <w15:color w:val="FF0000"/>
          <w:date w:fullDate="2017-01-09T00:00:00Z">
            <w:dateFormat w:val="d/M/yyyy"/>
            <w:lid w:val="en-SG"/>
            <w:storeMappedDataAs w:val="dateTime"/>
            <w:calendar w:val="gregorian"/>
          </w:date>
        </w:sdtPr>
        <w:sdtContent>
          <w:r w:rsidR="0046610E">
            <w:t>9/1/2017</w:t>
          </w:r>
        </w:sdtContent>
      </w:sdt>
      <w:r>
        <w:t xml:space="preserve">    to    </w:t>
      </w:r>
      <w:sdt>
        <w:sdtPr>
          <w:id w:val="713169863"/>
          <w:placeholder>
            <w:docPart w:val="4079428BD71E4BE68CD52C11DCF081AE"/>
          </w:placeholder>
          <w15:color w:val="FF0000"/>
          <w:date w:fullDate="2017-12-15T00:00:00Z">
            <w:dateFormat w:val="d/M/yyyy"/>
            <w:lid w:val="en-SG"/>
            <w:storeMappedDataAs w:val="dateTime"/>
            <w:calendar w:val="gregorian"/>
          </w:date>
        </w:sdtPr>
        <w:sdtContent>
          <w:r w:rsidR="0046610E">
            <w:t>15/12/2017</w:t>
          </w:r>
        </w:sdtContent>
      </w:sdt>
    </w:p>
    <w:p w14:paraId="3087CFC6" w14:textId="77777777" w:rsidR="00AE1164" w:rsidRDefault="00AE1164" w:rsidP="00AE1164">
      <w:pPr>
        <w:pStyle w:val="BodyText"/>
      </w:pPr>
    </w:p>
    <w:p w14:paraId="55D24850" w14:textId="2C36BCFD" w:rsidR="00EC7350" w:rsidRDefault="00EC7350" w:rsidP="00EC7350">
      <w:pPr>
        <w:pStyle w:val="BodyText"/>
      </w:pPr>
    </w:p>
    <w:p w14:paraId="4AFCFBF8" w14:textId="0A4FE35B" w:rsidR="00EC7350" w:rsidRPr="00AE1164" w:rsidRDefault="00AE1164" w:rsidP="00EC7350">
      <w:pPr>
        <w:pStyle w:val="BodyText"/>
        <w:rPr>
          <w:b/>
        </w:rPr>
      </w:pPr>
      <w:r w:rsidRPr="00AE1164">
        <w:rPr>
          <w:b/>
        </w:rPr>
        <w:t>Candidate Particulars:</w:t>
      </w:r>
    </w:p>
    <w:p w14:paraId="35D1DC85" w14:textId="1C21C83B" w:rsidR="00AE1164" w:rsidRDefault="00AE1164" w:rsidP="00EC7350">
      <w:pPr>
        <w:pStyle w:val="BodyText"/>
      </w:pPr>
    </w:p>
    <w:p w14:paraId="76D62696" w14:textId="24C0D42C" w:rsidR="00AE1164" w:rsidRDefault="00AE1164" w:rsidP="00AE1164">
      <w:pPr>
        <w:pStyle w:val="BodyText"/>
      </w:pPr>
      <w:r>
        <w:t>(</w:t>
      </w:r>
      <w:r w:rsidRPr="00AE1164">
        <w:t xml:space="preserve">Name of </w:t>
      </w:r>
      <w:r>
        <w:t>Candidate)</w:t>
      </w:r>
      <w:r w:rsidRPr="00AE1164">
        <w:t>:</w:t>
      </w:r>
      <w:r>
        <w:t xml:space="preserve"> </w:t>
      </w:r>
      <w:sdt>
        <w:sdtPr>
          <w:id w:val="-417796748"/>
          <w:placeholder>
            <w:docPart w:val="6DD08DB9B7374AAFAFE657EEF1B3938F"/>
          </w:placeholder>
          <w15:color w:val="FF0000"/>
          <w:text/>
        </w:sdtPr>
        <w:sdtContent>
          <w:r w:rsidR="0051626D">
            <w:t>Chow Jie Jin Edmund</w:t>
          </w:r>
        </w:sdtContent>
      </w:sdt>
    </w:p>
    <w:p w14:paraId="51F3B452" w14:textId="16DFDA99" w:rsidR="00EC7350" w:rsidRDefault="00EC7350" w:rsidP="00EC7350">
      <w:pPr>
        <w:pStyle w:val="BodyText"/>
      </w:pPr>
    </w:p>
    <w:p w14:paraId="1FCC6DD1" w14:textId="25EAA3B3" w:rsidR="00AE1164" w:rsidRDefault="00AE1164" w:rsidP="00AE1164">
      <w:pPr>
        <w:pStyle w:val="BodyText"/>
      </w:pPr>
      <w:r>
        <w:t xml:space="preserve">(Organization): </w:t>
      </w:r>
      <w:sdt>
        <w:sdtPr>
          <w:id w:val="-1463258527"/>
          <w:placeholder>
            <w:docPart w:val="F9259C17781C4069BB9B926D60689F86"/>
          </w:placeholder>
          <w15:color w:val="FF0000"/>
          <w:text/>
        </w:sdtPr>
        <w:sdtContent>
          <w:r w:rsidR="0051626D">
            <w:t>Mandai Park Development Pte Ltd</w:t>
          </w:r>
        </w:sdtContent>
      </w:sdt>
    </w:p>
    <w:p w14:paraId="0394237C" w14:textId="05FF0648" w:rsidR="00EC7350" w:rsidRDefault="00EC7350" w:rsidP="00EC7350">
      <w:pPr>
        <w:pStyle w:val="BodyText"/>
      </w:pPr>
    </w:p>
    <w:p w14:paraId="614086F8" w14:textId="2EE494D3" w:rsidR="00AE1164" w:rsidRDefault="00AE1164" w:rsidP="00AE1164">
      <w:pPr>
        <w:pStyle w:val="BodyText"/>
      </w:pPr>
      <w:r>
        <w:t>(</w:t>
      </w:r>
      <w:r w:rsidR="005F2247">
        <w:t>Project</w:t>
      </w:r>
      <w:r>
        <w:t xml:space="preserve"> Period): </w:t>
      </w:r>
      <w:sdt>
        <w:sdtPr>
          <w:id w:val="418453129"/>
          <w:placeholder>
            <w:docPart w:val="FE161D1AF1B44D6D8C8C774C5FCB7609"/>
          </w:placeholder>
          <w15:color w:val="FF0000"/>
          <w:date w:fullDate="2017-01-09T00:00:00Z">
            <w:dateFormat w:val="d/M/yyyy"/>
            <w:lid w:val="en-SG"/>
            <w:storeMappedDataAs w:val="dateTime"/>
            <w:calendar w:val="gregorian"/>
          </w:date>
        </w:sdtPr>
        <w:sdtContent>
          <w:r w:rsidR="0051626D">
            <w:t>9/1/2017</w:t>
          </w:r>
        </w:sdtContent>
      </w:sdt>
      <w:r>
        <w:t xml:space="preserve">    to    </w:t>
      </w:r>
      <w:sdt>
        <w:sdtPr>
          <w:id w:val="-2102243038"/>
          <w:placeholder>
            <w:docPart w:val="FF9D79B5DAFE4B0FB140A7C1AEC917A6"/>
          </w:placeholder>
          <w15:color w:val="FF0000"/>
          <w:date w:fullDate="2017-12-15T00:00:00Z">
            <w:dateFormat w:val="d/M/yyyy"/>
            <w:lid w:val="en-SG"/>
            <w:storeMappedDataAs w:val="dateTime"/>
            <w:calendar w:val="gregorian"/>
          </w:date>
        </w:sdtPr>
        <w:sdtContent>
          <w:r w:rsidR="0051626D">
            <w:t>15/12/2017</w:t>
          </w:r>
        </w:sdtContent>
      </w:sdt>
    </w:p>
    <w:p w14:paraId="4D0269C8" w14:textId="2E87FEDE" w:rsidR="00EC7350" w:rsidRDefault="00EC7350" w:rsidP="00EC7350">
      <w:pPr>
        <w:pStyle w:val="BodyText"/>
      </w:pPr>
    </w:p>
    <w:p w14:paraId="32495F65" w14:textId="0B94D896" w:rsidR="00EC7350" w:rsidRDefault="00EC7350" w:rsidP="00EC7350">
      <w:pPr>
        <w:pStyle w:val="BodyText"/>
      </w:pPr>
    </w:p>
    <w:p w14:paraId="6845A045" w14:textId="7EC0975A" w:rsidR="00EC7350" w:rsidRPr="00AE1164" w:rsidRDefault="004F2367" w:rsidP="00EC7350">
      <w:pPr>
        <w:pStyle w:val="BodyText"/>
        <w:rPr>
          <w:b/>
        </w:rPr>
      </w:pPr>
      <w:r>
        <w:rPr>
          <w:b/>
        </w:rPr>
        <w:t>Main Academic</w:t>
      </w:r>
      <w:r w:rsidR="00AE1164" w:rsidRPr="00AE1164">
        <w:rPr>
          <w:b/>
        </w:rPr>
        <w:t xml:space="preserve"> Supervisor Details:</w:t>
      </w:r>
    </w:p>
    <w:p w14:paraId="55A1D027" w14:textId="77777777" w:rsidR="00EC7350" w:rsidRPr="00EC7350" w:rsidRDefault="00EC7350" w:rsidP="00EC7350">
      <w:pPr>
        <w:pStyle w:val="BodyText"/>
      </w:pPr>
    </w:p>
    <w:p w14:paraId="50DC3875" w14:textId="5E743E68" w:rsidR="00AE1164" w:rsidRDefault="00AE1164" w:rsidP="00AE1164">
      <w:pPr>
        <w:pStyle w:val="BodyText"/>
      </w:pPr>
      <w:r>
        <w:t xml:space="preserve">(Name): </w:t>
      </w:r>
      <w:sdt>
        <w:sdtPr>
          <w:id w:val="2141225020"/>
          <w:placeholder>
            <w:docPart w:val="1F6AD644ADC941BBA4EF355C368A1FCA"/>
          </w:placeholder>
          <w15:color w:val="FF0000"/>
          <w:text/>
        </w:sdtPr>
        <w:sdtContent>
          <w:r w:rsidR="0051626D">
            <w:t>Dr Tan Chek Tien</w:t>
          </w:r>
        </w:sdtContent>
      </w:sdt>
    </w:p>
    <w:p w14:paraId="2B6ECD4D" w14:textId="77777777" w:rsidR="00AE1164" w:rsidRDefault="00AE1164" w:rsidP="00AE1164">
      <w:pPr>
        <w:pStyle w:val="BodyText"/>
      </w:pPr>
    </w:p>
    <w:p w14:paraId="54C6D2EC" w14:textId="1AEBDDA5" w:rsidR="00AE1164" w:rsidRDefault="00AE1164" w:rsidP="00AE1164">
      <w:pPr>
        <w:pStyle w:val="BodyText"/>
      </w:pPr>
      <w:r>
        <w:t xml:space="preserve">(Email Address): </w:t>
      </w:r>
      <w:sdt>
        <w:sdtPr>
          <w:id w:val="-320198354"/>
          <w:placeholder>
            <w:docPart w:val="0AD9E020DC2B4A28891272C0A34F2133"/>
          </w:placeholder>
          <w15:color w:val="FF0000"/>
          <w:text/>
        </w:sdtPr>
        <w:sdtContent>
          <w:r w:rsidR="0051626D">
            <w:t>ChekTien.Tan@Singaporetech.edu.sg</w:t>
          </w:r>
        </w:sdtContent>
      </w:sdt>
    </w:p>
    <w:p w14:paraId="6A967A4E" w14:textId="77777777" w:rsidR="00AE1164" w:rsidRDefault="00AE1164" w:rsidP="00AE1164">
      <w:pPr>
        <w:pStyle w:val="BodyText"/>
      </w:pPr>
    </w:p>
    <w:p w14:paraId="709737CD" w14:textId="0582AE36" w:rsidR="00AE1164" w:rsidRDefault="00AE1164" w:rsidP="00AE1164">
      <w:pPr>
        <w:pStyle w:val="BodyText"/>
      </w:pPr>
      <w:r>
        <w:t xml:space="preserve">(Contact Number): </w:t>
      </w:r>
      <w:sdt>
        <w:sdtPr>
          <w:id w:val="-600105709"/>
          <w:placeholder>
            <w:docPart w:val="C9A3165A9B404201A8395CD003CEF93A"/>
          </w:placeholder>
          <w15:color w:val="FF0000"/>
          <w:text/>
        </w:sdtPr>
        <w:sdtContent>
          <w:r w:rsidR="0051626D">
            <w:t>9227 8780</w:t>
          </w:r>
        </w:sdtContent>
      </w:sdt>
    </w:p>
    <w:p w14:paraId="7444A1EA" w14:textId="77777777" w:rsidR="00AE1164" w:rsidRDefault="00AE1164" w:rsidP="00AE1164">
      <w:pPr>
        <w:pStyle w:val="BodyText"/>
      </w:pPr>
    </w:p>
    <w:p w14:paraId="08048453" w14:textId="03FAF290" w:rsidR="00AE1164" w:rsidRDefault="00AE1164" w:rsidP="00AE1164">
      <w:pPr>
        <w:pStyle w:val="BodyText"/>
      </w:pPr>
      <w:r>
        <w:t xml:space="preserve">(Designation): </w:t>
      </w:r>
      <w:sdt>
        <w:sdtPr>
          <w:id w:val="-1355726687"/>
          <w:placeholder>
            <w:docPart w:val="1E6011451CF14CE8B1713588AD0F03F1"/>
          </w:placeholder>
          <w15:color w:val="FF0000"/>
          <w:text/>
        </w:sdtPr>
        <w:sdtContent>
          <w:r w:rsidR="0051626D">
            <w:t>Assistant Professor</w:t>
          </w:r>
        </w:sdtContent>
      </w:sdt>
    </w:p>
    <w:p w14:paraId="4E247545" w14:textId="531E18EA" w:rsidR="004F2367" w:rsidRDefault="004F2367" w:rsidP="003E5888">
      <w:pPr>
        <w:pStyle w:val="BodyText"/>
      </w:pPr>
    </w:p>
    <w:p w14:paraId="44AEA8D7" w14:textId="2B3AFFD4" w:rsidR="0079356D" w:rsidRDefault="0079356D" w:rsidP="003E5888">
      <w:pPr>
        <w:pStyle w:val="BodyText"/>
      </w:pPr>
    </w:p>
    <w:p w14:paraId="71F218E7" w14:textId="77777777" w:rsidR="005C6A0E" w:rsidRPr="00AE1164" w:rsidRDefault="005C6A0E" w:rsidP="005C6A0E">
      <w:pPr>
        <w:pStyle w:val="BodyText"/>
        <w:rPr>
          <w:b/>
        </w:rPr>
      </w:pPr>
      <w:r w:rsidRPr="00AE1164">
        <w:rPr>
          <w:b/>
        </w:rPr>
        <w:t>Industry Supervisor Details:</w:t>
      </w:r>
    </w:p>
    <w:p w14:paraId="6FB244CF" w14:textId="77777777" w:rsidR="005C6A0E" w:rsidRPr="00EC7350" w:rsidRDefault="005C6A0E" w:rsidP="005C6A0E">
      <w:pPr>
        <w:pStyle w:val="BodyText"/>
      </w:pPr>
    </w:p>
    <w:p w14:paraId="2506B2CF" w14:textId="68735BE1" w:rsidR="005C6A0E" w:rsidRDefault="005C6A0E" w:rsidP="005C6A0E">
      <w:pPr>
        <w:pStyle w:val="BodyText"/>
      </w:pPr>
      <w:r>
        <w:t xml:space="preserve">(Name): </w:t>
      </w:r>
      <w:sdt>
        <w:sdtPr>
          <w:id w:val="861784053"/>
          <w:placeholder>
            <w:docPart w:val="3F6ABC78D0B4409CB5985305CBDFD17F"/>
          </w:placeholder>
          <w15:color w:val="FF0000"/>
          <w:text/>
        </w:sdtPr>
        <w:sdtContent>
          <w:r w:rsidR="0051626D">
            <w:t>Danny Tan Wei Yang</w:t>
          </w:r>
        </w:sdtContent>
      </w:sdt>
    </w:p>
    <w:p w14:paraId="0D06818D" w14:textId="77777777" w:rsidR="005C6A0E" w:rsidRDefault="005C6A0E" w:rsidP="005C6A0E">
      <w:pPr>
        <w:pStyle w:val="BodyText"/>
      </w:pPr>
    </w:p>
    <w:p w14:paraId="4DA4A33D" w14:textId="0A4A5220" w:rsidR="005C6A0E" w:rsidRDefault="005C6A0E" w:rsidP="005C6A0E">
      <w:pPr>
        <w:pStyle w:val="BodyText"/>
      </w:pPr>
      <w:r>
        <w:t xml:space="preserve">(Email Address): </w:t>
      </w:r>
      <w:sdt>
        <w:sdtPr>
          <w:id w:val="2058896490"/>
          <w:placeholder>
            <w:docPart w:val="38C31B29343F40C5A1AF42C2A634725C"/>
          </w:placeholder>
          <w15:color w:val="FF0000"/>
          <w:text/>
        </w:sdtPr>
        <w:sdtContent>
          <w:r w:rsidR="0051626D">
            <w:t>danny.tan@mandai.com</w:t>
          </w:r>
        </w:sdtContent>
      </w:sdt>
    </w:p>
    <w:p w14:paraId="40172AA9" w14:textId="77777777" w:rsidR="005C6A0E" w:rsidRDefault="005C6A0E" w:rsidP="005C6A0E">
      <w:pPr>
        <w:pStyle w:val="BodyText"/>
      </w:pPr>
    </w:p>
    <w:p w14:paraId="53CC6485" w14:textId="7419AE2B" w:rsidR="005C6A0E" w:rsidRDefault="005C6A0E" w:rsidP="005C6A0E">
      <w:pPr>
        <w:pStyle w:val="BodyText"/>
      </w:pPr>
      <w:r>
        <w:t xml:space="preserve">(Contact Number): </w:t>
      </w:r>
      <w:sdt>
        <w:sdtPr>
          <w:id w:val="-82374714"/>
          <w:placeholder>
            <w:docPart w:val="BE1FC9A31D5B41269D89D420C15B49E2"/>
          </w:placeholder>
          <w15:color w:val="FF0000"/>
          <w:text/>
        </w:sdtPr>
        <w:sdtContent>
          <w:r w:rsidR="0051626D">
            <w:t>9369 8836</w:t>
          </w:r>
        </w:sdtContent>
      </w:sdt>
    </w:p>
    <w:p w14:paraId="633914F6" w14:textId="77777777" w:rsidR="005C6A0E" w:rsidRDefault="005C6A0E" w:rsidP="005C6A0E">
      <w:pPr>
        <w:pStyle w:val="BodyText"/>
      </w:pPr>
    </w:p>
    <w:p w14:paraId="1FE6089F" w14:textId="4BE7F3B6" w:rsidR="005C6A0E" w:rsidRDefault="005C6A0E" w:rsidP="005C6A0E">
      <w:pPr>
        <w:pStyle w:val="BodyText"/>
      </w:pPr>
      <w:r>
        <w:t xml:space="preserve">(Designation): </w:t>
      </w:r>
      <w:sdt>
        <w:sdtPr>
          <w:id w:val="1956675477"/>
          <w:placeholder>
            <w:docPart w:val="2D49B0DB708E4155827F38847AAD8AC0"/>
          </w:placeholder>
          <w15:color w:val="FF0000"/>
          <w:text/>
        </w:sdtPr>
        <w:sdtContent>
          <w:r w:rsidR="0051626D">
            <w:t>Assistant Vice President</w:t>
          </w:r>
        </w:sdtContent>
      </w:sdt>
    </w:p>
    <w:p w14:paraId="56E57AC6" w14:textId="77777777" w:rsidR="005C6A0E" w:rsidRDefault="005C6A0E" w:rsidP="005C6A0E">
      <w:pPr>
        <w:pStyle w:val="BodyText"/>
      </w:pPr>
    </w:p>
    <w:p w14:paraId="3CA3F4EB" w14:textId="48F3D601" w:rsidR="005C6A0E" w:rsidRDefault="005C6A0E" w:rsidP="005C6A0E">
      <w:pPr>
        <w:pStyle w:val="BodyText"/>
      </w:pPr>
      <w:r>
        <w:t xml:space="preserve">(Department / Division): </w:t>
      </w:r>
      <w:sdt>
        <w:sdtPr>
          <w:id w:val="244779553"/>
          <w:placeholder>
            <w:docPart w:val="A92AF85AF5D84D779DB18A06A4763D26"/>
          </w:placeholder>
          <w15:color w:val="FF0000"/>
          <w:text/>
        </w:sdtPr>
        <w:sdtContent>
          <w:r w:rsidR="0051626D">
            <w:t>Digital</w:t>
          </w:r>
        </w:sdtContent>
      </w:sdt>
    </w:p>
    <w:p w14:paraId="0F5C68C9" w14:textId="3F7336C9" w:rsidR="003E5888" w:rsidRDefault="003E5888" w:rsidP="003E5888">
      <w:pPr>
        <w:pStyle w:val="BodyText"/>
      </w:pPr>
      <w:r>
        <w:br w:type="page"/>
      </w:r>
    </w:p>
    <w:p w14:paraId="7DA83BFB" w14:textId="3521211D" w:rsidR="005C6A0E" w:rsidRDefault="005C6A0E" w:rsidP="00A5057C">
      <w:pPr>
        <w:pStyle w:val="Heading1"/>
        <w:numPr>
          <w:ilvl w:val="0"/>
          <w:numId w:val="1"/>
        </w:numPr>
      </w:pPr>
      <w:r>
        <w:lastRenderedPageBreak/>
        <w:t>Declaration of Conformity</w:t>
      </w:r>
    </w:p>
    <w:p w14:paraId="53001287" w14:textId="19C789EB" w:rsidR="005C6A0E" w:rsidRDefault="005C6A0E" w:rsidP="005C6A0E">
      <w:pPr>
        <w:pStyle w:val="BodyText"/>
      </w:pPr>
    </w:p>
    <w:p w14:paraId="49570409" w14:textId="020E00A2" w:rsidR="005C6A0E" w:rsidRDefault="00075B0B" w:rsidP="00A5057C">
      <w:pPr>
        <w:pStyle w:val="Heading3"/>
        <w:numPr>
          <w:ilvl w:val="1"/>
          <w:numId w:val="1"/>
        </w:numPr>
      </w:pPr>
      <w:r>
        <w:t xml:space="preserve">Declaration by </w:t>
      </w:r>
      <w:r w:rsidR="005C6A0E">
        <w:t>Industry Supervisor</w:t>
      </w:r>
    </w:p>
    <w:p w14:paraId="2A429AAC" w14:textId="77777777" w:rsidR="005C6A0E" w:rsidRDefault="005C6A0E" w:rsidP="005C6A0E">
      <w:pPr>
        <w:pStyle w:val="BodyText"/>
      </w:pPr>
    </w:p>
    <w:p w14:paraId="58348450" w14:textId="12073335" w:rsidR="005C6A0E" w:rsidRDefault="005C6A0E" w:rsidP="005C6A0E">
      <w:pPr>
        <w:pStyle w:val="BodyText"/>
      </w:pPr>
      <w:r>
        <w:t xml:space="preserve">I hereby acknowledge that I </w:t>
      </w:r>
      <w:r w:rsidRPr="000E2382">
        <w:rPr>
          <w:u w:val="single"/>
        </w:rPr>
        <w:t xml:space="preserve">have </w:t>
      </w:r>
      <w:r>
        <w:rPr>
          <w:u w:val="single"/>
        </w:rPr>
        <w:t>read and understood</w:t>
      </w:r>
      <w:r>
        <w:t xml:space="preserve"> the contents of the </w:t>
      </w:r>
      <w:r w:rsidR="005F2247">
        <w:t xml:space="preserve">Capstone Project </w:t>
      </w:r>
      <w:r w:rsidR="0046610E">
        <w:t>Final</w:t>
      </w:r>
      <w:r>
        <w:t xml:space="preserve"> Report, and </w:t>
      </w:r>
      <w:r w:rsidR="00075B0B">
        <w:t>deem the contents</w:t>
      </w:r>
      <w:r>
        <w:t xml:space="preserve"> appropriate for release to the Singapore Institute of Technology</w:t>
      </w:r>
      <w:r w:rsidR="000B7508">
        <w:t xml:space="preserve"> for use in the assessment of the candidate</w:t>
      </w:r>
      <w:r>
        <w:t>.</w:t>
      </w:r>
    </w:p>
    <w:p w14:paraId="71C4C401" w14:textId="77777777" w:rsidR="005C6A0E" w:rsidRDefault="005C6A0E" w:rsidP="005C6A0E">
      <w:pPr>
        <w:pStyle w:val="BodyText"/>
      </w:pPr>
    </w:p>
    <w:tbl>
      <w:tblPr>
        <w:tblStyle w:val="TableTheme"/>
        <w:tblW w:w="4795" w:type="pct"/>
        <w:tblInd w:w="4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4979"/>
        <w:gridCol w:w="3677"/>
      </w:tblGrid>
      <w:tr w:rsidR="005C6A0E" w14:paraId="2E879733" w14:textId="77777777" w:rsidTr="00094EFD">
        <w:trPr>
          <w:cantSplit/>
          <w:trHeight w:val="1134"/>
        </w:trPr>
        <w:tc>
          <w:tcPr>
            <w:tcW w:w="4979" w:type="dxa"/>
            <w:tcBorders>
              <w:bottom w:val="single" w:sz="4" w:space="0" w:color="auto"/>
            </w:tcBorders>
            <w:tcMar>
              <w:top w:w="170" w:type="dxa"/>
              <w:bottom w:w="170" w:type="dxa"/>
            </w:tcMar>
            <w:vAlign w:val="bottom"/>
          </w:tcPr>
          <w:p w14:paraId="24A05D7D" w14:textId="2D850A31" w:rsidR="005C6A0E" w:rsidRPr="00666025" w:rsidRDefault="005C6A0E" w:rsidP="00094EFD">
            <w:pPr>
              <w:pStyle w:val="BodyText"/>
              <w:tabs>
                <w:tab w:val="clear" w:pos="426"/>
              </w:tabs>
              <w:ind w:left="0"/>
              <w:jc w:val="left"/>
              <w:rPr>
                <w:i/>
                <w:sz w:val="18"/>
              </w:rPr>
            </w:pPr>
            <w:r w:rsidRPr="00666025">
              <w:rPr>
                <w:i/>
                <w:sz w:val="18"/>
              </w:rPr>
              <w:t>Signature</w:t>
            </w:r>
            <w:r w:rsidR="00AD27C2">
              <w:rPr>
                <w:i/>
                <w:sz w:val="18"/>
              </w:rPr>
              <w:t xml:space="preserve">      </w:t>
            </w:r>
            <w:sdt>
              <w:sdtPr>
                <w:rPr>
                  <w:i/>
                  <w:sz w:val="18"/>
                </w:rPr>
                <w:id w:val="-369766446"/>
                <w15:color w:val="FF0000"/>
                <w:picture/>
              </w:sdtPr>
              <w:sdtContent>
                <w:r w:rsidR="00AD27C2">
                  <w:rPr>
                    <w:i/>
                    <w:noProof/>
                    <w:sz w:val="18"/>
                    <w:lang w:eastAsia="en-SG"/>
                  </w:rPr>
                  <w:drawing>
                    <wp:inline distT="0" distB="0" distL="0" distR="0" wp14:anchorId="6B1130C0" wp14:editId="39E95BF4">
                      <wp:extent cx="834300" cy="648000"/>
                      <wp:effectExtent l="0" t="0" r="444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
                              <a:stretch>
                                <a:fillRect/>
                              </a:stretch>
                            </pic:blipFill>
                            <pic:spPr bwMode="auto">
                              <a:xfrm>
                                <a:off x="0" y="0"/>
                                <a:ext cx="834300" cy="648000"/>
                              </a:xfrm>
                              <a:prstGeom prst="rect">
                                <a:avLst/>
                              </a:prstGeom>
                              <a:noFill/>
                              <a:ln>
                                <a:noFill/>
                              </a:ln>
                            </pic:spPr>
                          </pic:pic>
                        </a:graphicData>
                      </a:graphic>
                    </wp:inline>
                  </w:drawing>
                </w:r>
              </w:sdtContent>
            </w:sdt>
          </w:p>
        </w:tc>
        <w:tc>
          <w:tcPr>
            <w:tcW w:w="3677" w:type="dxa"/>
            <w:tcMar>
              <w:top w:w="170" w:type="dxa"/>
              <w:bottom w:w="170" w:type="dxa"/>
            </w:tcMar>
          </w:tcPr>
          <w:p w14:paraId="372F5974" w14:textId="77777777" w:rsidR="005C6A0E" w:rsidRPr="00D330B7" w:rsidRDefault="005C6A0E" w:rsidP="00094EFD">
            <w:pPr>
              <w:pStyle w:val="BodyText"/>
              <w:tabs>
                <w:tab w:val="clear" w:pos="426"/>
              </w:tabs>
              <w:ind w:left="0"/>
              <w:jc w:val="left"/>
            </w:pPr>
          </w:p>
        </w:tc>
      </w:tr>
      <w:tr w:rsidR="005C6A0E" w14:paraId="3AE145CC" w14:textId="77777777" w:rsidTr="00094EFD">
        <w:trPr>
          <w:cantSplit/>
        </w:trPr>
        <w:tc>
          <w:tcPr>
            <w:tcW w:w="8656" w:type="dxa"/>
            <w:gridSpan w:val="2"/>
            <w:tcMar>
              <w:top w:w="170" w:type="dxa"/>
              <w:bottom w:w="170" w:type="dxa"/>
            </w:tcMar>
          </w:tcPr>
          <w:p w14:paraId="22C05420" w14:textId="77777777" w:rsidR="005C6A0E" w:rsidRDefault="005C6A0E" w:rsidP="00094EFD">
            <w:pPr>
              <w:pStyle w:val="BodyText"/>
              <w:tabs>
                <w:tab w:val="clear" w:pos="426"/>
              </w:tabs>
              <w:ind w:left="0"/>
              <w:jc w:val="left"/>
            </w:pPr>
          </w:p>
          <w:p w14:paraId="476805DF" w14:textId="11A591D7" w:rsidR="005C6A0E" w:rsidRDefault="005C6A0E" w:rsidP="00094EFD">
            <w:pPr>
              <w:pStyle w:val="BodyText"/>
              <w:tabs>
                <w:tab w:val="clear" w:pos="426"/>
              </w:tabs>
              <w:ind w:left="0"/>
              <w:jc w:val="left"/>
            </w:pPr>
            <w:r w:rsidRPr="00666025">
              <w:rPr>
                <w:b/>
              </w:rPr>
              <w:t>Name</w:t>
            </w:r>
            <w:r w:rsidR="00075B0B">
              <w:rPr>
                <w:b/>
              </w:rPr>
              <w:t xml:space="preserve"> of Industry Supervisor</w:t>
            </w:r>
            <w:r w:rsidRPr="00666025">
              <w:rPr>
                <w:b/>
              </w:rPr>
              <w:t>:</w:t>
            </w:r>
            <w:r>
              <w:t xml:space="preserve"> </w:t>
            </w:r>
            <w:sdt>
              <w:sdtPr>
                <w:id w:val="1169678720"/>
                <w:placeholder>
                  <w:docPart w:val="CF21FFB194114472B41665CB0850656C"/>
                </w:placeholder>
                <w15:color w:val="FF0000"/>
                <w:text/>
              </w:sdtPr>
              <w:sdtContent>
                <w:r w:rsidR="00E72CC7">
                  <w:t>Danny Tan Wei Yang</w:t>
                </w:r>
              </w:sdtContent>
            </w:sdt>
          </w:p>
          <w:p w14:paraId="7CB62954" w14:textId="348DA183" w:rsidR="005C6A0E" w:rsidRDefault="005C6A0E" w:rsidP="00094EFD">
            <w:pPr>
              <w:pStyle w:val="BodyText"/>
              <w:tabs>
                <w:tab w:val="clear" w:pos="426"/>
              </w:tabs>
              <w:ind w:left="0"/>
              <w:jc w:val="left"/>
            </w:pPr>
            <w:r w:rsidRPr="00666025">
              <w:rPr>
                <w:b/>
              </w:rPr>
              <w:t xml:space="preserve">Designation: </w:t>
            </w:r>
            <w:sdt>
              <w:sdtPr>
                <w:id w:val="-395284979"/>
                <w:placeholder>
                  <w:docPart w:val="C7D84659E7174BA69171B7A4E3B1A6A9"/>
                </w:placeholder>
                <w15:color w:val="FF0000"/>
                <w:text/>
              </w:sdtPr>
              <w:sdtContent>
                <w:r w:rsidR="00E72CC7">
                  <w:t>Assistant Vice President</w:t>
                </w:r>
              </w:sdtContent>
            </w:sdt>
          </w:p>
          <w:p w14:paraId="735C7C3D" w14:textId="3781DE7B" w:rsidR="005C6A0E" w:rsidRDefault="005C6A0E" w:rsidP="00094EFD">
            <w:pPr>
              <w:pStyle w:val="BodyText"/>
              <w:tabs>
                <w:tab w:val="clear" w:pos="426"/>
              </w:tabs>
              <w:ind w:left="0"/>
              <w:jc w:val="left"/>
            </w:pPr>
            <w:r w:rsidRPr="00666025">
              <w:rPr>
                <w:b/>
              </w:rPr>
              <w:t>Department:</w:t>
            </w:r>
            <w:r>
              <w:t xml:space="preserve"> </w:t>
            </w:r>
            <w:sdt>
              <w:sdtPr>
                <w:id w:val="-1434816439"/>
                <w:placeholder>
                  <w:docPart w:val="D65D9708AD954DBD82EC6C61DF04F19B"/>
                </w:placeholder>
                <w15:color w:val="FF0000"/>
                <w:text/>
              </w:sdtPr>
              <w:sdtContent>
                <w:r w:rsidR="00E72CC7">
                  <w:t>Digital</w:t>
                </w:r>
              </w:sdtContent>
            </w:sdt>
          </w:p>
          <w:p w14:paraId="3E1732C3" w14:textId="2EC32484" w:rsidR="005C6A0E" w:rsidRDefault="00075B0B" w:rsidP="00094EFD">
            <w:pPr>
              <w:pStyle w:val="BodyText"/>
              <w:tabs>
                <w:tab w:val="clear" w:pos="426"/>
              </w:tabs>
              <w:ind w:left="0"/>
              <w:jc w:val="left"/>
            </w:pPr>
            <w:r>
              <w:rPr>
                <w:b/>
              </w:rPr>
              <w:t>Contact</w:t>
            </w:r>
            <w:r w:rsidR="005C6A0E" w:rsidRPr="00666025">
              <w:rPr>
                <w:b/>
              </w:rPr>
              <w:t xml:space="preserve"> No:</w:t>
            </w:r>
            <w:r w:rsidR="005C6A0E">
              <w:t xml:space="preserve"> </w:t>
            </w:r>
            <w:sdt>
              <w:sdtPr>
                <w:id w:val="-219515329"/>
                <w:placeholder>
                  <w:docPart w:val="D5CD7530A93F4FAA8097E1B4EEDE3B1F"/>
                </w:placeholder>
                <w15:color w:val="FF0000"/>
                <w:text/>
              </w:sdtPr>
              <w:sdtContent>
                <w:r w:rsidR="00E72CC7">
                  <w:t>9369 8836</w:t>
                </w:r>
              </w:sdtContent>
            </w:sdt>
          </w:p>
          <w:p w14:paraId="1B032D65" w14:textId="58FF2E2D" w:rsidR="005C6A0E" w:rsidRDefault="005C6A0E" w:rsidP="00094EFD">
            <w:pPr>
              <w:pStyle w:val="BodyText"/>
              <w:tabs>
                <w:tab w:val="clear" w:pos="426"/>
              </w:tabs>
              <w:ind w:left="0"/>
              <w:jc w:val="left"/>
            </w:pPr>
            <w:r w:rsidRPr="00666025">
              <w:rPr>
                <w:b/>
              </w:rPr>
              <w:t>Email:</w:t>
            </w:r>
            <w:r>
              <w:t xml:space="preserve"> </w:t>
            </w:r>
            <w:sdt>
              <w:sdtPr>
                <w:id w:val="-52626955"/>
                <w:placeholder>
                  <w:docPart w:val="EDEFFC3A271C4F18B1CF3B41EBCC3D4D"/>
                </w:placeholder>
                <w15:color w:val="FF0000"/>
                <w:text/>
              </w:sdtPr>
              <w:sdtContent>
                <w:r w:rsidR="00E72CC7">
                  <w:t>danny.tan@mandai.com</w:t>
                </w:r>
              </w:sdtContent>
            </w:sdt>
          </w:p>
          <w:p w14:paraId="63F14B43" w14:textId="5F27B7AB" w:rsidR="005C6A0E" w:rsidRDefault="005C6A0E" w:rsidP="00094EFD">
            <w:pPr>
              <w:pStyle w:val="BodyText"/>
              <w:tabs>
                <w:tab w:val="clear" w:pos="426"/>
              </w:tabs>
              <w:ind w:left="0"/>
              <w:jc w:val="left"/>
            </w:pPr>
            <w:r w:rsidRPr="009634C9">
              <w:rPr>
                <w:b/>
              </w:rPr>
              <w:t>Date:</w:t>
            </w:r>
            <w:r>
              <w:t xml:space="preserve"> </w:t>
            </w:r>
            <w:sdt>
              <w:sdtPr>
                <w:id w:val="-747414225"/>
                <w:placeholder>
                  <w:docPart w:val="CB5B06D127EC49918DDBD8D3DFCF8D51"/>
                </w:placeholder>
                <w15:color w:val="FF0000"/>
                <w:date w:fullDate="2017-11-23T00:00:00Z">
                  <w:dateFormat w:val="d/M/yyyy"/>
                  <w:lid w:val="en-SG"/>
                  <w:storeMappedDataAs w:val="dateTime"/>
                  <w:calendar w:val="gregorian"/>
                </w:date>
              </w:sdtPr>
              <w:sdtContent>
                <w:r w:rsidR="00297127">
                  <w:t>23/11/2017</w:t>
                </w:r>
              </w:sdtContent>
            </w:sdt>
          </w:p>
        </w:tc>
      </w:tr>
    </w:tbl>
    <w:p w14:paraId="6F3F71A2" w14:textId="77777777" w:rsidR="005C6A0E" w:rsidRPr="00064120" w:rsidRDefault="005C6A0E" w:rsidP="005C6A0E">
      <w:pPr>
        <w:pStyle w:val="BodyText"/>
      </w:pPr>
    </w:p>
    <w:p w14:paraId="6FF73B7A" w14:textId="2F4FA858" w:rsidR="005C6A0E" w:rsidRDefault="00075B0B" w:rsidP="00A5057C">
      <w:pPr>
        <w:pStyle w:val="Heading3"/>
        <w:numPr>
          <w:ilvl w:val="1"/>
          <w:numId w:val="1"/>
        </w:numPr>
      </w:pPr>
      <w:r>
        <w:t>Declaration by Candidate</w:t>
      </w:r>
    </w:p>
    <w:p w14:paraId="7AB19940" w14:textId="77777777" w:rsidR="005C6A0E" w:rsidRDefault="005C6A0E" w:rsidP="005C6A0E">
      <w:pPr>
        <w:pStyle w:val="BodyText"/>
      </w:pPr>
    </w:p>
    <w:p w14:paraId="0A5115AD" w14:textId="57C572F5" w:rsidR="005C6A0E" w:rsidRDefault="005C6A0E" w:rsidP="005C6A0E">
      <w:pPr>
        <w:pStyle w:val="BodyText"/>
      </w:pPr>
      <w:r w:rsidRPr="000E2382">
        <w:t xml:space="preserve">I hereby acknowledge that I </w:t>
      </w:r>
      <w:r w:rsidRPr="000E2382">
        <w:rPr>
          <w:u w:val="single"/>
        </w:rPr>
        <w:t>have engaged and discussed with my Industry Supervisor</w:t>
      </w:r>
      <w:r w:rsidRPr="000E2382">
        <w:t xml:space="preserve"> on the </w:t>
      </w:r>
      <w:r w:rsidR="00075B0B">
        <w:t xml:space="preserve">contents of the </w:t>
      </w:r>
      <w:r w:rsidR="005F2247" w:rsidRPr="005F2247">
        <w:t xml:space="preserve">Capstone Project </w:t>
      </w:r>
      <w:r w:rsidR="0046610E">
        <w:t>Final</w:t>
      </w:r>
      <w:r w:rsidR="005F2247" w:rsidRPr="005F2247">
        <w:t xml:space="preserve"> Report</w:t>
      </w:r>
      <w:r w:rsidR="00075B0B">
        <w:t>, and have sought approval for the release of the report to the Singapore Institute of Technology</w:t>
      </w:r>
      <w:r w:rsidRPr="00064120">
        <w:t>.</w:t>
      </w:r>
    </w:p>
    <w:p w14:paraId="63B95733" w14:textId="77777777" w:rsidR="005C6A0E" w:rsidRDefault="005C6A0E" w:rsidP="005C6A0E">
      <w:pPr>
        <w:pStyle w:val="BodyText"/>
      </w:pPr>
    </w:p>
    <w:tbl>
      <w:tblPr>
        <w:tblStyle w:val="TableTheme"/>
        <w:tblW w:w="4795" w:type="pct"/>
        <w:tblInd w:w="4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4979"/>
        <w:gridCol w:w="3677"/>
      </w:tblGrid>
      <w:tr w:rsidR="00AD27C2" w14:paraId="576FB097" w14:textId="77777777" w:rsidTr="00094EFD">
        <w:trPr>
          <w:cantSplit/>
          <w:trHeight w:val="1134"/>
        </w:trPr>
        <w:tc>
          <w:tcPr>
            <w:tcW w:w="4979" w:type="dxa"/>
            <w:tcBorders>
              <w:bottom w:val="single" w:sz="4" w:space="0" w:color="auto"/>
            </w:tcBorders>
            <w:tcMar>
              <w:top w:w="170" w:type="dxa"/>
              <w:bottom w:w="170" w:type="dxa"/>
            </w:tcMar>
            <w:vAlign w:val="bottom"/>
          </w:tcPr>
          <w:p w14:paraId="7401BE96" w14:textId="77777777" w:rsidR="00AD27C2" w:rsidRPr="00666025" w:rsidRDefault="00AD27C2" w:rsidP="00094EFD">
            <w:pPr>
              <w:pStyle w:val="BodyText"/>
              <w:tabs>
                <w:tab w:val="clear" w:pos="426"/>
              </w:tabs>
              <w:ind w:left="0"/>
              <w:jc w:val="left"/>
              <w:rPr>
                <w:i/>
                <w:sz w:val="18"/>
              </w:rPr>
            </w:pPr>
            <w:r w:rsidRPr="00666025">
              <w:rPr>
                <w:i/>
                <w:sz w:val="18"/>
              </w:rPr>
              <w:t>Signature</w:t>
            </w:r>
            <w:r>
              <w:rPr>
                <w:i/>
                <w:sz w:val="18"/>
              </w:rPr>
              <w:t xml:space="preserve">      </w:t>
            </w:r>
            <w:sdt>
              <w:sdtPr>
                <w:rPr>
                  <w:i/>
                  <w:sz w:val="18"/>
                </w:rPr>
                <w:id w:val="274074566"/>
                <w15:color w:val="FF0000"/>
                <w:picture/>
              </w:sdtPr>
              <w:sdtContent>
                <w:r>
                  <w:rPr>
                    <w:i/>
                    <w:noProof/>
                    <w:sz w:val="18"/>
                    <w:lang w:eastAsia="en-SG"/>
                  </w:rPr>
                  <w:drawing>
                    <wp:inline distT="0" distB="0" distL="0" distR="0" wp14:anchorId="72D664ED" wp14:editId="3CBF5340">
                      <wp:extent cx="1385617" cy="648000"/>
                      <wp:effectExtent l="0" t="0" r="508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a:stretch>
                                <a:fillRect/>
                              </a:stretch>
                            </pic:blipFill>
                            <pic:spPr bwMode="auto">
                              <a:xfrm>
                                <a:off x="0" y="0"/>
                                <a:ext cx="1385617" cy="648000"/>
                              </a:xfrm>
                              <a:prstGeom prst="rect">
                                <a:avLst/>
                              </a:prstGeom>
                              <a:noFill/>
                              <a:ln>
                                <a:noFill/>
                              </a:ln>
                            </pic:spPr>
                          </pic:pic>
                        </a:graphicData>
                      </a:graphic>
                    </wp:inline>
                  </w:drawing>
                </w:r>
              </w:sdtContent>
            </w:sdt>
          </w:p>
        </w:tc>
        <w:tc>
          <w:tcPr>
            <w:tcW w:w="3677" w:type="dxa"/>
            <w:tcMar>
              <w:top w:w="170" w:type="dxa"/>
              <w:bottom w:w="170" w:type="dxa"/>
            </w:tcMar>
          </w:tcPr>
          <w:p w14:paraId="01F963A0" w14:textId="77777777" w:rsidR="00AD27C2" w:rsidRPr="00D330B7" w:rsidRDefault="00AD27C2" w:rsidP="00094EFD">
            <w:pPr>
              <w:pStyle w:val="BodyText"/>
              <w:tabs>
                <w:tab w:val="clear" w:pos="426"/>
              </w:tabs>
              <w:ind w:left="0"/>
              <w:jc w:val="left"/>
            </w:pPr>
          </w:p>
        </w:tc>
      </w:tr>
      <w:tr w:rsidR="005C6A0E" w14:paraId="0166EB47" w14:textId="77777777" w:rsidTr="00094EFD">
        <w:trPr>
          <w:cantSplit/>
        </w:trPr>
        <w:tc>
          <w:tcPr>
            <w:tcW w:w="8656" w:type="dxa"/>
            <w:gridSpan w:val="2"/>
            <w:tcMar>
              <w:top w:w="170" w:type="dxa"/>
              <w:bottom w:w="170" w:type="dxa"/>
            </w:tcMar>
          </w:tcPr>
          <w:p w14:paraId="3F30B035" w14:textId="77777777" w:rsidR="005C6A0E" w:rsidRDefault="005C6A0E" w:rsidP="00094EFD">
            <w:pPr>
              <w:pStyle w:val="BodyText"/>
              <w:tabs>
                <w:tab w:val="clear" w:pos="426"/>
              </w:tabs>
              <w:ind w:left="0"/>
              <w:jc w:val="left"/>
            </w:pPr>
          </w:p>
          <w:p w14:paraId="49E4B387" w14:textId="7A9272BA" w:rsidR="005C6A0E" w:rsidRDefault="005C6A0E" w:rsidP="00094EFD">
            <w:pPr>
              <w:pStyle w:val="BodyText"/>
              <w:tabs>
                <w:tab w:val="clear" w:pos="426"/>
              </w:tabs>
              <w:ind w:left="0"/>
              <w:jc w:val="left"/>
            </w:pPr>
            <w:r w:rsidRPr="00666025">
              <w:rPr>
                <w:b/>
              </w:rPr>
              <w:t>Name</w:t>
            </w:r>
            <w:r w:rsidR="00075B0B">
              <w:rPr>
                <w:b/>
              </w:rPr>
              <w:t xml:space="preserve"> of Candidate</w:t>
            </w:r>
            <w:r w:rsidRPr="00666025">
              <w:rPr>
                <w:b/>
              </w:rPr>
              <w:t>:</w:t>
            </w:r>
            <w:r>
              <w:t xml:space="preserve"> </w:t>
            </w:r>
            <w:sdt>
              <w:sdtPr>
                <w:id w:val="-1647039124"/>
                <w:placeholder>
                  <w:docPart w:val="33E8792DD0CF493CA43E39AC248F4D8F"/>
                </w:placeholder>
                <w15:color w:val="FF0000"/>
                <w:text/>
              </w:sdtPr>
              <w:sdtContent>
                <w:r w:rsidR="00E72CC7">
                  <w:t>Chow Jie Jin Edmund</w:t>
                </w:r>
              </w:sdtContent>
            </w:sdt>
          </w:p>
          <w:p w14:paraId="65C81D74" w14:textId="668F76BE" w:rsidR="005C6A0E" w:rsidRDefault="00075B0B" w:rsidP="00094EFD">
            <w:pPr>
              <w:pStyle w:val="BodyText"/>
              <w:tabs>
                <w:tab w:val="clear" w:pos="426"/>
              </w:tabs>
              <w:ind w:left="0"/>
              <w:jc w:val="left"/>
            </w:pPr>
            <w:r>
              <w:rPr>
                <w:b/>
              </w:rPr>
              <w:t>Contact</w:t>
            </w:r>
            <w:r w:rsidR="005C6A0E" w:rsidRPr="00666025">
              <w:rPr>
                <w:b/>
              </w:rPr>
              <w:t xml:space="preserve"> No:</w:t>
            </w:r>
            <w:r w:rsidR="005C6A0E">
              <w:t xml:space="preserve"> </w:t>
            </w:r>
            <w:sdt>
              <w:sdtPr>
                <w:id w:val="-1557696194"/>
                <w:placeholder>
                  <w:docPart w:val="33E8792DD0CF493CA43E39AC248F4D8F"/>
                </w:placeholder>
                <w15:color w:val="FF0000"/>
                <w:text/>
              </w:sdtPr>
              <w:sdtContent>
                <w:r w:rsidR="00E72CC7">
                  <w:t>9151 3429</w:t>
                </w:r>
              </w:sdtContent>
            </w:sdt>
          </w:p>
          <w:p w14:paraId="491EDC0F" w14:textId="51A287EF" w:rsidR="005C6A0E" w:rsidRDefault="005C6A0E" w:rsidP="00094EFD">
            <w:pPr>
              <w:pStyle w:val="BodyText"/>
              <w:tabs>
                <w:tab w:val="clear" w:pos="426"/>
              </w:tabs>
              <w:ind w:left="0"/>
              <w:jc w:val="left"/>
            </w:pPr>
            <w:r w:rsidRPr="00666025">
              <w:rPr>
                <w:b/>
              </w:rPr>
              <w:t>Email:</w:t>
            </w:r>
            <w:r>
              <w:t xml:space="preserve"> </w:t>
            </w:r>
            <w:sdt>
              <w:sdtPr>
                <w:id w:val="-1098868109"/>
                <w:placeholder>
                  <w:docPart w:val="33E8792DD0CF493CA43E39AC248F4D8F"/>
                </w:placeholder>
                <w15:color w:val="FF0000"/>
                <w:text/>
              </w:sdtPr>
              <w:sdtContent>
                <w:r w:rsidR="00E72CC7">
                  <w:t>14sic014c@sit.singaporetech.edu.sg</w:t>
                </w:r>
              </w:sdtContent>
            </w:sdt>
          </w:p>
          <w:p w14:paraId="3FECFB06" w14:textId="603E998D" w:rsidR="005C6A0E" w:rsidRDefault="005C6A0E" w:rsidP="00094EFD">
            <w:pPr>
              <w:pStyle w:val="BodyText"/>
              <w:tabs>
                <w:tab w:val="clear" w:pos="426"/>
              </w:tabs>
              <w:ind w:left="0"/>
              <w:jc w:val="left"/>
            </w:pPr>
            <w:r w:rsidRPr="009634C9">
              <w:rPr>
                <w:b/>
              </w:rPr>
              <w:t>Date:</w:t>
            </w:r>
            <w:r>
              <w:t xml:space="preserve"> </w:t>
            </w:r>
            <w:sdt>
              <w:sdtPr>
                <w:id w:val="-273939231"/>
                <w:placeholder>
                  <w:docPart w:val="D5B6DE68D3514FCC9031B6D31888F619"/>
                </w:placeholder>
                <w15:color w:val="FF0000"/>
                <w:date w:fullDate="2017-11-21T00:00:00Z">
                  <w:dateFormat w:val="d/M/yyyy"/>
                  <w:lid w:val="en-SG"/>
                  <w:storeMappedDataAs w:val="dateTime"/>
                  <w:calendar w:val="gregorian"/>
                </w:date>
              </w:sdtPr>
              <w:sdtContent>
                <w:r w:rsidR="00E72CC7">
                  <w:t>21/11/2017</w:t>
                </w:r>
              </w:sdtContent>
            </w:sdt>
          </w:p>
        </w:tc>
      </w:tr>
    </w:tbl>
    <w:p w14:paraId="645CAAF4" w14:textId="77777777" w:rsidR="005C6A0E" w:rsidRPr="00064120" w:rsidRDefault="005C6A0E" w:rsidP="005C6A0E">
      <w:pPr>
        <w:pStyle w:val="BodyText"/>
      </w:pPr>
    </w:p>
    <w:p w14:paraId="67F50E5C" w14:textId="026D7571" w:rsidR="00CD181D" w:rsidRDefault="00CD181D" w:rsidP="00C22261">
      <w:pPr>
        <w:pStyle w:val="BodyText"/>
      </w:pPr>
    </w:p>
    <w:p w14:paraId="3C3F18D0" w14:textId="6ADB4512" w:rsidR="00CD181D" w:rsidRDefault="00CD181D" w:rsidP="00CD181D">
      <w:pPr>
        <w:pStyle w:val="BodyText"/>
        <w:jc w:val="center"/>
        <w:rPr>
          <w:b/>
        </w:rPr>
      </w:pPr>
      <w:r w:rsidRPr="00CD181D">
        <w:rPr>
          <w:b/>
        </w:rPr>
        <w:t xml:space="preserve">END OF </w:t>
      </w:r>
      <w:r w:rsidR="005F2247">
        <w:rPr>
          <w:b/>
        </w:rPr>
        <w:t>FORM E</w:t>
      </w:r>
    </w:p>
    <w:p w14:paraId="78F5C0BE" w14:textId="2666D823" w:rsidR="00C011B7" w:rsidRPr="00C011B7" w:rsidRDefault="00C011B7" w:rsidP="00C011B7">
      <w:pPr>
        <w:pStyle w:val="BodyText"/>
      </w:pPr>
    </w:p>
    <w:p w14:paraId="373A6779" w14:textId="77777777" w:rsidR="00C011B7" w:rsidRDefault="00C011B7" w:rsidP="00C011B7">
      <w:pPr>
        <w:pStyle w:val="BodyText"/>
        <w:sectPr w:rsidR="00C011B7" w:rsidSect="00C22261">
          <w:headerReference w:type="default" r:id="rId10"/>
          <w:footerReference w:type="default" r:id="rId11"/>
          <w:pgSz w:w="11906" w:h="16838"/>
          <w:pgMar w:top="1560" w:right="1440" w:bottom="1560" w:left="1440" w:header="708" w:footer="708" w:gutter="0"/>
          <w:pgNumType w:start="1"/>
          <w:cols w:space="708"/>
          <w:docGrid w:linePitch="360"/>
        </w:sectPr>
      </w:pPr>
    </w:p>
    <w:tbl>
      <w:tblPr>
        <w:tblW w:w="0" w:type="auto"/>
        <w:tblLook w:val="04A0" w:firstRow="1" w:lastRow="0" w:firstColumn="1" w:lastColumn="0" w:noHBand="0" w:noVBand="1"/>
      </w:tblPr>
      <w:tblGrid>
        <w:gridCol w:w="9016"/>
      </w:tblGrid>
      <w:tr w:rsidR="00C011B7" w:rsidRPr="00DC7422" w14:paraId="1C34CE8C" w14:textId="77777777" w:rsidTr="00DC7422">
        <w:tc>
          <w:tcPr>
            <w:tcW w:w="9016" w:type="dxa"/>
            <w:tcMar>
              <w:top w:w="170" w:type="dxa"/>
              <w:bottom w:w="1213" w:type="dxa"/>
            </w:tcMar>
          </w:tcPr>
          <w:p w14:paraId="65793D92" w14:textId="77777777" w:rsidR="00C011B7" w:rsidRPr="00DC7422" w:rsidRDefault="00C011B7" w:rsidP="005C6A0E">
            <w:pPr>
              <w:pStyle w:val="BodyText"/>
              <w:ind w:left="0"/>
              <w:rPr>
                <w:b/>
                <w:sz w:val="28"/>
              </w:rPr>
            </w:pPr>
            <w:r w:rsidRPr="00DC7422">
              <w:rPr>
                <w:b/>
                <w:noProof/>
                <w:sz w:val="28"/>
                <w:lang w:eastAsia="en-SG"/>
              </w:rPr>
              <w:lastRenderedPageBreak/>
              <w:drawing>
                <wp:inline distT="0" distB="0" distL="0" distR="0" wp14:anchorId="39E432F2" wp14:editId="02833B65">
                  <wp:extent cx="2676525" cy="1209675"/>
                  <wp:effectExtent l="0" t="0" r="9525"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gapore_Institute_of_Technology_logo.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676525" cy="1209675"/>
                          </a:xfrm>
                          <a:prstGeom prst="rect">
                            <a:avLst/>
                          </a:prstGeom>
                        </pic:spPr>
                      </pic:pic>
                    </a:graphicData>
                  </a:graphic>
                </wp:inline>
              </w:drawing>
            </w:r>
          </w:p>
          <w:p w14:paraId="773BFD47" w14:textId="77777777" w:rsidR="00C011B7" w:rsidRPr="00DC7422" w:rsidRDefault="00C011B7" w:rsidP="005C6A0E">
            <w:pPr>
              <w:pStyle w:val="BodyText"/>
              <w:ind w:left="0"/>
              <w:rPr>
                <w:b/>
                <w:sz w:val="28"/>
              </w:rPr>
            </w:pPr>
          </w:p>
          <w:p w14:paraId="53707491" w14:textId="77777777" w:rsidR="00C011B7" w:rsidRPr="00DC7422" w:rsidRDefault="00C011B7" w:rsidP="005C6A0E">
            <w:pPr>
              <w:pStyle w:val="BodyText"/>
              <w:ind w:left="0"/>
              <w:rPr>
                <w:b/>
                <w:sz w:val="28"/>
              </w:rPr>
            </w:pPr>
            <w:r w:rsidRPr="00DC7422">
              <w:rPr>
                <w:b/>
                <w:sz w:val="28"/>
              </w:rPr>
              <w:t>Information and Communication Technology Cluster</w:t>
            </w:r>
          </w:p>
        </w:tc>
      </w:tr>
      <w:tr w:rsidR="00C011B7" w:rsidRPr="00DC7422" w14:paraId="3B7FEDB5" w14:textId="77777777" w:rsidTr="00DC7422">
        <w:tc>
          <w:tcPr>
            <w:tcW w:w="9016" w:type="dxa"/>
            <w:tcMar>
              <w:top w:w="170" w:type="dxa"/>
              <w:bottom w:w="1213" w:type="dxa"/>
            </w:tcMar>
          </w:tcPr>
          <w:sdt>
            <w:sdtPr>
              <w:rPr>
                <w:sz w:val="40"/>
                <w:szCs w:val="40"/>
              </w:rPr>
              <w:id w:val="-1024170651"/>
              <w:placeholder>
                <w:docPart w:val="DF315E98C6B6438AA09CD67328F7C631"/>
              </w:placeholder>
              <w:text/>
            </w:sdtPr>
            <w:sdtContent>
              <w:p w14:paraId="30E48B9B" w14:textId="52816E8A" w:rsidR="00C011B7" w:rsidRPr="00A7272D" w:rsidRDefault="00AC2658" w:rsidP="00DD38D7">
                <w:pPr>
                  <w:pStyle w:val="BodyTextSerif"/>
                  <w:rPr>
                    <w:sz w:val="40"/>
                    <w:szCs w:val="40"/>
                  </w:rPr>
                </w:pPr>
                <w:r>
                  <w:rPr>
                    <w:sz w:val="40"/>
                    <w:szCs w:val="40"/>
                  </w:rPr>
                  <w:t>Building the community through digital means</w:t>
                </w:r>
              </w:p>
            </w:sdtContent>
          </w:sdt>
          <w:p w14:paraId="4ACC7C5E" w14:textId="77777777" w:rsidR="00C011B7" w:rsidRPr="00A7272D" w:rsidRDefault="00C011B7" w:rsidP="00DD38D7">
            <w:pPr>
              <w:pStyle w:val="BodyTextSerif"/>
              <w:rPr>
                <w:sz w:val="40"/>
                <w:szCs w:val="40"/>
              </w:rPr>
            </w:pPr>
          </w:p>
          <w:p w14:paraId="21CC11CB" w14:textId="323DD245" w:rsidR="00C011B7" w:rsidRPr="00A7272D" w:rsidRDefault="00C011B7" w:rsidP="00DD38D7">
            <w:pPr>
              <w:pStyle w:val="BodyTextSerif"/>
              <w:rPr>
                <w:sz w:val="40"/>
                <w:szCs w:val="40"/>
              </w:rPr>
            </w:pPr>
            <w:r w:rsidRPr="00A7272D">
              <w:rPr>
                <w:sz w:val="40"/>
                <w:szCs w:val="40"/>
              </w:rPr>
              <w:t xml:space="preserve">Capstone Project </w:t>
            </w:r>
            <w:r w:rsidR="0046610E">
              <w:rPr>
                <w:sz w:val="40"/>
                <w:szCs w:val="40"/>
              </w:rPr>
              <w:t>Final</w:t>
            </w:r>
            <w:r w:rsidRPr="00A7272D">
              <w:rPr>
                <w:sz w:val="40"/>
                <w:szCs w:val="40"/>
              </w:rPr>
              <w:t xml:space="preserve"> Report</w:t>
            </w:r>
          </w:p>
          <w:p w14:paraId="2CD364F3" w14:textId="2FFFF592" w:rsidR="00C011B7" w:rsidRPr="00A7272D" w:rsidRDefault="00C011B7" w:rsidP="00DD38D7">
            <w:pPr>
              <w:pStyle w:val="BodyTextSerif"/>
              <w:rPr>
                <w:sz w:val="40"/>
                <w:szCs w:val="40"/>
              </w:rPr>
            </w:pPr>
            <w:r w:rsidRPr="00A7272D">
              <w:rPr>
                <w:sz w:val="40"/>
                <w:szCs w:val="40"/>
              </w:rPr>
              <w:t>(</w:t>
            </w:r>
            <w:sdt>
              <w:sdtPr>
                <w:rPr>
                  <w:sz w:val="40"/>
                  <w:szCs w:val="40"/>
                </w:rPr>
                <w:id w:val="1536081634"/>
                <w:placeholder>
                  <w:docPart w:val="5102C2EFF34A41E184FADB4C5098198C"/>
                </w:placeholder>
                <w:text/>
              </w:sdtPr>
              <w:sdtContent>
                <w:r w:rsidR="00B4265C">
                  <w:rPr>
                    <w:sz w:val="40"/>
                    <w:szCs w:val="40"/>
                  </w:rPr>
                  <w:t>Mandai Park Development Pte Ltd</w:t>
                </w:r>
              </w:sdtContent>
            </w:sdt>
            <w:r w:rsidRPr="00A7272D">
              <w:rPr>
                <w:sz w:val="40"/>
                <w:szCs w:val="40"/>
              </w:rPr>
              <w:t>)</w:t>
            </w:r>
          </w:p>
          <w:p w14:paraId="44D48DB4" w14:textId="77777777" w:rsidR="00C011B7" w:rsidRDefault="00C011B7" w:rsidP="00DD38D7">
            <w:pPr>
              <w:pStyle w:val="BodyTextSerif"/>
              <w:rPr>
                <w:sz w:val="40"/>
              </w:rPr>
            </w:pPr>
          </w:p>
          <w:p w14:paraId="294CFA8C" w14:textId="2D3A9A57" w:rsidR="00C011B7" w:rsidRPr="00DC7422" w:rsidRDefault="00C011B7" w:rsidP="00DD38D7">
            <w:pPr>
              <w:pStyle w:val="BodyTextSerif"/>
              <w:rPr>
                <w:sz w:val="32"/>
                <w:szCs w:val="32"/>
              </w:rPr>
            </w:pPr>
            <w:r w:rsidRPr="00DC7422">
              <w:rPr>
                <w:sz w:val="32"/>
                <w:szCs w:val="32"/>
              </w:rPr>
              <w:t xml:space="preserve">For the reporting period from </w:t>
            </w:r>
            <w:sdt>
              <w:sdtPr>
                <w:rPr>
                  <w:sz w:val="32"/>
                  <w:szCs w:val="32"/>
                </w:rPr>
                <w:id w:val="1206919824"/>
                <w:placeholder>
                  <w:docPart w:val="739D70F387F74BBC855E293DE92E0050"/>
                </w:placeholder>
                <w:date w:fullDate="2017-01-09T00:00:00Z">
                  <w:dateFormat w:val="d/M/yyyy"/>
                  <w:lid w:val="en-SG"/>
                  <w:storeMappedDataAs w:val="dateTime"/>
                  <w:calendar w:val="gregorian"/>
                </w:date>
              </w:sdtPr>
              <w:sdtContent>
                <w:r w:rsidR="0046610E">
                  <w:rPr>
                    <w:sz w:val="32"/>
                    <w:szCs w:val="32"/>
                  </w:rPr>
                  <w:t>9/1/2017</w:t>
                </w:r>
              </w:sdtContent>
            </w:sdt>
            <w:r w:rsidRPr="00DC7422">
              <w:rPr>
                <w:sz w:val="32"/>
                <w:szCs w:val="32"/>
              </w:rPr>
              <w:t xml:space="preserve"> to </w:t>
            </w:r>
            <w:sdt>
              <w:sdtPr>
                <w:rPr>
                  <w:sz w:val="32"/>
                  <w:szCs w:val="32"/>
                </w:rPr>
                <w:id w:val="2102214237"/>
                <w:placeholder>
                  <w:docPart w:val="C77E9969D41341A5B9B8A481F3E57172"/>
                </w:placeholder>
                <w:date w:fullDate="2017-12-15T00:00:00Z">
                  <w:dateFormat w:val="d/M/yyyy"/>
                  <w:lid w:val="en-SG"/>
                  <w:storeMappedDataAs w:val="dateTime"/>
                  <w:calendar w:val="gregorian"/>
                </w:date>
              </w:sdtPr>
              <w:sdtContent>
                <w:r w:rsidR="0046610E">
                  <w:rPr>
                    <w:sz w:val="32"/>
                    <w:szCs w:val="32"/>
                  </w:rPr>
                  <w:t>15/12/2017</w:t>
                </w:r>
              </w:sdtContent>
            </w:sdt>
          </w:p>
          <w:p w14:paraId="0934A3A1" w14:textId="77777777" w:rsidR="00C011B7" w:rsidRDefault="00C011B7" w:rsidP="00DD38D7">
            <w:pPr>
              <w:pStyle w:val="BodyTextSerif"/>
              <w:rPr>
                <w:sz w:val="40"/>
              </w:rPr>
            </w:pPr>
          </w:p>
          <w:sdt>
            <w:sdtPr>
              <w:rPr>
                <w:sz w:val="28"/>
                <w:szCs w:val="28"/>
              </w:rPr>
              <w:id w:val="-88771694"/>
              <w:placeholder>
                <w:docPart w:val="E351C1419D154988912D69B8F189AA0D"/>
              </w:placeholder>
              <w:text/>
            </w:sdtPr>
            <w:sdtContent>
              <w:p w14:paraId="43761800" w14:textId="6829FDDC" w:rsidR="00C011B7" w:rsidRPr="00DC7422" w:rsidRDefault="00B4265C" w:rsidP="00DD38D7">
                <w:pPr>
                  <w:pStyle w:val="BodyTextSerif"/>
                  <w:rPr>
                    <w:sz w:val="28"/>
                    <w:szCs w:val="28"/>
                  </w:rPr>
                </w:pPr>
                <w:r>
                  <w:rPr>
                    <w:sz w:val="28"/>
                    <w:szCs w:val="28"/>
                  </w:rPr>
                  <w:t>Chow Jie Jin Edmund</w:t>
                </w:r>
              </w:p>
            </w:sdtContent>
          </w:sdt>
          <w:sdt>
            <w:sdtPr>
              <w:rPr>
                <w:sz w:val="28"/>
                <w:szCs w:val="28"/>
              </w:rPr>
              <w:id w:val="20828687"/>
              <w:placeholder>
                <w:docPart w:val="EAD63C9747B94EA4B9D4B774D36D1FB4"/>
              </w:placeholder>
              <w:text/>
            </w:sdtPr>
            <w:sdtContent>
              <w:p w14:paraId="2483A0E7" w14:textId="197195E6" w:rsidR="00C011B7" w:rsidRPr="00DC7422" w:rsidRDefault="00B4265C" w:rsidP="00DD38D7">
                <w:pPr>
                  <w:pStyle w:val="BodyTextSerif"/>
                  <w:rPr>
                    <w:sz w:val="28"/>
                    <w:szCs w:val="28"/>
                  </w:rPr>
                </w:pPr>
                <w:r>
                  <w:rPr>
                    <w:sz w:val="28"/>
                    <w:szCs w:val="28"/>
                  </w:rPr>
                  <w:t>14SIC014C</w:t>
                </w:r>
              </w:p>
            </w:sdtContent>
          </w:sdt>
          <w:p w14:paraId="68C07CC8" w14:textId="77777777" w:rsidR="00C011B7" w:rsidRPr="00DC7422" w:rsidRDefault="00C011B7" w:rsidP="00DD38D7">
            <w:pPr>
              <w:pStyle w:val="BodyTextSerif"/>
              <w:rPr>
                <w:sz w:val="40"/>
              </w:rPr>
            </w:pPr>
          </w:p>
        </w:tc>
      </w:tr>
      <w:tr w:rsidR="00C011B7" w:rsidRPr="00DC7422" w14:paraId="3C8B4296" w14:textId="77777777" w:rsidTr="00DC7422">
        <w:tc>
          <w:tcPr>
            <w:tcW w:w="9016" w:type="dxa"/>
            <w:tcMar>
              <w:top w:w="170" w:type="dxa"/>
              <w:bottom w:w="1213" w:type="dxa"/>
            </w:tcMar>
          </w:tcPr>
          <w:p w14:paraId="35CF058E" w14:textId="2A368906" w:rsidR="00C011B7" w:rsidRPr="005E70C4" w:rsidRDefault="00C011B7" w:rsidP="00094EFD">
            <w:pPr>
              <w:pStyle w:val="BodyTextSerif"/>
              <w:rPr>
                <w:sz w:val="24"/>
                <w:szCs w:val="24"/>
              </w:rPr>
            </w:pPr>
            <w:r w:rsidRPr="005E70C4">
              <w:rPr>
                <w:sz w:val="24"/>
                <w:szCs w:val="24"/>
              </w:rPr>
              <w:t xml:space="preserve">Name of Industry Supervisor: </w:t>
            </w:r>
            <w:sdt>
              <w:sdtPr>
                <w:rPr>
                  <w:sz w:val="24"/>
                  <w:szCs w:val="24"/>
                </w:rPr>
                <w:id w:val="1429083190"/>
                <w:placeholder>
                  <w:docPart w:val="22BD0F35C2F5433DB7B95925FEDC1EB4"/>
                </w:placeholder>
                <w:text/>
              </w:sdtPr>
              <w:sdtContent>
                <w:r w:rsidR="00C36114">
                  <w:rPr>
                    <w:sz w:val="24"/>
                    <w:szCs w:val="24"/>
                  </w:rPr>
                  <w:t>Danny Tan Wei Yang</w:t>
                </w:r>
              </w:sdtContent>
            </w:sdt>
          </w:p>
          <w:p w14:paraId="6214F964" w14:textId="77777777" w:rsidR="00C011B7" w:rsidRPr="005E70C4" w:rsidRDefault="00C011B7" w:rsidP="00094EFD">
            <w:pPr>
              <w:pStyle w:val="BodyTextSerif"/>
              <w:rPr>
                <w:sz w:val="24"/>
                <w:szCs w:val="24"/>
              </w:rPr>
            </w:pPr>
          </w:p>
          <w:p w14:paraId="59B0653E" w14:textId="4BB9851E" w:rsidR="00C011B7" w:rsidRPr="005E70C4" w:rsidRDefault="00C011B7" w:rsidP="00094EFD">
            <w:pPr>
              <w:pStyle w:val="BodyTextSerif"/>
              <w:rPr>
                <w:sz w:val="24"/>
                <w:szCs w:val="24"/>
              </w:rPr>
            </w:pPr>
            <w:r w:rsidRPr="005E70C4">
              <w:rPr>
                <w:sz w:val="24"/>
                <w:szCs w:val="24"/>
              </w:rPr>
              <w:t xml:space="preserve">Name of Academic Supervisor: </w:t>
            </w:r>
            <w:sdt>
              <w:sdtPr>
                <w:rPr>
                  <w:sz w:val="24"/>
                  <w:szCs w:val="24"/>
                </w:rPr>
                <w:id w:val="1940942904"/>
                <w:placeholder>
                  <w:docPart w:val="DFBA8697C7BF4063817CC40E80CAC41D"/>
                </w:placeholder>
                <w:text/>
              </w:sdtPr>
              <w:sdtContent>
                <w:r w:rsidR="00C36114">
                  <w:rPr>
                    <w:sz w:val="24"/>
                    <w:szCs w:val="24"/>
                  </w:rPr>
                  <w:t>Dr Tan Chek Tien</w:t>
                </w:r>
              </w:sdtContent>
            </w:sdt>
          </w:p>
          <w:p w14:paraId="5F28D549" w14:textId="77777777" w:rsidR="00C011B7" w:rsidRPr="00DC7422" w:rsidRDefault="00C011B7" w:rsidP="00094EFD">
            <w:pPr>
              <w:pStyle w:val="BodyTextSerif"/>
              <w:rPr>
                <w:sz w:val="24"/>
              </w:rPr>
            </w:pPr>
          </w:p>
        </w:tc>
      </w:tr>
      <w:tr w:rsidR="00C011B7" w:rsidRPr="00DC7422" w14:paraId="4D04BE37" w14:textId="77777777" w:rsidTr="00DC7422">
        <w:tc>
          <w:tcPr>
            <w:tcW w:w="9016" w:type="dxa"/>
            <w:tcMar>
              <w:top w:w="170" w:type="dxa"/>
              <w:bottom w:w="170" w:type="dxa"/>
            </w:tcMar>
          </w:tcPr>
          <w:p w14:paraId="45865201" w14:textId="77777777" w:rsidR="00C011B7" w:rsidRPr="00DC7422" w:rsidRDefault="00C011B7" w:rsidP="00DC7422">
            <w:pPr>
              <w:pStyle w:val="BodyTextSerif"/>
              <w:jc w:val="center"/>
              <w:rPr>
                <w:sz w:val="24"/>
              </w:rPr>
            </w:pPr>
            <w:r w:rsidRPr="00DC7422">
              <w:rPr>
                <w:sz w:val="24"/>
              </w:rPr>
              <w:t xml:space="preserve">Submitted as </w:t>
            </w:r>
            <w:r>
              <w:rPr>
                <w:sz w:val="24"/>
              </w:rPr>
              <w:t xml:space="preserve">part of the </w:t>
            </w:r>
            <w:r w:rsidRPr="00DC7422">
              <w:rPr>
                <w:sz w:val="24"/>
              </w:rPr>
              <w:t>requirement for ICT400</w:t>
            </w:r>
            <w:r>
              <w:rPr>
                <w:sz w:val="24"/>
              </w:rPr>
              <w:t>1 Capstone Project</w:t>
            </w:r>
          </w:p>
        </w:tc>
      </w:tr>
    </w:tbl>
    <w:p w14:paraId="4A021341" w14:textId="77777777" w:rsidR="00C011B7" w:rsidRDefault="00C011B7" w:rsidP="00C22261">
      <w:pPr>
        <w:pStyle w:val="BodyText"/>
      </w:pPr>
    </w:p>
    <w:p w14:paraId="4CA98532" w14:textId="77777777" w:rsidR="00C011B7" w:rsidRPr="00C22261" w:rsidRDefault="00C011B7" w:rsidP="00C22261">
      <w:pPr>
        <w:pStyle w:val="BodyText"/>
      </w:pPr>
    </w:p>
    <w:p w14:paraId="1E67AE2D" w14:textId="77777777" w:rsidR="00C011B7" w:rsidRDefault="00C011B7" w:rsidP="005C6A0E">
      <w:pPr>
        <w:pStyle w:val="BodyText"/>
        <w:sectPr w:rsidR="00C011B7" w:rsidSect="00094EFD">
          <w:headerReference w:type="default" r:id="rId14"/>
          <w:footerReference w:type="default" r:id="rId15"/>
          <w:pgSz w:w="11906" w:h="16838"/>
          <w:pgMar w:top="1560" w:right="1440" w:bottom="1560" w:left="1440" w:header="708" w:footer="708" w:gutter="0"/>
          <w:pgNumType w:start="1"/>
          <w:cols w:space="708"/>
          <w:docGrid w:linePitch="360"/>
        </w:sectPr>
      </w:pPr>
    </w:p>
    <w:p w14:paraId="7A310329" w14:textId="16E4EE99" w:rsidR="003F53F2" w:rsidRPr="00FE07AF" w:rsidRDefault="003F53F2" w:rsidP="003F53F2">
      <w:pPr>
        <w:pStyle w:val="BodyText"/>
        <w:jc w:val="center"/>
        <w:rPr>
          <w:b/>
          <w:sz w:val="32"/>
          <w:szCs w:val="33"/>
        </w:rPr>
      </w:pPr>
      <w:r>
        <w:rPr>
          <w:b/>
          <w:sz w:val="32"/>
          <w:szCs w:val="33"/>
        </w:rPr>
        <w:lastRenderedPageBreak/>
        <w:t>Captive WiFi Portal</w:t>
      </w:r>
    </w:p>
    <w:p w14:paraId="455332A8" w14:textId="77777777" w:rsidR="003F53F2" w:rsidRDefault="003F53F2" w:rsidP="003F53F2">
      <w:pPr>
        <w:pStyle w:val="BodyText"/>
      </w:pPr>
    </w:p>
    <w:p w14:paraId="6569AC53" w14:textId="5AD48BD0" w:rsidR="00094EFD" w:rsidRDefault="00094EFD" w:rsidP="00A5057C">
      <w:pPr>
        <w:pStyle w:val="Heading1"/>
        <w:numPr>
          <w:ilvl w:val="0"/>
          <w:numId w:val="2"/>
        </w:numPr>
      </w:pPr>
      <w:r>
        <w:t>Specialised Terminology</w:t>
      </w:r>
    </w:p>
    <w:p w14:paraId="2F26822C" w14:textId="3789F18D" w:rsidR="00094EFD" w:rsidRPr="003C4A7E" w:rsidRDefault="00094EFD" w:rsidP="00094EFD">
      <w:pPr>
        <w:pStyle w:val="Heading1"/>
        <w:ind w:firstLine="0"/>
        <w:rPr>
          <w:sz w:val="18"/>
        </w:rPr>
      </w:pPr>
    </w:p>
    <w:tbl>
      <w:tblPr>
        <w:tblStyle w:val="TableGrid"/>
        <w:tblW w:w="10627" w:type="dxa"/>
        <w:jc w:val="center"/>
        <w:tblLook w:val="04A0" w:firstRow="1" w:lastRow="0" w:firstColumn="1" w:lastColumn="0" w:noHBand="0" w:noVBand="1"/>
      </w:tblPr>
      <w:tblGrid>
        <w:gridCol w:w="1855"/>
        <w:gridCol w:w="2977"/>
        <w:gridCol w:w="5795"/>
      </w:tblGrid>
      <w:tr w:rsidR="00094EFD" w:rsidRPr="00094EFD" w14:paraId="308F6D17" w14:textId="77777777" w:rsidTr="00094EFD">
        <w:trPr>
          <w:jc w:val="center"/>
        </w:trPr>
        <w:tc>
          <w:tcPr>
            <w:tcW w:w="1855" w:type="dxa"/>
            <w:vAlign w:val="center"/>
          </w:tcPr>
          <w:p w14:paraId="632D0B75" w14:textId="5EF50F1A" w:rsidR="00094EFD" w:rsidRPr="00094EFD" w:rsidRDefault="00094EFD" w:rsidP="00094EFD">
            <w:pPr>
              <w:pStyle w:val="Heading1"/>
              <w:ind w:left="0" w:firstLine="0"/>
              <w:jc w:val="center"/>
              <w:outlineLvl w:val="0"/>
              <w:rPr>
                <w:sz w:val="22"/>
              </w:rPr>
            </w:pPr>
            <w:r w:rsidRPr="00094EFD">
              <w:rPr>
                <w:sz w:val="22"/>
              </w:rPr>
              <w:t>Abbreviated</w:t>
            </w:r>
          </w:p>
        </w:tc>
        <w:tc>
          <w:tcPr>
            <w:tcW w:w="2977" w:type="dxa"/>
            <w:vAlign w:val="center"/>
          </w:tcPr>
          <w:p w14:paraId="521D7473" w14:textId="3C8D3858" w:rsidR="00094EFD" w:rsidRPr="00094EFD" w:rsidRDefault="00094EFD" w:rsidP="00094EFD">
            <w:pPr>
              <w:pStyle w:val="Heading1"/>
              <w:ind w:left="0" w:firstLine="0"/>
              <w:jc w:val="center"/>
              <w:outlineLvl w:val="0"/>
              <w:rPr>
                <w:sz w:val="22"/>
              </w:rPr>
            </w:pPr>
            <w:r w:rsidRPr="00094EFD">
              <w:rPr>
                <w:sz w:val="22"/>
              </w:rPr>
              <w:t>Full Name</w:t>
            </w:r>
          </w:p>
        </w:tc>
        <w:tc>
          <w:tcPr>
            <w:tcW w:w="5795" w:type="dxa"/>
            <w:vAlign w:val="center"/>
          </w:tcPr>
          <w:p w14:paraId="4F093DA9" w14:textId="20BEEB0A" w:rsidR="00094EFD" w:rsidRPr="00094EFD" w:rsidRDefault="00094EFD" w:rsidP="00094EFD">
            <w:pPr>
              <w:pStyle w:val="Heading1"/>
              <w:ind w:left="0" w:firstLine="0"/>
              <w:jc w:val="center"/>
              <w:outlineLvl w:val="0"/>
              <w:rPr>
                <w:sz w:val="22"/>
              </w:rPr>
            </w:pPr>
            <w:r w:rsidRPr="00094EFD">
              <w:rPr>
                <w:sz w:val="22"/>
              </w:rPr>
              <w:t>Description</w:t>
            </w:r>
          </w:p>
        </w:tc>
      </w:tr>
      <w:tr w:rsidR="00094EFD" w:rsidRPr="00094EFD" w14:paraId="5C2C7139" w14:textId="77777777" w:rsidTr="00094EFD">
        <w:trPr>
          <w:jc w:val="center"/>
        </w:trPr>
        <w:tc>
          <w:tcPr>
            <w:tcW w:w="1855" w:type="dxa"/>
            <w:vAlign w:val="center"/>
          </w:tcPr>
          <w:p w14:paraId="0958C607" w14:textId="50A4CF83" w:rsidR="00094EFD" w:rsidRPr="00DA51B4" w:rsidRDefault="00DA51B4" w:rsidP="00094EFD">
            <w:pPr>
              <w:pStyle w:val="Heading1"/>
              <w:ind w:left="0" w:firstLine="0"/>
              <w:jc w:val="center"/>
              <w:outlineLvl w:val="0"/>
              <w:rPr>
                <w:b w:val="0"/>
                <w:sz w:val="22"/>
              </w:rPr>
            </w:pPr>
            <w:r>
              <w:rPr>
                <w:b w:val="0"/>
                <w:sz w:val="22"/>
              </w:rPr>
              <w:t>Captive Portal</w:t>
            </w:r>
          </w:p>
        </w:tc>
        <w:tc>
          <w:tcPr>
            <w:tcW w:w="2977" w:type="dxa"/>
            <w:vAlign w:val="center"/>
          </w:tcPr>
          <w:p w14:paraId="2DB1B6A3" w14:textId="447AEE78" w:rsidR="00094EFD" w:rsidRPr="00DA51B4" w:rsidRDefault="00DA51B4" w:rsidP="00094EFD">
            <w:pPr>
              <w:pStyle w:val="Heading1"/>
              <w:ind w:left="0" w:firstLine="0"/>
              <w:jc w:val="center"/>
              <w:outlineLvl w:val="0"/>
              <w:rPr>
                <w:b w:val="0"/>
                <w:sz w:val="22"/>
              </w:rPr>
            </w:pPr>
            <w:r>
              <w:rPr>
                <w:b w:val="0"/>
                <w:sz w:val="22"/>
              </w:rPr>
              <w:t>Captive WiFi Portal</w:t>
            </w:r>
          </w:p>
        </w:tc>
        <w:tc>
          <w:tcPr>
            <w:tcW w:w="5795" w:type="dxa"/>
            <w:vAlign w:val="center"/>
          </w:tcPr>
          <w:p w14:paraId="250FC6E4" w14:textId="77777777" w:rsidR="00094EFD" w:rsidRPr="00DA51B4" w:rsidRDefault="00DA51B4" w:rsidP="00DA51B4">
            <w:pPr>
              <w:pStyle w:val="Heading1"/>
              <w:ind w:left="0" w:firstLine="0"/>
              <w:outlineLvl w:val="0"/>
              <w:rPr>
                <w:rFonts w:cs="Arial"/>
                <w:b w:val="0"/>
                <w:color w:val="222222"/>
                <w:sz w:val="22"/>
                <w:szCs w:val="21"/>
                <w:shd w:val="clear" w:color="auto" w:fill="FFFFFF"/>
              </w:rPr>
            </w:pPr>
            <w:r w:rsidRPr="00DA51B4">
              <w:rPr>
                <w:rFonts w:cs="Arial"/>
                <w:b w:val="0"/>
                <w:color w:val="222222"/>
                <w:sz w:val="22"/>
                <w:szCs w:val="21"/>
                <w:shd w:val="clear" w:color="auto" w:fill="FFFFFF"/>
              </w:rPr>
              <w:t>A web page which is displayed to newly connected users before they are granted broader access to network resources.</w:t>
            </w:r>
          </w:p>
          <w:p w14:paraId="15B8589E" w14:textId="623B6695" w:rsidR="00DA51B4" w:rsidRPr="00DA51B4" w:rsidRDefault="00DA51B4" w:rsidP="00DA51B4">
            <w:pPr>
              <w:pStyle w:val="Heading1"/>
              <w:ind w:left="0" w:firstLine="0"/>
              <w:outlineLvl w:val="0"/>
              <w:rPr>
                <w:b w:val="0"/>
                <w:sz w:val="22"/>
              </w:rPr>
            </w:pPr>
            <w:r>
              <w:rPr>
                <w:b w:val="0"/>
                <w:sz w:val="22"/>
              </w:rPr>
              <w:t>Commonly presented as a landing page or a log-in page which may require authentication.</w:t>
            </w:r>
          </w:p>
        </w:tc>
      </w:tr>
      <w:tr w:rsidR="00094EFD" w:rsidRPr="00094EFD" w14:paraId="2E7C687F" w14:textId="77777777" w:rsidTr="00094EFD">
        <w:trPr>
          <w:jc w:val="center"/>
        </w:trPr>
        <w:tc>
          <w:tcPr>
            <w:tcW w:w="1855" w:type="dxa"/>
            <w:vAlign w:val="center"/>
          </w:tcPr>
          <w:p w14:paraId="30009104" w14:textId="53806934" w:rsidR="00094EFD" w:rsidRPr="00DA51B4" w:rsidRDefault="007E1FAF" w:rsidP="00094EFD">
            <w:pPr>
              <w:pStyle w:val="Heading1"/>
              <w:ind w:left="0" w:firstLine="0"/>
              <w:jc w:val="center"/>
              <w:outlineLvl w:val="0"/>
              <w:rPr>
                <w:b w:val="0"/>
                <w:sz w:val="22"/>
              </w:rPr>
            </w:pPr>
            <w:r>
              <w:rPr>
                <w:b w:val="0"/>
                <w:sz w:val="22"/>
              </w:rPr>
              <w:t>Web Server</w:t>
            </w:r>
          </w:p>
        </w:tc>
        <w:tc>
          <w:tcPr>
            <w:tcW w:w="2977" w:type="dxa"/>
            <w:vAlign w:val="center"/>
          </w:tcPr>
          <w:p w14:paraId="20C82337" w14:textId="592F0FB5" w:rsidR="00094EFD" w:rsidRPr="00DA51B4" w:rsidRDefault="007E1FAF" w:rsidP="00094EFD">
            <w:pPr>
              <w:pStyle w:val="Heading1"/>
              <w:ind w:left="0" w:firstLine="0"/>
              <w:jc w:val="center"/>
              <w:outlineLvl w:val="0"/>
              <w:rPr>
                <w:b w:val="0"/>
                <w:sz w:val="22"/>
              </w:rPr>
            </w:pPr>
            <w:r>
              <w:rPr>
                <w:b w:val="0"/>
                <w:sz w:val="22"/>
              </w:rPr>
              <w:t>Web Server</w:t>
            </w:r>
          </w:p>
        </w:tc>
        <w:tc>
          <w:tcPr>
            <w:tcW w:w="5795" w:type="dxa"/>
            <w:vAlign w:val="center"/>
          </w:tcPr>
          <w:p w14:paraId="38FBC9E0" w14:textId="00AD39DE" w:rsidR="00094EFD" w:rsidRPr="00DA51B4" w:rsidRDefault="007E1FAF" w:rsidP="00900ECC">
            <w:pPr>
              <w:pStyle w:val="Heading1"/>
              <w:ind w:left="0" w:firstLine="0"/>
              <w:outlineLvl w:val="0"/>
              <w:rPr>
                <w:b w:val="0"/>
                <w:sz w:val="22"/>
              </w:rPr>
            </w:pPr>
            <w:r>
              <w:rPr>
                <w:b w:val="0"/>
                <w:sz w:val="22"/>
              </w:rPr>
              <w:t>Powerful computers called servers that store files and information on the form of website</w:t>
            </w:r>
            <w:r w:rsidR="00540AFE">
              <w:rPr>
                <w:b w:val="0"/>
                <w:sz w:val="22"/>
              </w:rPr>
              <w:t xml:space="preserve"> so that it can pass this information to whoever requests to view a </w:t>
            </w:r>
            <w:r w:rsidR="00900ECC">
              <w:rPr>
                <w:b w:val="0"/>
                <w:sz w:val="22"/>
              </w:rPr>
              <w:t>webpage</w:t>
            </w:r>
            <w:r w:rsidR="00540AFE">
              <w:rPr>
                <w:b w:val="0"/>
                <w:sz w:val="22"/>
              </w:rPr>
              <w:t xml:space="preserve"> on a browser</w:t>
            </w:r>
          </w:p>
        </w:tc>
      </w:tr>
      <w:tr w:rsidR="00094EFD" w:rsidRPr="00094EFD" w14:paraId="44C12556" w14:textId="77777777" w:rsidTr="00094EFD">
        <w:trPr>
          <w:jc w:val="center"/>
        </w:trPr>
        <w:tc>
          <w:tcPr>
            <w:tcW w:w="1855" w:type="dxa"/>
            <w:vAlign w:val="center"/>
          </w:tcPr>
          <w:p w14:paraId="75C1ACF8" w14:textId="07C84A09" w:rsidR="00094EFD" w:rsidRPr="00DA51B4" w:rsidRDefault="00DD27BC" w:rsidP="00094EFD">
            <w:pPr>
              <w:pStyle w:val="Heading1"/>
              <w:ind w:left="0" w:firstLine="0"/>
              <w:jc w:val="center"/>
              <w:outlineLvl w:val="0"/>
              <w:rPr>
                <w:b w:val="0"/>
                <w:sz w:val="22"/>
              </w:rPr>
            </w:pPr>
            <w:r>
              <w:rPr>
                <w:b w:val="0"/>
                <w:sz w:val="22"/>
              </w:rPr>
              <w:t>Backend</w:t>
            </w:r>
          </w:p>
        </w:tc>
        <w:tc>
          <w:tcPr>
            <w:tcW w:w="2977" w:type="dxa"/>
            <w:vAlign w:val="center"/>
          </w:tcPr>
          <w:p w14:paraId="2215A852" w14:textId="7916F098" w:rsidR="00094EFD" w:rsidRPr="00DA51B4" w:rsidRDefault="00DD27BC" w:rsidP="00094EFD">
            <w:pPr>
              <w:pStyle w:val="Heading1"/>
              <w:ind w:left="0" w:firstLine="0"/>
              <w:jc w:val="center"/>
              <w:outlineLvl w:val="0"/>
              <w:rPr>
                <w:b w:val="0"/>
                <w:sz w:val="22"/>
              </w:rPr>
            </w:pPr>
            <w:r>
              <w:rPr>
                <w:b w:val="0"/>
                <w:sz w:val="22"/>
              </w:rPr>
              <w:t>Backend</w:t>
            </w:r>
          </w:p>
        </w:tc>
        <w:tc>
          <w:tcPr>
            <w:tcW w:w="5795" w:type="dxa"/>
            <w:vAlign w:val="center"/>
          </w:tcPr>
          <w:p w14:paraId="33E71FF1" w14:textId="64E2A0F1" w:rsidR="00094EFD" w:rsidRPr="00DA51B4" w:rsidRDefault="00DD27BC" w:rsidP="00DD27BC">
            <w:pPr>
              <w:pStyle w:val="Heading1"/>
              <w:ind w:left="0" w:firstLine="0"/>
              <w:outlineLvl w:val="0"/>
              <w:rPr>
                <w:b w:val="0"/>
                <w:sz w:val="22"/>
              </w:rPr>
            </w:pPr>
            <w:r>
              <w:rPr>
                <w:b w:val="0"/>
                <w:sz w:val="22"/>
              </w:rPr>
              <w:t>Components of a webpage that deals with logic and data storage</w:t>
            </w:r>
          </w:p>
        </w:tc>
      </w:tr>
      <w:tr w:rsidR="0048302B" w:rsidRPr="00094EFD" w14:paraId="74DE7FBA" w14:textId="77777777" w:rsidTr="00094EFD">
        <w:trPr>
          <w:jc w:val="center"/>
        </w:trPr>
        <w:tc>
          <w:tcPr>
            <w:tcW w:w="1855" w:type="dxa"/>
            <w:vAlign w:val="center"/>
          </w:tcPr>
          <w:p w14:paraId="00B26BD6" w14:textId="04903B07" w:rsidR="0048302B" w:rsidRDefault="0048302B" w:rsidP="00094EFD">
            <w:pPr>
              <w:pStyle w:val="Heading1"/>
              <w:ind w:left="0" w:firstLine="0"/>
              <w:jc w:val="center"/>
              <w:outlineLvl w:val="0"/>
              <w:rPr>
                <w:b w:val="0"/>
                <w:sz w:val="22"/>
              </w:rPr>
            </w:pPr>
            <w:r>
              <w:rPr>
                <w:b w:val="0"/>
                <w:sz w:val="22"/>
              </w:rPr>
              <w:t>Frontend</w:t>
            </w:r>
          </w:p>
        </w:tc>
        <w:tc>
          <w:tcPr>
            <w:tcW w:w="2977" w:type="dxa"/>
            <w:vAlign w:val="center"/>
          </w:tcPr>
          <w:p w14:paraId="57DFA33E" w14:textId="68D09FA5" w:rsidR="0048302B" w:rsidRDefault="0048302B" w:rsidP="00094EFD">
            <w:pPr>
              <w:pStyle w:val="Heading1"/>
              <w:ind w:left="0" w:firstLine="0"/>
              <w:jc w:val="center"/>
              <w:outlineLvl w:val="0"/>
              <w:rPr>
                <w:b w:val="0"/>
                <w:sz w:val="22"/>
              </w:rPr>
            </w:pPr>
            <w:r>
              <w:rPr>
                <w:b w:val="0"/>
                <w:sz w:val="22"/>
              </w:rPr>
              <w:t>Frontend</w:t>
            </w:r>
          </w:p>
        </w:tc>
        <w:tc>
          <w:tcPr>
            <w:tcW w:w="5795" w:type="dxa"/>
            <w:vAlign w:val="center"/>
          </w:tcPr>
          <w:p w14:paraId="39866BB3" w14:textId="65B4A4CC" w:rsidR="0048302B" w:rsidRDefault="0048302B" w:rsidP="00DD27BC">
            <w:pPr>
              <w:pStyle w:val="Heading1"/>
              <w:ind w:left="0" w:firstLine="0"/>
              <w:outlineLvl w:val="0"/>
              <w:rPr>
                <w:b w:val="0"/>
                <w:sz w:val="22"/>
              </w:rPr>
            </w:pPr>
            <w:r>
              <w:rPr>
                <w:b w:val="0"/>
                <w:sz w:val="22"/>
              </w:rPr>
              <w:t>Components of a webpage that deals with the layout and template of a webpage</w:t>
            </w:r>
          </w:p>
        </w:tc>
      </w:tr>
      <w:tr w:rsidR="0048302B" w:rsidRPr="00094EFD" w14:paraId="71DF0C87" w14:textId="77777777" w:rsidTr="00094EFD">
        <w:trPr>
          <w:jc w:val="center"/>
        </w:trPr>
        <w:tc>
          <w:tcPr>
            <w:tcW w:w="1855" w:type="dxa"/>
            <w:vAlign w:val="center"/>
          </w:tcPr>
          <w:p w14:paraId="58478848" w14:textId="5801239E" w:rsidR="0048302B" w:rsidRDefault="0048302B" w:rsidP="00094EFD">
            <w:pPr>
              <w:pStyle w:val="Heading1"/>
              <w:ind w:left="0" w:firstLine="0"/>
              <w:jc w:val="center"/>
              <w:outlineLvl w:val="0"/>
              <w:rPr>
                <w:b w:val="0"/>
                <w:sz w:val="22"/>
              </w:rPr>
            </w:pPr>
            <w:r>
              <w:rPr>
                <w:b w:val="0"/>
                <w:sz w:val="22"/>
              </w:rPr>
              <w:t>Database</w:t>
            </w:r>
          </w:p>
        </w:tc>
        <w:tc>
          <w:tcPr>
            <w:tcW w:w="2977" w:type="dxa"/>
            <w:vAlign w:val="center"/>
          </w:tcPr>
          <w:p w14:paraId="4B44107E" w14:textId="49D97F26" w:rsidR="0048302B" w:rsidRDefault="0048302B" w:rsidP="00094EFD">
            <w:pPr>
              <w:pStyle w:val="Heading1"/>
              <w:ind w:left="0" w:firstLine="0"/>
              <w:jc w:val="center"/>
              <w:outlineLvl w:val="0"/>
              <w:rPr>
                <w:b w:val="0"/>
                <w:sz w:val="22"/>
              </w:rPr>
            </w:pPr>
            <w:r>
              <w:rPr>
                <w:b w:val="0"/>
                <w:sz w:val="22"/>
              </w:rPr>
              <w:t>Database</w:t>
            </w:r>
          </w:p>
        </w:tc>
        <w:tc>
          <w:tcPr>
            <w:tcW w:w="5795" w:type="dxa"/>
            <w:vAlign w:val="center"/>
          </w:tcPr>
          <w:p w14:paraId="0D397F8D" w14:textId="25C618AC" w:rsidR="0048302B" w:rsidRDefault="0048302B" w:rsidP="00DD27BC">
            <w:pPr>
              <w:pStyle w:val="Heading1"/>
              <w:ind w:left="0" w:firstLine="0"/>
              <w:outlineLvl w:val="0"/>
              <w:rPr>
                <w:b w:val="0"/>
                <w:sz w:val="22"/>
              </w:rPr>
            </w:pPr>
            <w:r>
              <w:rPr>
                <w:b w:val="0"/>
                <w:sz w:val="22"/>
              </w:rPr>
              <w:t>A structured set of data held in a computer</w:t>
            </w:r>
          </w:p>
        </w:tc>
      </w:tr>
      <w:tr w:rsidR="00886509" w:rsidRPr="00094EFD" w14:paraId="190B2CF1" w14:textId="77777777" w:rsidTr="00094EFD">
        <w:trPr>
          <w:jc w:val="center"/>
        </w:trPr>
        <w:tc>
          <w:tcPr>
            <w:tcW w:w="1855" w:type="dxa"/>
            <w:vAlign w:val="center"/>
          </w:tcPr>
          <w:p w14:paraId="772CA3F8" w14:textId="560E57E7" w:rsidR="00886509" w:rsidRDefault="00886509" w:rsidP="00094EFD">
            <w:pPr>
              <w:pStyle w:val="Heading1"/>
              <w:ind w:left="0" w:firstLine="0"/>
              <w:jc w:val="center"/>
              <w:outlineLvl w:val="0"/>
              <w:rPr>
                <w:b w:val="0"/>
                <w:sz w:val="22"/>
              </w:rPr>
            </w:pPr>
            <w:r>
              <w:rPr>
                <w:b w:val="0"/>
                <w:sz w:val="22"/>
              </w:rPr>
              <w:t>MailChimp</w:t>
            </w:r>
          </w:p>
        </w:tc>
        <w:tc>
          <w:tcPr>
            <w:tcW w:w="2977" w:type="dxa"/>
            <w:vAlign w:val="center"/>
          </w:tcPr>
          <w:p w14:paraId="069B6891" w14:textId="0BB08AB2" w:rsidR="00886509" w:rsidRDefault="00886509" w:rsidP="00094EFD">
            <w:pPr>
              <w:pStyle w:val="Heading1"/>
              <w:ind w:left="0" w:firstLine="0"/>
              <w:jc w:val="center"/>
              <w:outlineLvl w:val="0"/>
              <w:rPr>
                <w:b w:val="0"/>
                <w:sz w:val="22"/>
              </w:rPr>
            </w:pPr>
            <w:r>
              <w:rPr>
                <w:b w:val="0"/>
                <w:sz w:val="22"/>
              </w:rPr>
              <w:t>MailChimp</w:t>
            </w:r>
          </w:p>
        </w:tc>
        <w:tc>
          <w:tcPr>
            <w:tcW w:w="5795" w:type="dxa"/>
            <w:vAlign w:val="center"/>
          </w:tcPr>
          <w:p w14:paraId="130745BD" w14:textId="4E35A4DF" w:rsidR="00886509" w:rsidRPr="00886509" w:rsidRDefault="00886509" w:rsidP="00DD27BC">
            <w:pPr>
              <w:pStyle w:val="Heading1"/>
              <w:ind w:left="0" w:firstLine="0"/>
              <w:outlineLvl w:val="0"/>
              <w:rPr>
                <w:b w:val="0"/>
                <w:sz w:val="22"/>
              </w:rPr>
            </w:pPr>
            <w:r w:rsidRPr="00886509">
              <w:rPr>
                <w:rFonts w:cs="Arial"/>
                <w:b w:val="0"/>
                <w:color w:val="222222"/>
                <w:sz w:val="22"/>
                <w:szCs w:val="20"/>
                <w:shd w:val="clear" w:color="auto" w:fill="FFFFFF"/>
              </w:rPr>
              <w:t>MailChimp is a marketing automation platform and an email marketing service</w:t>
            </w:r>
          </w:p>
        </w:tc>
      </w:tr>
      <w:tr w:rsidR="00886509" w:rsidRPr="00094EFD" w14:paraId="27646931" w14:textId="77777777" w:rsidTr="00094EFD">
        <w:trPr>
          <w:jc w:val="center"/>
        </w:trPr>
        <w:tc>
          <w:tcPr>
            <w:tcW w:w="1855" w:type="dxa"/>
            <w:vAlign w:val="center"/>
          </w:tcPr>
          <w:p w14:paraId="73FCB085" w14:textId="43988EAD" w:rsidR="00886509" w:rsidRDefault="00886509" w:rsidP="00886509">
            <w:pPr>
              <w:pStyle w:val="Heading1"/>
              <w:ind w:left="0" w:firstLine="0"/>
              <w:jc w:val="center"/>
              <w:outlineLvl w:val="0"/>
              <w:rPr>
                <w:b w:val="0"/>
                <w:sz w:val="22"/>
              </w:rPr>
            </w:pPr>
            <w:r>
              <w:rPr>
                <w:b w:val="0"/>
                <w:sz w:val="22"/>
              </w:rPr>
              <w:t>CRM</w:t>
            </w:r>
          </w:p>
        </w:tc>
        <w:tc>
          <w:tcPr>
            <w:tcW w:w="2977" w:type="dxa"/>
            <w:vAlign w:val="center"/>
          </w:tcPr>
          <w:p w14:paraId="400CC7E4" w14:textId="1274A8A8" w:rsidR="00886509" w:rsidRDefault="00886509" w:rsidP="00886509">
            <w:pPr>
              <w:pStyle w:val="Heading1"/>
              <w:ind w:left="0" w:firstLine="0"/>
              <w:jc w:val="center"/>
              <w:outlineLvl w:val="0"/>
              <w:rPr>
                <w:b w:val="0"/>
                <w:sz w:val="22"/>
              </w:rPr>
            </w:pPr>
            <w:r>
              <w:rPr>
                <w:b w:val="0"/>
                <w:sz w:val="22"/>
              </w:rPr>
              <w:t>Customer Relationship Management</w:t>
            </w:r>
          </w:p>
        </w:tc>
        <w:tc>
          <w:tcPr>
            <w:tcW w:w="5795" w:type="dxa"/>
            <w:vAlign w:val="center"/>
          </w:tcPr>
          <w:p w14:paraId="455D4D1F" w14:textId="474498DC" w:rsidR="00886509" w:rsidRDefault="00886509" w:rsidP="00886509">
            <w:pPr>
              <w:pStyle w:val="Heading1"/>
              <w:ind w:left="0" w:firstLine="0"/>
              <w:outlineLvl w:val="0"/>
              <w:rPr>
                <w:b w:val="0"/>
                <w:sz w:val="22"/>
              </w:rPr>
            </w:pPr>
            <w:r>
              <w:rPr>
                <w:b w:val="0"/>
                <w:sz w:val="22"/>
              </w:rPr>
              <w:t>New system as an upgrade to the current CRM 2011 to act as centralized collection source of customer data</w:t>
            </w:r>
          </w:p>
        </w:tc>
      </w:tr>
      <w:tr w:rsidR="00BB612F" w:rsidRPr="00094EFD" w14:paraId="30052779" w14:textId="77777777" w:rsidTr="00094EFD">
        <w:trPr>
          <w:jc w:val="center"/>
        </w:trPr>
        <w:tc>
          <w:tcPr>
            <w:tcW w:w="1855" w:type="dxa"/>
            <w:vAlign w:val="center"/>
          </w:tcPr>
          <w:p w14:paraId="579E9BE0" w14:textId="323C3C7C" w:rsidR="00BB612F" w:rsidRDefault="00BB612F" w:rsidP="00886509">
            <w:pPr>
              <w:pStyle w:val="Heading1"/>
              <w:ind w:left="0" w:firstLine="0"/>
              <w:jc w:val="center"/>
              <w:outlineLvl w:val="0"/>
              <w:rPr>
                <w:b w:val="0"/>
                <w:sz w:val="22"/>
              </w:rPr>
            </w:pPr>
            <w:r>
              <w:rPr>
                <w:b w:val="0"/>
                <w:sz w:val="22"/>
              </w:rPr>
              <w:t>SSID</w:t>
            </w:r>
          </w:p>
        </w:tc>
        <w:tc>
          <w:tcPr>
            <w:tcW w:w="2977" w:type="dxa"/>
            <w:vAlign w:val="center"/>
          </w:tcPr>
          <w:p w14:paraId="7ACECBBE" w14:textId="7EF75E20" w:rsidR="00BB612F" w:rsidRDefault="00BB612F" w:rsidP="00886509">
            <w:pPr>
              <w:pStyle w:val="Heading1"/>
              <w:ind w:left="0" w:firstLine="0"/>
              <w:jc w:val="center"/>
              <w:outlineLvl w:val="0"/>
              <w:rPr>
                <w:b w:val="0"/>
                <w:sz w:val="22"/>
              </w:rPr>
            </w:pPr>
            <w:r>
              <w:rPr>
                <w:b w:val="0"/>
                <w:sz w:val="22"/>
              </w:rPr>
              <w:t>Service Set Identifier</w:t>
            </w:r>
          </w:p>
        </w:tc>
        <w:tc>
          <w:tcPr>
            <w:tcW w:w="5795" w:type="dxa"/>
            <w:vAlign w:val="center"/>
          </w:tcPr>
          <w:p w14:paraId="6A6B4363" w14:textId="31357E44" w:rsidR="00BB612F" w:rsidRDefault="00BB612F" w:rsidP="00886509">
            <w:pPr>
              <w:pStyle w:val="Heading1"/>
              <w:ind w:left="0" w:firstLine="0"/>
              <w:outlineLvl w:val="0"/>
              <w:rPr>
                <w:b w:val="0"/>
                <w:sz w:val="22"/>
              </w:rPr>
            </w:pPr>
            <w:r>
              <w:rPr>
                <w:b w:val="0"/>
                <w:sz w:val="22"/>
              </w:rPr>
              <w:t>Primary names of the network you see that is available to connect when connecting to WiFi</w:t>
            </w:r>
          </w:p>
        </w:tc>
      </w:tr>
      <w:tr w:rsidR="00BB612F" w:rsidRPr="00094EFD" w14:paraId="39074E10" w14:textId="77777777" w:rsidTr="00094EFD">
        <w:trPr>
          <w:jc w:val="center"/>
        </w:trPr>
        <w:tc>
          <w:tcPr>
            <w:tcW w:w="1855" w:type="dxa"/>
            <w:vAlign w:val="center"/>
          </w:tcPr>
          <w:p w14:paraId="11CB7995" w14:textId="395EED13" w:rsidR="00BB612F" w:rsidRDefault="00BB612F" w:rsidP="00886509">
            <w:pPr>
              <w:pStyle w:val="Heading1"/>
              <w:ind w:left="0" w:firstLine="0"/>
              <w:jc w:val="center"/>
              <w:outlineLvl w:val="0"/>
              <w:rPr>
                <w:b w:val="0"/>
                <w:sz w:val="22"/>
              </w:rPr>
            </w:pPr>
            <w:r>
              <w:rPr>
                <w:b w:val="0"/>
                <w:sz w:val="22"/>
              </w:rPr>
              <w:t>Justinmind</w:t>
            </w:r>
          </w:p>
        </w:tc>
        <w:tc>
          <w:tcPr>
            <w:tcW w:w="2977" w:type="dxa"/>
            <w:vAlign w:val="center"/>
          </w:tcPr>
          <w:p w14:paraId="46040320" w14:textId="0661A9A0" w:rsidR="00BB612F" w:rsidRDefault="00BB612F" w:rsidP="00886509">
            <w:pPr>
              <w:pStyle w:val="Heading1"/>
              <w:ind w:left="0" w:firstLine="0"/>
              <w:jc w:val="center"/>
              <w:outlineLvl w:val="0"/>
              <w:rPr>
                <w:b w:val="0"/>
                <w:sz w:val="22"/>
              </w:rPr>
            </w:pPr>
            <w:r>
              <w:rPr>
                <w:b w:val="0"/>
                <w:sz w:val="22"/>
              </w:rPr>
              <w:t>Justinmind Prototyping Tool</w:t>
            </w:r>
          </w:p>
        </w:tc>
        <w:tc>
          <w:tcPr>
            <w:tcW w:w="5795" w:type="dxa"/>
            <w:vAlign w:val="center"/>
          </w:tcPr>
          <w:p w14:paraId="22F8ACBB" w14:textId="3FBCF6CB" w:rsidR="00BB612F" w:rsidRDefault="00BB612F" w:rsidP="00886509">
            <w:pPr>
              <w:pStyle w:val="Heading1"/>
              <w:ind w:left="0" w:firstLine="0"/>
              <w:outlineLvl w:val="0"/>
              <w:rPr>
                <w:b w:val="0"/>
                <w:sz w:val="22"/>
              </w:rPr>
            </w:pPr>
            <w:r>
              <w:rPr>
                <w:b w:val="0"/>
                <w:sz w:val="22"/>
              </w:rPr>
              <w:t>An authoring tool for web and mobile prototypes and high-fidelity wireframes</w:t>
            </w:r>
          </w:p>
        </w:tc>
      </w:tr>
    </w:tbl>
    <w:p w14:paraId="0187EB04" w14:textId="68E148A1" w:rsidR="00094EFD" w:rsidRDefault="00094EFD" w:rsidP="00094EFD">
      <w:pPr>
        <w:pStyle w:val="Heading1"/>
        <w:ind w:firstLine="0"/>
      </w:pPr>
    </w:p>
    <w:p w14:paraId="23CB2D20" w14:textId="2A7910D8" w:rsidR="003F53F2" w:rsidRDefault="003F53F2" w:rsidP="00A5057C">
      <w:pPr>
        <w:pStyle w:val="Heading1"/>
        <w:numPr>
          <w:ilvl w:val="0"/>
          <w:numId w:val="2"/>
        </w:numPr>
      </w:pPr>
      <w:r>
        <w:t>Introduction</w:t>
      </w:r>
    </w:p>
    <w:p w14:paraId="16C95A65" w14:textId="5152FAA5" w:rsidR="00094EFD" w:rsidRPr="00B146E2" w:rsidRDefault="00094EFD" w:rsidP="00B146E2">
      <w:pPr>
        <w:pStyle w:val="Heading1"/>
        <w:ind w:left="0" w:firstLine="0"/>
        <w:rPr>
          <w:sz w:val="22"/>
        </w:rPr>
      </w:pPr>
    </w:p>
    <w:p w14:paraId="113352F3" w14:textId="269DF640" w:rsidR="00B146E2" w:rsidRDefault="00B146E2" w:rsidP="00B146E2">
      <w:pPr>
        <w:pStyle w:val="BodyText"/>
      </w:pPr>
      <w:r>
        <w:t>This section provides an overview of what the project, the way it works from a broad picture and how relevant in the industry in today’s world.</w:t>
      </w:r>
    </w:p>
    <w:p w14:paraId="77667AD5" w14:textId="69429411" w:rsidR="00B146E2" w:rsidRDefault="00B146E2" w:rsidP="00094EFD">
      <w:pPr>
        <w:pStyle w:val="Heading1"/>
        <w:ind w:firstLine="0"/>
      </w:pPr>
    </w:p>
    <w:p w14:paraId="0C2BCE33" w14:textId="3EECCA03" w:rsidR="00094EFD" w:rsidRDefault="00094EFD" w:rsidP="00A5057C">
      <w:pPr>
        <w:pStyle w:val="Heading1"/>
        <w:numPr>
          <w:ilvl w:val="1"/>
          <w:numId w:val="2"/>
        </w:numPr>
      </w:pPr>
      <w:r>
        <w:t>What is the project about?</w:t>
      </w:r>
    </w:p>
    <w:p w14:paraId="5E38BDD1" w14:textId="77777777" w:rsidR="003F53F2" w:rsidRDefault="003F53F2" w:rsidP="00134121">
      <w:pPr>
        <w:pStyle w:val="BodyText"/>
        <w:ind w:left="0"/>
      </w:pPr>
    </w:p>
    <w:p w14:paraId="6FB10F3A" w14:textId="77777777" w:rsidR="007E1FAF" w:rsidRDefault="00094EFD" w:rsidP="003F53F2">
      <w:pPr>
        <w:pStyle w:val="BodyText"/>
      </w:pPr>
      <w:r>
        <w:t>The parks in Mandai do provide free wifi to customers to ensure they stay connected and contactable. However, some visitors may not be aware of the existence of free park wifi that they can utilise when visiting the parks in Mandai. Visitors who are aware of the existence of the free wifi in the parks may not be aware of the terms and conditions that comes with it when utilising the free wifi provided by the parks.</w:t>
      </w:r>
      <w:r w:rsidR="00DA51B4">
        <w:t xml:space="preserve"> As the terms and conditions are not clearly stated anywhere to the customers, this can pose a potential problem if a customer were to utilise the free wifi provided by the parks to conduct illegal operations. </w:t>
      </w:r>
    </w:p>
    <w:p w14:paraId="7103495D" w14:textId="77777777" w:rsidR="007E1FAF" w:rsidRDefault="007E1FAF" w:rsidP="003F53F2">
      <w:pPr>
        <w:pStyle w:val="BodyText"/>
      </w:pPr>
    </w:p>
    <w:p w14:paraId="3F50C715" w14:textId="49778ABA" w:rsidR="007E1FAF" w:rsidRDefault="00DA51B4" w:rsidP="007E1FAF">
      <w:pPr>
        <w:pStyle w:val="BodyText"/>
      </w:pPr>
      <w:r>
        <w:t>To curb this potential problem, the solution would be to implement a Captive WiFi Portal otherwise known as Captive Portal.</w:t>
      </w:r>
      <w:r w:rsidR="007E1FAF">
        <w:t xml:space="preserve"> The solution is fitting for the problem as the wireless network is open to the public and by informing customers the conditions of access, users will have to take responsibility for their actions and avoid any major problems for the </w:t>
      </w:r>
      <w:r w:rsidR="007E1FAF">
        <w:lastRenderedPageBreak/>
        <w:t>organization.</w:t>
      </w:r>
      <w:r w:rsidR="00900ECC">
        <w:t xml:space="preserve"> Waterfall model is used for this project as it’s software lifecycle model</w:t>
      </w:r>
      <w:r w:rsidR="00DD27BC">
        <w:t xml:space="preserve">. Waterfall model is chosen because of the simplicity of the project, it being a webpage with some backend logic. </w:t>
      </w:r>
      <w:r w:rsidR="00167FF4">
        <w:t>The project will be divided into 2 phases, Phase 1</w:t>
      </w:r>
      <w:r w:rsidR="000622CF">
        <w:t xml:space="preserve"> &amp; 2.</w:t>
      </w:r>
    </w:p>
    <w:p w14:paraId="239F356D" w14:textId="477B3469" w:rsidR="00B86EBF" w:rsidRDefault="00B86EBF" w:rsidP="003F53F2">
      <w:pPr>
        <w:pStyle w:val="BodyText"/>
      </w:pPr>
    </w:p>
    <w:p w14:paraId="6FA2E80A" w14:textId="56492F4C" w:rsidR="00B86EBF" w:rsidRDefault="00B86EBF" w:rsidP="00A5057C">
      <w:pPr>
        <w:pStyle w:val="Heading1"/>
        <w:numPr>
          <w:ilvl w:val="1"/>
          <w:numId w:val="2"/>
        </w:numPr>
      </w:pPr>
      <w:r>
        <w:t>Complexity</w:t>
      </w:r>
    </w:p>
    <w:p w14:paraId="57ACBB3F" w14:textId="3A056820" w:rsidR="00B86EBF" w:rsidRDefault="00B86EBF" w:rsidP="00B86EBF">
      <w:pPr>
        <w:pStyle w:val="BodyText"/>
        <w:ind w:left="0"/>
      </w:pPr>
    </w:p>
    <w:p w14:paraId="18984438" w14:textId="4E2FCB0D" w:rsidR="00B86EBF" w:rsidRDefault="007E1FAF" w:rsidP="00B86EBF">
      <w:pPr>
        <w:pStyle w:val="BodyText"/>
      </w:pPr>
      <w:r>
        <w:t xml:space="preserve">To implement a Captive Portal would require a </w:t>
      </w:r>
      <w:r w:rsidRPr="0048302B">
        <w:rPr>
          <w:b/>
        </w:rPr>
        <w:t>web server</w:t>
      </w:r>
      <w:r w:rsidR="00152706">
        <w:t xml:space="preserve"> to store the</w:t>
      </w:r>
      <w:r w:rsidR="0048302B">
        <w:t xml:space="preserve"> webpage files, a </w:t>
      </w:r>
      <w:r w:rsidR="0048302B" w:rsidRPr="0048302B">
        <w:rPr>
          <w:b/>
        </w:rPr>
        <w:t>database</w:t>
      </w:r>
      <w:r w:rsidR="0048302B">
        <w:rPr>
          <w:b/>
        </w:rPr>
        <w:t xml:space="preserve"> </w:t>
      </w:r>
      <w:r w:rsidR="0048302B">
        <w:t xml:space="preserve">to store data that needs to be populated on the webpage, </w:t>
      </w:r>
      <w:r w:rsidR="0048302B" w:rsidRPr="004E3F97">
        <w:rPr>
          <w:b/>
        </w:rPr>
        <w:t>front-end</w:t>
      </w:r>
      <w:r w:rsidR="0048302B">
        <w:t xml:space="preserve"> and </w:t>
      </w:r>
      <w:r w:rsidR="0048302B" w:rsidRPr="004E3F97">
        <w:rPr>
          <w:b/>
        </w:rPr>
        <w:t>back-end</w:t>
      </w:r>
      <w:r w:rsidR="0048302B">
        <w:t xml:space="preserve"> codes.</w:t>
      </w:r>
      <w:r w:rsidR="00787C0D">
        <w:t xml:space="preserve"> For this project only the database, front-end and back-end codes would be needed as the web serv</w:t>
      </w:r>
      <w:r w:rsidR="004E3F97">
        <w:t>er portion which includes authentication is handled by an external vendor</w:t>
      </w:r>
      <w:r w:rsidR="00787C0D">
        <w:t>.</w:t>
      </w:r>
      <w:r w:rsidR="00766A58">
        <w:t xml:space="preserve"> Additional features will be included into the Captive Portal to enhance the park experience of visitors. The additional features will be mentioned later in this section.</w:t>
      </w:r>
    </w:p>
    <w:p w14:paraId="541178A8" w14:textId="1A8D95FB" w:rsidR="00766A58" w:rsidRDefault="00A11F20" w:rsidP="00B86EBF">
      <w:pPr>
        <w:pStyle w:val="BodyText"/>
      </w:pPr>
      <w:r>
        <w:rPr>
          <w:noProof/>
        </w:rPr>
        <w:drawing>
          <wp:anchor distT="0" distB="0" distL="114300" distR="114300" simplePos="0" relativeHeight="251658240" behindDoc="0" locked="0" layoutInCell="1" allowOverlap="1" wp14:anchorId="150944FB" wp14:editId="45E5B804">
            <wp:simplePos x="0" y="0"/>
            <wp:positionH relativeFrom="margin">
              <wp:align>center</wp:align>
            </wp:positionH>
            <wp:positionV relativeFrom="margin">
              <wp:posOffset>2221264</wp:posOffset>
            </wp:positionV>
            <wp:extent cx="7254875" cy="406654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Fi Captive Portal Architecture Diagram.png"/>
                    <pic:cNvPicPr/>
                  </pic:nvPicPr>
                  <pic:blipFill>
                    <a:blip r:embed="rId16">
                      <a:extLst>
                        <a:ext uri="{28A0092B-C50C-407E-A947-70E740481C1C}">
                          <a14:useLocalDpi xmlns:a14="http://schemas.microsoft.com/office/drawing/2010/main" val="0"/>
                        </a:ext>
                      </a:extLst>
                    </a:blip>
                    <a:stretch>
                      <a:fillRect/>
                    </a:stretch>
                  </pic:blipFill>
                  <pic:spPr>
                    <a:xfrm>
                      <a:off x="0" y="0"/>
                      <a:ext cx="7254875" cy="4066540"/>
                    </a:xfrm>
                    <a:prstGeom prst="rect">
                      <a:avLst/>
                    </a:prstGeom>
                  </pic:spPr>
                </pic:pic>
              </a:graphicData>
            </a:graphic>
            <wp14:sizeRelH relativeFrom="margin">
              <wp14:pctWidth>0</wp14:pctWidth>
            </wp14:sizeRelH>
            <wp14:sizeRelV relativeFrom="margin">
              <wp14:pctHeight>0</wp14:pctHeight>
            </wp14:sizeRelV>
          </wp:anchor>
        </w:drawing>
      </w:r>
    </w:p>
    <w:p w14:paraId="35DF16E2" w14:textId="72001297" w:rsidR="0076604B" w:rsidRPr="00886509" w:rsidRDefault="00441072" w:rsidP="00886509">
      <w:pPr>
        <w:pStyle w:val="Heading4"/>
        <w:jc w:val="center"/>
        <w:rPr>
          <w:b w:val="0"/>
        </w:rPr>
      </w:pPr>
      <w:bookmarkStart w:id="1" w:name="_Figure_1._Captive"/>
      <w:bookmarkEnd w:id="1"/>
      <w:r w:rsidRPr="00441072">
        <w:rPr>
          <w:b w:val="0"/>
        </w:rPr>
        <w:t>Figure 1. Captive Portal Architecture Diagram</w:t>
      </w:r>
    </w:p>
    <w:p w14:paraId="7D40E223" w14:textId="02606474" w:rsidR="0076604B" w:rsidRDefault="0076604B" w:rsidP="0076604B"/>
    <w:p w14:paraId="79350D86" w14:textId="25B519E4" w:rsidR="002D1C67" w:rsidRDefault="002D1C67" w:rsidP="0076604B">
      <w:pPr>
        <w:pStyle w:val="BodyText"/>
      </w:pPr>
      <w:r>
        <w:t xml:space="preserve">To give an overview of how the captive portal works. Whenever a visitor connects to the free wifi provided by the parks using a smart device such as </w:t>
      </w:r>
      <w:r w:rsidR="00681AFE">
        <w:t xml:space="preserve">a </w:t>
      </w:r>
      <w:r>
        <w:t xml:space="preserve">smartphone, it will automatically launch the device’s default browser to display the landing page as shown in Figure 1 after step 3. Before the browser </w:t>
      </w:r>
      <w:r w:rsidR="0063530A">
        <w:t>can</w:t>
      </w:r>
      <w:r>
        <w:t xml:space="preserve"> display the webpage, the device will first request the webpage from the web server</w:t>
      </w:r>
      <w:r w:rsidRPr="002D1C67">
        <w:rPr>
          <w:b/>
        </w:rPr>
        <w:t xml:space="preserve"> </w:t>
      </w:r>
      <w:r w:rsidRPr="002D1C67">
        <w:rPr>
          <w:i/>
        </w:rPr>
        <w:t>(Figure 1 step 1)</w:t>
      </w:r>
      <w:r>
        <w:t xml:space="preserve"> in which the web server will return the necessary webpage information in the form of a website to the browser </w:t>
      </w:r>
      <w:r w:rsidRPr="002D1C67">
        <w:rPr>
          <w:i/>
        </w:rPr>
        <w:t>(Figure 1 step 2)</w:t>
      </w:r>
      <w:r>
        <w:t xml:space="preserve">. </w:t>
      </w:r>
      <w:r w:rsidR="00B146E2">
        <w:t xml:space="preserve">After displaying the landing page, the user may or may not have to provide user information in exchange for internet access follow by clicking a button on the landing page. Once the button has been clicked, the user will be authenticated against the authentication web server and if authenticated will be granted internet access. </w:t>
      </w:r>
    </w:p>
    <w:p w14:paraId="15373475" w14:textId="29DA0D66" w:rsidR="00B146E2" w:rsidRPr="002D1C67" w:rsidRDefault="00886509" w:rsidP="0076604B">
      <w:pPr>
        <w:pStyle w:val="BodyText"/>
      </w:pPr>
      <w:r>
        <w:t xml:space="preserve">Once the user has been granted access, if there was information provided by the user, the </w:t>
      </w:r>
      <w:r>
        <w:lastRenderedPageBreak/>
        <w:t>information will be saved into MailChimp and CRM</w:t>
      </w:r>
      <w:r w:rsidR="00277399">
        <w:t>. The user will also be redirected to another webpage where it contains information on the next earliest animal show time and animal feeding time.</w:t>
      </w:r>
    </w:p>
    <w:p w14:paraId="43CC3F2D" w14:textId="336ECEBD" w:rsidR="0076604B" w:rsidRDefault="0076604B" w:rsidP="0076604B">
      <w:pPr>
        <w:pStyle w:val="BodyText"/>
      </w:pPr>
      <w:r>
        <w:t xml:space="preserve">As mentioned earlier, the web server which includes authentication boxed in red as shown in </w:t>
      </w:r>
      <w:hyperlink w:anchor="_Figure_1._Captive" w:history="1">
        <w:r w:rsidRPr="0076604B">
          <w:rPr>
            <w:rStyle w:val="Hyperlink"/>
          </w:rPr>
          <w:t>Figure 1</w:t>
        </w:r>
      </w:hyperlink>
      <w:r>
        <w:t xml:space="preserve"> will be handled by an external vendor. My work for this project involves the portion boxed in green, mainly the front-end, back-end and the database areas. The main purpose of the captive portal is to captivate the user, ensures that user agrees to the conditions of the access before releasing the internet usage to the user. Since the main highlights in the parks are the animal shows and animal feedings, </w:t>
      </w:r>
      <w:r w:rsidR="002D1C67">
        <w:t>I added the functionality of suggesting the next earliest possible time for both the animal show and animal feeding. The suggested time will be based on the next closest time from the current time. In this way, visitors who are connected to the free wifi will know when is the next available shows and feedings without the need to flip through the map brochure to search and plan for it.</w:t>
      </w:r>
    </w:p>
    <w:p w14:paraId="46FA6FB0" w14:textId="77777777" w:rsidR="0076604B" w:rsidRPr="0076604B" w:rsidRDefault="0076604B" w:rsidP="0076604B"/>
    <w:p w14:paraId="5C9677CF" w14:textId="274870AE" w:rsidR="00B86EBF" w:rsidRDefault="00B86EBF" w:rsidP="003F53F2">
      <w:pPr>
        <w:pStyle w:val="BodyText"/>
      </w:pPr>
    </w:p>
    <w:p w14:paraId="381AD982" w14:textId="64E408DC" w:rsidR="005E3D9C" w:rsidRDefault="005E3D9C" w:rsidP="00A5057C">
      <w:pPr>
        <w:pStyle w:val="Heading1"/>
        <w:numPr>
          <w:ilvl w:val="1"/>
          <w:numId w:val="2"/>
        </w:numPr>
      </w:pPr>
      <w:r>
        <w:t>Industry Relevance</w:t>
      </w:r>
    </w:p>
    <w:p w14:paraId="79172C89" w14:textId="77777777" w:rsidR="005E3D9C" w:rsidRDefault="005E3D9C" w:rsidP="005E3D9C">
      <w:pPr>
        <w:pStyle w:val="BodyText"/>
        <w:ind w:left="0"/>
      </w:pPr>
    </w:p>
    <w:p w14:paraId="09147B95" w14:textId="17967079" w:rsidR="005E3D9C" w:rsidRDefault="00087FC7" w:rsidP="005E3D9C">
      <w:pPr>
        <w:pStyle w:val="BodyText"/>
      </w:pPr>
      <w:r>
        <w:t xml:space="preserve">In today’s world, </w:t>
      </w:r>
      <w:r w:rsidR="00A4216D">
        <w:t>the importance of having a captive portal for open public wifi is extremely relevant to the industry other than the fact that many businesses are already using it for their public wifi access. The following paragraphs in this section will explain the relevance of the captive portal in today’s industry, with each paragraph emphasizing on one point.</w:t>
      </w:r>
    </w:p>
    <w:p w14:paraId="5927530A" w14:textId="4146479A" w:rsidR="00A4216D" w:rsidRDefault="00A4216D" w:rsidP="005E3D9C">
      <w:pPr>
        <w:pStyle w:val="BodyText"/>
      </w:pPr>
    </w:p>
    <w:p w14:paraId="62EC5B37" w14:textId="77777777" w:rsidR="0070386E" w:rsidRDefault="0070386E" w:rsidP="00A5057C">
      <w:pPr>
        <w:pStyle w:val="Heading1"/>
        <w:numPr>
          <w:ilvl w:val="2"/>
          <w:numId w:val="2"/>
        </w:numPr>
      </w:pPr>
      <w:r>
        <w:t>You need a page identifying it is your business and your wifi network</w:t>
      </w:r>
    </w:p>
    <w:p w14:paraId="0E0D1324" w14:textId="77777777" w:rsidR="0070386E" w:rsidRDefault="0070386E" w:rsidP="005E3D9C">
      <w:pPr>
        <w:pStyle w:val="BodyText"/>
      </w:pPr>
    </w:p>
    <w:p w14:paraId="4035AA06" w14:textId="699F5942" w:rsidR="00A4216D" w:rsidRDefault="00A4216D" w:rsidP="005E3D9C">
      <w:pPr>
        <w:pStyle w:val="BodyText"/>
      </w:pPr>
      <w:r>
        <w:t>Because it is a public wifi, it is open and vulnerable to all kinds of online malicious threats. Not having a captive portal with a landing page can potentially result in a hacker posing as a legitimate wireless network and start stealing data of whoever is connected to the malicious network. Once a user starts associating with the fake network, the hacker can easily grab all the user’s personal information. Hence it is important to have a captive portal to protect the public wifi as the landing page serves as an identification of the business and the wireless network.</w:t>
      </w:r>
    </w:p>
    <w:p w14:paraId="21301B96" w14:textId="6DCD824F" w:rsidR="0070386E" w:rsidRDefault="0070386E" w:rsidP="005E3D9C">
      <w:pPr>
        <w:pStyle w:val="BodyText"/>
      </w:pPr>
    </w:p>
    <w:p w14:paraId="086E7C18" w14:textId="385B293E" w:rsidR="0070386E" w:rsidRDefault="0070386E" w:rsidP="00A5057C">
      <w:pPr>
        <w:pStyle w:val="Heading1"/>
        <w:numPr>
          <w:ilvl w:val="2"/>
          <w:numId w:val="2"/>
        </w:numPr>
      </w:pPr>
      <w:r>
        <w:t>Protect your business from being sued</w:t>
      </w:r>
    </w:p>
    <w:p w14:paraId="1C4A0B2A" w14:textId="77777777" w:rsidR="0070386E" w:rsidRDefault="0070386E" w:rsidP="0070386E">
      <w:pPr>
        <w:pStyle w:val="Heading1"/>
        <w:ind w:firstLine="0"/>
      </w:pPr>
    </w:p>
    <w:p w14:paraId="000CF316" w14:textId="3F8B5108" w:rsidR="0070386E" w:rsidRDefault="002B3A59" w:rsidP="00317556">
      <w:pPr>
        <w:pStyle w:val="BodyText"/>
      </w:pPr>
      <w:r>
        <w:t>Whenever there is network access, there is always an IP Address issued. IP addresse</w:t>
      </w:r>
      <w:r w:rsidR="00317556">
        <w:t>s works just like physical address to identify the location of where something is happening. Imagine someone pirating music or movies using the free network provided by the park, the companies looking to sue can track the source location of where the event took place, essentially the business location. Captive Portal allows the terms and conditions to be included on the landing and this forces the guest to accept and adhere to the conditions</w:t>
      </w:r>
      <w:r w:rsidR="008C4F47">
        <w:t xml:space="preserve"> of utilizing the internet access.</w:t>
      </w:r>
      <w:r w:rsidR="00F46955">
        <w:t xml:space="preserve"> This will help limit the business’s liability for any bad stuff if it were to happen.</w:t>
      </w:r>
    </w:p>
    <w:p w14:paraId="5EB06404" w14:textId="6C7F6F2A" w:rsidR="00F46955" w:rsidRDefault="00F46955" w:rsidP="00317556">
      <w:pPr>
        <w:pStyle w:val="BodyText"/>
      </w:pPr>
    </w:p>
    <w:p w14:paraId="08EBD67A" w14:textId="6BE5CC66" w:rsidR="00F46955" w:rsidRDefault="00F46955" w:rsidP="00A5057C">
      <w:pPr>
        <w:pStyle w:val="Heading1"/>
        <w:numPr>
          <w:ilvl w:val="2"/>
          <w:numId w:val="2"/>
        </w:numPr>
      </w:pPr>
      <w:r>
        <w:t>Using data to improve the user experience</w:t>
      </w:r>
    </w:p>
    <w:p w14:paraId="5A8FC915" w14:textId="77777777" w:rsidR="00F46955" w:rsidRDefault="00F46955" w:rsidP="00F46955">
      <w:pPr>
        <w:pStyle w:val="Heading1"/>
        <w:ind w:firstLine="0"/>
      </w:pPr>
    </w:p>
    <w:p w14:paraId="3D0F56D8" w14:textId="7F4CAE4E" w:rsidR="009B4134" w:rsidRPr="000D49E7" w:rsidRDefault="009B4134" w:rsidP="000D49E7">
      <w:pPr>
        <w:pStyle w:val="BodyText"/>
      </w:pPr>
      <w:r w:rsidRPr="000D49E7">
        <w:t>Captive portals not only can provide you and your customers a safe and enjoyable wireless experience, they can also provide you with valuable data that you can then use to improve your services and products to ultimately</w:t>
      </w:r>
      <w:r w:rsidR="000D49E7">
        <w:t xml:space="preserve"> create a better user experience.</w:t>
      </w:r>
      <w:r w:rsidR="000D49E7" w:rsidRPr="000D49E7">
        <w:t xml:space="preserve"> </w:t>
      </w:r>
      <w:r w:rsidRPr="000D49E7">
        <w:t xml:space="preserve">One of the easiest ways to do this is by allowing your guests to use their social login credentials on your </w:t>
      </w:r>
      <w:r w:rsidRPr="000D49E7">
        <w:lastRenderedPageBreak/>
        <w:t>captive portal to gain access to your network. In exchange for this option your guests will be authorizing you to have access to a variety of social data points.</w:t>
      </w:r>
    </w:p>
    <w:p w14:paraId="6FD88FEC" w14:textId="1085623F" w:rsidR="00F46955" w:rsidRDefault="00F46955" w:rsidP="00317556">
      <w:pPr>
        <w:pStyle w:val="BodyText"/>
      </w:pPr>
    </w:p>
    <w:p w14:paraId="3007387C" w14:textId="3AB8628A" w:rsidR="000D49E7" w:rsidRDefault="000D49E7" w:rsidP="000D49E7">
      <w:pPr>
        <w:pStyle w:val="BodyText"/>
      </w:pPr>
      <w:r w:rsidRPr="000D49E7">
        <w:t>For example, if someone using your captive portal logs in using their Facebook account, you could have permission to collect information such as, age, date of birth, what their interests are etc</w:t>
      </w:r>
      <w:r>
        <w:t xml:space="preserve">. </w:t>
      </w:r>
      <w:r w:rsidRPr="000D49E7">
        <w:t>With this information you can create more personalized experiences, based on real information.</w:t>
      </w:r>
      <w:r w:rsidR="00E51500">
        <w:t xml:space="preserve"> Next, we move on to talk about the details happening in the different phases of Waterfall model adopted for this project.</w:t>
      </w:r>
    </w:p>
    <w:p w14:paraId="23C5BE2B" w14:textId="4BDD44CF" w:rsidR="00E51500" w:rsidRDefault="00E51500" w:rsidP="000D49E7">
      <w:pPr>
        <w:pStyle w:val="BodyText"/>
      </w:pPr>
    </w:p>
    <w:p w14:paraId="02A5A52D" w14:textId="2B7387EA" w:rsidR="00E51500" w:rsidRDefault="00E51500" w:rsidP="000D49E7">
      <w:pPr>
        <w:pStyle w:val="BodyText"/>
      </w:pPr>
    </w:p>
    <w:p w14:paraId="6EDB5295" w14:textId="48CC882A" w:rsidR="00E51500" w:rsidRDefault="00E51500" w:rsidP="00A5057C">
      <w:pPr>
        <w:pStyle w:val="Heading1"/>
        <w:numPr>
          <w:ilvl w:val="0"/>
          <w:numId w:val="2"/>
        </w:numPr>
      </w:pPr>
      <w:r>
        <w:t>Requirements</w:t>
      </w:r>
      <w:r w:rsidR="000C4FC9">
        <w:t xml:space="preserve"> Phase</w:t>
      </w:r>
    </w:p>
    <w:p w14:paraId="6EFC11BE" w14:textId="77777777" w:rsidR="00E51500" w:rsidRPr="00B146E2" w:rsidRDefault="00E51500" w:rsidP="00E51500">
      <w:pPr>
        <w:pStyle w:val="Heading1"/>
        <w:ind w:left="0" w:firstLine="0"/>
        <w:rPr>
          <w:sz w:val="22"/>
        </w:rPr>
      </w:pPr>
    </w:p>
    <w:p w14:paraId="0A31E4C4" w14:textId="5ED60241" w:rsidR="00E51500" w:rsidRDefault="00E51500" w:rsidP="000D49E7">
      <w:pPr>
        <w:pStyle w:val="BodyText"/>
      </w:pPr>
      <w:r>
        <w:t>This section provides an overview</w:t>
      </w:r>
      <w:r w:rsidR="00B26889">
        <w:t xml:space="preserve"> on the requirements phase, which explains in detail how requirements were gathered, how requirements were analysed.</w:t>
      </w:r>
    </w:p>
    <w:p w14:paraId="53216289" w14:textId="52944644" w:rsidR="00B26889" w:rsidRDefault="00B26889" w:rsidP="000D49E7">
      <w:pPr>
        <w:pStyle w:val="BodyText"/>
      </w:pPr>
    </w:p>
    <w:p w14:paraId="79EE265F" w14:textId="77777777" w:rsidR="00B26889" w:rsidRDefault="00B26889" w:rsidP="00A5057C">
      <w:pPr>
        <w:pStyle w:val="Heading1"/>
        <w:numPr>
          <w:ilvl w:val="1"/>
          <w:numId w:val="2"/>
        </w:numPr>
      </w:pPr>
      <w:r>
        <w:t>Requirements Gathering</w:t>
      </w:r>
    </w:p>
    <w:p w14:paraId="1D5880F0" w14:textId="77777777" w:rsidR="00B26889" w:rsidRPr="000D49E7" w:rsidRDefault="00B26889" w:rsidP="000D49E7">
      <w:pPr>
        <w:pStyle w:val="BodyText"/>
      </w:pPr>
    </w:p>
    <w:p w14:paraId="752169F7" w14:textId="1830B6EE" w:rsidR="00660A1B" w:rsidRDefault="00B26889" w:rsidP="00660A1B">
      <w:pPr>
        <w:pStyle w:val="BodyText"/>
      </w:pPr>
      <w:r>
        <w:t xml:space="preserve">To </w:t>
      </w:r>
      <w:r w:rsidR="00E81BC3">
        <w:t>kick start this</w:t>
      </w:r>
      <w:r>
        <w:t xml:space="preserve"> project, </w:t>
      </w:r>
      <w:r w:rsidR="00660A1B">
        <w:t xml:space="preserve">I had to gather </w:t>
      </w:r>
      <w:r>
        <w:t xml:space="preserve">requirements </w:t>
      </w:r>
      <w:r w:rsidR="00660A1B">
        <w:t>to</w:t>
      </w:r>
      <w:r>
        <w:t xml:space="preserve"> formalize the necessary details </w:t>
      </w:r>
      <w:r w:rsidR="00660A1B">
        <w:t>essential for the subsequent phases. For this project, requirements were gathered from the marketing department and it mainly consists of</w:t>
      </w:r>
      <w:r w:rsidR="00E81BC3">
        <w:t xml:space="preserve"> requirements related to the layout of the landing page such as what font-family to be used, which set of company logos to be used and etc…</w:t>
      </w:r>
      <w:r w:rsidR="005C6960">
        <w:t xml:space="preserve"> All requirements gathered were documented into a document. </w:t>
      </w:r>
    </w:p>
    <w:p w14:paraId="09E2CB43" w14:textId="7A0FABDF" w:rsidR="00660A1B" w:rsidRDefault="00660A1B" w:rsidP="00660A1B">
      <w:pPr>
        <w:pStyle w:val="BodyText"/>
      </w:pPr>
    </w:p>
    <w:p w14:paraId="4641924E" w14:textId="6A322264" w:rsidR="00660A1B" w:rsidRDefault="00660A1B" w:rsidP="00660A1B">
      <w:pPr>
        <w:pStyle w:val="BodyText"/>
      </w:pPr>
      <w:r>
        <w:t>The requirements gathered</w:t>
      </w:r>
      <w:r w:rsidR="00502135">
        <w:t xml:space="preserve"> from marketing department</w:t>
      </w:r>
      <w:r>
        <w:t xml:space="preserve"> were as follow</w:t>
      </w:r>
      <w:r w:rsidR="00E81BC3">
        <w:t>ed</w:t>
      </w:r>
      <w:r>
        <w:t>:</w:t>
      </w:r>
    </w:p>
    <w:p w14:paraId="5D976F84" w14:textId="058AF376" w:rsidR="00660A1B" w:rsidRDefault="00E81BC3" w:rsidP="00A5057C">
      <w:pPr>
        <w:pStyle w:val="BodyText"/>
        <w:numPr>
          <w:ilvl w:val="0"/>
          <w:numId w:val="5"/>
        </w:numPr>
      </w:pPr>
      <w:r>
        <w:t>Landing page of the captive portal is to be mobile friendly</w:t>
      </w:r>
    </w:p>
    <w:p w14:paraId="3EAA9FAD" w14:textId="081BF0AA" w:rsidR="00E81BC3" w:rsidRDefault="00E81BC3" w:rsidP="00A5057C">
      <w:pPr>
        <w:pStyle w:val="BodyText"/>
        <w:numPr>
          <w:ilvl w:val="1"/>
          <w:numId w:val="5"/>
        </w:numPr>
      </w:pPr>
      <w:r>
        <w:t>Because park visitors accessing the free network will mostly be on the smart devices</w:t>
      </w:r>
    </w:p>
    <w:p w14:paraId="32EC6F38" w14:textId="10867B82" w:rsidR="00E81BC3" w:rsidRDefault="00045404" w:rsidP="00A5057C">
      <w:pPr>
        <w:pStyle w:val="BodyText"/>
        <w:numPr>
          <w:ilvl w:val="0"/>
          <w:numId w:val="5"/>
        </w:numPr>
      </w:pPr>
      <w:r>
        <w:t>To use the background created by marketing department to be the background of the landing pag</w:t>
      </w:r>
      <w:r w:rsidR="00467D99">
        <w:t>e</w:t>
      </w:r>
    </w:p>
    <w:p w14:paraId="123CD17E" w14:textId="77777777" w:rsidR="0018541B" w:rsidRDefault="0018541B" w:rsidP="0018541B">
      <w:pPr>
        <w:pStyle w:val="BodyText"/>
        <w:ind w:left="1128"/>
      </w:pPr>
    </w:p>
    <w:p w14:paraId="7CBB2B19" w14:textId="1104CCA7" w:rsidR="00467D99" w:rsidRDefault="00467D99" w:rsidP="00A5057C">
      <w:pPr>
        <w:pStyle w:val="BodyText"/>
        <w:numPr>
          <w:ilvl w:val="1"/>
          <w:numId w:val="5"/>
        </w:numPr>
      </w:pPr>
      <w:r>
        <w:t xml:space="preserve">Background to be used </w:t>
      </w:r>
      <w:r>
        <w:sym w:font="Wingdings" w:char="F0E0"/>
      </w:r>
      <w:r>
        <w:t xml:space="preserve"> </w:t>
      </w:r>
      <w:r>
        <w:rPr>
          <w:noProof/>
        </w:rPr>
        <w:drawing>
          <wp:inline distT="0" distB="0" distL="0" distR="0" wp14:anchorId="572D9876" wp14:editId="6FF53E5D">
            <wp:extent cx="1433320" cy="25472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ground.png"/>
                    <pic:cNvPicPr/>
                  </pic:nvPicPr>
                  <pic:blipFill>
                    <a:blip r:embed="rId17">
                      <a:extLst>
                        <a:ext uri="{28A0092B-C50C-407E-A947-70E740481C1C}">
                          <a14:useLocalDpi xmlns:a14="http://schemas.microsoft.com/office/drawing/2010/main" val="0"/>
                        </a:ext>
                      </a:extLst>
                    </a:blip>
                    <a:stretch>
                      <a:fillRect/>
                    </a:stretch>
                  </pic:blipFill>
                  <pic:spPr>
                    <a:xfrm>
                      <a:off x="0" y="0"/>
                      <a:ext cx="1437362" cy="2554441"/>
                    </a:xfrm>
                    <a:prstGeom prst="rect">
                      <a:avLst/>
                    </a:prstGeom>
                  </pic:spPr>
                </pic:pic>
              </a:graphicData>
            </a:graphic>
          </wp:inline>
        </w:drawing>
      </w:r>
    </w:p>
    <w:p w14:paraId="4BCE895A" w14:textId="77777777" w:rsidR="003C4A7E" w:rsidRDefault="003C4A7E">
      <w:pPr>
        <w:widowControl/>
        <w:spacing w:after="200" w:line="276" w:lineRule="auto"/>
        <w:rPr>
          <w:rFonts w:ascii="Arial" w:eastAsia="Verdana" w:hAnsi="Arial" w:cs="Arial"/>
          <w:color w:val="000000" w:themeColor="text1"/>
          <w:spacing w:val="-1"/>
          <w:lang w:eastAsia="zh-SG"/>
        </w:rPr>
      </w:pPr>
      <w:r>
        <w:br w:type="page"/>
      </w:r>
    </w:p>
    <w:p w14:paraId="3FB24725" w14:textId="3A5E3971" w:rsidR="004A0987" w:rsidRDefault="004A0987" w:rsidP="00A5057C">
      <w:pPr>
        <w:pStyle w:val="BodyText"/>
        <w:numPr>
          <w:ilvl w:val="0"/>
          <w:numId w:val="5"/>
        </w:numPr>
      </w:pPr>
      <w:r>
        <w:lastRenderedPageBreak/>
        <w:t>To use the 4 park logos</w:t>
      </w:r>
      <w:r w:rsidR="00F43E16">
        <w:t xml:space="preserve"> in the landing page, logos are side by side each other</w:t>
      </w:r>
    </w:p>
    <w:p w14:paraId="5802173F" w14:textId="77777777" w:rsidR="00CC0D59" w:rsidRPr="00CC0D59" w:rsidRDefault="00CC0D59" w:rsidP="00CC0D59">
      <w:pPr>
        <w:pStyle w:val="BodyText"/>
        <w:ind w:left="1128"/>
        <w:rPr>
          <w:sz w:val="14"/>
        </w:rPr>
      </w:pPr>
    </w:p>
    <w:p w14:paraId="02F48C0D" w14:textId="61D43F6E" w:rsidR="002546E6" w:rsidRDefault="0056012D" w:rsidP="00A5057C">
      <w:pPr>
        <w:pStyle w:val="BodyText"/>
        <w:numPr>
          <w:ilvl w:val="1"/>
          <w:numId w:val="5"/>
        </w:numPr>
      </w:pPr>
      <w:r>
        <w:t xml:space="preserve">Logo </w:t>
      </w:r>
      <w:r>
        <w:sym w:font="Wingdings" w:char="F0E0"/>
      </w:r>
      <w:r w:rsidR="002546E6">
        <w:t xml:space="preserve"> </w:t>
      </w:r>
      <w:r w:rsidR="002546E6">
        <w:rPr>
          <w:noProof/>
        </w:rPr>
        <w:drawing>
          <wp:inline distT="0" distB="0" distL="0" distR="0" wp14:anchorId="5C7A0D3B" wp14:editId="7CBAB369">
            <wp:extent cx="3910570" cy="791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18">
                      <a:extLst>
                        <a:ext uri="{28A0092B-C50C-407E-A947-70E740481C1C}">
                          <a14:useLocalDpi xmlns:a14="http://schemas.microsoft.com/office/drawing/2010/main" val="0"/>
                        </a:ext>
                      </a:extLst>
                    </a:blip>
                    <a:stretch>
                      <a:fillRect/>
                    </a:stretch>
                  </pic:blipFill>
                  <pic:spPr>
                    <a:xfrm>
                      <a:off x="0" y="0"/>
                      <a:ext cx="3937670" cy="797045"/>
                    </a:xfrm>
                    <a:prstGeom prst="rect">
                      <a:avLst/>
                    </a:prstGeom>
                  </pic:spPr>
                </pic:pic>
              </a:graphicData>
            </a:graphic>
          </wp:inline>
        </w:drawing>
      </w:r>
    </w:p>
    <w:p w14:paraId="3F40A2E8" w14:textId="2CC04C84" w:rsidR="00F43E16" w:rsidRDefault="00F43E16" w:rsidP="00A5057C">
      <w:pPr>
        <w:pStyle w:val="BodyText"/>
        <w:numPr>
          <w:ilvl w:val="0"/>
          <w:numId w:val="5"/>
        </w:numPr>
      </w:pPr>
      <w:r>
        <w:t xml:space="preserve">To use the submit button created by marketing department and in the button, </w:t>
      </w:r>
      <w:r w:rsidR="00AC5454">
        <w:t xml:space="preserve">the text inside the button has to be </w:t>
      </w:r>
      <w:r w:rsidR="00AC5454">
        <w:sym w:font="Wingdings" w:char="F0E0"/>
      </w:r>
      <w:r w:rsidR="00AC5454">
        <w:t xml:space="preserve"> </w:t>
      </w:r>
      <w:r>
        <w:t>“I WANT FREE WIFI”</w:t>
      </w:r>
    </w:p>
    <w:p w14:paraId="288B771F" w14:textId="77777777" w:rsidR="00CC0D59" w:rsidRPr="00CC0D59" w:rsidRDefault="00CC0D59" w:rsidP="00CC0D59">
      <w:pPr>
        <w:pStyle w:val="BodyText"/>
        <w:ind w:left="1128"/>
        <w:rPr>
          <w:sz w:val="14"/>
        </w:rPr>
      </w:pPr>
    </w:p>
    <w:p w14:paraId="577E2B63" w14:textId="4E2235FE" w:rsidR="002546E6" w:rsidRDefault="00F50A14" w:rsidP="00A5057C">
      <w:pPr>
        <w:pStyle w:val="BodyText"/>
        <w:numPr>
          <w:ilvl w:val="1"/>
          <w:numId w:val="5"/>
        </w:numPr>
      </w:pPr>
      <w:r>
        <w:rPr>
          <w:noProof/>
        </w:rPr>
        <w:drawing>
          <wp:inline distT="0" distB="0" distL="0" distR="0" wp14:anchorId="22093982" wp14:editId="728DCF2C">
            <wp:extent cx="4267381" cy="684596"/>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tton.png"/>
                    <pic:cNvPicPr/>
                  </pic:nvPicPr>
                  <pic:blipFill>
                    <a:blip r:embed="rId19">
                      <a:extLst>
                        <a:ext uri="{28A0092B-C50C-407E-A947-70E740481C1C}">
                          <a14:useLocalDpi xmlns:a14="http://schemas.microsoft.com/office/drawing/2010/main" val="0"/>
                        </a:ext>
                      </a:extLst>
                    </a:blip>
                    <a:stretch>
                      <a:fillRect/>
                    </a:stretch>
                  </pic:blipFill>
                  <pic:spPr>
                    <a:xfrm>
                      <a:off x="0" y="0"/>
                      <a:ext cx="4267381" cy="684596"/>
                    </a:xfrm>
                    <a:prstGeom prst="rect">
                      <a:avLst/>
                    </a:prstGeom>
                  </pic:spPr>
                </pic:pic>
              </a:graphicData>
            </a:graphic>
          </wp:inline>
        </w:drawing>
      </w:r>
    </w:p>
    <w:p w14:paraId="2783CC39" w14:textId="34940CE5" w:rsidR="00F43E16" w:rsidRDefault="00467D99" w:rsidP="00A5057C">
      <w:pPr>
        <w:pStyle w:val="BodyText"/>
        <w:numPr>
          <w:ilvl w:val="0"/>
          <w:numId w:val="5"/>
        </w:numPr>
      </w:pPr>
      <w:r>
        <w:t>All fonts used in the landing page must be of sans-serif family</w:t>
      </w:r>
    </w:p>
    <w:p w14:paraId="2EBF8DED" w14:textId="264F05EE" w:rsidR="00467D99" w:rsidRDefault="00C24A0D" w:rsidP="00A5057C">
      <w:pPr>
        <w:pStyle w:val="BodyText"/>
        <w:numPr>
          <w:ilvl w:val="0"/>
          <w:numId w:val="5"/>
        </w:numPr>
      </w:pPr>
      <w:r>
        <w:t xml:space="preserve">The company logo </w:t>
      </w:r>
      <w:r w:rsidR="006C6118">
        <w:t>must</w:t>
      </w:r>
      <w:r>
        <w:t xml:space="preserve"> be at the top of the landing page</w:t>
      </w:r>
    </w:p>
    <w:p w14:paraId="40A34AF6" w14:textId="1F322138" w:rsidR="003350FF" w:rsidRDefault="003350FF" w:rsidP="00A5057C">
      <w:pPr>
        <w:pStyle w:val="BodyText"/>
        <w:numPr>
          <w:ilvl w:val="0"/>
          <w:numId w:val="5"/>
        </w:numPr>
      </w:pPr>
      <w:r>
        <w:t>3 ways of providing user information in exchange for internet access</w:t>
      </w:r>
    </w:p>
    <w:p w14:paraId="61312E85" w14:textId="5C1B0D66" w:rsidR="003350FF" w:rsidRDefault="003350FF" w:rsidP="00A5057C">
      <w:pPr>
        <w:pStyle w:val="BodyText"/>
        <w:numPr>
          <w:ilvl w:val="1"/>
          <w:numId w:val="5"/>
        </w:numPr>
      </w:pPr>
      <w:r w:rsidRPr="003350FF">
        <w:rPr>
          <w:b/>
        </w:rPr>
        <w:t>No email or social sign-in in exchange for internet access</w:t>
      </w:r>
      <w:r>
        <w:t xml:space="preserve"> - user </w:t>
      </w:r>
      <w:r w:rsidR="008746FE">
        <w:t>will</w:t>
      </w:r>
      <w:r>
        <w:t xml:space="preserve"> have to click a button on the landing page and user will </w:t>
      </w:r>
      <w:r w:rsidR="008746FE">
        <w:t>be granted</w:t>
      </w:r>
      <w:r>
        <w:t xml:space="preserve"> access to the free wifi</w:t>
      </w:r>
    </w:p>
    <w:p w14:paraId="479DA045" w14:textId="27CF3442" w:rsidR="003350FF" w:rsidRDefault="008746FE" w:rsidP="00A5057C">
      <w:pPr>
        <w:pStyle w:val="BodyText"/>
        <w:numPr>
          <w:ilvl w:val="1"/>
          <w:numId w:val="5"/>
        </w:numPr>
      </w:pPr>
      <w:r w:rsidRPr="002A0499">
        <w:rPr>
          <w:b/>
        </w:rPr>
        <w:t>Provide email address in exchange for internet access</w:t>
      </w:r>
      <w:r>
        <w:t xml:space="preserve"> – user will have to provide his/her email address in the landing page, hit the submit button and will be granted access to the free wifi</w:t>
      </w:r>
    </w:p>
    <w:p w14:paraId="69B7404C" w14:textId="77777777" w:rsidR="00D14195" w:rsidRDefault="002A0499" w:rsidP="00A5057C">
      <w:pPr>
        <w:pStyle w:val="BodyText"/>
        <w:numPr>
          <w:ilvl w:val="1"/>
          <w:numId w:val="5"/>
        </w:numPr>
      </w:pPr>
      <w:r>
        <w:t xml:space="preserve">A choice between providing email address or </w:t>
      </w:r>
      <w:r w:rsidR="00D14195">
        <w:t>perform social login in exchange for internet access</w:t>
      </w:r>
    </w:p>
    <w:p w14:paraId="449714C0" w14:textId="01303F1A" w:rsidR="00D14195" w:rsidRDefault="00D14195" w:rsidP="00A5057C">
      <w:pPr>
        <w:pStyle w:val="BodyText"/>
        <w:numPr>
          <w:ilvl w:val="2"/>
          <w:numId w:val="5"/>
        </w:numPr>
      </w:pPr>
      <w:r>
        <w:t>User will have to provide his/her email address in the landing page, hit the submit button and will be granted access to the free wifi</w:t>
      </w:r>
    </w:p>
    <w:p w14:paraId="32F16D50" w14:textId="7423D35A" w:rsidR="00D14195" w:rsidRDefault="00D14195" w:rsidP="00D14195">
      <w:pPr>
        <w:pStyle w:val="BodyText"/>
        <w:ind w:left="2568"/>
        <w:jc w:val="center"/>
      </w:pPr>
      <w:r>
        <w:t>OR</w:t>
      </w:r>
    </w:p>
    <w:p w14:paraId="6360F54C" w14:textId="063CC1BB" w:rsidR="00D14195" w:rsidRDefault="00D14195" w:rsidP="00A5057C">
      <w:pPr>
        <w:pStyle w:val="BodyText"/>
        <w:numPr>
          <w:ilvl w:val="2"/>
          <w:numId w:val="5"/>
        </w:numPr>
      </w:pPr>
      <w:r>
        <w:t>User logins to his/her social media account, the common ones like Facebook or Google which grants the captive portal access to user’s profile information such as email address and will be granted access to the free wifi</w:t>
      </w:r>
    </w:p>
    <w:p w14:paraId="3132E0B0" w14:textId="748F5CA6" w:rsidR="006C6118" w:rsidRDefault="006C6118" w:rsidP="006C6118">
      <w:pPr>
        <w:pStyle w:val="BodyText"/>
      </w:pPr>
    </w:p>
    <w:p w14:paraId="3AE23E45" w14:textId="2002C288" w:rsidR="006C6118" w:rsidRDefault="006C6118" w:rsidP="006C6118">
      <w:pPr>
        <w:pStyle w:val="BodyText"/>
      </w:pPr>
      <w:r>
        <w:t>The requirements I added for the additional features for the landing page:</w:t>
      </w:r>
    </w:p>
    <w:p w14:paraId="24EDA91C" w14:textId="66D26D40" w:rsidR="006C6118" w:rsidRDefault="006C6118" w:rsidP="00A5057C">
      <w:pPr>
        <w:pStyle w:val="BodyText"/>
        <w:numPr>
          <w:ilvl w:val="0"/>
          <w:numId w:val="7"/>
        </w:numPr>
      </w:pPr>
      <w:r>
        <w:t xml:space="preserve">To display the next earliest possible animal show </w:t>
      </w:r>
      <w:r w:rsidR="00E54B00">
        <w:t>details</w:t>
      </w:r>
      <w:r>
        <w:t xml:space="preserve"> when user is redirected to another page</w:t>
      </w:r>
    </w:p>
    <w:p w14:paraId="31B62896" w14:textId="308503AF" w:rsidR="00E54B00" w:rsidRDefault="00E54B00" w:rsidP="00A5057C">
      <w:pPr>
        <w:pStyle w:val="BodyText"/>
        <w:numPr>
          <w:ilvl w:val="1"/>
          <w:numId w:val="7"/>
        </w:numPr>
      </w:pPr>
      <w:r>
        <w:t>Details of the animal show must have</w:t>
      </w:r>
    </w:p>
    <w:p w14:paraId="79EB3101" w14:textId="60908F22" w:rsidR="00E54B00" w:rsidRDefault="00E54B00" w:rsidP="00A5057C">
      <w:pPr>
        <w:pStyle w:val="BodyText"/>
        <w:numPr>
          <w:ilvl w:val="2"/>
          <w:numId w:val="7"/>
        </w:numPr>
      </w:pPr>
      <w:r>
        <w:t>Animal Show Image</w:t>
      </w:r>
    </w:p>
    <w:p w14:paraId="24CFF800" w14:textId="5F33FEC3" w:rsidR="00E54B00" w:rsidRDefault="00E54B00" w:rsidP="00A5057C">
      <w:pPr>
        <w:pStyle w:val="BodyText"/>
        <w:numPr>
          <w:ilvl w:val="2"/>
          <w:numId w:val="7"/>
        </w:numPr>
      </w:pPr>
      <w:r>
        <w:t>Animal Show Time</w:t>
      </w:r>
    </w:p>
    <w:p w14:paraId="68C1620B" w14:textId="5D8173BD" w:rsidR="00E54B00" w:rsidRDefault="00E54B00" w:rsidP="00A5057C">
      <w:pPr>
        <w:pStyle w:val="BodyText"/>
        <w:numPr>
          <w:ilvl w:val="2"/>
          <w:numId w:val="7"/>
        </w:numPr>
      </w:pPr>
      <w:r>
        <w:t>Animal Show Park</w:t>
      </w:r>
      <w:r w:rsidR="00013BF5">
        <w:t xml:space="preserve"> Name</w:t>
      </w:r>
    </w:p>
    <w:p w14:paraId="7C38B64C" w14:textId="6BCF0544" w:rsidR="00013BF5" w:rsidRDefault="00013BF5" w:rsidP="00A5057C">
      <w:pPr>
        <w:pStyle w:val="BodyText"/>
        <w:numPr>
          <w:ilvl w:val="2"/>
          <w:numId w:val="7"/>
        </w:numPr>
      </w:pPr>
      <w:r>
        <w:t>Animal Show Title</w:t>
      </w:r>
    </w:p>
    <w:p w14:paraId="3F2BB5D7" w14:textId="7CA5FC24" w:rsidR="00E54B00" w:rsidRDefault="00E54B00" w:rsidP="00A5057C">
      <w:pPr>
        <w:pStyle w:val="BodyText"/>
        <w:numPr>
          <w:ilvl w:val="2"/>
          <w:numId w:val="7"/>
        </w:numPr>
      </w:pPr>
      <w:r>
        <w:t>Location of animal show in the park</w:t>
      </w:r>
    </w:p>
    <w:p w14:paraId="42FAF052" w14:textId="01D12929" w:rsidR="006C6118" w:rsidRDefault="006C6118" w:rsidP="00A5057C">
      <w:pPr>
        <w:pStyle w:val="BodyText"/>
        <w:numPr>
          <w:ilvl w:val="0"/>
          <w:numId w:val="7"/>
        </w:numPr>
      </w:pPr>
      <w:r>
        <w:t xml:space="preserve">To display the next earliest possible animal feeding </w:t>
      </w:r>
      <w:r w:rsidR="00E54B00">
        <w:t>details</w:t>
      </w:r>
      <w:r>
        <w:t xml:space="preserve"> when user is redirected to the page mentioned above</w:t>
      </w:r>
    </w:p>
    <w:p w14:paraId="51950A8F" w14:textId="46984E2A" w:rsidR="00E54B00" w:rsidRDefault="00E54B00" w:rsidP="00A5057C">
      <w:pPr>
        <w:pStyle w:val="BodyText"/>
        <w:numPr>
          <w:ilvl w:val="1"/>
          <w:numId w:val="7"/>
        </w:numPr>
      </w:pPr>
      <w:r>
        <w:t>Details of the animal feeding must have</w:t>
      </w:r>
    </w:p>
    <w:p w14:paraId="5DC2F82C" w14:textId="7A838DF6" w:rsidR="00E54B00" w:rsidRDefault="00E54B00" w:rsidP="00A5057C">
      <w:pPr>
        <w:pStyle w:val="BodyText"/>
        <w:numPr>
          <w:ilvl w:val="2"/>
          <w:numId w:val="7"/>
        </w:numPr>
      </w:pPr>
      <w:r>
        <w:t>Animal Feeding Image</w:t>
      </w:r>
    </w:p>
    <w:p w14:paraId="1BB7A33A" w14:textId="0B227D8B" w:rsidR="00E54B00" w:rsidRDefault="00E54B00" w:rsidP="00A5057C">
      <w:pPr>
        <w:pStyle w:val="BodyText"/>
        <w:numPr>
          <w:ilvl w:val="2"/>
          <w:numId w:val="7"/>
        </w:numPr>
      </w:pPr>
      <w:r>
        <w:t>Animal Feeding Time</w:t>
      </w:r>
    </w:p>
    <w:p w14:paraId="6EFDA97B" w14:textId="79C9506D" w:rsidR="00E54B00" w:rsidRDefault="00E54B00" w:rsidP="00A5057C">
      <w:pPr>
        <w:pStyle w:val="BodyText"/>
        <w:numPr>
          <w:ilvl w:val="2"/>
          <w:numId w:val="7"/>
        </w:numPr>
      </w:pPr>
      <w:r>
        <w:t>Animal Feeding Park</w:t>
      </w:r>
      <w:r w:rsidR="00013BF5">
        <w:t xml:space="preserve"> Name</w:t>
      </w:r>
    </w:p>
    <w:p w14:paraId="6F50357E" w14:textId="5C96F38D" w:rsidR="00013BF5" w:rsidRDefault="00013BF5" w:rsidP="00A5057C">
      <w:pPr>
        <w:pStyle w:val="BodyText"/>
        <w:numPr>
          <w:ilvl w:val="2"/>
          <w:numId w:val="7"/>
        </w:numPr>
      </w:pPr>
      <w:r>
        <w:t>Animal Feeding Title</w:t>
      </w:r>
    </w:p>
    <w:p w14:paraId="5024BEA5" w14:textId="7B351069" w:rsidR="00E54B00" w:rsidRDefault="00E54B00" w:rsidP="00A5057C">
      <w:pPr>
        <w:pStyle w:val="BodyText"/>
        <w:numPr>
          <w:ilvl w:val="2"/>
          <w:numId w:val="7"/>
        </w:numPr>
      </w:pPr>
      <w:r>
        <w:t>Location of animal feeding in the park</w:t>
      </w:r>
    </w:p>
    <w:p w14:paraId="3D1DC852" w14:textId="3004D46D" w:rsidR="006C6118" w:rsidRDefault="00013BF5" w:rsidP="00A5057C">
      <w:pPr>
        <w:pStyle w:val="BodyText"/>
        <w:numPr>
          <w:ilvl w:val="0"/>
          <w:numId w:val="7"/>
        </w:numPr>
      </w:pPr>
      <w:r>
        <w:t>Show t</w:t>
      </w:r>
      <w:r w:rsidR="006C6118">
        <w:t>imings</w:t>
      </w:r>
      <w:r>
        <w:t>, park name, location and title</w:t>
      </w:r>
      <w:r w:rsidR="006C6118">
        <w:t xml:space="preserve"> to be stored in Firebase database</w:t>
      </w:r>
    </w:p>
    <w:p w14:paraId="44563469" w14:textId="31F58651" w:rsidR="006E4678" w:rsidRDefault="006E4678" w:rsidP="00A5057C">
      <w:pPr>
        <w:pStyle w:val="BodyText"/>
        <w:numPr>
          <w:ilvl w:val="0"/>
          <w:numId w:val="7"/>
        </w:numPr>
      </w:pPr>
      <w:r>
        <w:t>Images to be stored separately in project directory</w:t>
      </w:r>
    </w:p>
    <w:p w14:paraId="3B747083" w14:textId="486BA9EF" w:rsidR="00D81FC9" w:rsidRDefault="006C6118" w:rsidP="006C6118">
      <w:pPr>
        <w:pStyle w:val="BodyText"/>
      </w:pPr>
      <w:r>
        <w:lastRenderedPageBreak/>
        <w:t>Knowledge applied during requirements gathering:</w:t>
      </w:r>
    </w:p>
    <w:p w14:paraId="656310DC" w14:textId="4FA1FC93" w:rsidR="006C6118" w:rsidRDefault="006C6118" w:rsidP="00A5057C">
      <w:pPr>
        <w:pStyle w:val="BodyText"/>
        <w:numPr>
          <w:ilvl w:val="0"/>
          <w:numId w:val="6"/>
        </w:numPr>
      </w:pPr>
      <w:r>
        <w:t>ICT 2101 – Introduction to Software Engineering</w:t>
      </w:r>
    </w:p>
    <w:p w14:paraId="14637BDB" w14:textId="53A881AB" w:rsidR="006C6118" w:rsidRDefault="006C6118" w:rsidP="00A5057C">
      <w:pPr>
        <w:pStyle w:val="BodyText"/>
        <w:numPr>
          <w:ilvl w:val="1"/>
          <w:numId w:val="6"/>
        </w:numPr>
      </w:pPr>
      <w:r>
        <w:t>The understanding of the commonly used software lifecycle models in today’s world of which Waterfall model is chosen to be used for this project</w:t>
      </w:r>
    </w:p>
    <w:p w14:paraId="6B9925C3" w14:textId="36E0005A" w:rsidR="00D81FC9" w:rsidRDefault="006C6118" w:rsidP="00A5057C">
      <w:pPr>
        <w:pStyle w:val="BodyText"/>
        <w:numPr>
          <w:ilvl w:val="1"/>
          <w:numId w:val="6"/>
        </w:numPr>
      </w:pPr>
      <w:r>
        <w:t xml:space="preserve">The basic understanding of what user requirements are </w:t>
      </w:r>
      <w:proofErr w:type="gramStart"/>
      <w:r>
        <w:t>is</w:t>
      </w:r>
      <w:proofErr w:type="gramEnd"/>
      <w:r>
        <w:t xml:space="preserve"> required in this section</w:t>
      </w:r>
    </w:p>
    <w:p w14:paraId="4A7A3B09" w14:textId="7536607B" w:rsidR="00D91AB4" w:rsidRDefault="00D91AB4" w:rsidP="00A5057C">
      <w:pPr>
        <w:pStyle w:val="BodyText"/>
        <w:numPr>
          <w:ilvl w:val="0"/>
          <w:numId w:val="6"/>
        </w:numPr>
      </w:pPr>
      <w:r>
        <w:t>ICT 2103 – Information Management</w:t>
      </w:r>
    </w:p>
    <w:p w14:paraId="42205003" w14:textId="3748B446" w:rsidR="00D91AB4" w:rsidRDefault="00D91AB4" w:rsidP="00A5057C">
      <w:pPr>
        <w:pStyle w:val="BodyText"/>
        <w:numPr>
          <w:ilvl w:val="1"/>
          <w:numId w:val="6"/>
        </w:numPr>
      </w:pPr>
      <w:r>
        <w:t>The basic understanding of how databases work and how the data should be stored is required in this section</w:t>
      </w:r>
    </w:p>
    <w:p w14:paraId="52BA225E" w14:textId="77777777" w:rsidR="0054103A" w:rsidRPr="0054103A" w:rsidRDefault="0054103A" w:rsidP="0054103A">
      <w:pPr>
        <w:pStyle w:val="BodyText"/>
        <w:ind w:left="1848"/>
        <w:rPr>
          <w:sz w:val="10"/>
        </w:rPr>
      </w:pPr>
    </w:p>
    <w:p w14:paraId="75D5DBD2" w14:textId="37532172" w:rsidR="009765FF" w:rsidRDefault="009765FF" w:rsidP="00A5057C">
      <w:pPr>
        <w:pStyle w:val="Heading1"/>
        <w:numPr>
          <w:ilvl w:val="1"/>
          <w:numId w:val="2"/>
        </w:numPr>
      </w:pPr>
      <w:r>
        <w:t>Requirements Analysis</w:t>
      </w:r>
    </w:p>
    <w:p w14:paraId="285EF86F" w14:textId="77777777" w:rsidR="009765FF" w:rsidRPr="000D49E7" w:rsidRDefault="009765FF" w:rsidP="009765FF">
      <w:pPr>
        <w:pStyle w:val="BodyText"/>
      </w:pPr>
    </w:p>
    <w:p w14:paraId="5E6D7897" w14:textId="3BA0EE24" w:rsidR="009765FF" w:rsidRDefault="00D64F76" w:rsidP="009765FF">
      <w:pPr>
        <w:pStyle w:val="BodyText"/>
      </w:pPr>
      <w:r>
        <w:t xml:space="preserve">After gathering the requirements, I had to analyse the requirements. </w:t>
      </w:r>
      <w:r w:rsidR="004B1411">
        <w:t xml:space="preserve">This section will explain in more details about how the requirements were analysed </w:t>
      </w:r>
      <w:r w:rsidR="00E52B75">
        <w:t>from what was gathered. Analysis such as use cases</w:t>
      </w:r>
      <w:r w:rsidR="009760F4">
        <w:t xml:space="preserve"> </w:t>
      </w:r>
      <w:r w:rsidR="00445808">
        <w:t>and user stories</w:t>
      </w:r>
      <w:r w:rsidR="00E52B75">
        <w:t xml:space="preserve"> will be used to analyse the requirements.</w:t>
      </w:r>
    </w:p>
    <w:p w14:paraId="0D9D09EB" w14:textId="5F964B57" w:rsidR="00E52B75" w:rsidRDefault="00E52B75" w:rsidP="009765FF">
      <w:pPr>
        <w:pStyle w:val="BodyText"/>
      </w:pPr>
    </w:p>
    <w:p w14:paraId="62F94F58" w14:textId="35290AC9" w:rsidR="00133556" w:rsidRDefault="00133556" w:rsidP="00A5057C">
      <w:pPr>
        <w:pStyle w:val="Heading1"/>
        <w:numPr>
          <w:ilvl w:val="2"/>
          <w:numId w:val="2"/>
        </w:numPr>
      </w:pPr>
      <w:r>
        <w:t>User Stories</w:t>
      </w:r>
    </w:p>
    <w:p w14:paraId="028F8A01" w14:textId="10C2BDA6" w:rsidR="00133556" w:rsidRPr="00133556" w:rsidRDefault="00133556" w:rsidP="00133556">
      <w:pPr>
        <w:pStyle w:val="Heading1"/>
        <w:ind w:firstLine="0"/>
        <w:rPr>
          <w:sz w:val="22"/>
        </w:rPr>
      </w:pPr>
    </w:p>
    <w:p w14:paraId="46E2DF27" w14:textId="028ECAE1" w:rsidR="00133556" w:rsidRDefault="00133556" w:rsidP="00133556">
      <w:pPr>
        <w:pStyle w:val="BodyText"/>
      </w:pPr>
      <w:r>
        <w:t>This section will list out the user stories to describe the needs of the users using the captive portal. It gives a high-level description of a scenario and enables readers to immediately understand what it means just by reading it.</w:t>
      </w:r>
      <w:r w:rsidR="00222DB2">
        <w:t xml:space="preserve"> It uses the template of </w:t>
      </w:r>
      <w:r w:rsidR="00222DB2" w:rsidRPr="00222DB2">
        <w:rPr>
          <w:b/>
        </w:rPr>
        <w:t>as a, I want to, so that</w:t>
      </w:r>
      <w:r w:rsidR="00222DB2">
        <w:rPr>
          <w:b/>
        </w:rPr>
        <w:t>.</w:t>
      </w:r>
    </w:p>
    <w:p w14:paraId="0420D245" w14:textId="6FD1CE5D" w:rsidR="002A4453" w:rsidRDefault="002A4453" w:rsidP="00133556">
      <w:pPr>
        <w:pStyle w:val="BodyText"/>
      </w:pPr>
    </w:p>
    <w:p w14:paraId="5EE6AADD" w14:textId="7671C008" w:rsidR="002A4453" w:rsidRDefault="002A4453" w:rsidP="00133556">
      <w:pPr>
        <w:pStyle w:val="BodyText"/>
      </w:pPr>
      <w:r>
        <w:t>The user stories are as follows:</w:t>
      </w:r>
    </w:p>
    <w:p w14:paraId="04E0EC5E" w14:textId="79ECFABC" w:rsidR="002A4453" w:rsidRDefault="00222DB2" w:rsidP="00A5057C">
      <w:pPr>
        <w:pStyle w:val="BodyText"/>
        <w:numPr>
          <w:ilvl w:val="0"/>
          <w:numId w:val="6"/>
        </w:numPr>
      </w:pPr>
      <w:r w:rsidRPr="00222DB2">
        <w:rPr>
          <w:b/>
        </w:rPr>
        <w:t>As a</w:t>
      </w:r>
      <w:r>
        <w:t xml:space="preserve"> user, </w:t>
      </w:r>
      <w:r w:rsidRPr="00222DB2">
        <w:rPr>
          <w:b/>
        </w:rPr>
        <w:t>I want to</w:t>
      </w:r>
      <w:r>
        <w:t xml:space="preserve"> be able to view the terms and conditions </w:t>
      </w:r>
      <w:r w:rsidRPr="00222DB2">
        <w:rPr>
          <w:b/>
        </w:rPr>
        <w:t>so that</w:t>
      </w:r>
      <w:r>
        <w:t xml:space="preserve"> I can understand the conditions of access when using surfing the web on the free network</w:t>
      </w:r>
    </w:p>
    <w:p w14:paraId="135BECBF" w14:textId="77777777" w:rsidR="001B4EFF" w:rsidRPr="0054103A" w:rsidRDefault="001B4EFF" w:rsidP="001B4EFF">
      <w:pPr>
        <w:pStyle w:val="BodyText"/>
        <w:ind w:left="1128"/>
        <w:rPr>
          <w:sz w:val="20"/>
        </w:rPr>
      </w:pPr>
    </w:p>
    <w:p w14:paraId="3FCB6DCD" w14:textId="4BEFFC14" w:rsidR="001B4EFF" w:rsidRDefault="001B4EFF" w:rsidP="00A5057C">
      <w:pPr>
        <w:pStyle w:val="BodyText"/>
        <w:numPr>
          <w:ilvl w:val="0"/>
          <w:numId w:val="6"/>
        </w:numPr>
      </w:pPr>
      <w:r w:rsidRPr="00222DB2">
        <w:rPr>
          <w:b/>
        </w:rPr>
        <w:t>As a</w:t>
      </w:r>
      <w:r>
        <w:t xml:space="preserve"> user, </w:t>
      </w:r>
      <w:r w:rsidRPr="00222DB2">
        <w:rPr>
          <w:b/>
        </w:rPr>
        <w:t>I want to</w:t>
      </w:r>
      <w:r>
        <w:t xml:space="preserve"> be able to view the animal show details </w:t>
      </w:r>
      <w:r w:rsidRPr="00222DB2">
        <w:rPr>
          <w:b/>
        </w:rPr>
        <w:t>so that</w:t>
      </w:r>
      <w:r>
        <w:t xml:space="preserve"> I know which animal show closest to the current time I can watch</w:t>
      </w:r>
    </w:p>
    <w:p w14:paraId="7C959589" w14:textId="77777777" w:rsidR="001B4EFF" w:rsidRPr="0054103A" w:rsidRDefault="001B4EFF" w:rsidP="001B4EFF">
      <w:pPr>
        <w:pStyle w:val="ListParagraph"/>
        <w:rPr>
          <w:sz w:val="20"/>
        </w:rPr>
      </w:pPr>
    </w:p>
    <w:p w14:paraId="3B272CA7" w14:textId="5AECB397" w:rsidR="001B4EFF" w:rsidRDefault="001B4EFF" w:rsidP="00A5057C">
      <w:pPr>
        <w:pStyle w:val="BodyText"/>
        <w:numPr>
          <w:ilvl w:val="0"/>
          <w:numId w:val="6"/>
        </w:numPr>
      </w:pPr>
      <w:r w:rsidRPr="00222DB2">
        <w:rPr>
          <w:b/>
        </w:rPr>
        <w:t>As a</w:t>
      </w:r>
      <w:r>
        <w:t xml:space="preserve"> user, </w:t>
      </w:r>
      <w:r w:rsidRPr="00222DB2">
        <w:rPr>
          <w:b/>
        </w:rPr>
        <w:t>I want to</w:t>
      </w:r>
      <w:r>
        <w:t xml:space="preserve"> be able to view the animal show details </w:t>
      </w:r>
      <w:r w:rsidRPr="00222DB2">
        <w:rPr>
          <w:b/>
        </w:rPr>
        <w:t>so that</w:t>
      </w:r>
      <w:r>
        <w:t xml:space="preserve"> I know which animal show closest to the current time I can watch</w:t>
      </w:r>
    </w:p>
    <w:p w14:paraId="45B27FBF" w14:textId="77777777" w:rsidR="001B4EFF" w:rsidRPr="0054103A" w:rsidRDefault="001B4EFF" w:rsidP="001B4EFF">
      <w:pPr>
        <w:pStyle w:val="BodyText"/>
        <w:ind w:left="1128"/>
        <w:rPr>
          <w:sz w:val="20"/>
        </w:rPr>
      </w:pPr>
    </w:p>
    <w:p w14:paraId="410DCD50" w14:textId="0790AAB5" w:rsidR="001B4EFF" w:rsidRDefault="001B4EFF" w:rsidP="00A5057C">
      <w:pPr>
        <w:pStyle w:val="BodyText"/>
        <w:numPr>
          <w:ilvl w:val="0"/>
          <w:numId w:val="6"/>
        </w:numPr>
      </w:pPr>
      <w:r w:rsidRPr="00222DB2">
        <w:rPr>
          <w:b/>
        </w:rPr>
        <w:t>As a</w:t>
      </w:r>
      <w:r>
        <w:t xml:space="preserve"> user, </w:t>
      </w:r>
      <w:r w:rsidRPr="00222DB2">
        <w:rPr>
          <w:b/>
        </w:rPr>
        <w:t>I want to</w:t>
      </w:r>
      <w:r>
        <w:t xml:space="preserve"> be able to view the animal feeding details </w:t>
      </w:r>
      <w:r w:rsidRPr="00222DB2">
        <w:rPr>
          <w:b/>
        </w:rPr>
        <w:t>so that</w:t>
      </w:r>
      <w:r>
        <w:t xml:space="preserve"> I know which animal feeding closest to the current time I can watch</w:t>
      </w:r>
    </w:p>
    <w:p w14:paraId="73D85FB2" w14:textId="77777777" w:rsidR="00201955" w:rsidRPr="0054103A" w:rsidRDefault="00201955" w:rsidP="00201955">
      <w:pPr>
        <w:pStyle w:val="ListParagraph"/>
        <w:rPr>
          <w:sz w:val="20"/>
        </w:rPr>
      </w:pPr>
    </w:p>
    <w:p w14:paraId="19F234D7" w14:textId="19DB5D9C" w:rsidR="00133556" w:rsidRDefault="00201955" w:rsidP="00A5057C">
      <w:pPr>
        <w:pStyle w:val="BodyText"/>
        <w:numPr>
          <w:ilvl w:val="0"/>
          <w:numId w:val="6"/>
        </w:numPr>
      </w:pPr>
      <w:r w:rsidRPr="00222DB2">
        <w:rPr>
          <w:b/>
        </w:rPr>
        <w:t>As a</w:t>
      </w:r>
      <w:r>
        <w:t xml:space="preserve"> user, </w:t>
      </w:r>
      <w:r w:rsidRPr="00222DB2">
        <w:rPr>
          <w:b/>
        </w:rPr>
        <w:t>I want to</w:t>
      </w:r>
      <w:r>
        <w:t xml:space="preserve"> be able to provide zero personal information in exchange for internet access </w:t>
      </w:r>
      <w:r w:rsidRPr="00222DB2">
        <w:rPr>
          <w:b/>
        </w:rPr>
        <w:t>so that</w:t>
      </w:r>
      <w:r>
        <w:t xml:space="preserve"> my personal information will not be disclosed to external parties and still be able to access and utilise the free network</w:t>
      </w:r>
    </w:p>
    <w:p w14:paraId="02358EF0" w14:textId="77777777" w:rsidR="00201955" w:rsidRPr="0054103A" w:rsidRDefault="00201955" w:rsidP="00201955">
      <w:pPr>
        <w:rPr>
          <w:sz w:val="20"/>
        </w:rPr>
      </w:pPr>
    </w:p>
    <w:p w14:paraId="0FA2E1DF" w14:textId="45DB91F0" w:rsidR="00201955" w:rsidRDefault="00201955" w:rsidP="00A5057C">
      <w:pPr>
        <w:pStyle w:val="BodyText"/>
        <w:numPr>
          <w:ilvl w:val="0"/>
          <w:numId w:val="6"/>
        </w:numPr>
      </w:pPr>
      <w:r w:rsidRPr="00222DB2">
        <w:rPr>
          <w:b/>
        </w:rPr>
        <w:t>As a</w:t>
      </w:r>
      <w:r>
        <w:t xml:space="preserve"> user, </w:t>
      </w:r>
      <w:r w:rsidRPr="00222DB2">
        <w:rPr>
          <w:b/>
        </w:rPr>
        <w:t>I want to</w:t>
      </w:r>
      <w:r>
        <w:t xml:space="preserve"> be able to provide email address information in exchange for internet access </w:t>
      </w:r>
      <w:r w:rsidRPr="00222DB2">
        <w:rPr>
          <w:b/>
        </w:rPr>
        <w:t>so that</w:t>
      </w:r>
      <w:r>
        <w:t xml:space="preserve"> I can receive personalised updates like newsletter or park promotions</w:t>
      </w:r>
    </w:p>
    <w:p w14:paraId="4C0A136A" w14:textId="77777777" w:rsidR="00201955" w:rsidRPr="000A1D10" w:rsidRDefault="00201955" w:rsidP="00201955">
      <w:pPr>
        <w:rPr>
          <w:sz w:val="20"/>
        </w:rPr>
      </w:pPr>
    </w:p>
    <w:p w14:paraId="5B994F02" w14:textId="55DCADBC" w:rsidR="00201955" w:rsidRDefault="00201955" w:rsidP="00A5057C">
      <w:pPr>
        <w:pStyle w:val="BodyText"/>
        <w:numPr>
          <w:ilvl w:val="0"/>
          <w:numId w:val="6"/>
        </w:numPr>
      </w:pPr>
      <w:r w:rsidRPr="00222DB2">
        <w:rPr>
          <w:b/>
        </w:rPr>
        <w:t>As a</w:t>
      </w:r>
      <w:r>
        <w:t xml:space="preserve"> user, </w:t>
      </w:r>
      <w:r w:rsidRPr="00222DB2">
        <w:rPr>
          <w:b/>
        </w:rPr>
        <w:t>I want to</w:t>
      </w:r>
      <w:r>
        <w:t xml:space="preserve"> be able to </w:t>
      </w:r>
      <w:r w:rsidR="008827BE">
        <w:t>log-in to my social account like Facebook or Google</w:t>
      </w:r>
      <w:r>
        <w:t xml:space="preserve"> in exchange for internet access </w:t>
      </w:r>
      <w:r w:rsidRPr="00222DB2">
        <w:rPr>
          <w:b/>
        </w:rPr>
        <w:t>so that</w:t>
      </w:r>
      <w:r>
        <w:t xml:space="preserve"> </w:t>
      </w:r>
      <w:r w:rsidR="008827BE">
        <w:t>I do not have to input any information and still can provide personal information by allowing the captive portal have access to my social account</w:t>
      </w:r>
      <w:r w:rsidR="000B2478">
        <w:t xml:space="preserve"> and receive personalised updates like newsletter or park promotions</w:t>
      </w:r>
    </w:p>
    <w:p w14:paraId="18E7BA6A" w14:textId="77777777" w:rsidR="00B27E33" w:rsidRDefault="00B27E33" w:rsidP="00B27E33">
      <w:pPr>
        <w:pStyle w:val="ListParagraph"/>
      </w:pPr>
    </w:p>
    <w:p w14:paraId="06F9248F" w14:textId="77777777" w:rsidR="00D91AB4" w:rsidRDefault="00D91AB4">
      <w:pPr>
        <w:widowControl/>
        <w:spacing w:after="200" w:line="276" w:lineRule="auto"/>
        <w:rPr>
          <w:rFonts w:ascii="Arial" w:eastAsia="Verdana" w:hAnsi="Arial" w:cs="Arial"/>
          <w:color w:val="000000" w:themeColor="text1"/>
          <w:spacing w:val="-1"/>
          <w:lang w:eastAsia="zh-SG"/>
        </w:rPr>
      </w:pPr>
      <w:r>
        <w:br w:type="page"/>
      </w:r>
    </w:p>
    <w:p w14:paraId="0E01F132" w14:textId="78198B12" w:rsidR="00B27E33" w:rsidRDefault="00B27E33" w:rsidP="00B27E33">
      <w:pPr>
        <w:pStyle w:val="BodyText"/>
      </w:pPr>
      <w:r>
        <w:lastRenderedPageBreak/>
        <w:t>Knowledge learned in school that was applied in this section:</w:t>
      </w:r>
    </w:p>
    <w:p w14:paraId="6CD0EF7C" w14:textId="281FF743" w:rsidR="00B27E33" w:rsidRDefault="00B27E33" w:rsidP="00A5057C">
      <w:pPr>
        <w:pStyle w:val="BodyText"/>
        <w:numPr>
          <w:ilvl w:val="0"/>
          <w:numId w:val="17"/>
        </w:numPr>
      </w:pPr>
      <w:r>
        <w:t>ICT 2101 – Introduction to Software Engineering</w:t>
      </w:r>
    </w:p>
    <w:p w14:paraId="6D5D9570" w14:textId="134F3F96" w:rsidR="00B27E33" w:rsidRDefault="00B27E33" w:rsidP="00A5057C">
      <w:pPr>
        <w:pStyle w:val="BodyText"/>
        <w:numPr>
          <w:ilvl w:val="1"/>
          <w:numId w:val="17"/>
        </w:numPr>
      </w:pPr>
      <w:r>
        <w:t>Skills and practice I had gone through in learning how to create a proper user story is being used here.</w:t>
      </w:r>
    </w:p>
    <w:p w14:paraId="62470B46" w14:textId="77777777" w:rsidR="00241492" w:rsidRDefault="00241492" w:rsidP="00241492">
      <w:pPr>
        <w:pStyle w:val="BodyText"/>
        <w:ind w:left="1848"/>
      </w:pPr>
    </w:p>
    <w:p w14:paraId="75DC3126" w14:textId="0BA669C3" w:rsidR="00445808" w:rsidRDefault="00E52B75" w:rsidP="00A5057C">
      <w:pPr>
        <w:pStyle w:val="Heading1"/>
        <w:numPr>
          <w:ilvl w:val="2"/>
          <w:numId w:val="2"/>
        </w:numPr>
      </w:pPr>
      <w:r>
        <w:t>Use Cases</w:t>
      </w:r>
    </w:p>
    <w:p w14:paraId="3696F6CA" w14:textId="7CB19302" w:rsidR="006B26A5" w:rsidRPr="006B26A5" w:rsidRDefault="006B26A5" w:rsidP="006B26A5">
      <w:pPr>
        <w:pStyle w:val="Heading1"/>
        <w:ind w:firstLine="0"/>
        <w:rPr>
          <w:sz w:val="22"/>
        </w:rPr>
      </w:pPr>
    </w:p>
    <w:p w14:paraId="05F421B2" w14:textId="10816650" w:rsidR="004C3BCE" w:rsidRDefault="006B26A5" w:rsidP="006B26A5">
      <w:pPr>
        <w:pStyle w:val="BodyText"/>
      </w:pPr>
      <w:r>
        <w:t>This section will display the functional requirements of the project in a visual manner to have a better understanding of what actions can the user perform when using the captive portal</w:t>
      </w:r>
      <w:r w:rsidR="00B14F1B">
        <w:t xml:space="preserve">. </w:t>
      </w:r>
      <w:r w:rsidR="004C3BCE">
        <w:t>It describes the behaviour that will be built into the software to meet the required needs. It also describes the complete interaction between the software and the users (and possibly other systems)</w:t>
      </w:r>
      <w:r w:rsidR="00AC2260">
        <w:t>. Each use case will be accompanied with a detailed description of what the use case is about.</w:t>
      </w:r>
    </w:p>
    <w:p w14:paraId="43619F66" w14:textId="77777777" w:rsidR="006B26A5" w:rsidRPr="00B661EC" w:rsidRDefault="006B26A5" w:rsidP="004C3BCE">
      <w:pPr>
        <w:pStyle w:val="Heading1"/>
        <w:ind w:left="0" w:firstLine="0"/>
        <w:rPr>
          <w:sz w:val="12"/>
        </w:rPr>
      </w:pPr>
    </w:p>
    <w:p w14:paraId="67DFA06F" w14:textId="29D2E7D5" w:rsidR="006B26A5" w:rsidRDefault="006B26A5" w:rsidP="00A5057C">
      <w:pPr>
        <w:pStyle w:val="Heading1"/>
        <w:numPr>
          <w:ilvl w:val="3"/>
          <w:numId w:val="2"/>
        </w:numPr>
      </w:pPr>
      <w:r>
        <w:t>Use Case Diagram</w:t>
      </w:r>
    </w:p>
    <w:p w14:paraId="1B149D1D" w14:textId="65DB8DD0" w:rsidR="00B14F1B" w:rsidRPr="00AE6579" w:rsidRDefault="00B14F1B" w:rsidP="00B14F1B">
      <w:pPr>
        <w:pStyle w:val="Heading1"/>
        <w:ind w:left="0" w:firstLine="0"/>
        <w:rPr>
          <w:sz w:val="4"/>
        </w:rPr>
      </w:pPr>
    </w:p>
    <w:p w14:paraId="32DC5DF3" w14:textId="0273E172" w:rsidR="00B14F1B" w:rsidRDefault="00230A1E" w:rsidP="00B14F1B">
      <w:pPr>
        <w:pStyle w:val="Heading1"/>
        <w:ind w:left="0" w:firstLine="0"/>
      </w:pPr>
      <w:r>
        <w:rPr>
          <w:noProof/>
        </w:rPr>
        <w:drawing>
          <wp:inline distT="0" distB="0" distL="0" distR="0" wp14:anchorId="329C9481" wp14:editId="24864EB6">
            <wp:extent cx="6266485" cy="543197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 diagram.PNG"/>
                    <pic:cNvPicPr/>
                  </pic:nvPicPr>
                  <pic:blipFill>
                    <a:blip r:embed="rId20">
                      <a:extLst>
                        <a:ext uri="{28A0092B-C50C-407E-A947-70E740481C1C}">
                          <a14:useLocalDpi xmlns:a14="http://schemas.microsoft.com/office/drawing/2010/main" val="0"/>
                        </a:ext>
                      </a:extLst>
                    </a:blip>
                    <a:stretch>
                      <a:fillRect/>
                    </a:stretch>
                  </pic:blipFill>
                  <pic:spPr>
                    <a:xfrm>
                      <a:off x="0" y="0"/>
                      <a:ext cx="6280045" cy="5443726"/>
                    </a:xfrm>
                    <a:prstGeom prst="rect">
                      <a:avLst/>
                    </a:prstGeom>
                  </pic:spPr>
                </pic:pic>
              </a:graphicData>
            </a:graphic>
          </wp:inline>
        </w:drawing>
      </w:r>
    </w:p>
    <w:p w14:paraId="3E8BEC48" w14:textId="4E66E3E2" w:rsidR="00FA3BD3" w:rsidRPr="00886509" w:rsidRDefault="00AA0349" w:rsidP="002A50DA">
      <w:pPr>
        <w:pStyle w:val="Heading4"/>
        <w:ind w:left="720" w:firstLine="720"/>
        <w:jc w:val="center"/>
        <w:rPr>
          <w:b w:val="0"/>
        </w:rPr>
      </w:pPr>
      <w:r>
        <w:rPr>
          <w:b w:val="0"/>
        </w:rPr>
        <w:t>F</w:t>
      </w:r>
      <w:r w:rsidR="00FA3BD3" w:rsidRPr="00441072">
        <w:rPr>
          <w:b w:val="0"/>
        </w:rPr>
        <w:t xml:space="preserve">igure </w:t>
      </w:r>
      <w:r w:rsidR="00FA3BD3">
        <w:rPr>
          <w:b w:val="0"/>
        </w:rPr>
        <w:t>2</w:t>
      </w:r>
      <w:r w:rsidR="00FA3BD3" w:rsidRPr="00441072">
        <w:rPr>
          <w:b w:val="0"/>
        </w:rPr>
        <w:t xml:space="preserve">. Captive Portal </w:t>
      </w:r>
      <w:r w:rsidR="00FA3BD3">
        <w:rPr>
          <w:b w:val="0"/>
        </w:rPr>
        <w:t>Use Case</w:t>
      </w:r>
      <w:r w:rsidR="00FA3BD3" w:rsidRPr="00441072">
        <w:rPr>
          <w:b w:val="0"/>
        </w:rPr>
        <w:t xml:space="preserve"> Diagram</w:t>
      </w:r>
    </w:p>
    <w:p w14:paraId="7507BA15" w14:textId="77777777" w:rsidR="00FA3BD3" w:rsidRDefault="00FA3BD3" w:rsidP="00FA3BD3">
      <w:pPr>
        <w:pStyle w:val="Heading1"/>
        <w:ind w:left="0" w:firstLine="0"/>
      </w:pPr>
    </w:p>
    <w:p w14:paraId="694842F6" w14:textId="5F9E8958" w:rsidR="00FA3BD3" w:rsidRDefault="00FA3BD3" w:rsidP="00FA3BD3">
      <w:pPr>
        <w:pStyle w:val="BodyText"/>
      </w:pPr>
      <w:r>
        <w:lastRenderedPageBreak/>
        <w:t xml:space="preserve">As shown in Figure 2, </w:t>
      </w:r>
      <w:r w:rsidR="00255509">
        <w:t xml:space="preserve">it lists out all the functional aspects of the Captive Portal that the user can perform and </w:t>
      </w:r>
      <w:r>
        <w:t>there are 3 ways</w:t>
      </w:r>
      <w:r w:rsidR="00474E11">
        <w:t xml:space="preserve"> for a user to provide personal information in exchange for the free internet.</w:t>
      </w:r>
      <w:r w:rsidR="00255509">
        <w:t xml:space="preserve"> As mentioned in the introduction paragraph, there will be 2 phases to this project. Phase 1 will exclude the functional requirements of user providing email address and user logging in to their social media account in exchange for internet access</w:t>
      </w:r>
      <w:r w:rsidR="0062722A">
        <w:t xml:space="preserve">. Phase 2 will encompass the </w:t>
      </w:r>
      <w:r w:rsidR="00F9035B">
        <w:t>functional features in Phase 1 and the ones excluded from Phase 1.</w:t>
      </w:r>
    </w:p>
    <w:p w14:paraId="06022405" w14:textId="18942A53" w:rsidR="006561D8" w:rsidRDefault="006561D8" w:rsidP="00FA3BD3">
      <w:pPr>
        <w:pStyle w:val="BodyText"/>
      </w:pPr>
    </w:p>
    <w:p w14:paraId="07287C8F" w14:textId="5FE50A52" w:rsidR="006561D8" w:rsidRDefault="006561D8" w:rsidP="00FA3BD3">
      <w:pPr>
        <w:pStyle w:val="BodyText"/>
      </w:pPr>
      <w:r>
        <w:t>The use cases are as follows:</w:t>
      </w:r>
    </w:p>
    <w:p w14:paraId="283C7CF4" w14:textId="3C647ED5" w:rsidR="00420618" w:rsidRDefault="00420618" w:rsidP="00A5057C">
      <w:pPr>
        <w:pStyle w:val="BodyText"/>
        <w:numPr>
          <w:ilvl w:val="0"/>
          <w:numId w:val="6"/>
        </w:numPr>
      </w:pPr>
      <w:bookmarkStart w:id="2" w:name="_Hlk499211545"/>
      <w:r>
        <w:t>UC-1</w:t>
      </w:r>
    </w:p>
    <w:tbl>
      <w:tblPr>
        <w:tblStyle w:val="TableGrid"/>
        <w:tblW w:w="9067" w:type="dxa"/>
        <w:jc w:val="center"/>
        <w:tblLook w:val="04A0" w:firstRow="1" w:lastRow="0" w:firstColumn="1" w:lastColumn="0" w:noHBand="0" w:noVBand="1"/>
      </w:tblPr>
      <w:tblGrid>
        <w:gridCol w:w="1536"/>
        <w:gridCol w:w="7531"/>
      </w:tblGrid>
      <w:tr w:rsidR="00E6119D" w14:paraId="31A9E211" w14:textId="77777777" w:rsidTr="00F63C9D">
        <w:trPr>
          <w:jc w:val="center"/>
        </w:trPr>
        <w:tc>
          <w:tcPr>
            <w:tcW w:w="1536" w:type="dxa"/>
            <w:vAlign w:val="center"/>
          </w:tcPr>
          <w:p w14:paraId="0BBC942D" w14:textId="5D3907D2" w:rsidR="00E6119D" w:rsidRPr="00F63C9D" w:rsidRDefault="00E6119D" w:rsidP="00E6119D">
            <w:pPr>
              <w:pStyle w:val="BodyText"/>
              <w:ind w:left="0"/>
              <w:rPr>
                <w:b/>
                <w:sz w:val="22"/>
              </w:rPr>
            </w:pPr>
            <w:r w:rsidRPr="00F63C9D">
              <w:rPr>
                <w:b/>
                <w:sz w:val="22"/>
              </w:rPr>
              <w:t>Name</w:t>
            </w:r>
          </w:p>
        </w:tc>
        <w:tc>
          <w:tcPr>
            <w:tcW w:w="7531" w:type="dxa"/>
            <w:vAlign w:val="center"/>
          </w:tcPr>
          <w:p w14:paraId="5C8D3EAA" w14:textId="375843D2" w:rsidR="00E6119D" w:rsidRPr="00F63C9D" w:rsidRDefault="00E6119D" w:rsidP="00E6119D">
            <w:pPr>
              <w:pStyle w:val="BodyText"/>
              <w:ind w:left="0"/>
              <w:rPr>
                <w:b/>
                <w:sz w:val="22"/>
              </w:rPr>
            </w:pPr>
            <w:r w:rsidRPr="00F63C9D">
              <w:rPr>
                <w:b/>
                <w:sz w:val="22"/>
              </w:rPr>
              <w:t>UC-</w:t>
            </w:r>
            <w:r w:rsidR="00F63C9D" w:rsidRPr="00F63C9D">
              <w:rPr>
                <w:b/>
                <w:sz w:val="22"/>
              </w:rPr>
              <w:t>1:</w:t>
            </w:r>
            <w:r w:rsidRPr="00F63C9D">
              <w:rPr>
                <w:b/>
                <w:sz w:val="22"/>
              </w:rPr>
              <w:t xml:space="preserve"> View terms and conditions</w:t>
            </w:r>
          </w:p>
        </w:tc>
      </w:tr>
      <w:tr w:rsidR="00E6119D" w14:paraId="7A486A7F" w14:textId="77777777" w:rsidTr="00F63C9D">
        <w:trPr>
          <w:jc w:val="center"/>
        </w:trPr>
        <w:tc>
          <w:tcPr>
            <w:tcW w:w="1536" w:type="dxa"/>
            <w:vAlign w:val="center"/>
          </w:tcPr>
          <w:p w14:paraId="5D5265A3" w14:textId="718553D9" w:rsidR="00E6119D" w:rsidRPr="00F63C9D" w:rsidRDefault="00F63C9D" w:rsidP="00E6119D">
            <w:pPr>
              <w:pStyle w:val="BodyText"/>
              <w:ind w:left="0"/>
              <w:rPr>
                <w:sz w:val="22"/>
              </w:rPr>
            </w:pPr>
            <w:r w:rsidRPr="00F63C9D">
              <w:rPr>
                <w:sz w:val="22"/>
              </w:rPr>
              <w:t>Summary</w:t>
            </w:r>
          </w:p>
        </w:tc>
        <w:tc>
          <w:tcPr>
            <w:tcW w:w="7531" w:type="dxa"/>
            <w:vAlign w:val="center"/>
          </w:tcPr>
          <w:p w14:paraId="3D1218A6" w14:textId="66CF83ED" w:rsidR="00E6119D" w:rsidRPr="00F63C9D" w:rsidRDefault="00F63C9D" w:rsidP="00E6119D">
            <w:pPr>
              <w:pStyle w:val="BodyText"/>
              <w:ind w:left="0"/>
              <w:rPr>
                <w:sz w:val="22"/>
              </w:rPr>
            </w:pPr>
            <w:r w:rsidRPr="00F63C9D">
              <w:rPr>
                <w:sz w:val="22"/>
              </w:rPr>
              <w:t>Parks visitors can view the terms and conditions on the landing page</w:t>
            </w:r>
          </w:p>
        </w:tc>
      </w:tr>
      <w:tr w:rsidR="00E6119D" w14:paraId="52DB69A4" w14:textId="77777777" w:rsidTr="00F63C9D">
        <w:trPr>
          <w:jc w:val="center"/>
        </w:trPr>
        <w:tc>
          <w:tcPr>
            <w:tcW w:w="1536" w:type="dxa"/>
            <w:vAlign w:val="center"/>
          </w:tcPr>
          <w:p w14:paraId="472A944E" w14:textId="795FC23B" w:rsidR="00E6119D" w:rsidRPr="00F63C9D" w:rsidRDefault="00F63C9D" w:rsidP="00E6119D">
            <w:pPr>
              <w:pStyle w:val="BodyText"/>
              <w:ind w:left="0"/>
              <w:rPr>
                <w:sz w:val="22"/>
              </w:rPr>
            </w:pPr>
            <w:r w:rsidRPr="00F63C9D">
              <w:rPr>
                <w:sz w:val="22"/>
              </w:rPr>
              <w:t>Rationale</w:t>
            </w:r>
          </w:p>
        </w:tc>
        <w:tc>
          <w:tcPr>
            <w:tcW w:w="7531" w:type="dxa"/>
            <w:vAlign w:val="center"/>
          </w:tcPr>
          <w:p w14:paraId="47884C14" w14:textId="7CE4C284" w:rsidR="00E6119D" w:rsidRPr="00F63C9D" w:rsidRDefault="00F63C9D" w:rsidP="00E6119D">
            <w:pPr>
              <w:pStyle w:val="BodyText"/>
              <w:ind w:left="0"/>
              <w:rPr>
                <w:sz w:val="22"/>
              </w:rPr>
            </w:pPr>
            <w:r>
              <w:rPr>
                <w:sz w:val="22"/>
              </w:rPr>
              <w:t xml:space="preserve">Viewing the terms and conditions allows the user to understand what are the dos and don’ts when using the free wifi provided by the parks </w:t>
            </w:r>
          </w:p>
        </w:tc>
      </w:tr>
      <w:tr w:rsidR="00E6119D" w14:paraId="3898AE1B" w14:textId="77777777" w:rsidTr="00F63C9D">
        <w:trPr>
          <w:jc w:val="center"/>
        </w:trPr>
        <w:tc>
          <w:tcPr>
            <w:tcW w:w="1536" w:type="dxa"/>
            <w:vAlign w:val="center"/>
          </w:tcPr>
          <w:p w14:paraId="46709244" w14:textId="1E0544BC" w:rsidR="00E6119D" w:rsidRPr="00F63C9D" w:rsidRDefault="00F63C9D" w:rsidP="00E6119D">
            <w:pPr>
              <w:pStyle w:val="BodyText"/>
              <w:ind w:left="0"/>
              <w:rPr>
                <w:sz w:val="22"/>
              </w:rPr>
            </w:pPr>
            <w:r w:rsidRPr="00F63C9D">
              <w:rPr>
                <w:sz w:val="22"/>
              </w:rPr>
              <w:t>Users</w:t>
            </w:r>
          </w:p>
        </w:tc>
        <w:tc>
          <w:tcPr>
            <w:tcW w:w="7531" w:type="dxa"/>
            <w:vAlign w:val="center"/>
          </w:tcPr>
          <w:p w14:paraId="67A824CD" w14:textId="7F88F009" w:rsidR="00E6119D" w:rsidRPr="00F63C9D" w:rsidRDefault="00F63C9D" w:rsidP="00E6119D">
            <w:pPr>
              <w:pStyle w:val="BodyText"/>
              <w:ind w:left="0"/>
              <w:rPr>
                <w:sz w:val="22"/>
              </w:rPr>
            </w:pPr>
            <w:r>
              <w:rPr>
                <w:sz w:val="22"/>
              </w:rPr>
              <w:t>All users</w:t>
            </w:r>
          </w:p>
        </w:tc>
      </w:tr>
      <w:tr w:rsidR="00E6119D" w14:paraId="5E079040" w14:textId="77777777" w:rsidTr="00F63C9D">
        <w:trPr>
          <w:jc w:val="center"/>
        </w:trPr>
        <w:tc>
          <w:tcPr>
            <w:tcW w:w="1536" w:type="dxa"/>
            <w:vAlign w:val="center"/>
          </w:tcPr>
          <w:p w14:paraId="545C0F49" w14:textId="4AC8861A" w:rsidR="00E6119D" w:rsidRPr="00F63C9D" w:rsidRDefault="00F63C9D" w:rsidP="00E6119D">
            <w:pPr>
              <w:pStyle w:val="BodyText"/>
              <w:ind w:left="0"/>
              <w:rPr>
                <w:sz w:val="22"/>
              </w:rPr>
            </w:pPr>
            <w:r w:rsidRPr="00F63C9D">
              <w:rPr>
                <w:sz w:val="22"/>
              </w:rPr>
              <w:t>Preconditions</w:t>
            </w:r>
          </w:p>
        </w:tc>
        <w:tc>
          <w:tcPr>
            <w:tcW w:w="7531" w:type="dxa"/>
            <w:vAlign w:val="center"/>
          </w:tcPr>
          <w:p w14:paraId="6AC33650" w14:textId="71C40D1B" w:rsidR="00E6119D" w:rsidRPr="00F63C9D" w:rsidRDefault="00F63C9D" w:rsidP="00E6119D">
            <w:pPr>
              <w:pStyle w:val="BodyText"/>
              <w:ind w:left="0"/>
              <w:rPr>
                <w:sz w:val="22"/>
              </w:rPr>
            </w:pPr>
            <w:r>
              <w:rPr>
                <w:sz w:val="22"/>
              </w:rPr>
              <w:t xml:space="preserve">Smart device connected to the </w:t>
            </w:r>
            <w:r w:rsidR="002E28C0" w:rsidRPr="00C158C6">
              <w:rPr>
                <w:b/>
                <w:sz w:val="22"/>
              </w:rPr>
              <w:t>PARK_FREE_WIFI</w:t>
            </w:r>
            <w:r>
              <w:rPr>
                <w:sz w:val="22"/>
              </w:rPr>
              <w:t xml:space="preserve"> SSID</w:t>
            </w:r>
          </w:p>
        </w:tc>
      </w:tr>
      <w:tr w:rsidR="00F63C9D" w14:paraId="01C4BB55" w14:textId="77777777" w:rsidTr="00F63C9D">
        <w:trPr>
          <w:jc w:val="center"/>
        </w:trPr>
        <w:tc>
          <w:tcPr>
            <w:tcW w:w="1536" w:type="dxa"/>
            <w:vAlign w:val="center"/>
          </w:tcPr>
          <w:p w14:paraId="24F66581" w14:textId="61A50C99" w:rsidR="00F63C9D" w:rsidRPr="00F63C9D" w:rsidRDefault="00F63C9D" w:rsidP="00E6119D">
            <w:pPr>
              <w:pStyle w:val="BodyText"/>
              <w:ind w:left="0"/>
              <w:rPr>
                <w:sz w:val="22"/>
              </w:rPr>
            </w:pPr>
            <w:r w:rsidRPr="00F63C9D">
              <w:rPr>
                <w:sz w:val="22"/>
              </w:rPr>
              <w:t>Basic Course of events</w:t>
            </w:r>
          </w:p>
        </w:tc>
        <w:tc>
          <w:tcPr>
            <w:tcW w:w="7531" w:type="dxa"/>
            <w:vAlign w:val="center"/>
          </w:tcPr>
          <w:p w14:paraId="07505251" w14:textId="77777777" w:rsidR="00F63C9D" w:rsidRDefault="004D2F4B" w:rsidP="00A5057C">
            <w:pPr>
              <w:pStyle w:val="BodyText"/>
              <w:numPr>
                <w:ilvl w:val="0"/>
                <w:numId w:val="9"/>
              </w:numPr>
              <w:rPr>
                <w:sz w:val="22"/>
              </w:rPr>
            </w:pPr>
            <w:r>
              <w:rPr>
                <w:sz w:val="22"/>
              </w:rPr>
              <w:t>User connects to the PARK_FREE_WIFI SSID</w:t>
            </w:r>
          </w:p>
          <w:p w14:paraId="5A9F0654" w14:textId="77777777" w:rsidR="004D2F4B" w:rsidRDefault="004D2F4B" w:rsidP="00A5057C">
            <w:pPr>
              <w:pStyle w:val="BodyText"/>
              <w:numPr>
                <w:ilvl w:val="0"/>
                <w:numId w:val="9"/>
              </w:numPr>
              <w:rPr>
                <w:sz w:val="22"/>
              </w:rPr>
            </w:pPr>
            <w:r>
              <w:rPr>
                <w:sz w:val="22"/>
              </w:rPr>
              <w:t>Web browser automatically launches and renders the landing page</w:t>
            </w:r>
          </w:p>
          <w:p w14:paraId="76033587" w14:textId="77777777" w:rsidR="004D2F4B" w:rsidRDefault="004D2F4B" w:rsidP="00A5057C">
            <w:pPr>
              <w:pStyle w:val="BodyText"/>
              <w:numPr>
                <w:ilvl w:val="0"/>
                <w:numId w:val="9"/>
              </w:numPr>
              <w:rPr>
                <w:sz w:val="22"/>
              </w:rPr>
            </w:pPr>
            <w:r>
              <w:rPr>
                <w:sz w:val="22"/>
              </w:rPr>
              <w:t>User locates the terms and conditions link and click on it</w:t>
            </w:r>
          </w:p>
          <w:p w14:paraId="1BA0C57B" w14:textId="0F3DEF55" w:rsidR="004D2F4B" w:rsidRPr="00F63C9D" w:rsidRDefault="004D2F4B" w:rsidP="00A5057C">
            <w:pPr>
              <w:pStyle w:val="BodyText"/>
              <w:numPr>
                <w:ilvl w:val="0"/>
                <w:numId w:val="9"/>
              </w:numPr>
              <w:rPr>
                <w:sz w:val="22"/>
              </w:rPr>
            </w:pPr>
            <w:r>
              <w:rPr>
                <w:sz w:val="22"/>
              </w:rPr>
              <w:t>User is redirected to the terms and conditions page</w:t>
            </w:r>
          </w:p>
        </w:tc>
      </w:tr>
    </w:tbl>
    <w:p w14:paraId="167E2A71" w14:textId="77777777" w:rsidR="00E6119D" w:rsidRPr="00BD0012" w:rsidRDefault="00E6119D" w:rsidP="00E6119D">
      <w:pPr>
        <w:pStyle w:val="BodyText"/>
        <w:ind w:left="1848"/>
        <w:rPr>
          <w:sz w:val="18"/>
        </w:rPr>
      </w:pPr>
    </w:p>
    <w:p w14:paraId="2973AB32" w14:textId="70D087AA" w:rsidR="00420618" w:rsidRDefault="00420618" w:rsidP="00A5057C">
      <w:pPr>
        <w:pStyle w:val="BodyText"/>
        <w:numPr>
          <w:ilvl w:val="0"/>
          <w:numId w:val="6"/>
        </w:numPr>
      </w:pPr>
      <w:r>
        <w:t>UC-2</w:t>
      </w:r>
    </w:p>
    <w:tbl>
      <w:tblPr>
        <w:tblStyle w:val="TableGrid"/>
        <w:tblW w:w="9067" w:type="dxa"/>
        <w:jc w:val="center"/>
        <w:tblLook w:val="04A0" w:firstRow="1" w:lastRow="0" w:firstColumn="1" w:lastColumn="0" w:noHBand="0" w:noVBand="1"/>
      </w:tblPr>
      <w:tblGrid>
        <w:gridCol w:w="1536"/>
        <w:gridCol w:w="7531"/>
      </w:tblGrid>
      <w:tr w:rsidR="00A03BF0" w:rsidRPr="00A03BF0" w14:paraId="61902240" w14:textId="77777777" w:rsidTr="00740B35">
        <w:trPr>
          <w:jc w:val="center"/>
        </w:trPr>
        <w:tc>
          <w:tcPr>
            <w:tcW w:w="1536" w:type="dxa"/>
            <w:vAlign w:val="center"/>
          </w:tcPr>
          <w:p w14:paraId="30B90DB1" w14:textId="77777777" w:rsidR="00A03BF0" w:rsidRPr="00A03BF0" w:rsidRDefault="00A03BF0" w:rsidP="00740B35">
            <w:pPr>
              <w:pStyle w:val="BodyText"/>
              <w:ind w:left="0"/>
              <w:rPr>
                <w:b/>
                <w:sz w:val="22"/>
                <w:szCs w:val="22"/>
              </w:rPr>
            </w:pPr>
            <w:r w:rsidRPr="00A03BF0">
              <w:rPr>
                <w:b/>
                <w:sz w:val="22"/>
                <w:szCs w:val="22"/>
              </w:rPr>
              <w:t>Name</w:t>
            </w:r>
          </w:p>
        </w:tc>
        <w:tc>
          <w:tcPr>
            <w:tcW w:w="7531" w:type="dxa"/>
            <w:vAlign w:val="center"/>
          </w:tcPr>
          <w:p w14:paraId="464F0C1A" w14:textId="6F0036EC" w:rsidR="00A03BF0" w:rsidRPr="00A03BF0" w:rsidRDefault="00A03BF0" w:rsidP="00740B35">
            <w:pPr>
              <w:pStyle w:val="BodyText"/>
              <w:ind w:left="0"/>
              <w:rPr>
                <w:b/>
                <w:sz w:val="22"/>
                <w:szCs w:val="22"/>
              </w:rPr>
            </w:pPr>
            <w:r w:rsidRPr="00A03BF0">
              <w:rPr>
                <w:b/>
                <w:sz w:val="22"/>
                <w:szCs w:val="22"/>
              </w:rPr>
              <w:t>UC-</w:t>
            </w:r>
            <w:r w:rsidR="002C0383">
              <w:rPr>
                <w:b/>
                <w:sz w:val="22"/>
                <w:szCs w:val="22"/>
              </w:rPr>
              <w:t>2</w:t>
            </w:r>
            <w:r w:rsidRPr="00A03BF0">
              <w:rPr>
                <w:b/>
                <w:sz w:val="22"/>
                <w:szCs w:val="22"/>
              </w:rPr>
              <w:t>: Provid</w:t>
            </w:r>
            <w:r w:rsidR="00731E65">
              <w:rPr>
                <w:b/>
                <w:sz w:val="22"/>
                <w:szCs w:val="22"/>
              </w:rPr>
              <w:t>e zero personal information</w:t>
            </w:r>
            <w:r w:rsidRPr="00A03BF0">
              <w:rPr>
                <w:b/>
                <w:sz w:val="22"/>
                <w:szCs w:val="22"/>
              </w:rPr>
              <w:t xml:space="preserve"> in exchange for internet access</w:t>
            </w:r>
          </w:p>
        </w:tc>
      </w:tr>
      <w:tr w:rsidR="00A03BF0" w:rsidRPr="00A03BF0" w14:paraId="6F32EF08" w14:textId="77777777" w:rsidTr="00740B35">
        <w:trPr>
          <w:jc w:val="center"/>
        </w:trPr>
        <w:tc>
          <w:tcPr>
            <w:tcW w:w="1536" w:type="dxa"/>
            <w:vAlign w:val="center"/>
          </w:tcPr>
          <w:p w14:paraId="717EE529" w14:textId="77777777" w:rsidR="00A03BF0" w:rsidRPr="00A03BF0" w:rsidRDefault="00A03BF0" w:rsidP="00740B35">
            <w:pPr>
              <w:pStyle w:val="BodyText"/>
              <w:ind w:left="0"/>
              <w:rPr>
                <w:sz w:val="22"/>
                <w:szCs w:val="22"/>
              </w:rPr>
            </w:pPr>
            <w:r w:rsidRPr="00A03BF0">
              <w:rPr>
                <w:sz w:val="22"/>
                <w:szCs w:val="22"/>
              </w:rPr>
              <w:t>Summary</w:t>
            </w:r>
          </w:p>
        </w:tc>
        <w:tc>
          <w:tcPr>
            <w:tcW w:w="7531" w:type="dxa"/>
            <w:vAlign w:val="center"/>
          </w:tcPr>
          <w:p w14:paraId="2C2A5606" w14:textId="189E78CA" w:rsidR="00A03BF0" w:rsidRPr="00E7462F" w:rsidRDefault="00EB7D27" w:rsidP="00740B35">
            <w:pPr>
              <w:pStyle w:val="BodyText"/>
              <w:ind w:left="0"/>
              <w:rPr>
                <w:sz w:val="22"/>
              </w:rPr>
            </w:pPr>
            <w:r>
              <w:rPr>
                <w:sz w:val="22"/>
              </w:rPr>
              <w:t>Park visitors do not need to provide any personal information in exchange for internet access</w:t>
            </w:r>
          </w:p>
        </w:tc>
      </w:tr>
      <w:tr w:rsidR="00A03BF0" w:rsidRPr="00A03BF0" w14:paraId="5F2630E2" w14:textId="77777777" w:rsidTr="00740B35">
        <w:trPr>
          <w:jc w:val="center"/>
        </w:trPr>
        <w:tc>
          <w:tcPr>
            <w:tcW w:w="1536" w:type="dxa"/>
            <w:vAlign w:val="center"/>
          </w:tcPr>
          <w:p w14:paraId="1008F15B" w14:textId="77777777" w:rsidR="00A03BF0" w:rsidRPr="00A03BF0" w:rsidRDefault="00A03BF0" w:rsidP="00740B35">
            <w:pPr>
              <w:pStyle w:val="BodyText"/>
              <w:ind w:left="0"/>
              <w:rPr>
                <w:sz w:val="22"/>
                <w:szCs w:val="22"/>
              </w:rPr>
            </w:pPr>
            <w:r w:rsidRPr="00A03BF0">
              <w:rPr>
                <w:sz w:val="22"/>
                <w:szCs w:val="22"/>
              </w:rPr>
              <w:t>Rationale</w:t>
            </w:r>
          </w:p>
        </w:tc>
        <w:tc>
          <w:tcPr>
            <w:tcW w:w="7531" w:type="dxa"/>
            <w:vAlign w:val="center"/>
          </w:tcPr>
          <w:p w14:paraId="421FF5D1" w14:textId="527BF0DF" w:rsidR="00A03BF0" w:rsidRPr="00A03BF0" w:rsidRDefault="00EB7D27" w:rsidP="00740B35">
            <w:pPr>
              <w:pStyle w:val="BodyText"/>
              <w:ind w:left="0"/>
              <w:rPr>
                <w:sz w:val="22"/>
                <w:szCs w:val="22"/>
              </w:rPr>
            </w:pPr>
            <w:r>
              <w:rPr>
                <w:sz w:val="22"/>
                <w:szCs w:val="22"/>
              </w:rPr>
              <w:t>Park visitors may not want to reveal their personal information to others</w:t>
            </w:r>
          </w:p>
        </w:tc>
      </w:tr>
      <w:tr w:rsidR="00A03BF0" w:rsidRPr="00A03BF0" w14:paraId="4FD67694" w14:textId="77777777" w:rsidTr="00740B35">
        <w:trPr>
          <w:jc w:val="center"/>
        </w:trPr>
        <w:tc>
          <w:tcPr>
            <w:tcW w:w="1536" w:type="dxa"/>
            <w:vAlign w:val="center"/>
          </w:tcPr>
          <w:p w14:paraId="572E45C3" w14:textId="77777777" w:rsidR="00A03BF0" w:rsidRPr="00A03BF0" w:rsidRDefault="00A03BF0" w:rsidP="00740B35">
            <w:pPr>
              <w:pStyle w:val="BodyText"/>
              <w:ind w:left="0"/>
              <w:rPr>
                <w:sz w:val="22"/>
                <w:szCs w:val="22"/>
              </w:rPr>
            </w:pPr>
            <w:r w:rsidRPr="00A03BF0">
              <w:rPr>
                <w:sz w:val="22"/>
                <w:szCs w:val="22"/>
              </w:rPr>
              <w:t>Users</w:t>
            </w:r>
          </w:p>
        </w:tc>
        <w:tc>
          <w:tcPr>
            <w:tcW w:w="7531" w:type="dxa"/>
            <w:vAlign w:val="center"/>
          </w:tcPr>
          <w:p w14:paraId="253726C1" w14:textId="77777777" w:rsidR="00A03BF0" w:rsidRPr="00A03BF0" w:rsidRDefault="00A03BF0" w:rsidP="00740B35">
            <w:pPr>
              <w:pStyle w:val="BodyText"/>
              <w:ind w:left="0"/>
              <w:rPr>
                <w:sz w:val="22"/>
                <w:szCs w:val="22"/>
              </w:rPr>
            </w:pPr>
            <w:r w:rsidRPr="00A03BF0">
              <w:rPr>
                <w:sz w:val="22"/>
                <w:szCs w:val="22"/>
              </w:rPr>
              <w:t>All users</w:t>
            </w:r>
          </w:p>
        </w:tc>
      </w:tr>
      <w:tr w:rsidR="00A03BF0" w:rsidRPr="00A03BF0" w14:paraId="5E35EFF4" w14:textId="77777777" w:rsidTr="00740B35">
        <w:trPr>
          <w:jc w:val="center"/>
        </w:trPr>
        <w:tc>
          <w:tcPr>
            <w:tcW w:w="1536" w:type="dxa"/>
            <w:vAlign w:val="center"/>
          </w:tcPr>
          <w:p w14:paraId="718FFC01" w14:textId="77777777" w:rsidR="00A03BF0" w:rsidRPr="00A03BF0" w:rsidRDefault="00A03BF0" w:rsidP="00740B35">
            <w:pPr>
              <w:pStyle w:val="BodyText"/>
              <w:ind w:left="0"/>
              <w:rPr>
                <w:sz w:val="22"/>
                <w:szCs w:val="22"/>
              </w:rPr>
            </w:pPr>
            <w:r w:rsidRPr="00A03BF0">
              <w:rPr>
                <w:sz w:val="22"/>
                <w:szCs w:val="22"/>
              </w:rPr>
              <w:t>Preconditions</w:t>
            </w:r>
          </w:p>
        </w:tc>
        <w:tc>
          <w:tcPr>
            <w:tcW w:w="7531" w:type="dxa"/>
            <w:vAlign w:val="center"/>
          </w:tcPr>
          <w:p w14:paraId="3BC3B650" w14:textId="77777777" w:rsidR="00A03BF0" w:rsidRPr="00A03BF0" w:rsidRDefault="00A03BF0" w:rsidP="00740B35">
            <w:pPr>
              <w:pStyle w:val="BodyText"/>
              <w:ind w:left="0"/>
              <w:rPr>
                <w:sz w:val="22"/>
                <w:szCs w:val="22"/>
              </w:rPr>
            </w:pPr>
            <w:r w:rsidRPr="00A03BF0">
              <w:rPr>
                <w:sz w:val="22"/>
                <w:szCs w:val="22"/>
              </w:rPr>
              <w:t xml:space="preserve">Smart device connected to the </w:t>
            </w:r>
            <w:r w:rsidRPr="00A03BF0">
              <w:rPr>
                <w:b/>
                <w:sz w:val="22"/>
                <w:szCs w:val="22"/>
              </w:rPr>
              <w:t>PARK_FREE_WIFI</w:t>
            </w:r>
            <w:r w:rsidRPr="00A03BF0">
              <w:rPr>
                <w:sz w:val="22"/>
                <w:szCs w:val="22"/>
              </w:rPr>
              <w:t xml:space="preserve"> SSID</w:t>
            </w:r>
          </w:p>
        </w:tc>
      </w:tr>
      <w:tr w:rsidR="00A03BF0" w:rsidRPr="00A03BF0" w14:paraId="2749EC65" w14:textId="77777777" w:rsidTr="00740B35">
        <w:trPr>
          <w:jc w:val="center"/>
        </w:trPr>
        <w:tc>
          <w:tcPr>
            <w:tcW w:w="1536" w:type="dxa"/>
            <w:vAlign w:val="center"/>
          </w:tcPr>
          <w:p w14:paraId="56435C20" w14:textId="77777777" w:rsidR="00A03BF0" w:rsidRPr="00A03BF0" w:rsidRDefault="00A03BF0" w:rsidP="00740B35">
            <w:pPr>
              <w:pStyle w:val="BodyText"/>
              <w:ind w:left="0"/>
              <w:rPr>
                <w:sz w:val="22"/>
                <w:szCs w:val="22"/>
              </w:rPr>
            </w:pPr>
            <w:r w:rsidRPr="00A03BF0">
              <w:rPr>
                <w:sz w:val="22"/>
                <w:szCs w:val="22"/>
              </w:rPr>
              <w:t>Basic Course of events</w:t>
            </w:r>
          </w:p>
        </w:tc>
        <w:tc>
          <w:tcPr>
            <w:tcW w:w="7531" w:type="dxa"/>
            <w:vAlign w:val="center"/>
          </w:tcPr>
          <w:p w14:paraId="71321475" w14:textId="77777777" w:rsidR="00A03BF0" w:rsidRPr="00A03BF0" w:rsidRDefault="00A03BF0" w:rsidP="00A5057C">
            <w:pPr>
              <w:pStyle w:val="BodyText"/>
              <w:numPr>
                <w:ilvl w:val="0"/>
                <w:numId w:val="10"/>
              </w:numPr>
              <w:rPr>
                <w:sz w:val="22"/>
                <w:szCs w:val="22"/>
              </w:rPr>
            </w:pPr>
            <w:r w:rsidRPr="00A03BF0">
              <w:rPr>
                <w:sz w:val="22"/>
                <w:szCs w:val="22"/>
              </w:rPr>
              <w:t>User connects to the PARK_FREE_WIFI SSID</w:t>
            </w:r>
          </w:p>
          <w:p w14:paraId="2947CEBB" w14:textId="77777777" w:rsidR="00A03BF0" w:rsidRPr="00A03BF0" w:rsidRDefault="00A03BF0" w:rsidP="00A5057C">
            <w:pPr>
              <w:pStyle w:val="BodyText"/>
              <w:numPr>
                <w:ilvl w:val="0"/>
                <w:numId w:val="10"/>
              </w:numPr>
              <w:rPr>
                <w:sz w:val="22"/>
                <w:szCs w:val="22"/>
              </w:rPr>
            </w:pPr>
            <w:r w:rsidRPr="00A03BF0">
              <w:rPr>
                <w:sz w:val="22"/>
                <w:szCs w:val="22"/>
              </w:rPr>
              <w:t>Web browser automatically launches and renders the landing page</w:t>
            </w:r>
          </w:p>
          <w:p w14:paraId="214BECDD" w14:textId="77777777" w:rsidR="002A5AAE" w:rsidRDefault="00A03BF0" w:rsidP="00A5057C">
            <w:pPr>
              <w:pStyle w:val="BodyText"/>
              <w:numPr>
                <w:ilvl w:val="0"/>
                <w:numId w:val="10"/>
              </w:numPr>
              <w:rPr>
                <w:sz w:val="22"/>
                <w:szCs w:val="22"/>
              </w:rPr>
            </w:pPr>
            <w:r w:rsidRPr="00A03BF0">
              <w:rPr>
                <w:sz w:val="22"/>
                <w:szCs w:val="22"/>
              </w:rPr>
              <w:t>User</w:t>
            </w:r>
            <w:r w:rsidR="002A5AAE">
              <w:rPr>
                <w:sz w:val="22"/>
                <w:szCs w:val="22"/>
              </w:rPr>
              <w:t xml:space="preserve"> inputs the email address into the text field</w:t>
            </w:r>
          </w:p>
          <w:p w14:paraId="79E240DF" w14:textId="55A7E249" w:rsidR="002A5AAE" w:rsidRDefault="002A5AAE" w:rsidP="00A5057C">
            <w:pPr>
              <w:pStyle w:val="BodyText"/>
              <w:numPr>
                <w:ilvl w:val="0"/>
                <w:numId w:val="10"/>
              </w:numPr>
              <w:rPr>
                <w:sz w:val="22"/>
                <w:szCs w:val="22"/>
              </w:rPr>
            </w:pPr>
            <w:r>
              <w:rPr>
                <w:sz w:val="22"/>
                <w:szCs w:val="22"/>
              </w:rPr>
              <w:t xml:space="preserve">User clicks the button  </w:t>
            </w:r>
          </w:p>
          <w:p w14:paraId="26D3D2C7" w14:textId="2049E1FB" w:rsidR="00A03BF0" w:rsidRPr="00A03BF0" w:rsidRDefault="00A03BF0" w:rsidP="00A5057C">
            <w:pPr>
              <w:pStyle w:val="BodyText"/>
              <w:numPr>
                <w:ilvl w:val="0"/>
                <w:numId w:val="10"/>
              </w:numPr>
              <w:rPr>
                <w:sz w:val="22"/>
                <w:szCs w:val="22"/>
              </w:rPr>
            </w:pPr>
            <w:r w:rsidRPr="00A03BF0">
              <w:rPr>
                <w:sz w:val="22"/>
                <w:szCs w:val="22"/>
              </w:rPr>
              <w:t>User is redirected t</w:t>
            </w:r>
            <w:r w:rsidR="002C0383">
              <w:rPr>
                <w:sz w:val="22"/>
                <w:szCs w:val="22"/>
              </w:rPr>
              <w:t>o a new page displaying the details of animal shows and animal feedings</w:t>
            </w:r>
          </w:p>
        </w:tc>
      </w:tr>
    </w:tbl>
    <w:p w14:paraId="0AF16711" w14:textId="77777777" w:rsidR="00A03BF0" w:rsidRPr="00BD0012" w:rsidRDefault="00A03BF0" w:rsidP="00A03BF0">
      <w:pPr>
        <w:pStyle w:val="BodyText"/>
        <w:ind w:left="1128"/>
        <w:rPr>
          <w:sz w:val="18"/>
        </w:rPr>
      </w:pPr>
    </w:p>
    <w:p w14:paraId="42BC562B" w14:textId="4E1AC954" w:rsidR="00420618" w:rsidRDefault="008D6D5E" w:rsidP="00A5057C">
      <w:pPr>
        <w:pStyle w:val="BodyText"/>
        <w:numPr>
          <w:ilvl w:val="0"/>
          <w:numId w:val="6"/>
        </w:numPr>
      </w:pPr>
      <w:r>
        <w:t>UC-3</w:t>
      </w:r>
    </w:p>
    <w:tbl>
      <w:tblPr>
        <w:tblStyle w:val="TableGrid"/>
        <w:tblW w:w="9067" w:type="dxa"/>
        <w:jc w:val="center"/>
        <w:tblLook w:val="04A0" w:firstRow="1" w:lastRow="0" w:firstColumn="1" w:lastColumn="0" w:noHBand="0" w:noVBand="1"/>
      </w:tblPr>
      <w:tblGrid>
        <w:gridCol w:w="1536"/>
        <w:gridCol w:w="7531"/>
      </w:tblGrid>
      <w:tr w:rsidR="00D045F3" w:rsidRPr="00A03BF0" w14:paraId="64F49CAD" w14:textId="77777777" w:rsidTr="00FF76C2">
        <w:trPr>
          <w:jc w:val="center"/>
        </w:trPr>
        <w:tc>
          <w:tcPr>
            <w:tcW w:w="1536" w:type="dxa"/>
            <w:vAlign w:val="center"/>
          </w:tcPr>
          <w:p w14:paraId="0ADDF354" w14:textId="77777777" w:rsidR="00D045F3" w:rsidRPr="00A03BF0" w:rsidRDefault="00D045F3" w:rsidP="00FF76C2">
            <w:pPr>
              <w:pStyle w:val="BodyText"/>
              <w:ind w:left="0"/>
              <w:rPr>
                <w:b/>
                <w:sz w:val="22"/>
                <w:szCs w:val="22"/>
              </w:rPr>
            </w:pPr>
            <w:r w:rsidRPr="00A03BF0">
              <w:rPr>
                <w:b/>
                <w:sz w:val="22"/>
                <w:szCs w:val="22"/>
              </w:rPr>
              <w:t>Name</w:t>
            </w:r>
          </w:p>
        </w:tc>
        <w:tc>
          <w:tcPr>
            <w:tcW w:w="7531" w:type="dxa"/>
            <w:vAlign w:val="center"/>
          </w:tcPr>
          <w:p w14:paraId="7FCC8AC5" w14:textId="3B3842DE" w:rsidR="00D045F3" w:rsidRPr="00A03BF0" w:rsidRDefault="00D045F3" w:rsidP="00FF76C2">
            <w:pPr>
              <w:pStyle w:val="BodyText"/>
              <w:ind w:left="0"/>
              <w:rPr>
                <w:b/>
                <w:sz w:val="22"/>
                <w:szCs w:val="22"/>
              </w:rPr>
            </w:pPr>
            <w:r w:rsidRPr="00A03BF0">
              <w:rPr>
                <w:b/>
                <w:sz w:val="22"/>
                <w:szCs w:val="22"/>
              </w:rPr>
              <w:t>UC-</w:t>
            </w:r>
            <w:r w:rsidR="002C0383">
              <w:rPr>
                <w:b/>
                <w:sz w:val="22"/>
                <w:szCs w:val="22"/>
              </w:rPr>
              <w:t>3: View animal show details</w:t>
            </w:r>
          </w:p>
        </w:tc>
      </w:tr>
      <w:tr w:rsidR="00D045F3" w:rsidRPr="00A03BF0" w14:paraId="7B8D7653" w14:textId="77777777" w:rsidTr="00FF76C2">
        <w:trPr>
          <w:jc w:val="center"/>
        </w:trPr>
        <w:tc>
          <w:tcPr>
            <w:tcW w:w="1536" w:type="dxa"/>
            <w:vAlign w:val="center"/>
          </w:tcPr>
          <w:p w14:paraId="172B9575" w14:textId="77777777" w:rsidR="00D045F3" w:rsidRPr="00A03BF0" w:rsidRDefault="00D045F3" w:rsidP="00FF76C2">
            <w:pPr>
              <w:pStyle w:val="BodyText"/>
              <w:ind w:left="0"/>
              <w:rPr>
                <w:sz w:val="22"/>
                <w:szCs w:val="22"/>
              </w:rPr>
            </w:pPr>
            <w:r w:rsidRPr="00A03BF0">
              <w:rPr>
                <w:sz w:val="22"/>
                <w:szCs w:val="22"/>
              </w:rPr>
              <w:t>Summary</w:t>
            </w:r>
          </w:p>
        </w:tc>
        <w:tc>
          <w:tcPr>
            <w:tcW w:w="7531" w:type="dxa"/>
            <w:vAlign w:val="center"/>
          </w:tcPr>
          <w:p w14:paraId="7E115F99" w14:textId="457B4CA6" w:rsidR="00D045F3" w:rsidRPr="00E7462F" w:rsidRDefault="00D16D6D" w:rsidP="00FF76C2">
            <w:pPr>
              <w:pStyle w:val="BodyText"/>
              <w:ind w:left="0"/>
              <w:rPr>
                <w:sz w:val="22"/>
              </w:rPr>
            </w:pPr>
            <w:r>
              <w:rPr>
                <w:sz w:val="22"/>
              </w:rPr>
              <w:t xml:space="preserve">Details about the animal show such as </w:t>
            </w:r>
            <w:r w:rsidR="00221967">
              <w:rPr>
                <w:sz w:val="22"/>
              </w:rPr>
              <w:t>the</w:t>
            </w:r>
            <w:r>
              <w:rPr>
                <w:sz w:val="22"/>
              </w:rPr>
              <w:t xml:space="preserve"> title, location, time etc. is displayed to the user</w:t>
            </w:r>
          </w:p>
        </w:tc>
      </w:tr>
      <w:tr w:rsidR="00D045F3" w:rsidRPr="00A03BF0" w14:paraId="0410F05F" w14:textId="77777777" w:rsidTr="00FF76C2">
        <w:trPr>
          <w:jc w:val="center"/>
        </w:trPr>
        <w:tc>
          <w:tcPr>
            <w:tcW w:w="1536" w:type="dxa"/>
            <w:vAlign w:val="center"/>
          </w:tcPr>
          <w:p w14:paraId="7D015731" w14:textId="77777777" w:rsidR="00D045F3" w:rsidRPr="00A03BF0" w:rsidRDefault="00D045F3" w:rsidP="00FF76C2">
            <w:pPr>
              <w:pStyle w:val="BodyText"/>
              <w:ind w:left="0"/>
              <w:rPr>
                <w:sz w:val="22"/>
                <w:szCs w:val="22"/>
              </w:rPr>
            </w:pPr>
            <w:r w:rsidRPr="00A03BF0">
              <w:rPr>
                <w:sz w:val="22"/>
                <w:szCs w:val="22"/>
              </w:rPr>
              <w:t>Rationale</w:t>
            </w:r>
          </w:p>
        </w:tc>
        <w:tc>
          <w:tcPr>
            <w:tcW w:w="7531" w:type="dxa"/>
            <w:vAlign w:val="center"/>
          </w:tcPr>
          <w:p w14:paraId="377AFB8C" w14:textId="452329D6" w:rsidR="00D045F3" w:rsidRPr="00A03BF0" w:rsidRDefault="006316EF" w:rsidP="00FF76C2">
            <w:pPr>
              <w:pStyle w:val="BodyText"/>
              <w:ind w:left="0"/>
              <w:rPr>
                <w:sz w:val="22"/>
                <w:szCs w:val="22"/>
              </w:rPr>
            </w:pPr>
            <w:r>
              <w:rPr>
                <w:sz w:val="22"/>
                <w:szCs w:val="22"/>
              </w:rPr>
              <w:t>This is to enhance the visitor’s experience without the user going through the trouble to flip the map brochure to search for animal shows</w:t>
            </w:r>
          </w:p>
        </w:tc>
      </w:tr>
      <w:tr w:rsidR="00D045F3" w:rsidRPr="00A03BF0" w14:paraId="530651C8" w14:textId="77777777" w:rsidTr="00FF76C2">
        <w:trPr>
          <w:jc w:val="center"/>
        </w:trPr>
        <w:tc>
          <w:tcPr>
            <w:tcW w:w="1536" w:type="dxa"/>
            <w:vAlign w:val="center"/>
          </w:tcPr>
          <w:p w14:paraId="18E21D11" w14:textId="77777777" w:rsidR="00D045F3" w:rsidRPr="00A03BF0" w:rsidRDefault="00D045F3" w:rsidP="00FF76C2">
            <w:pPr>
              <w:pStyle w:val="BodyText"/>
              <w:ind w:left="0"/>
              <w:rPr>
                <w:sz w:val="22"/>
                <w:szCs w:val="22"/>
              </w:rPr>
            </w:pPr>
            <w:r w:rsidRPr="00A03BF0">
              <w:rPr>
                <w:sz w:val="22"/>
                <w:szCs w:val="22"/>
              </w:rPr>
              <w:t>Users</w:t>
            </w:r>
          </w:p>
        </w:tc>
        <w:tc>
          <w:tcPr>
            <w:tcW w:w="7531" w:type="dxa"/>
            <w:vAlign w:val="center"/>
          </w:tcPr>
          <w:p w14:paraId="3581E3A0" w14:textId="77777777" w:rsidR="00D045F3" w:rsidRPr="00A03BF0" w:rsidRDefault="00D045F3" w:rsidP="00FF76C2">
            <w:pPr>
              <w:pStyle w:val="BodyText"/>
              <w:ind w:left="0"/>
              <w:rPr>
                <w:sz w:val="22"/>
                <w:szCs w:val="22"/>
              </w:rPr>
            </w:pPr>
            <w:r w:rsidRPr="00A03BF0">
              <w:rPr>
                <w:sz w:val="22"/>
                <w:szCs w:val="22"/>
              </w:rPr>
              <w:t>All users</w:t>
            </w:r>
          </w:p>
        </w:tc>
      </w:tr>
      <w:tr w:rsidR="00D045F3" w:rsidRPr="00A03BF0" w14:paraId="69932CE0" w14:textId="77777777" w:rsidTr="00FF76C2">
        <w:trPr>
          <w:jc w:val="center"/>
        </w:trPr>
        <w:tc>
          <w:tcPr>
            <w:tcW w:w="1536" w:type="dxa"/>
            <w:vAlign w:val="center"/>
          </w:tcPr>
          <w:p w14:paraId="347C4BA2" w14:textId="77777777" w:rsidR="00D045F3" w:rsidRPr="00A03BF0" w:rsidRDefault="00D045F3" w:rsidP="00FF76C2">
            <w:pPr>
              <w:pStyle w:val="BodyText"/>
              <w:ind w:left="0"/>
              <w:rPr>
                <w:sz w:val="22"/>
                <w:szCs w:val="22"/>
              </w:rPr>
            </w:pPr>
            <w:r w:rsidRPr="00A03BF0">
              <w:rPr>
                <w:sz w:val="22"/>
                <w:szCs w:val="22"/>
              </w:rPr>
              <w:t>Preconditions</w:t>
            </w:r>
          </w:p>
        </w:tc>
        <w:tc>
          <w:tcPr>
            <w:tcW w:w="7531" w:type="dxa"/>
            <w:vAlign w:val="center"/>
          </w:tcPr>
          <w:p w14:paraId="326361C9" w14:textId="77777777" w:rsidR="00D045F3" w:rsidRDefault="00D045F3" w:rsidP="00A5057C">
            <w:pPr>
              <w:pStyle w:val="BodyText"/>
              <w:numPr>
                <w:ilvl w:val="0"/>
                <w:numId w:val="12"/>
              </w:numPr>
              <w:rPr>
                <w:sz w:val="22"/>
                <w:szCs w:val="22"/>
              </w:rPr>
            </w:pPr>
            <w:r w:rsidRPr="00A03BF0">
              <w:rPr>
                <w:sz w:val="22"/>
                <w:szCs w:val="22"/>
              </w:rPr>
              <w:t xml:space="preserve">Smart device connected to the </w:t>
            </w:r>
            <w:r w:rsidRPr="00A03BF0">
              <w:rPr>
                <w:b/>
                <w:sz w:val="22"/>
                <w:szCs w:val="22"/>
              </w:rPr>
              <w:t>PARK_FREE_WIFI</w:t>
            </w:r>
            <w:r w:rsidRPr="00A03BF0">
              <w:rPr>
                <w:sz w:val="22"/>
                <w:szCs w:val="22"/>
              </w:rPr>
              <w:t xml:space="preserve"> SSID</w:t>
            </w:r>
          </w:p>
          <w:p w14:paraId="1F6E67DC" w14:textId="78B93112" w:rsidR="00B857BC" w:rsidRPr="00A03BF0" w:rsidRDefault="00B857BC" w:rsidP="00A5057C">
            <w:pPr>
              <w:pStyle w:val="BodyText"/>
              <w:numPr>
                <w:ilvl w:val="0"/>
                <w:numId w:val="12"/>
              </w:numPr>
              <w:rPr>
                <w:sz w:val="22"/>
                <w:szCs w:val="22"/>
              </w:rPr>
            </w:pPr>
            <w:r>
              <w:rPr>
                <w:sz w:val="22"/>
                <w:szCs w:val="22"/>
              </w:rPr>
              <w:t>User has agreed to the terms and conditions</w:t>
            </w:r>
          </w:p>
        </w:tc>
      </w:tr>
      <w:tr w:rsidR="00D045F3" w:rsidRPr="00A03BF0" w14:paraId="548F8C98" w14:textId="77777777" w:rsidTr="00FF76C2">
        <w:trPr>
          <w:jc w:val="center"/>
        </w:trPr>
        <w:tc>
          <w:tcPr>
            <w:tcW w:w="1536" w:type="dxa"/>
            <w:vAlign w:val="center"/>
          </w:tcPr>
          <w:p w14:paraId="4E2D71EE" w14:textId="77777777" w:rsidR="00D045F3" w:rsidRPr="00A03BF0" w:rsidRDefault="00D045F3" w:rsidP="00FF76C2">
            <w:pPr>
              <w:pStyle w:val="BodyText"/>
              <w:ind w:left="0"/>
              <w:rPr>
                <w:sz w:val="22"/>
                <w:szCs w:val="22"/>
              </w:rPr>
            </w:pPr>
            <w:r w:rsidRPr="00A03BF0">
              <w:rPr>
                <w:sz w:val="22"/>
                <w:szCs w:val="22"/>
              </w:rPr>
              <w:t>Basic Course of events</w:t>
            </w:r>
          </w:p>
        </w:tc>
        <w:tc>
          <w:tcPr>
            <w:tcW w:w="7531" w:type="dxa"/>
            <w:vAlign w:val="center"/>
          </w:tcPr>
          <w:p w14:paraId="40788829" w14:textId="77777777" w:rsidR="00D045F3" w:rsidRPr="00A03BF0" w:rsidRDefault="00D045F3" w:rsidP="00A5057C">
            <w:pPr>
              <w:pStyle w:val="BodyText"/>
              <w:numPr>
                <w:ilvl w:val="0"/>
                <w:numId w:val="11"/>
              </w:numPr>
              <w:rPr>
                <w:sz w:val="22"/>
                <w:szCs w:val="22"/>
              </w:rPr>
            </w:pPr>
            <w:r w:rsidRPr="00A03BF0">
              <w:rPr>
                <w:sz w:val="22"/>
                <w:szCs w:val="22"/>
              </w:rPr>
              <w:t>User connects to the PARK_FREE_WIFI SSID</w:t>
            </w:r>
          </w:p>
          <w:p w14:paraId="6B0C586C" w14:textId="77777777" w:rsidR="00D045F3" w:rsidRPr="00A03BF0" w:rsidRDefault="00D045F3" w:rsidP="00A5057C">
            <w:pPr>
              <w:pStyle w:val="BodyText"/>
              <w:numPr>
                <w:ilvl w:val="0"/>
                <w:numId w:val="11"/>
              </w:numPr>
              <w:rPr>
                <w:sz w:val="22"/>
                <w:szCs w:val="22"/>
              </w:rPr>
            </w:pPr>
            <w:r w:rsidRPr="00A03BF0">
              <w:rPr>
                <w:sz w:val="22"/>
                <w:szCs w:val="22"/>
              </w:rPr>
              <w:t>Web browser automatically launches and renders the landing page</w:t>
            </w:r>
          </w:p>
          <w:p w14:paraId="1E45D737" w14:textId="74951622" w:rsidR="00153A84" w:rsidRDefault="00D045F3" w:rsidP="00A5057C">
            <w:pPr>
              <w:pStyle w:val="BodyText"/>
              <w:numPr>
                <w:ilvl w:val="0"/>
                <w:numId w:val="11"/>
              </w:numPr>
              <w:rPr>
                <w:sz w:val="22"/>
                <w:szCs w:val="22"/>
              </w:rPr>
            </w:pPr>
            <w:r w:rsidRPr="00A03BF0">
              <w:rPr>
                <w:sz w:val="22"/>
                <w:szCs w:val="22"/>
              </w:rPr>
              <w:t>User</w:t>
            </w:r>
            <w:r>
              <w:rPr>
                <w:sz w:val="22"/>
                <w:szCs w:val="22"/>
              </w:rPr>
              <w:t xml:space="preserve"> </w:t>
            </w:r>
            <w:r w:rsidR="00153A84">
              <w:rPr>
                <w:sz w:val="22"/>
                <w:szCs w:val="22"/>
              </w:rPr>
              <w:t>may or may not provide personal information</w:t>
            </w:r>
          </w:p>
          <w:p w14:paraId="167F11C3" w14:textId="51C5D3AA" w:rsidR="00153A84" w:rsidRDefault="00153A84" w:rsidP="00A5057C">
            <w:pPr>
              <w:pStyle w:val="BodyText"/>
              <w:numPr>
                <w:ilvl w:val="0"/>
                <w:numId w:val="11"/>
              </w:numPr>
              <w:rPr>
                <w:sz w:val="22"/>
                <w:szCs w:val="22"/>
              </w:rPr>
            </w:pPr>
            <w:r>
              <w:rPr>
                <w:sz w:val="22"/>
                <w:szCs w:val="22"/>
              </w:rPr>
              <w:t>User clicks the button</w:t>
            </w:r>
          </w:p>
          <w:p w14:paraId="24B5266B" w14:textId="2FCAD923" w:rsidR="00D045F3" w:rsidRPr="00A03BF0" w:rsidRDefault="00153A84" w:rsidP="00A5057C">
            <w:pPr>
              <w:pStyle w:val="BodyText"/>
              <w:numPr>
                <w:ilvl w:val="0"/>
                <w:numId w:val="11"/>
              </w:numPr>
              <w:rPr>
                <w:sz w:val="22"/>
                <w:szCs w:val="22"/>
              </w:rPr>
            </w:pPr>
            <w:r w:rsidRPr="00A03BF0">
              <w:rPr>
                <w:sz w:val="22"/>
                <w:szCs w:val="22"/>
              </w:rPr>
              <w:t>User is redirected t</w:t>
            </w:r>
            <w:r>
              <w:rPr>
                <w:sz w:val="22"/>
                <w:szCs w:val="22"/>
              </w:rPr>
              <w:t>o a new page displaying the details of animal shows and animal feedings</w:t>
            </w:r>
            <w:r w:rsidR="00A7602E">
              <w:rPr>
                <w:sz w:val="22"/>
                <w:szCs w:val="22"/>
              </w:rPr>
              <w:t xml:space="preserve"> and can look through the details</w:t>
            </w:r>
          </w:p>
        </w:tc>
      </w:tr>
    </w:tbl>
    <w:p w14:paraId="7C6BEA39" w14:textId="77777777" w:rsidR="00182F39" w:rsidRDefault="00182F39" w:rsidP="00182F39">
      <w:pPr>
        <w:pStyle w:val="BodyText"/>
      </w:pPr>
    </w:p>
    <w:p w14:paraId="2529B3AB" w14:textId="530583FE" w:rsidR="007F4185" w:rsidRDefault="007F4185" w:rsidP="00A5057C">
      <w:pPr>
        <w:pStyle w:val="BodyText"/>
        <w:numPr>
          <w:ilvl w:val="0"/>
          <w:numId w:val="6"/>
        </w:numPr>
      </w:pPr>
      <w:r>
        <w:lastRenderedPageBreak/>
        <w:t>UC-4</w:t>
      </w:r>
    </w:p>
    <w:tbl>
      <w:tblPr>
        <w:tblStyle w:val="TableGrid"/>
        <w:tblW w:w="9067" w:type="dxa"/>
        <w:jc w:val="center"/>
        <w:tblLook w:val="04A0" w:firstRow="1" w:lastRow="0" w:firstColumn="1" w:lastColumn="0" w:noHBand="0" w:noVBand="1"/>
      </w:tblPr>
      <w:tblGrid>
        <w:gridCol w:w="1536"/>
        <w:gridCol w:w="7531"/>
      </w:tblGrid>
      <w:tr w:rsidR="007F4185" w:rsidRPr="00A03BF0" w14:paraId="7A079034" w14:textId="77777777" w:rsidTr="00FF76C2">
        <w:trPr>
          <w:jc w:val="center"/>
        </w:trPr>
        <w:tc>
          <w:tcPr>
            <w:tcW w:w="1536" w:type="dxa"/>
            <w:vAlign w:val="center"/>
          </w:tcPr>
          <w:p w14:paraId="4BDE5E91" w14:textId="77777777" w:rsidR="007F4185" w:rsidRPr="00A03BF0" w:rsidRDefault="007F4185" w:rsidP="00FF76C2">
            <w:pPr>
              <w:pStyle w:val="BodyText"/>
              <w:ind w:left="0"/>
              <w:rPr>
                <w:b/>
                <w:sz w:val="22"/>
                <w:szCs w:val="22"/>
              </w:rPr>
            </w:pPr>
            <w:r w:rsidRPr="00A03BF0">
              <w:rPr>
                <w:b/>
                <w:sz w:val="22"/>
                <w:szCs w:val="22"/>
              </w:rPr>
              <w:t>Name</w:t>
            </w:r>
          </w:p>
        </w:tc>
        <w:tc>
          <w:tcPr>
            <w:tcW w:w="7531" w:type="dxa"/>
            <w:vAlign w:val="center"/>
          </w:tcPr>
          <w:p w14:paraId="2CDECA67" w14:textId="5120FD3F" w:rsidR="007F4185" w:rsidRPr="00A03BF0" w:rsidRDefault="007F4185" w:rsidP="00FF76C2">
            <w:pPr>
              <w:pStyle w:val="BodyText"/>
              <w:ind w:left="0"/>
              <w:rPr>
                <w:b/>
                <w:sz w:val="22"/>
                <w:szCs w:val="22"/>
              </w:rPr>
            </w:pPr>
            <w:r w:rsidRPr="00A03BF0">
              <w:rPr>
                <w:b/>
                <w:sz w:val="22"/>
                <w:szCs w:val="22"/>
              </w:rPr>
              <w:t>UC-</w:t>
            </w:r>
            <w:r w:rsidR="00221967">
              <w:rPr>
                <w:b/>
                <w:sz w:val="22"/>
                <w:szCs w:val="22"/>
              </w:rPr>
              <w:t>4</w:t>
            </w:r>
            <w:r>
              <w:rPr>
                <w:b/>
                <w:sz w:val="22"/>
                <w:szCs w:val="22"/>
              </w:rPr>
              <w:t>: View animal feeding details</w:t>
            </w:r>
          </w:p>
        </w:tc>
      </w:tr>
      <w:tr w:rsidR="00221967" w:rsidRPr="00A03BF0" w14:paraId="4EEAEA90" w14:textId="77777777" w:rsidTr="00FF76C2">
        <w:trPr>
          <w:jc w:val="center"/>
        </w:trPr>
        <w:tc>
          <w:tcPr>
            <w:tcW w:w="1536" w:type="dxa"/>
            <w:vAlign w:val="center"/>
          </w:tcPr>
          <w:p w14:paraId="0F342357" w14:textId="77777777" w:rsidR="00221967" w:rsidRPr="00A03BF0" w:rsidRDefault="00221967" w:rsidP="00221967">
            <w:pPr>
              <w:pStyle w:val="BodyText"/>
              <w:ind w:left="0"/>
              <w:rPr>
                <w:sz w:val="22"/>
                <w:szCs w:val="22"/>
              </w:rPr>
            </w:pPr>
            <w:r w:rsidRPr="00A03BF0">
              <w:rPr>
                <w:sz w:val="22"/>
                <w:szCs w:val="22"/>
              </w:rPr>
              <w:t>Summary</w:t>
            </w:r>
          </w:p>
        </w:tc>
        <w:tc>
          <w:tcPr>
            <w:tcW w:w="7531" w:type="dxa"/>
            <w:vAlign w:val="center"/>
          </w:tcPr>
          <w:p w14:paraId="5E3C6B3D" w14:textId="28FED042" w:rsidR="00221967" w:rsidRPr="00E7462F" w:rsidRDefault="00221967" w:rsidP="00221967">
            <w:pPr>
              <w:pStyle w:val="BodyText"/>
              <w:ind w:left="0"/>
              <w:rPr>
                <w:sz w:val="22"/>
              </w:rPr>
            </w:pPr>
            <w:r>
              <w:rPr>
                <w:sz w:val="22"/>
              </w:rPr>
              <w:t>Details about the animal feeding such as the title, location, time etc. is displayed to the user</w:t>
            </w:r>
          </w:p>
        </w:tc>
      </w:tr>
      <w:tr w:rsidR="00221967" w:rsidRPr="00A03BF0" w14:paraId="5960414D" w14:textId="77777777" w:rsidTr="00FF76C2">
        <w:trPr>
          <w:jc w:val="center"/>
        </w:trPr>
        <w:tc>
          <w:tcPr>
            <w:tcW w:w="1536" w:type="dxa"/>
            <w:vAlign w:val="center"/>
          </w:tcPr>
          <w:p w14:paraId="25356344" w14:textId="77777777" w:rsidR="00221967" w:rsidRPr="00A03BF0" w:rsidRDefault="00221967" w:rsidP="00221967">
            <w:pPr>
              <w:pStyle w:val="BodyText"/>
              <w:ind w:left="0"/>
              <w:rPr>
                <w:sz w:val="22"/>
                <w:szCs w:val="22"/>
              </w:rPr>
            </w:pPr>
            <w:r w:rsidRPr="00A03BF0">
              <w:rPr>
                <w:sz w:val="22"/>
                <w:szCs w:val="22"/>
              </w:rPr>
              <w:t>Rationale</w:t>
            </w:r>
          </w:p>
        </w:tc>
        <w:tc>
          <w:tcPr>
            <w:tcW w:w="7531" w:type="dxa"/>
            <w:vAlign w:val="center"/>
          </w:tcPr>
          <w:p w14:paraId="0C2DF016" w14:textId="1D54CFB5" w:rsidR="00221967" w:rsidRPr="00A03BF0" w:rsidRDefault="00221967" w:rsidP="00221967">
            <w:pPr>
              <w:pStyle w:val="BodyText"/>
              <w:ind w:left="0"/>
              <w:rPr>
                <w:sz w:val="22"/>
                <w:szCs w:val="22"/>
              </w:rPr>
            </w:pPr>
            <w:r>
              <w:rPr>
                <w:sz w:val="22"/>
                <w:szCs w:val="22"/>
              </w:rPr>
              <w:t>This is to enhance the visitor’s experience without the user going through the trouble</w:t>
            </w:r>
            <w:r w:rsidR="00BB5C87">
              <w:rPr>
                <w:sz w:val="22"/>
                <w:szCs w:val="22"/>
              </w:rPr>
              <w:t xml:space="preserve"> </w:t>
            </w:r>
            <w:r>
              <w:rPr>
                <w:sz w:val="22"/>
                <w:szCs w:val="22"/>
              </w:rPr>
              <w:t xml:space="preserve">to search for animal </w:t>
            </w:r>
            <w:r w:rsidR="00C162C5">
              <w:rPr>
                <w:sz w:val="22"/>
                <w:szCs w:val="22"/>
              </w:rPr>
              <w:t>feedings</w:t>
            </w:r>
            <w:r w:rsidR="00BB5C87">
              <w:rPr>
                <w:sz w:val="22"/>
                <w:szCs w:val="22"/>
              </w:rPr>
              <w:t xml:space="preserve"> on the park website</w:t>
            </w:r>
          </w:p>
        </w:tc>
      </w:tr>
      <w:tr w:rsidR="007F4185" w:rsidRPr="00A03BF0" w14:paraId="0AFE7935" w14:textId="77777777" w:rsidTr="00FF76C2">
        <w:trPr>
          <w:jc w:val="center"/>
        </w:trPr>
        <w:tc>
          <w:tcPr>
            <w:tcW w:w="1536" w:type="dxa"/>
            <w:vAlign w:val="center"/>
          </w:tcPr>
          <w:p w14:paraId="5CB6017C" w14:textId="77777777" w:rsidR="007F4185" w:rsidRPr="00A03BF0" w:rsidRDefault="007F4185" w:rsidP="00FF76C2">
            <w:pPr>
              <w:pStyle w:val="BodyText"/>
              <w:ind w:left="0"/>
              <w:rPr>
                <w:sz w:val="22"/>
                <w:szCs w:val="22"/>
              </w:rPr>
            </w:pPr>
            <w:r w:rsidRPr="00A03BF0">
              <w:rPr>
                <w:sz w:val="22"/>
                <w:szCs w:val="22"/>
              </w:rPr>
              <w:t>Users</w:t>
            </w:r>
          </w:p>
        </w:tc>
        <w:tc>
          <w:tcPr>
            <w:tcW w:w="7531" w:type="dxa"/>
            <w:vAlign w:val="center"/>
          </w:tcPr>
          <w:p w14:paraId="4D63DC12" w14:textId="77777777" w:rsidR="007F4185" w:rsidRPr="00A03BF0" w:rsidRDefault="007F4185" w:rsidP="00FF76C2">
            <w:pPr>
              <w:pStyle w:val="BodyText"/>
              <w:ind w:left="0"/>
              <w:rPr>
                <w:sz w:val="22"/>
                <w:szCs w:val="22"/>
              </w:rPr>
            </w:pPr>
            <w:r w:rsidRPr="00A03BF0">
              <w:rPr>
                <w:sz w:val="22"/>
                <w:szCs w:val="22"/>
              </w:rPr>
              <w:t>All users</w:t>
            </w:r>
          </w:p>
        </w:tc>
      </w:tr>
      <w:tr w:rsidR="007F4185" w:rsidRPr="00A03BF0" w14:paraId="436BCFBA" w14:textId="77777777" w:rsidTr="00FF76C2">
        <w:trPr>
          <w:jc w:val="center"/>
        </w:trPr>
        <w:tc>
          <w:tcPr>
            <w:tcW w:w="1536" w:type="dxa"/>
            <w:vAlign w:val="center"/>
          </w:tcPr>
          <w:p w14:paraId="5F7C917C" w14:textId="77777777" w:rsidR="007F4185" w:rsidRPr="00A03BF0" w:rsidRDefault="007F4185" w:rsidP="00FF76C2">
            <w:pPr>
              <w:pStyle w:val="BodyText"/>
              <w:ind w:left="0"/>
              <w:rPr>
                <w:sz w:val="22"/>
                <w:szCs w:val="22"/>
              </w:rPr>
            </w:pPr>
            <w:r w:rsidRPr="00A03BF0">
              <w:rPr>
                <w:sz w:val="22"/>
                <w:szCs w:val="22"/>
              </w:rPr>
              <w:t>Preconditions</w:t>
            </w:r>
          </w:p>
        </w:tc>
        <w:tc>
          <w:tcPr>
            <w:tcW w:w="7531" w:type="dxa"/>
            <w:vAlign w:val="center"/>
          </w:tcPr>
          <w:p w14:paraId="36165285" w14:textId="77777777" w:rsidR="005139AF" w:rsidRDefault="005139AF" w:rsidP="00A5057C">
            <w:pPr>
              <w:pStyle w:val="BodyText"/>
              <w:numPr>
                <w:ilvl w:val="0"/>
                <w:numId w:val="13"/>
              </w:numPr>
              <w:rPr>
                <w:sz w:val="22"/>
                <w:szCs w:val="22"/>
              </w:rPr>
            </w:pPr>
            <w:r w:rsidRPr="00A03BF0">
              <w:rPr>
                <w:sz w:val="22"/>
                <w:szCs w:val="22"/>
              </w:rPr>
              <w:t xml:space="preserve">Smart device connected to the </w:t>
            </w:r>
            <w:r w:rsidRPr="00A03BF0">
              <w:rPr>
                <w:b/>
                <w:sz w:val="22"/>
                <w:szCs w:val="22"/>
              </w:rPr>
              <w:t>PARK_FREE_WIFI</w:t>
            </w:r>
            <w:r w:rsidRPr="00A03BF0">
              <w:rPr>
                <w:sz w:val="22"/>
                <w:szCs w:val="22"/>
              </w:rPr>
              <w:t xml:space="preserve"> SSID</w:t>
            </w:r>
          </w:p>
          <w:p w14:paraId="48E63AD5" w14:textId="3EF41D56" w:rsidR="007F4185" w:rsidRPr="00A03BF0" w:rsidRDefault="005139AF" w:rsidP="00A5057C">
            <w:pPr>
              <w:pStyle w:val="BodyText"/>
              <w:numPr>
                <w:ilvl w:val="0"/>
                <w:numId w:val="13"/>
              </w:numPr>
              <w:rPr>
                <w:sz w:val="22"/>
                <w:szCs w:val="22"/>
              </w:rPr>
            </w:pPr>
            <w:r>
              <w:rPr>
                <w:sz w:val="22"/>
                <w:szCs w:val="22"/>
              </w:rPr>
              <w:t>User has agreed to the terms and conditions</w:t>
            </w:r>
          </w:p>
        </w:tc>
      </w:tr>
      <w:tr w:rsidR="007F4185" w:rsidRPr="00A03BF0" w14:paraId="6B1390B0" w14:textId="77777777" w:rsidTr="00FF76C2">
        <w:trPr>
          <w:jc w:val="center"/>
        </w:trPr>
        <w:tc>
          <w:tcPr>
            <w:tcW w:w="1536" w:type="dxa"/>
            <w:vAlign w:val="center"/>
          </w:tcPr>
          <w:p w14:paraId="1A0CDDF3" w14:textId="77777777" w:rsidR="007F4185" w:rsidRPr="00A03BF0" w:rsidRDefault="007F4185" w:rsidP="00FF76C2">
            <w:pPr>
              <w:pStyle w:val="BodyText"/>
              <w:ind w:left="0"/>
              <w:rPr>
                <w:sz w:val="22"/>
                <w:szCs w:val="22"/>
              </w:rPr>
            </w:pPr>
            <w:r w:rsidRPr="00A03BF0">
              <w:rPr>
                <w:sz w:val="22"/>
                <w:szCs w:val="22"/>
              </w:rPr>
              <w:t>Basic Course of events</w:t>
            </w:r>
          </w:p>
        </w:tc>
        <w:tc>
          <w:tcPr>
            <w:tcW w:w="7531" w:type="dxa"/>
            <w:vAlign w:val="center"/>
          </w:tcPr>
          <w:p w14:paraId="5F5A9550" w14:textId="77777777" w:rsidR="008C1197" w:rsidRPr="00A03BF0" w:rsidRDefault="008C1197" w:rsidP="00A5057C">
            <w:pPr>
              <w:pStyle w:val="BodyText"/>
              <w:numPr>
                <w:ilvl w:val="0"/>
                <w:numId w:val="14"/>
              </w:numPr>
              <w:rPr>
                <w:sz w:val="22"/>
                <w:szCs w:val="22"/>
              </w:rPr>
            </w:pPr>
            <w:r w:rsidRPr="00A03BF0">
              <w:rPr>
                <w:sz w:val="22"/>
                <w:szCs w:val="22"/>
              </w:rPr>
              <w:t>User connects to the PARK_FREE_WIFI SSID</w:t>
            </w:r>
          </w:p>
          <w:p w14:paraId="311F00D2" w14:textId="77777777" w:rsidR="008C1197" w:rsidRPr="00A03BF0" w:rsidRDefault="008C1197" w:rsidP="00A5057C">
            <w:pPr>
              <w:pStyle w:val="BodyText"/>
              <w:numPr>
                <w:ilvl w:val="0"/>
                <w:numId w:val="14"/>
              </w:numPr>
              <w:rPr>
                <w:sz w:val="22"/>
                <w:szCs w:val="22"/>
              </w:rPr>
            </w:pPr>
            <w:r w:rsidRPr="00A03BF0">
              <w:rPr>
                <w:sz w:val="22"/>
                <w:szCs w:val="22"/>
              </w:rPr>
              <w:t>Web browser automatically launches and renders the landing page</w:t>
            </w:r>
          </w:p>
          <w:p w14:paraId="0D6F3B34" w14:textId="77777777" w:rsidR="008C1197" w:rsidRDefault="008C1197" w:rsidP="00A5057C">
            <w:pPr>
              <w:pStyle w:val="BodyText"/>
              <w:numPr>
                <w:ilvl w:val="0"/>
                <w:numId w:val="14"/>
              </w:numPr>
              <w:rPr>
                <w:sz w:val="22"/>
                <w:szCs w:val="22"/>
              </w:rPr>
            </w:pPr>
            <w:r w:rsidRPr="00A03BF0">
              <w:rPr>
                <w:sz w:val="22"/>
                <w:szCs w:val="22"/>
              </w:rPr>
              <w:t>User</w:t>
            </w:r>
            <w:r>
              <w:rPr>
                <w:sz w:val="22"/>
                <w:szCs w:val="22"/>
              </w:rPr>
              <w:t xml:space="preserve"> may or may not provide personal information</w:t>
            </w:r>
          </w:p>
          <w:p w14:paraId="7F3EF53B" w14:textId="77777777" w:rsidR="008C1197" w:rsidRDefault="008C1197" w:rsidP="00A5057C">
            <w:pPr>
              <w:pStyle w:val="BodyText"/>
              <w:numPr>
                <w:ilvl w:val="0"/>
                <w:numId w:val="14"/>
              </w:numPr>
              <w:rPr>
                <w:sz w:val="22"/>
                <w:szCs w:val="22"/>
              </w:rPr>
            </w:pPr>
            <w:r>
              <w:rPr>
                <w:sz w:val="22"/>
                <w:szCs w:val="22"/>
              </w:rPr>
              <w:t>User clicks the button</w:t>
            </w:r>
          </w:p>
          <w:p w14:paraId="3C357D45" w14:textId="2D52D33E" w:rsidR="007F4185" w:rsidRPr="00A03BF0" w:rsidRDefault="008C1197" w:rsidP="00A5057C">
            <w:pPr>
              <w:pStyle w:val="BodyText"/>
              <w:numPr>
                <w:ilvl w:val="0"/>
                <w:numId w:val="14"/>
              </w:numPr>
              <w:rPr>
                <w:sz w:val="22"/>
                <w:szCs w:val="22"/>
              </w:rPr>
            </w:pPr>
            <w:r w:rsidRPr="00A03BF0">
              <w:rPr>
                <w:sz w:val="22"/>
                <w:szCs w:val="22"/>
              </w:rPr>
              <w:t>User is redirected t</w:t>
            </w:r>
            <w:r>
              <w:rPr>
                <w:sz w:val="22"/>
                <w:szCs w:val="22"/>
              </w:rPr>
              <w:t>o a new page displaying the details of animal shows and animal feedings and can look through the details</w:t>
            </w:r>
          </w:p>
        </w:tc>
      </w:tr>
    </w:tbl>
    <w:p w14:paraId="68A29ADC" w14:textId="77777777" w:rsidR="007F4185" w:rsidRDefault="007F4185" w:rsidP="007F4185">
      <w:pPr>
        <w:pStyle w:val="BodyText"/>
        <w:ind w:left="1128"/>
      </w:pPr>
    </w:p>
    <w:p w14:paraId="31A23AA9" w14:textId="09741531" w:rsidR="000C1AB7" w:rsidRDefault="000C1AB7" w:rsidP="00A5057C">
      <w:pPr>
        <w:pStyle w:val="BodyText"/>
        <w:numPr>
          <w:ilvl w:val="0"/>
          <w:numId w:val="6"/>
        </w:numPr>
      </w:pPr>
      <w:r>
        <w:t>UC-5</w:t>
      </w:r>
    </w:p>
    <w:tbl>
      <w:tblPr>
        <w:tblStyle w:val="TableGrid"/>
        <w:tblW w:w="9067" w:type="dxa"/>
        <w:jc w:val="center"/>
        <w:tblLook w:val="04A0" w:firstRow="1" w:lastRow="0" w:firstColumn="1" w:lastColumn="0" w:noHBand="0" w:noVBand="1"/>
      </w:tblPr>
      <w:tblGrid>
        <w:gridCol w:w="1536"/>
        <w:gridCol w:w="7531"/>
      </w:tblGrid>
      <w:tr w:rsidR="000C1AB7" w:rsidRPr="00A03BF0" w14:paraId="63AD7370" w14:textId="77777777" w:rsidTr="00FF76C2">
        <w:trPr>
          <w:jc w:val="center"/>
        </w:trPr>
        <w:tc>
          <w:tcPr>
            <w:tcW w:w="1536" w:type="dxa"/>
            <w:vAlign w:val="center"/>
          </w:tcPr>
          <w:p w14:paraId="37B12383" w14:textId="77777777" w:rsidR="000C1AB7" w:rsidRPr="00A03BF0" w:rsidRDefault="000C1AB7" w:rsidP="00FF76C2">
            <w:pPr>
              <w:pStyle w:val="BodyText"/>
              <w:ind w:left="0"/>
              <w:rPr>
                <w:b/>
                <w:sz w:val="22"/>
                <w:szCs w:val="22"/>
              </w:rPr>
            </w:pPr>
            <w:r w:rsidRPr="00A03BF0">
              <w:rPr>
                <w:b/>
                <w:sz w:val="22"/>
                <w:szCs w:val="22"/>
              </w:rPr>
              <w:t>Name</w:t>
            </w:r>
          </w:p>
        </w:tc>
        <w:tc>
          <w:tcPr>
            <w:tcW w:w="7531" w:type="dxa"/>
            <w:vAlign w:val="center"/>
          </w:tcPr>
          <w:p w14:paraId="21AC2252" w14:textId="0562F0AD" w:rsidR="000C1AB7" w:rsidRPr="00A03BF0" w:rsidRDefault="000C1AB7" w:rsidP="00FF76C2">
            <w:pPr>
              <w:pStyle w:val="BodyText"/>
              <w:ind w:left="0"/>
              <w:rPr>
                <w:b/>
                <w:sz w:val="22"/>
                <w:szCs w:val="22"/>
              </w:rPr>
            </w:pPr>
            <w:r w:rsidRPr="00A03BF0">
              <w:rPr>
                <w:b/>
                <w:sz w:val="22"/>
                <w:szCs w:val="22"/>
              </w:rPr>
              <w:t>UC-</w:t>
            </w:r>
            <w:r w:rsidR="00D61C64">
              <w:rPr>
                <w:b/>
                <w:sz w:val="22"/>
                <w:szCs w:val="22"/>
              </w:rPr>
              <w:t>5</w:t>
            </w:r>
            <w:r>
              <w:rPr>
                <w:b/>
                <w:sz w:val="22"/>
                <w:szCs w:val="22"/>
              </w:rPr>
              <w:t xml:space="preserve">: </w:t>
            </w:r>
            <w:r w:rsidR="00FF76C2">
              <w:rPr>
                <w:b/>
                <w:sz w:val="22"/>
                <w:szCs w:val="22"/>
              </w:rPr>
              <w:t>Provide social media account in exchange for internet access</w:t>
            </w:r>
          </w:p>
        </w:tc>
      </w:tr>
      <w:tr w:rsidR="000C1AB7" w:rsidRPr="00A03BF0" w14:paraId="29DEDC2C" w14:textId="77777777" w:rsidTr="00FF76C2">
        <w:trPr>
          <w:jc w:val="center"/>
        </w:trPr>
        <w:tc>
          <w:tcPr>
            <w:tcW w:w="1536" w:type="dxa"/>
            <w:vAlign w:val="center"/>
          </w:tcPr>
          <w:p w14:paraId="10326CC0" w14:textId="77777777" w:rsidR="000C1AB7" w:rsidRPr="00A03BF0" w:rsidRDefault="000C1AB7" w:rsidP="00FF76C2">
            <w:pPr>
              <w:pStyle w:val="BodyText"/>
              <w:ind w:left="0"/>
              <w:rPr>
                <w:sz w:val="22"/>
                <w:szCs w:val="22"/>
              </w:rPr>
            </w:pPr>
            <w:r w:rsidRPr="00A03BF0">
              <w:rPr>
                <w:sz w:val="22"/>
                <w:szCs w:val="22"/>
              </w:rPr>
              <w:t>Summary</w:t>
            </w:r>
          </w:p>
        </w:tc>
        <w:tc>
          <w:tcPr>
            <w:tcW w:w="7531" w:type="dxa"/>
            <w:vAlign w:val="center"/>
          </w:tcPr>
          <w:p w14:paraId="7982CC27" w14:textId="7A503132" w:rsidR="000C1AB7" w:rsidRPr="00E7462F" w:rsidRDefault="00AC41BD" w:rsidP="00FF76C2">
            <w:pPr>
              <w:pStyle w:val="BodyText"/>
              <w:ind w:left="0"/>
              <w:rPr>
                <w:sz w:val="22"/>
              </w:rPr>
            </w:pPr>
            <w:r>
              <w:rPr>
                <w:sz w:val="22"/>
              </w:rPr>
              <w:t>Park visitors can login to their social account like Google or Facebook and allows the captive portal to access their personal information</w:t>
            </w:r>
          </w:p>
        </w:tc>
      </w:tr>
      <w:tr w:rsidR="00B9525B" w:rsidRPr="00A03BF0" w14:paraId="0B7607F7" w14:textId="77777777" w:rsidTr="00FF76C2">
        <w:trPr>
          <w:jc w:val="center"/>
        </w:trPr>
        <w:tc>
          <w:tcPr>
            <w:tcW w:w="1536" w:type="dxa"/>
            <w:vAlign w:val="center"/>
          </w:tcPr>
          <w:p w14:paraId="65B13BF4" w14:textId="77777777" w:rsidR="00B9525B" w:rsidRPr="00A03BF0" w:rsidRDefault="00B9525B" w:rsidP="00B9525B">
            <w:pPr>
              <w:pStyle w:val="BodyText"/>
              <w:ind w:left="0"/>
              <w:rPr>
                <w:sz w:val="22"/>
                <w:szCs w:val="22"/>
              </w:rPr>
            </w:pPr>
            <w:r w:rsidRPr="00A03BF0">
              <w:rPr>
                <w:sz w:val="22"/>
                <w:szCs w:val="22"/>
              </w:rPr>
              <w:t>Rationale</w:t>
            </w:r>
          </w:p>
        </w:tc>
        <w:tc>
          <w:tcPr>
            <w:tcW w:w="7531" w:type="dxa"/>
            <w:vAlign w:val="center"/>
          </w:tcPr>
          <w:p w14:paraId="5B55F3C7" w14:textId="3462C699" w:rsidR="00B9525B" w:rsidRPr="00A03BF0" w:rsidRDefault="00B9525B" w:rsidP="00B9525B">
            <w:pPr>
              <w:pStyle w:val="BodyText"/>
              <w:ind w:left="0"/>
              <w:rPr>
                <w:sz w:val="22"/>
                <w:szCs w:val="22"/>
              </w:rPr>
            </w:pPr>
            <w:r>
              <w:rPr>
                <w:sz w:val="22"/>
                <w:szCs w:val="22"/>
              </w:rPr>
              <w:t>With the email address collected by the captive portal, it can enhance the customer experience by sending newsletters on promotions and etc…</w:t>
            </w:r>
          </w:p>
        </w:tc>
      </w:tr>
      <w:tr w:rsidR="000C1AB7" w:rsidRPr="00A03BF0" w14:paraId="4752A3A2" w14:textId="77777777" w:rsidTr="00FF76C2">
        <w:trPr>
          <w:jc w:val="center"/>
        </w:trPr>
        <w:tc>
          <w:tcPr>
            <w:tcW w:w="1536" w:type="dxa"/>
            <w:vAlign w:val="center"/>
          </w:tcPr>
          <w:p w14:paraId="4A1C4D12" w14:textId="77777777" w:rsidR="000C1AB7" w:rsidRPr="00A03BF0" w:rsidRDefault="000C1AB7" w:rsidP="00FF76C2">
            <w:pPr>
              <w:pStyle w:val="BodyText"/>
              <w:ind w:left="0"/>
              <w:rPr>
                <w:sz w:val="22"/>
                <w:szCs w:val="22"/>
              </w:rPr>
            </w:pPr>
            <w:r w:rsidRPr="00A03BF0">
              <w:rPr>
                <w:sz w:val="22"/>
                <w:szCs w:val="22"/>
              </w:rPr>
              <w:t>Users</w:t>
            </w:r>
          </w:p>
        </w:tc>
        <w:tc>
          <w:tcPr>
            <w:tcW w:w="7531" w:type="dxa"/>
            <w:vAlign w:val="center"/>
          </w:tcPr>
          <w:p w14:paraId="3AC58A2D" w14:textId="77777777" w:rsidR="000C1AB7" w:rsidRPr="00A03BF0" w:rsidRDefault="000C1AB7" w:rsidP="00FF76C2">
            <w:pPr>
              <w:pStyle w:val="BodyText"/>
              <w:ind w:left="0"/>
              <w:rPr>
                <w:sz w:val="22"/>
                <w:szCs w:val="22"/>
              </w:rPr>
            </w:pPr>
            <w:r w:rsidRPr="00A03BF0">
              <w:rPr>
                <w:sz w:val="22"/>
                <w:szCs w:val="22"/>
              </w:rPr>
              <w:t>All users</w:t>
            </w:r>
          </w:p>
        </w:tc>
      </w:tr>
      <w:tr w:rsidR="000C1AB7" w:rsidRPr="00A03BF0" w14:paraId="36AA65D2" w14:textId="77777777" w:rsidTr="00FF76C2">
        <w:trPr>
          <w:jc w:val="center"/>
        </w:trPr>
        <w:tc>
          <w:tcPr>
            <w:tcW w:w="1536" w:type="dxa"/>
            <w:vAlign w:val="center"/>
          </w:tcPr>
          <w:p w14:paraId="485C5C09" w14:textId="77777777" w:rsidR="000C1AB7" w:rsidRPr="00A03BF0" w:rsidRDefault="000C1AB7" w:rsidP="00FF76C2">
            <w:pPr>
              <w:pStyle w:val="BodyText"/>
              <w:ind w:left="0"/>
              <w:rPr>
                <w:sz w:val="22"/>
                <w:szCs w:val="22"/>
              </w:rPr>
            </w:pPr>
            <w:r w:rsidRPr="00A03BF0">
              <w:rPr>
                <w:sz w:val="22"/>
                <w:szCs w:val="22"/>
              </w:rPr>
              <w:t>Preconditions</w:t>
            </w:r>
          </w:p>
        </w:tc>
        <w:tc>
          <w:tcPr>
            <w:tcW w:w="7531" w:type="dxa"/>
            <w:vAlign w:val="center"/>
          </w:tcPr>
          <w:p w14:paraId="31161182" w14:textId="4DF9DB5A" w:rsidR="000C1AB7" w:rsidRPr="00A03BF0" w:rsidRDefault="000C1AB7" w:rsidP="00117577">
            <w:pPr>
              <w:pStyle w:val="BodyText"/>
              <w:ind w:left="0"/>
              <w:rPr>
                <w:sz w:val="22"/>
                <w:szCs w:val="22"/>
              </w:rPr>
            </w:pPr>
            <w:r w:rsidRPr="00A03BF0">
              <w:rPr>
                <w:sz w:val="22"/>
                <w:szCs w:val="22"/>
              </w:rPr>
              <w:t xml:space="preserve">Smart device connected to the </w:t>
            </w:r>
            <w:r w:rsidRPr="00A03BF0">
              <w:rPr>
                <w:b/>
                <w:sz w:val="22"/>
                <w:szCs w:val="22"/>
              </w:rPr>
              <w:t>PARK_FREE_WIFI</w:t>
            </w:r>
            <w:r w:rsidRPr="00A03BF0">
              <w:rPr>
                <w:sz w:val="22"/>
                <w:szCs w:val="22"/>
              </w:rPr>
              <w:t xml:space="preserve"> SSID</w:t>
            </w:r>
          </w:p>
        </w:tc>
      </w:tr>
      <w:tr w:rsidR="000C1AB7" w:rsidRPr="00A03BF0" w14:paraId="2B7D4FAA" w14:textId="77777777" w:rsidTr="00FF76C2">
        <w:trPr>
          <w:jc w:val="center"/>
        </w:trPr>
        <w:tc>
          <w:tcPr>
            <w:tcW w:w="1536" w:type="dxa"/>
            <w:vAlign w:val="center"/>
          </w:tcPr>
          <w:p w14:paraId="4210E89B" w14:textId="77777777" w:rsidR="000C1AB7" w:rsidRPr="00A03BF0" w:rsidRDefault="000C1AB7" w:rsidP="00FF76C2">
            <w:pPr>
              <w:pStyle w:val="BodyText"/>
              <w:ind w:left="0"/>
              <w:rPr>
                <w:sz w:val="22"/>
                <w:szCs w:val="22"/>
              </w:rPr>
            </w:pPr>
            <w:r w:rsidRPr="00A03BF0">
              <w:rPr>
                <w:sz w:val="22"/>
                <w:szCs w:val="22"/>
              </w:rPr>
              <w:t>Basic Course of events</w:t>
            </w:r>
          </w:p>
        </w:tc>
        <w:tc>
          <w:tcPr>
            <w:tcW w:w="7531" w:type="dxa"/>
            <w:vAlign w:val="center"/>
          </w:tcPr>
          <w:p w14:paraId="6B55C678" w14:textId="77777777" w:rsidR="00117577" w:rsidRDefault="000C1AB7" w:rsidP="00A5057C">
            <w:pPr>
              <w:pStyle w:val="BodyText"/>
              <w:numPr>
                <w:ilvl w:val="0"/>
                <w:numId w:val="15"/>
              </w:numPr>
              <w:rPr>
                <w:sz w:val="22"/>
                <w:szCs w:val="22"/>
              </w:rPr>
            </w:pPr>
            <w:r w:rsidRPr="00A03BF0">
              <w:rPr>
                <w:sz w:val="22"/>
                <w:szCs w:val="22"/>
              </w:rPr>
              <w:t>User connects to the PARK_FREE_WIFI SSID</w:t>
            </w:r>
          </w:p>
          <w:p w14:paraId="6F5C82F3" w14:textId="77777777" w:rsidR="0072641F" w:rsidRDefault="000C1AB7" w:rsidP="00A5057C">
            <w:pPr>
              <w:pStyle w:val="BodyText"/>
              <w:numPr>
                <w:ilvl w:val="0"/>
                <w:numId w:val="15"/>
              </w:numPr>
              <w:rPr>
                <w:sz w:val="22"/>
                <w:szCs w:val="22"/>
              </w:rPr>
            </w:pPr>
            <w:r w:rsidRPr="00A03BF0">
              <w:rPr>
                <w:sz w:val="22"/>
                <w:szCs w:val="22"/>
              </w:rPr>
              <w:t>Web browser automatically launches and renders the landing page</w:t>
            </w:r>
          </w:p>
          <w:p w14:paraId="37FE12A7" w14:textId="77777777" w:rsidR="0072641F" w:rsidRDefault="000C1AB7" w:rsidP="00A5057C">
            <w:pPr>
              <w:pStyle w:val="BodyText"/>
              <w:numPr>
                <w:ilvl w:val="0"/>
                <w:numId w:val="15"/>
              </w:numPr>
              <w:rPr>
                <w:sz w:val="22"/>
                <w:szCs w:val="22"/>
              </w:rPr>
            </w:pPr>
            <w:r w:rsidRPr="00A03BF0">
              <w:rPr>
                <w:sz w:val="22"/>
                <w:szCs w:val="22"/>
              </w:rPr>
              <w:t>User</w:t>
            </w:r>
            <w:r w:rsidR="00117577">
              <w:rPr>
                <w:sz w:val="22"/>
                <w:szCs w:val="22"/>
              </w:rPr>
              <w:t xml:space="preserve"> either clicks Facebook or Google button</w:t>
            </w:r>
          </w:p>
          <w:p w14:paraId="696D91C0" w14:textId="119C65E7" w:rsidR="000C1AB7" w:rsidRPr="00A03BF0" w:rsidRDefault="000C1AB7" w:rsidP="00A5057C">
            <w:pPr>
              <w:pStyle w:val="BodyText"/>
              <w:numPr>
                <w:ilvl w:val="0"/>
                <w:numId w:val="15"/>
              </w:numPr>
              <w:rPr>
                <w:sz w:val="22"/>
                <w:szCs w:val="22"/>
              </w:rPr>
            </w:pPr>
            <w:r w:rsidRPr="00A03BF0">
              <w:rPr>
                <w:sz w:val="22"/>
                <w:szCs w:val="22"/>
              </w:rPr>
              <w:t>User is redirected t</w:t>
            </w:r>
            <w:r>
              <w:rPr>
                <w:sz w:val="22"/>
                <w:szCs w:val="22"/>
              </w:rPr>
              <w:t>o a new page displaying the details of animal shows and animal feedings and can look through the details</w:t>
            </w:r>
          </w:p>
        </w:tc>
      </w:tr>
    </w:tbl>
    <w:p w14:paraId="24A63F44" w14:textId="77777777" w:rsidR="000C1AB7" w:rsidRDefault="000C1AB7" w:rsidP="000C1AB7">
      <w:pPr>
        <w:pStyle w:val="BodyText"/>
        <w:ind w:left="1128"/>
      </w:pPr>
    </w:p>
    <w:p w14:paraId="68CFC3CA" w14:textId="23A25251" w:rsidR="000C1AB7" w:rsidRDefault="000C1AB7" w:rsidP="00A5057C">
      <w:pPr>
        <w:pStyle w:val="BodyText"/>
        <w:numPr>
          <w:ilvl w:val="0"/>
          <w:numId w:val="6"/>
        </w:numPr>
      </w:pPr>
      <w:r>
        <w:t>UC-6</w:t>
      </w:r>
    </w:p>
    <w:tbl>
      <w:tblPr>
        <w:tblStyle w:val="TableGrid"/>
        <w:tblW w:w="9067" w:type="dxa"/>
        <w:jc w:val="center"/>
        <w:tblLook w:val="04A0" w:firstRow="1" w:lastRow="0" w:firstColumn="1" w:lastColumn="0" w:noHBand="0" w:noVBand="1"/>
      </w:tblPr>
      <w:tblGrid>
        <w:gridCol w:w="1536"/>
        <w:gridCol w:w="7531"/>
      </w:tblGrid>
      <w:tr w:rsidR="000C1AB7" w:rsidRPr="00A03BF0" w14:paraId="531FC3BA" w14:textId="77777777" w:rsidTr="00FF76C2">
        <w:trPr>
          <w:jc w:val="center"/>
        </w:trPr>
        <w:tc>
          <w:tcPr>
            <w:tcW w:w="1536" w:type="dxa"/>
            <w:vAlign w:val="center"/>
          </w:tcPr>
          <w:p w14:paraId="0596FF11" w14:textId="77777777" w:rsidR="000C1AB7" w:rsidRPr="00A03BF0" w:rsidRDefault="000C1AB7" w:rsidP="00FF76C2">
            <w:pPr>
              <w:pStyle w:val="BodyText"/>
              <w:ind w:left="0"/>
              <w:rPr>
                <w:b/>
                <w:sz w:val="22"/>
                <w:szCs w:val="22"/>
              </w:rPr>
            </w:pPr>
            <w:r w:rsidRPr="00A03BF0">
              <w:rPr>
                <w:b/>
                <w:sz w:val="22"/>
                <w:szCs w:val="22"/>
              </w:rPr>
              <w:t>Name</w:t>
            </w:r>
          </w:p>
        </w:tc>
        <w:tc>
          <w:tcPr>
            <w:tcW w:w="7531" w:type="dxa"/>
            <w:vAlign w:val="center"/>
          </w:tcPr>
          <w:p w14:paraId="0CC3EB1F" w14:textId="2115D80A" w:rsidR="000C1AB7" w:rsidRPr="00A03BF0" w:rsidRDefault="000C1AB7" w:rsidP="00FF76C2">
            <w:pPr>
              <w:pStyle w:val="BodyText"/>
              <w:ind w:left="0"/>
              <w:rPr>
                <w:b/>
                <w:sz w:val="22"/>
                <w:szCs w:val="22"/>
              </w:rPr>
            </w:pPr>
            <w:r w:rsidRPr="00A03BF0">
              <w:rPr>
                <w:b/>
                <w:sz w:val="22"/>
                <w:szCs w:val="22"/>
              </w:rPr>
              <w:t>UC-</w:t>
            </w:r>
            <w:r w:rsidR="00D61C64">
              <w:rPr>
                <w:b/>
                <w:sz w:val="22"/>
                <w:szCs w:val="22"/>
              </w:rPr>
              <w:t>6</w:t>
            </w:r>
            <w:r>
              <w:rPr>
                <w:b/>
                <w:sz w:val="22"/>
                <w:szCs w:val="22"/>
              </w:rPr>
              <w:t>:</w:t>
            </w:r>
            <w:r w:rsidR="00165A9C">
              <w:rPr>
                <w:b/>
                <w:sz w:val="22"/>
                <w:szCs w:val="22"/>
              </w:rPr>
              <w:t xml:space="preserve"> Provide email address in exchange for internet access</w:t>
            </w:r>
          </w:p>
        </w:tc>
      </w:tr>
      <w:tr w:rsidR="00EF1BE7" w:rsidRPr="00A03BF0" w14:paraId="19D09ABD" w14:textId="77777777" w:rsidTr="00FF76C2">
        <w:trPr>
          <w:jc w:val="center"/>
        </w:trPr>
        <w:tc>
          <w:tcPr>
            <w:tcW w:w="1536" w:type="dxa"/>
            <w:vAlign w:val="center"/>
          </w:tcPr>
          <w:p w14:paraId="04A48AA5" w14:textId="77777777" w:rsidR="00EF1BE7" w:rsidRPr="00A03BF0" w:rsidRDefault="00EF1BE7" w:rsidP="00EF1BE7">
            <w:pPr>
              <w:pStyle w:val="BodyText"/>
              <w:ind w:left="0"/>
              <w:rPr>
                <w:sz w:val="22"/>
                <w:szCs w:val="22"/>
              </w:rPr>
            </w:pPr>
            <w:r w:rsidRPr="00A03BF0">
              <w:rPr>
                <w:sz w:val="22"/>
                <w:szCs w:val="22"/>
              </w:rPr>
              <w:t>Summary</w:t>
            </w:r>
          </w:p>
        </w:tc>
        <w:tc>
          <w:tcPr>
            <w:tcW w:w="7531" w:type="dxa"/>
            <w:vAlign w:val="center"/>
          </w:tcPr>
          <w:p w14:paraId="376787C6" w14:textId="2666C358" w:rsidR="00EF1BE7" w:rsidRPr="00E7462F" w:rsidRDefault="00EF1BE7" w:rsidP="00EF1BE7">
            <w:pPr>
              <w:pStyle w:val="BodyText"/>
              <w:ind w:left="0"/>
              <w:rPr>
                <w:sz w:val="22"/>
              </w:rPr>
            </w:pPr>
            <w:r w:rsidRPr="00E7462F">
              <w:rPr>
                <w:sz w:val="22"/>
              </w:rPr>
              <w:t>Park visitors provide their email address and click a button on the landing page in exchange for internet access</w:t>
            </w:r>
          </w:p>
        </w:tc>
      </w:tr>
      <w:tr w:rsidR="00EF1BE7" w:rsidRPr="00A03BF0" w14:paraId="0D5EA292" w14:textId="77777777" w:rsidTr="00FF76C2">
        <w:trPr>
          <w:jc w:val="center"/>
        </w:trPr>
        <w:tc>
          <w:tcPr>
            <w:tcW w:w="1536" w:type="dxa"/>
            <w:vAlign w:val="center"/>
          </w:tcPr>
          <w:p w14:paraId="72CCF609" w14:textId="77777777" w:rsidR="00EF1BE7" w:rsidRPr="00A03BF0" w:rsidRDefault="00EF1BE7" w:rsidP="00EF1BE7">
            <w:pPr>
              <w:pStyle w:val="BodyText"/>
              <w:ind w:left="0"/>
              <w:rPr>
                <w:sz w:val="22"/>
                <w:szCs w:val="22"/>
              </w:rPr>
            </w:pPr>
            <w:r w:rsidRPr="00A03BF0">
              <w:rPr>
                <w:sz w:val="22"/>
                <w:szCs w:val="22"/>
              </w:rPr>
              <w:t>Rationale</w:t>
            </w:r>
          </w:p>
        </w:tc>
        <w:tc>
          <w:tcPr>
            <w:tcW w:w="7531" w:type="dxa"/>
            <w:vAlign w:val="center"/>
          </w:tcPr>
          <w:p w14:paraId="3C07AC02" w14:textId="4D0E56E3" w:rsidR="00EF1BE7" w:rsidRPr="00A03BF0" w:rsidRDefault="00EF1BE7" w:rsidP="00EF1BE7">
            <w:pPr>
              <w:pStyle w:val="BodyText"/>
              <w:ind w:left="0"/>
              <w:rPr>
                <w:sz w:val="22"/>
                <w:szCs w:val="22"/>
              </w:rPr>
            </w:pPr>
            <w:r>
              <w:rPr>
                <w:sz w:val="22"/>
                <w:szCs w:val="22"/>
              </w:rPr>
              <w:t>With the email address collected by the captive portal, it can enhance the customer experience by sending newsletters on promotions and etc…</w:t>
            </w:r>
          </w:p>
        </w:tc>
      </w:tr>
      <w:tr w:rsidR="00EF1BE7" w:rsidRPr="00A03BF0" w14:paraId="518AB06F" w14:textId="77777777" w:rsidTr="00FF76C2">
        <w:trPr>
          <w:jc w:val="center"/>
        </w:trPr>
        <w:tc>
          <w:tcPr>
            <w:tcW w:w="1536" w:type="dxa"/>
            <w:vAlign w:val="center"/>
          </w:tcPr>
          <w:p w14:paraId="028F665A" w14:textId="77777777" w:rsidR="00EF1BE7" w:rsidRPr="00A03BF0" w:rsidRDefault="00EF1BE7" w:rsidP="00EF1BE7">
            <w:pPr>
              <w:pStyle w:val="BodyText"/>
              <w:ind w:left="0"/>
              <w:rPr>
                <w:sz w:val="22"/>
                <w:szCs w:val="22"/>
              </w:rPr>
            </w:pPr>
            <w:r w:rsidRPr="00A03BF0">
              <w:rPr>
                <w:sz w:val="22"/>
                <w:szCs w:val="22"/>
              </w:rPr>
              <w:t>Users</w:t>
            </w:r>
          </w:p>
        </w:tc>
        <w:tc>
          <w:tcPr>
            <w:tcW w:w="7531" w:type="dxa"/>
            <w:vAlign w:val="center"/>
          </w:tcPr>
          <w:p w14:paraId="52563DB8" w14:textId="30C14346" w:rsidR="00EF1BE7" w:rsidRPr="00A03BF0" w:rsidRDefault="00EF1BE7" w:rsidP="00EF1BE7">
            <w:pPr>
              <w:pStyle w:val="BodyText"/>
              <w:ind w:left="0"/>
              <w:rPr>
                <w:sz w:val="22"/>
                <w:szCs w:val="22"/>
              </w:rPr>
            </w:pPr>
            <w:r w:rsidRPr="00A03BF0">
              <w:rPr>
                <w:sz w:val="22"/>
                <w:szCs w:val="22"/>
              </w:rPr>
              <w:t>All users</w:t>
            </w:r>
          </w:p>
        </w:tc>
      </w:tr>
      <w:tr w:rsidR="00EF1BE7" w:rsidRPr="00A03BF0" w14:paraId="1CE2708D" w14:textId="77777777" w:rsidTr="00FF76C2">
        <w:trPr>
          <w:jc w:val="center"/>
        </w:trPr>
        <w:tc>
          <w:tcPr>
            <w:tcW w:w="1536" w:type="dxa"/>
            <w:vAlign w:val="center"/>
          </w:tcPr>
          <w:p w14:paraId="509F7514" w14:textId="77777777" w:rsidR="00EF1BE7" w:rsidRPr="00A03BF0" w:rsidRDefault="00EF1BE7" w:rsidP="00EF1BE7">
            <w:pPr>
              <w:pStyle w:val="BodyText"/>
              <w:ind w:left="0"/>
              <w:rPr>
                <w:sz w:val="22"/>
                <w:szCs w:val="22"/>
              </w:rPr>
            </w:pPr>
            <w:r w:rsidRPr="00A03BF0">
              <w:rPr>
                <w:sz w:val="22"/>
                <w:szCs w:val="22"/>
              </w:rPr>
              <w:t>Preconditions</w:t>
            </w:r>
          </w:p>
        </w:tc>
        <w:tc>
          <w:tcPr>
            <w:tcW w:w="7531" w:type="dxa"/>
            <w:vAlign w:val="center"/>
          </w:tcPr>
          <w:p w14:paraId="1DECB4D7" w14:textId="5D1AB9F4" w:rsidR="00EF1BE7" w:rsidRPr="00A03BF0" w:rsidRDefault="00EF1BE7" w:rsidP="00117577">
            <w:pPr>
              <w:pStyle w:val="BodyText"/>
              <w:ind w:left="0"/>
              <w:rPr>
                <w:sz w:val="22"/>
                <w:szCs w:val="22"/>
              </w:rPr>
            </w:pPr>
            <w:r w:rsidRPr="00A03BF0">
              <w:rPr>
                <w:sz w:val="22"/>
                <w:szCs w:val="22"/>
              </w:rPr>
              <w:t xml:space="preserve">Smart device connected to the </w:t>
            </w:r>
            <w:r w:rsidRPr="00A03BF0">
              <w:rPr>
                <w:b/>
                <w:sz w:val="22"/>
                <w:szCs w:val="22"/>
              </w:rPr>
              <w:t>PARK_FREE_WIFI</w:t>
            </w:r>
            <w:r w:rsidRPr="00A03BF0">
              <w:rPr>
                <w:sz w:val="22"/>
                <w:szCs w:val="22"/>
              </w:rPr>
              <w:t xml:space="preserve"> SSID</w:t>
            </w:r>
          </w:p>
        </w:tc>
      </w:tr>
      <w:tr w:rsidR="00EF1BE7" w:rsidRPr="00A03BF0" w14:paraId="27C74FB0" w14:textId="77777777" w:rsidTr="00FF76C2">
        <w:trPr>
          <w:jc w:val="center"/>
        </w:trPr>
        <w:tc>
          <w:tcPr>
            <w:tcW w:w="1536" w:type="dxa"/>
            <w:vAlign w:val="center"/>
          </w:tcPr>
          <w:p w14:paraId="36049FE6" w14:textId="77777777" w:rsidR="00EF1BE7" w:rsidRPr="00A03BF0" w:rsidRDefault="00EF1BE7" w:rsidP="00EF1BE7">
            <w:pPr>
              <w:pStyle w:val="BodyText"/>
              <w:ind w:left="0"/>
              <w:rPr>
                <w:sz w:val="22"/>
                <w:szCs w:val="22"/>
              </w:rPr>
            </w:pPr>
            <w:r w:rsidRPr="00A03BF0">
              <w:rPr>
                <w:sz w:val="22"/>
                <w:szCs w:val="22"/>
              </w:rPr>
              <w:t>Basic Course of events</w:t>
            </w:r>
          </w:p>
        </w:tc>
        <w:tc>
          <w:tcPr>
            <w:tcW w:w="7531" w:type="dxa"/>
            <w:vAlign w:val="center"/>
          </w:tcPr>
          <w:p w14:paraId="1C206497" w14:textId="77777777" w:rsidR="0072641F" w:rsidRDefault="00EF1BE7" w:rsidP="00A5057C">
            <w:pPr>
              <w:pStyle w:val="BodyText"/>
              <w:numPr>
                <w:ilvl w:val="0"/>
                <w:numId w:val="16"/>
              </w:numPr>
              <w:rPr>
                <w:sz w:val="22"/>
                <w:szCs w:val="22"/>
              </w:rPr>
            </w:pPr>
            <w:r w:rsidRPr="00A03BF0">
              <w:rPr>
                <w:sz w:val="22"/>
                <w:szCs w:val="22"/>
              </w:rPr>
              <w:t>User connects to the PARK_FREE_WIFI SSID</w:t>
            </w:r>
          </w:p>
          <w:p w14:paraId="1A49BF82" w14:textId="77777777" w:rsidR="0072641F" w:rsidRDefault="00EF1BE7" w:rsidP="00A5057C">
            <w:pPr>
              <w:pStyle w:val="BodyText"/>
              <w:numPr>
                <w:ilvl w:val="0"/>
                <w:numId w:val="16"/>
              </w:numPr>
              <w:rPr>
                <w:sz w:val="22"/>
                <w:szCs w:val="22"/>
              </w:rPr>
            </w:pPr>
            <w:r w:rsidRPr="00A03BF0">
              <w:rPr>
                <w:sz w:val="22"/>
                <w:szCs w:val="22"/>
              </w:rPr>
              <w:t>Web browser automatically launches and renders the landing page</w:t>
            </w:r>
          </w:p>
          <w:p w14:paraId="20B4381B" w14:textId="77777777" w:rsidR="0072641F" w:rsidRDefault="00EF1BE7" w:rsidP="00A5057C">
            <w:pPr>
              <w:pStyle w:val="BodyText"/>
              <w:numPr>
                <w:ilvl w:val="0"/>
                <w:numId w:val="16"/>
              </w:numPr>
              <w:rPr>
                <w:sz w:val="22"/>
                <w:szCs w:val="22"/>
              </w:rPr>
            </w:pPr>
            <w:r w:rsidRPr="00A03BF0">
              <w:rPr>
                <w:sz w:val="22"/>
                <w:szCs w:val="22"/>
              </w:rPr>
              <w:t>User</w:t>
            </w:r>
            <w:r>
              <w:rPr>
                <w:sz w:val="22"/>
                <w:szCs w:val="22"/>
              </w:rPr>
              <w:t xml:space="preserve"> inputs the email address into the text field</w:t>
            </w:r>
          </w:p>
          <w:p w14:paraId="53A2C164" w14:textId="77777777" w:rsidR="0072641F" w:rsidRDefault="00EF1BE7" w:rsidP="00A5057C">
            <w:pPr>
              <w:pStyle w:val="BodyText"/>
              <w:numPr>
                <w:ilvl w:val="0"/>
                <w:numId w:val="16"/>
              </w:numPr>
              <w:rPr>
                <w:sz w:val="22"/>
                <w:szCs w:val="22"/>
              </w:rPr>
            </w:pPr>
            <w:r>
              <w:rPr>
                <w:sz w:val="22"/>
                <w:szCs w:val="22"/>
              </w:rPr>
              <w:t xml:space="preserve">User clicks the button  </w:t>
            </w:r>
          </w:p>
          <w:p w14:paraId="7EAC01A0" w14:textId="51556223" w:rsidR="00EF1BE7" w:rsidRPr="00A03BF0" w:rsidRDefault="00EF1BE7" w:rsidP="00A5057C">
            <w:pPr>
              <w:pStyle w:val="BodyText"/>
              <w:numPr>
                <w:ilvl w:val="0"/>
                <w:numId w:val="16"/>
              </w:numPr>
              <w:rPr>
                <w:sz w:val="22"/>
                <w:szCs w:val="22"/>
              </w:rPr>
            </w:pPr>
            <w:r w:rsidRPr="00A03BF0">
              <w:rPr>
                <w:sz w:val="22"/>
                <w:szCs w:val="22"/>
              </w:rPr>
              <w:t>User is redirected t</w:t>
            </w:r>
            <w:r>
              <w:rPr>
                <w:sz w:val="22"/>
                <w:szCs w:val="22"/>
              </w:rPr>
              <w:t>o a new page displaying the details of animal shows and animal feedings</w:t>
            </w:r>
          </w:p>
        </w:tc>
      </w:tr>
      <w:bookmarkEnd w:id="2"/>
    </w:tbl>
    <w:p w14:paraId="76105D04" w14:textId="5A4C0345" w:rsidR="00D045F3" w:rsidRDefault="00D045F3">
      <w:pPr>
        <w:widowControl/>
        <w:spacing w:after="200" w:line="276" w:lineRule="auto"/>
        <w:rPr>
          <w:rFonts w:ascii="Arial" w:eastAsia="Arial" w:hAnsi="Arial"/>
          <w:b/>
          <w:bCs/>
          <w:sz w:val="26"/>
          <w:szCs w:val="26"/>
        </w:rPr>
      </w:pPr>
    </w:p>
    <w:p w14:paraId="5E07C305" w14:textId="77777777" w:rsidR="00E37562" w:rsidRDefault="00E37562" w:rsidP="00E37562">
      <w:pPr>
        <w:pStyle w:val="BodyText"/>
      </w:pPr>
      <w:r>
        <w:t>Knowledge learned in school that was applied in this section:</w:t>
      </w:r>
    </w:p>
    <w:p w14:paraId="6AD18A5B" w14:textId="77777777" w:rsidR="00E37562" w:rsidRDefault="00E37562" w:rsidP="00A5057C">
      <w:pPr>
        <w:pStyle w:val="BodyText"/>
        <w:numPr>
          <w:ilvl w:val="0"/>
          <w:numId w:val="17"/>
        </w:numPr>
      </w:pPr>
      <w:r>
        <w:t>ICT 2101 – Introduction to Software Engineering</w:t>
      </w:r>
    </w:p>
    <w:p w14:paraId="03B5A259" w14:textId="016FE083" w:rsidR="00E37562" w:rsidRDefault="00E37562" w:rsidP="00A5057C">
      <w:pPr>
        <w:pStyle w:val="BodyText"/>
        <w:numPr>
          <w:ilvl w:val="1"/>
          <w:numId w:val="17"/>
        </w:numPr>
      </w:pPr>
      <w:r>
        <w:t xml:space="preserve">Skills and practice I had gone through in learning how to create a proper user cases </w:t>
      </w:r>
      <w:proofErr w:type="gramStart"/>
      <w:r>
        <w:t>is</w:t>
      </w:r>
      <w:proofErr w:type="gramEnd"/>
      <w:r>
        <w:t xml:space="preserve"> being used here.</w:t>
      </w:r>
    </w:p>
    <w:p w14:paraId="7D66138E" w14:textId="555B71DC" w:rsidR="00B14F1B" w:rsidRPr="00912A09" w:rsidRDefault="000C1AB7" w:rsidP="00912A09">
      <w:pPr>
        <w:widowControl/>
        <w:spacing w:after="200" w:line="276" w:lineRule="auto"/>
        <w:rPr>
          <w:rFonts w:ascii="Arial" w:eastAsia="Arial" w:hAnsi="Arial"/>
          <w:b/>
          <w:bCs/>
          <w:sz w:val="26"/>
          <w:szCs w:val="26"/>
        </w:rPr>
      </w:pPr>
      <w:r>
        <w:br w:type="page"/>
      </w:r>
    </w:p>
    <w:p w14:paraId="624160D1" w14:textId="36A998A0" w:rsidR="00DD2AC0" w:rsidRDefault="00DD2AC0" w:rsidP="00A5057C">
      <w:pPr>
        <w:pStyle w:val="Heading1"/>
        <w:numPr>
          <w:ilvl w:val="0"/>
          <w:numId w:val="2"/>
        </w:numPr>
      </w:pPr>
      <w:r>
        <w:lastRenderedPageBreak/>
        <w:t>Design Phase</w:t>
      </w:r>
    </w:p>
    <w:p w14:paraId="2350FC75" w14:textId="77777777" w:rsidR="000C29E7" w:rsidRPr="000C29E7" w:rsidRDefault="000C29E7" w:rsidP="000C29E7">
      <w:pPr>
        <w:pStyle w:val="Heading1"/>
        <w:ind w:firstLine="0"/>
        <w:rPr>
          <w:sz w:val="22"/>
        </w:rPr>
      </w:pPr>
    </w:p>
    <w:p w14:paraId="0DDAA824" w14:textId="445E0C74" w:rsidR="000C29E7" w:rsidRDefault="0098262C" w:rsidP="000C29E7">
      <w:pPr>
        <w:pStyle w:val="BodyText"/>
      </w:pPr>
      <w:r>
        <w:t xml:space="preserve">Once the requirements phase is completed, it is time to move on to the design phase. In the design phase, I will be creating prototypes with good usability. </w:t>
      </w:r>
      <w:r w:rsidR="000C29E7">
        <w:t>This section explains in details of what was being done during the design phase, how the requirements were transformed into high-level prototype. It will also describe certain usability principles as to why certain elements of the webpage are of this manner.</w:t>
      </w:r>
    </w:p>
    <w:p w14:paraId="4E302B63" w14:textId="77777777" w:rsidR="000C29E7" w:rsidRDefault="000C29E7" w:rsidP="000C29E7">
      <w:pPr>
        <w:pStyle w:val="Heading1"/>
        <w:ind w:firstLine="0"/>
      </w:pPr>
    </w:p>
    <w:p w14:paraId="2189EF6C" w14:textId="7BCD34A3" w:rsidR="000C29E7" w:rsidRDefault="000C29E7" w:rsidP="00A5057C">
      <w:pPr>
        <w:pStyle w:val="Heading1"/>
        <w:numPr>
          <w:ilvl w:val="1"/>
          <w:numId w:val="2"/>
        </w:numPr>
      </w:pPr>
      <w:r>
        <w:t>High-</w:t>
      </w:r>
      <w:r w:rsidR="009D5D92">
        <w:t>Fidelity</w:t>
      </w:r>
      <w:r>
        <w:t xml:space="preserve"> Prototyping</w:t>
      </w:r>
    </w:p>
    <w:p w14:paraId="012C1057" w14:textId="77777777" w:rsidR="00DD2AC0" w:rsidRPr="00B146E2" w:rsidRDefault="00DD2AC0" w:rsidP="00DD2AC0">
      <w:pPr>
        <w:pStyle w:val="Heading1"/>
        <w:ind w:left="0" w:firstLine="0"/>
        <w:rPr>
          <w:sz w:val="22"/>
        </w:rPr>
      </w:pPr>
    </w:p>
    <w:p w14:paraId="127B87FD" w14:textId="6B46D787" w:rsidR="00DD2AC0" w:rsidRDefault="000C29E7" w:rsidP="00DD2AC0">
      <w:pPr>
        <w:pStyle w:val="BodyText"/>
      </w:pPr>
      <w:r>
        <w:t>Normally the prototyping would start from low-</w:t>
      </w:r>
      <w:r w:rsidR="000007B7">
        <w:t>fidelity</w:t>
      </w:r>
      <w:r>
        <w:t xml:space="preserve"> prototyping before proceeding on to high-level prototyping. For this project I skipped the low-</w:t>
      </w:r>
      <w:r w:rsidR="000007B7">
        <w:t xml:space="preserve">fidelity </w:t>
      </w:r>
      <w:r>
        <w:t>prototyping portion because of the simplicity of the project that requires only 2 webpages which does not require any complex drawings or user actions on the landing page. By jumping straight to high-</w:t>
      </w:r>
      <w:r w:rsidR="00657202">
        <w:t xml:space="preserve">fidelity </w:t>
      </w:r>
      <w:r>
        <w:t>prototyping, it also saves me time so that more time can be allocated towards the implementation phase.</w:t>
      </w:r>
    </w:p>
    <w:p w14:paraId="24FBF8E8" w14:textId="685CD7D7" w:rsidR="000C29E7" w:rsidRDefault="000C29E7" w:rsidP="00DD2AC0">
      <w:pPr>
        <w:pStyle w:val="BodyText"/>
      </w:pPr>
    </w:p>
    <w:p w14:paraId="4CD13C15" w14:textId="066182A0" w:rsidR="000C29E7" w:rsidRDefault="000C29E7" w:rsidP="00DD2AC0">
      <w:pPr>
        <w:pStyle w:val="BodyText"/>
      </w:pPr>
      <w:r>
        <w:t>For this project, the high-</w:t>
      </w:r>
      <w:r w:rsidR="003E0935">
        <w:t xml:space="preserve">fidelity </w:t>
      </w:r>
      <w:r>
        <w:t>prototyping will be done using a tool called Justinmind. Justinmind</w:t>
      </w:r>
      <w:r w:rsidR="003D744A">
        <w:t xml:space="preserve"> is an authoring tool for web and mobile app prototypes and high-fidelity wireframes. </w:t>
      </w:r>
      <w:r w:rsidR="006C7B1F">
        <w:t>It is a flexible prototyping tool that supports many devices and works well for simple click-through prototypes or more complex interactions. Prototypes can be created from existing mocks or building one from scratch using the given library assets.</w:t>
      </w:r>
      <w:r w:rsidR="009D5D92">
        <w:t xml:space="preserve"> The best part about this tool is that once you have completed the high-fidelity with the necessary interactions, a web preview of a fully interactive prototype with a device frame can be generated. </w:t>
      </w:r>
      <w:r w:rsidR="00EC6D29">
        <w:t xml:space="preserve">Since this tool was used in one of the modules learned in year 2, it would be a perfect prototyping tool as there is no need for a learning curve. </w:t>
      </w:r>
    </w:p>
    <w:p w14:paraId="65DCD5B1" w14:textId="73C07ADB" w:rsidR="00EC6D29" w:rsidRDefault="00EC6D29" w:rsidP="00DD2AC0">
      <w:pPr>
        <w:pStyle w:val="BodyText"/>
      </w:pPr>
    </w:p>
    <w:p w14:paraId="3A3615AD" w14:textId="278226E3" w:rsidR="00EC6D29" w:rsidRDefault="00EC6D29" w:rsidP="00DD2AC0">
      <w:pPr>
        <w:pStyle w:val="BodyText"/>
      </w:pPr>
      <w:r>
        <w:t>I created three sets of prototypes, each catering to a different method of user providing personal information in exchange of internet access.</w:t>
      </w:r>
    </w:p>
    <w:p w14:paraId="471AA1F7" w14:textId="54D128A7" w:rsidR="00EC6D29" w:rsidRDefault="00EC6D29" w:rsidP="00DD2AC0">
      <w:pPr>
        <w:pStyle w:val="BodyText"/>
      </w:pPr>
    </w:p>
    <w:p w14:paraId="37E76F6D" w14:textId="30C69B1A" w:rsidR="00EC6D29" w:rsidRDefault="00EC6D29" w:rsidP="00A5057C">
      <w:pPr>
        <w:pStyle w:val="Heading1"/>
        <w:numPr>
          <w:ilvl w:val="2"/>
          <w:numId w:val="2"/>
        </w:numPr>
      </w:pPr>
      <w:r>
        <w:t>No personal information provided in exchange for internet access</w:t>
      </w:r>
    </w:p>
    <w:p w14:paraId="4E38F2A3" w14:textId="17E2FC2A" w:rsidR="00F37E06" w:rsidRDefault="002A50DA" w:rsidP="00B10720">
      <w:pPr>
        <w:pStyle w:val="Heading1"/>
        <w:ind w:left="1128" w:firstLine="0"/>
      </w:pPr>
      <w:r>
        <w:rPr>
          <w:noProof/>
        </w:rPr>
        <mc:AlternateContent>
          <mc:Choice Requires="wps">
            <w:drawing>
              <wp:anchor distT="0" distB="0" distL="114300" distR="114300" simplePos="0" relativeHeight="251659264" behindDoc="0" locked="0" layoutInCell="1" allowOverlap="1" wp14:anchorId="79F08BEE" wp14:editId="765BC342">
                <wp:simplePos x="0" y="0"/>
                <wp:positionH relativeFrom="column">
                  <wp:posOffset>1910443</wp:posOffset>
                </wp:positionH>
                <wp:positionV relativeFrom="paragraph">
                  <wp:posOffset>999310</wp:posOffset>
                </wp:positionV>
                <wp:extent cx="1752600" cy="45719"/>
                <wp:effectExtent l="19050" t="95250" r="0" b="69215"/>
                <wp:wrapNone/>
                <wp:docPr id="19" name="Straight Arrow Connector 19"/>
                <wp:cNvGraphicFramePr/>
                <a:graphic xmlns:a="http://schemas.openxmlformats.org/drawingml/2006/main">
                  <a:graphicData uri="http://schemas.microsoft.com/office/word/2010/wordprocessingShape">
                    <wps:wsp>
                      <wps:cNvCnPr/>
                      <wps:spPr>
                        <a:xfrm flipV="1">
                          <a:off x="0" y="0"/>
                          <a:ext cx="1752600" cy="45719"/>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9DE883" id="_x0000_t32" coordsize="21600,21600" o:spt="32" o:oned="t" path="m,l21600,21600e" filled="f">
                <v:path arrowok="t" fillok="f" o:connecttype="none"/>
                <o:lock v:ext="edit" shapetype="t"/>
              </v:shapetype>
              <v:shape id="Straight Arrow Connector 19" o:spid="_x0000_s1026" type="#_x0000_t32" style="position:absolute;margin-left:150.45pt;margin-top:78.7pt;width:138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" strokecolor="#00b050" strokeweight="3pt">
                <v:stroke endarrow="block"/>
              </v:shape>
            </w:pict>
          </mc:Fallback>
        </mc:AlternateContent>
      </w:r>
      <w:r w:rsidR="00B10720">
        <w:rPr>
          <w:noProof/>
        </w:rPr>
        <w:drawing>
          <wp:inline distT="0" distB="0" distL="0" distR="0" wp14:anchorId="3D633E3D" wp14:editId="4965BEBF">
            <wp:extent cx="1447800" cy="25729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RS_Digital_WiFi_FA_1440x2560px S7 V1.jpg"/>
                    <pic:cNvPicPr/>
                  </pic:nvPicPr>
                  <pic:blipFill>
                    <a:blip r:embed="rId21">
                      <a:extLst>
                        <a:ext uri="{28A0092B-C50C-407E-A947-70E740481C1C}">
                          <a14:useLocalDpi xmlns:a14="http://schemas.microsoft.com/office/drawing/2010/main" val="0"/>
                        </a:ext>
                      </a:extLst>
                    </a:blip>
                    <a:stretch>
                      <a:fillRect/>
                    </a:stretch>
                  </pic:blipFill>
                  <pic:spPr>
                    <a:xfrm>
                      <a:off x="0" y="0"/>
                      <a:ext cx="1456956" cy="2589263"/>
                    </a:xfrm>
                    <a:prstGeom prst="rect">
                      <a:avLst/>
                    </a:prstGeom>
                  </pic:spPr>
                </pic:pic>
              </a:graphicData>
            </a:graphic>
          </wp:inline>
        </w:drawing>
      </w:r>
      <w:r w:rsidR="00B10720">
        <w:tab/>
      </w:r>
      <w:r w:rsidR="00B10720">
        <w:tab/>
      </w:r>
      <w:r w:rsidR="00B10720">
        <w:tab/>
      </w:r>
      <w:r w:rsidR="00B10720">
        <w:tab/>
      </w:r>
      <w:r w:rsidR="00B10720">
        <w:rPr>
          <w:noProof/>
        </w:rPr>
        <w:drawing>
          <wp:inline distT="0" distB="0" distL="0" distR="0" wp14:anchorId="1BD0AF2A" wp14:editId="261CB4CE">
            <wp:extent cx="1464129" cy="2589008"/>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471495" cy="2602034"/>
                    </a:xfrm>
                    <a:prstGeom prst="rect">
                      <a:avLst/>
                    </a:prstGeom>
                  </pic:spPr>
                </pic:pic>
              </a:graphicData>
            </a:graphic>
          </wp:inline>
        </w:drawing>
      </w:r>
    </w:p>
    <w:p w14:paraId="3D10CE69" w14:textId="2EC81EE7" w:rsidR="00B416F7" w:rsidRPr="00886509" w:rsidRDefault="00B416F7" w:rsidP="00B416F7">
      <w:pPr>
        <w:pStyle w:val="Heading4"/>
        <w:ind w:left="408" w:firstLine="720"/>
        <w:rPr>
          <w:b w:val="0"/>
        </w:rPr>
      </w:pPr>
      <w:r>
        <w:rPr>
          <w:b w:val="0"/>
        </w:rPr>
        <w:t>F</w:t>
      </w:r>
      <w:r w:rsidRPr="00441072">
        <w:rPr>
          <w:b w:val="0"/>
        </w:rPr>
        <w:t xml:space="preserve">igure </w:t>
      </w:r>
      <w:r>
        <w:rPr>
          <w:b w:val="0"/>
        </w:rPr>
        <w:t>3</w:t>
      </w:r>
      <w:r w:rsidRPr="00441072">
        <w:rPr>
          <w:b w:val="0"/>
        </w:rPr>
        <w:t>.</w:t>
      </w:r>
      <w:r>
        <w:rPr>
          <w:b w:val="0"/>
        </w:rPr>
        <w:t xml:space="preserve"> Landing Page V1</w:t>
      </w:r>
      <w:r>
        <w:rPr>
          <w:b w:val="0"/>
        </w:rPr>
        <w:tab/>
      </w:r>
      <w:r>
        <w:rPr>
          <w:b w:val="0"/>
        </w:rPr>
        <w:tab/>
      </w:r>
      <w:r>
        <w:rPr>
          <w:b w:val="0"/>
        </w:rPr>
        <w:tab/>
      </w:r>
      <w:r>
        <w:rPr>
          <w:b w:val="0"/>
        </w:rPr>
        <w:tab/>
        <w:t>F</w:t>
      </w:r>
      <w:r w:rsidRPr="00441072">
        <w:rPr>
          <w:b w:val="0"/>
        </w:rPr>
        <w:t xml:space="preserve">igure </w:t>
      </w:r>
      <w:r>
        <w:rPr>
          <w:b w:val="0"/>
        </w:rPr>
        <w:t>4</w:t>
      </w:r>
      <w:r w:rsidRPr="00441072">
        <w:rPr>
          <w:b w:val="0"/>
        </w:rPr>
        <w:t>.</w:t>
      </w:r>
      <w:r>
        <w:rPr>
          <w:b w:val="0"/>
        </w:rPr>
        <w:t xml:space="preserve"> Details Page</w:t>
      </w:r>
    </w:p>
    <w:p w14:paraId="422FA24B" w14:textId="79685330" w:rsidR="00B416F7" w:rsidRPr="00167FC6" w:rsidRDefault="00B416F7" w:rsidP="00B416F7">
      <w:pPr>
        <w:pStyle w:val="Heading4"/>
        <w:ind w:left="408" w:firstLine="720"/>
        <w:rPr>
          <w:b w:val="0"/>
          <w:i w:val="0"/>
          <w:sz w:val="6"/>
        </w:rPr>
      </w:pPr>
    </w:p>
    <w:p w14:paraId="14C14E2A" w14:textId="77777777" w:rsidR="00E633E9" w:rsidRDefault="00E633E9" w:rsidP="004024AB">
      <w:pPr>
        <w:pStyle w:val="BodyText"/>
      </w:pPr>
    </w:p>
    <w:p w14:paraId="7F863DE3" w14:textId="658AB151" w:rsidR="004024AB" w:rsidRDefault="004024AB" w:rsidP="004024AB">
      <w:pPr>
        <w:pStyle w:val="BodyText"/>
      </w:pPr>
      <w:r>
        <w:lastRenderedPageBreak/>
        <w:t>In this version of landing page, no personal information is required from the user</w:t>
      </w:r>
      <w:r w:rsidR="000E028E">
        <w:t>, user is just required to click on the orange button and will be redirected to the page displaying the animal show and feeding details.</w:t>
      </w:r>
    </w:p>
    <w:p w14:paraId="195D6C27" w14:textId="77777777" w:rsidR="00312148" w:rsidRDefault="00312148" w:rsidP="004024AB">
      <w:pPr>
        <w:pStyle w:val="BodyText"/>
      </w:pPr>
    </w:p>
    <w:p w14:paraId="33263A16" w14:textId="6DC901D2" w:rsidR="00F37E06" w:rsidRDefault="00EC6D29" w:rsidP="00A5057C">
      <w:pPr>
        <w:pStyle w:val="Heading1"/>
        <w:numPr>
          <w:ilvl w:val="2"/>
          <w:numId w:val="2"/>
        </w:numPr>
      </w:pPr>
      <w:r>
        <w:t>Provide email address in exchange for internet access</w:t>
      </w:r>
    </w:p>
    <w:p w14:paraId="0D48A8D6" w14:textId="6C873297" w:rsidR="006909B3" w:rsidRDefault="00DC1A37" w:rsidP="006909B3">
      <w:pPr>
        <w:pStyle w:val="Heading1"/>
        <w:ind w:left="1128" w:firstLine="0"/>
      </w:pPr>
      <w:r>
        <w:rPr>
          <w:noProof/>
        </w:rPr>
        <mc:AlternateContent>
          <mc:Choice Requires="wps">
            <w:drawing>
              <wp:anchor distT="0" distB="0" distL="114300" distR="114300" simplePos="0" relativeHeight="251661312" behindDoc="0" locked="0" layoutInCell="1" allowOverlap="1" wp14:anchorId="0C14B337" wp14:editId="331FE197">
                <wp:simplePos x="0" y="0"/>
                <wp:positionH relativeFrom="column">
                  <wp:posOffset>1932214</wp:posOffset>
                </wp:positionH>
                <wp:positionV relativeFrom="paragraph">
                  <wp:posOffset>1124676</wp:posOffset>
                </wp:positionV>
                <wp:extent cx="1752600" cy="45719"/>
                <wp:effectExtent l="19050" t="95250" r="0" b="69215"/>
                <wp:wrapNone/>
                <wp:docPr id="20" name="Straight Arrow Connector 20"/>
                <wp:cNvGraphicFramePr/>
                <a:graphic xmlns:a="http://schemas.openxmlformats.org/drawingml/2006/main">
                  <a:graphicData uri="http://schemas.microsoft.com/office/word/2010/wordprocessingShape">
                    <wps:wsp>
                      <wps:cNvCnPr/>
                      <wps:spPr>
                        <a:xfrm flipV="1">
                          <a:off x="0" y="0"/>
                          <a:ext cx="1752600" cy="45719"/>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94F4D" id="Straight Arrow Connector 20" o:spid="_x0000_s1026" type="#_x0000_t32" style="position:absolute;margin-left:152.15pt;margin-top:88.55pt;width:138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" strokecolor="#00b050" strokeweight="3pt">
                <v:stroke endarrow="block"/>
              </v:shape>
            </w:pict>
          </mc:Fallback>
        </mc:AlternateContent>
      </w:r>
      <w:r w:rsidR="00D4701A">
        <w:rPr>
          <w:noProof/>
        </w:rPr>
        <mc:AlternateContent>
          <mc:Choice Requires="wps">
            <w:drawing>
              <wp:anchor distT="0" distB="0" distL="114300" distR="114300" simplePos="0" relativeHeight="251664384" behindDoc="0" locked="0" layoutInCell="1" allowOverlap="1" wp14:anchorId="22E94431" wp14:editId="326152FB">
                <wp:simplePos x="0" y="0"/>
                <wp:positionH relativeFrom="column">
                  <wp:posOffset>554355</wp:posOffset>
                </wp:positionH>
                <wp:positionV relativeFrom="paragraph">
                  <wp:posOffset>922927</wp:posOffset>
                </wp:positionV>
                <wp:extent cx="364671" cy="293915"/>
                <wp:effectExtent l="0" t="0" r="16510" b="11430"/>
                <wp:wrapNone/>
                <wp:docPr id="27" name="Arrow: Curved Right 27"/>
                <wp:cNvGraphicFramePr/>
                <a:graphic xmlns:a="http://schemas.openxmlformats.org/drawingml/2006/main">
                  <a:graphicData uri="http://schemas.microsoft.com/office/word/2010/wordprocessingShape">
                    <wps:wsp>
                      <wps:cNvSpPr/>
                      <wps:spPr>
                        <a:xfrm>
                          <a:off x="0" y="0"/>
                          <a:ext cx="364671" cy="293915"/>
                        </a:xfrm>
                        <a:prstGeom prst="curvedRigh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1343FF"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27" o:spid="_x0000_s1026" type="#_x0000_t102" style="position:absolute;margin-left:43.65pt;margin-top:72.65pt;width:28.7pt;height:23.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" adj="10800,18900,17248" fillcolor="#00b050" strokecolor="#00b050" strokeweight="2pt"/>
            </w:pict>
          </mc:Fallback>
        </mc:AlternateContent>
      </w:r>
      <w:r w:rsidR="006909B3">
        <w:rPr>
          <w:noProof/>
        </w:rPr>
        <w:drawing>
          <wp:inline distT="0" distB="0" distL="0" distR="0" wp14:anchorId="11FE7F52" wp14:editId="6B063553">
            <wp:extent cx="1454758" cy="25853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RS_Digital_WiFi_FA_1440x2560px S7 V2.jpg"/>
                    <pic:cNvPicPr/>
                  </pic:nvPicPr>
                  <pic:blipFill>
                    <a:blip r:embed="rId23">
                      <a:extLst>
                        <a:ext uri="{28A0092B-C50C-407E-A947-70E740481C1C}">
                          <a14:useLocalDpi xmlns:a14="http://schemas.microsoft.com/office/drawing/2010/main" val="0"/>
                        </a:ext>
                      </a:extLst>
                    </a:blip>
                    <a:stretch>
                      <a:fillRect/>
                    </a:stretch>
                  </pic:blipFill>
                  <pic:spPr>
                    <a:xfrm>
                      <a:off x="0" y="0"/>
                      <a:ext cx="1473116" cy="2617982"/>
                    </a:xfrm>
                    <a:prstGeom prst="rect">
                      <a:avLst/>
                    </a:prstGeom>
                  </pic:spPr>
                </pic:pic>
              </a:graphicData>
            </a:graphic>
          </wp:inline>
        </w:drawing>
      </w:r>
      <w:r w:rsidR="006909B3">
        <w:tab/>
      </w:r>
      <w:r w:rsidR="006909B3">
        <w:tab/>
      </w:r>
      <w:r w:rsidR="006909B3">
        <w:tab/>
      </w:r>
      <w:r w:rsidR="006909B3">
        <w:tab/>
      </w:r>
      <w:r w:rsidR="006909B3">
        <w:rPr>
          <w:noProof/>
        </w:rPr>
        <w:drawing>
          <wp:inline distT="0" distB="0" distL="0" distR="0" wp14:anchorId="152E42BC" wp14:editId="2AC2F3ED">
            <wp:extent cx="1464129" cy="2589008"/>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471495" cy="2602034"/>
                    </a:xfrm>
                    <a:prstGeom prst="rect">
                      <a:avLst/>
                    </a:prstGeom>
                  </pic:spPr>
                </pic:pic>
              </a:graphicData>
            </a:graphic>
          </wp:inline>
        </w:drawing>
      </w:r>
    </w:p>
    <w:p w14:paraId="3781DD54" w14:textId="2556F654" w:rsidR="006909B3" w:rsidRPr="00886509" w:rsidRDefault="006909B3" w:rsidP="006909B3">
      <w:pPr>
        <w:pStyle w:val="Heading4"/>
        <w:ind w:left="408" w:firstLine="720"/>
        <w:rPr>
          <w:b w:val="0"/>
        </w:rPr>
      </w:pPr>
      <w:r>
        <w:rPr>
          <w:b w:val="0"/>
        </w:rPr>
        <w:t>F</w:t>
      </w:r>
      <w:r w:rsidRPr="00441072">
        <w:rPr>
          <w:b w:val="0"/>
        </w:rPr>
        <w:t xml:space="preserve">igure </w:t>
      </w:r>
      <w:r>
        <w:rPr>
          <w:b w:val="0"/>
        </w:rPr>
        <w:t>5</w:t>
      </w:r>
      <w:r w:rsidRPr="00441072">
        <w:rPr>
          <w:b w:val="0"/>
        </w:rPr>
        <w:t>.</w:t>
      </w:r>
      <w:r>
        <w:rPr>
          <w:b w:val="0"/>
        </w:rPr>
        <w:t xml:space="preserve"> Landing Page V2</w:t>
      </w:r>
      <w:r>
        <w:rPr>
          <w:b w:val="0"/>
        </w:rPr>
        <w:tab/>
      </w:r>
      <w:r>
        <w:rPr>
          <w:b w:val="0"/>
        </w:rPr>
        <w:tab/>
      </w:r>
      <w:r>
        <w:rPr>
          <w:b w:val="0"/>
        </w:rPr>
        <w:tab/>
      </w:r>
      <w:r>
        <w:rPr>
          <w:b w:val="0"/>
        </w:rPr>
        <w:tab/>
        <w:t>F</w:t>
      </w:r>
      <w:r w:rsidRPr="00441072">
        <w:rPr>
          <w:b w:val="0"/>
        </w:rPr>
        <w:t xml:space="preserve">igure </w:t>
      </w:r>
      <w:r>
        <w:rPr>
          <w:b w:val="0"/>
        </w:rPr>
        <w:t>6</w:t>
      </w:r>
      <w:r w:rsidRPr="00441072">
        <w:rPr>
          <w:b w:val="0"/>
        </w:rPr>
        <w:t>.</w:t>
      </w:r>
      <w:r>
        <w:rPr>
          <w:b w:val="0"/>
        </w:rPr>
        <w:t xml:space="preserve"> Details Page</w:t>
      </w:r>
    </w:p>
    <w:p w14:paraId="15D31298" w14:textId="77777777" w:rsidR="00625289" w:rsidRDefault="00625289" w:rsidP="00625289">
      <w:pPr>
        <w:pStyle w:val="BodyText"/>
      </w:pPr>
    </w:p>
    <w:p w14:paraId="475D4292" w14:textId="2C5FF8E1" w:rsidR="00625289" w:rsidRDefault="00625289" w:rsidP="00625289">
      <w:pPr>
        <w:pStyle w:val="BodyText"/>
      </w:pPr>
      <w:r>
        <w:t xml:space="preserve">In this version of landing page, </w:t>
      </w:r>
      <w:r w:rsidR="004B41CB">
        <w:t xml:space="preserve">the user is required to key in his/her email address follow by </w:t>
      </w:r>
      <w:r>
        <w:t>click</w:t>
      </w:r>
      <w:r w:rsidR="004B41CB">
        <w:t>ing</w:t>
      </w:r>
      <w:r>
        <w:t xml:space="preserve"> on the orange button and will be redirected to the page displaying the animal show and feeding details.</w:t>
      </w:r>
    </w:p>
    <w:p w14:paraId="52F30E6C" w14:textId="77777777" w:rsidR="00F37E06" w:rsidRDefault="00F37E06" w:rsidP="00F37E06">
      <w:pPr>
        <w:pStyle w:val="Heading1"/>
        <w:ind w:left="0" w:firstLine="0"/>
      </w:pPr>
    </w:p>
    <w:p w14:paraId="2B0BAC34" w14:textId="589A5287" w:rsidR="00F37E06" w:rsidRDefault="00EC6D29" w:rsidP="00A5057C">
      <w:pPr>
        <w:pStyle w:val="Heading1"/>
        <w:numPr>
          <w:ilvl w:val="2"/>
          <w:numId w:val="2"/>
        </w:numPr>
      </w:pPr>
      <w:r>
        <w:t>Log-in to social media account in exchange for internet access</w:t>
      </w:r>
    </w:p>
    <w:p w14:paraId="2D7C2FD7" w14:textId="439CEA11" w:rsidR="006909B3" w:rsidRDefault="006909B3" w:rsidP="006909B3">
      <w:pPr>
        <w:pStyle w:val="Heading1"/>
        <w:ind w:left="1128" w:firstLine="0"/>
      </w:pPr>
      <w:r>
        <w:rPr>
          <w:noProof/>
        </w:rPr>
        <mc:AlternateContent>
          <mc:Choice Requires="wps">
            <w:drawing>
              <wp:anchor distT="0" distB="0" distL="114300" distR="114300" simplePos="0" relativeHeight="251663360" behindDoc="0" locked="0" layoutInCell="1" allowOverlap="1" wp14:anchorId="1C81A0AE" wp14:editId="75CC73ED">
                <wp:simplePos x="0" y="0"/>
                <wp:positionH relativeFrom="column">
                  <wp:posOffset>1943100</wp:posOffset>
                </wp:positionH>
                <wp:positionV relativeFrom="paragraph">
                  <wp:posOffset>1355089</wp:posOffset>
                </wp:positionV>
                <wp:extent cx="1725023" cy="45719"/>
                <wp:effectExtent l="19050" t="95250" r="0" b="69215"/>
                <wp:wrapNone/>
                <wp:docPr id="23" name="Straight Arrow Connector 23"/>
                <wp:cNvGraphicFramePr/>
                <a:graphic xmlns:a="http://schemas.openxmlformats.org/drawingml/2006/main">
                  <a:graphicData uri="http://schemas.microsoft.com/office/word/2010/wordprocessingShape">
                    <wps:wsp>
                      <wps:cNvCnPr/>
                      <wps:spPr>
                        <a:xfrm flipV="1">
                          <a:off x="0" y="0"/>
                          <a:ext cx="1725023" cy="45719"/>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26E3C" id="Straight Arrow Connector 23" o:spid="_x0000_s1026" type="#_x0000_t32" style="position:absolute;margin-left:153pt;margin-top:106.7pt;width:135.85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" strokecolor="#00b050" strokeweight="3pt">
                <v:stroke endarrow="block"/>
              </v:shape>
            </w:pict>
          </mc:Fallback>
        </mc:AlternateContent>
      </w:r>
      <w:r w:rsidR="00D4701A">
        <w:rPr>
          <w:noProof/>
        </w:rPr>
        <w:drawing>
          <wp:inline distT="0" distB="0" distL="0" distR="0" wp14:anchorId="425CE3B3" wp14:editId="1C10E055">
            <wp:extent cx="1447800" cy="25729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RS_Digital_WiFi_FA_1440x2560px S7 V3.jpg"/>
                    <pic:cNvPicPr/>
                  </pic:nvPicPr>
                  <pic:blipFill>
                    <a:blip r:embed="rId24">
                      <a:extLst>
                        <a:ext uri="{28A0092B-C50C-407E-A947-70E740481C1C}">
                          <a14:useLocalDpi xmlns:a14="http://schemas.microsoft.com/office/drawing/2010/main" val="0"/>
                        </a:ext>
                      </a:extLst>
                    </a:blip>
                    <a:stretch>
                      <a:fillRect/>
                    </a:stretch>
                  </pic:blipFill>
                  <pic:spPr>
                    <a:xfrm>
                      <a:off x="0" y="0"/>
                      <a:ext cx="1453470" cy="2583068"/>
                    </a:xfrm>
                    <a:prstGeom prst="rect">
                      <a:avLst/>
                    </a:prstGeom>
                  </pic:spPr>
                </pic:pic>
              </a:graphicData>
            </a:graphic>
          </wp:inline>
        </w:drawing>
      </w:r>
      <w:r>
        <w:tab/>
      </w:r>
      <w:r>
        <w:tab/>
      </w:r>
      <w:r>
        <w:tab/>
      </w:r>
      <w:r>
        <w:tab/>
      </w:r>
      <w:r>
        <w:rPr>
          <w:noProof/>
        </w:rPr>
        <w:drawing>
          <wp:inline distT="0" distB="0" distL="0" distR="0" wp14:anchorId="0BE48AE7" wp14:editId="59B18214">
            <wp:extent cx="1464129" cy="2589008"/>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471495" cy="2602034"/>
                    </a:xfrm>
                    <a:prstGeom prst="rect">
                      <a:avLst/>
                    </a:prstGeom>
                  </pic:spPr>
                </pic:pic>
              </a:graphicData>
            </a:graphic>
          </wp:inline>
        </w:drawing>
      </w:r>
    </w:p>
    <w:p w14:paraId="10440507" w14:textId="6992C5CC" w:rsidR="006909B3" w:rsidRPr="00886509" w:rsidRDefault="006909B3" w:rsidP="006909B3">
      <w:pPr>
        <w:pStyle w:val="Heading4"/>
        <w:ind w:left="408" w:firstLine="720"/>
        <w:rPr>
          <w:b w:val="0"/>
        </w:rPr>
      </w:pPr>
      <w:r>
        <w:rPr>
          <w:b w:val="0"/>
        </w:rPr>
        <w:t>F</w:t>
      </w:r>
      <w:r w:rsidRPr="00441072">
        <w:rPr>
          <w:b w:val="0"/>
        </w:rPr>
        <w:t xml:space="preserve">igure </w:t>
      </w:r>
      <w:r>
        <w:rPr>
          <w:b w:val="0"/>
        </w:rPr>
        <w:t>7</w:t>
      </w:r>
      <w:r w:rsidRPr="00441072">
        <w:rPr>
          <w:b w:val="0"/>
        </w:rPr>
        <w:t>.</w:t>
      </w:r>
      <w:r>
        <w:rPr>
          <w:b w:val="0"/>
        </w:rPr>
        <w:t xml:space="preserve"> Landing Page V1</w:t>
      </w:r>
      <w:r>
        <w:rPr>
          <w:b w:val="0"/>
        </w:rPr>
        <w:tab/>
      </w:r>
      <w:r>
        <w:rPr>
          <w:b w:val="0"/>
        </w:rPr>
        <w:tab/>
      </w:r>
      <w:r>
        <w:rPr>
          <w:b w:val="0"/>
        </w:rPr>
        <w:tab/>
      </w:r>
      <w:r>
        <w:rPr>
          <w:b w:val="0"/>
        </w:rPr>
        <w:tab/>
        <w:t>F</w:t>
      </w:r>
      <w:r w:rsidRPr="00441072">
        <w:rPr>
          <w:b w:val="0"/>
        </w:rPr>
        <w:t xml:space="preserve">igure </w:t>
      </w:r>
      <w:r>
        <w:rPr>
          <w:b w:val="0"/>
        </w:rPr>
        <w:t>8</w:t>
      </w:r>
      <w:r w:rsidRPr="00441072">
        <w:rPr>
          <w:b w:val="0"/>
        </w:rPr>
        <w:t>.</w:t>
      </w:r>
      <w:r>
        <w:rPr>
          <w:b w:val="0"/>
        </w:rPr>
        <w:t xml:space="preserve"> Details Page</w:t>
      </w:r>
    </w:p>
    <w:p w14:paraId="77116AD4" w14:textId="77777777" w:rsidR="00EC6D29" w:rsidRDefault="00EC6D29" w:rsidP="00DD2AC0">
      <w:pPr>
        <w:pStyle w:val="BodyText"/>
      </w:pPr>
    </w:p>
    <w:p w14:paraId="2CEC6DC4" w14:textId="5DA52339" w:rsidR="0054103A" w:rsidRDefault="0054103A" w:rsidP="0054103A">
      <w:pPr>
        <w:pStyle w:val="BodyText"/>
      </w:pPr>
      <w:r>
        <w:t xml:space="preserve">In this version of landing page, </w:t>
      </w:r>
      <w:r w:rsidR="00AF71D8">
        <w:t>the user has a choice of entering an email address</w:t>
      </w:r>
      <w:r>
        <w:t xml:space="preserve"> follow by clicking on the orange button</w:t>
      </w:r>
      <w:r w:rsidR="00AF71D8">
        <w:t xml:space="preserve"> or to social sign-in to Facebook/Google account</w:t>
      </w:r>
      <w:r>
        <w:t xml:space="preserve"> and will be redirected to the page displaying the animal show and feeding details.</w:t>
      </w:r>
    </w:p>
    <w:p w14:paraId="3320BC6F" w14:textId="77777777" w:rsidR="00740C73" w:rsidRDefault="00740C73" w:rsidP="0054103A">
      <w:pPr>
        <w:pStyle w:val="BodyText"/>
        <w:ind w:left="0"/>
      </w:pPr>
    </w:p>
    <w:p w14:paraId="4B905595" w14:textId="5020C90D" w:rsidR="0054103A" w:rsidRDefault="0054103A" w:rsidP="0054103A">
      <w:pPr>
        <w:pStyle w:val="BodyText"/>
      </w:pPr>
      <w:r>
        <w:lastRenderedPageBreak/>
        <w:t>Knowledge learned in school that was applied in this section:</w:t>
      </w:r>
    </w:p>
    <w:p w14:paraId="7B30176E" w14:textId="612016AE" w:rsidR="0054103A" w:rsidRDefault="0054103A" w:rsidP="00A5057C">
      <w:pPr>
        <w:pStyle w:val="BodyText"/>
        <w:numPr>
          <w:ilvl w:val="0"/>
          <w:numId w:val="17"/>
        </w:numPr>
      </w:pPr>
      <w:r>
        <w:t>ICT 2102 – Human Computer Interaction</w:t>
      </w:r>
    </w:p>
    <w:p w14:paraId="7EFFE326" w14:textId="01B198B8" w:rsidR="0054103A" w:rsidRDefault="0054103A" w:rsidP="00A5057C">
      <w:pPr>
        <w:pStyle w:val="BodyText"/>
        <w:numPr>
          <w:ilvl w:val="1"/>
          <w:numId w:val="17"/>
        </w:numPr>
      </w:pPr>
      <w:r>
        <w:t>Skills and practice into learning how to use Justinmind to create wireframes is being applied here.</w:t>
      </w:r>
    </w:p>
    <w:p w14:paraId="153C8750" w14:textId="77777777" w:rsidR="004810AE" w:rsidRDefault="004810AE" w:rsidP="004810AE">
      <w:pPr>
        <w:pStyle w:val="BodyText"/>
        <w:ind w:left="1848"/>
      </w:pPr>
    </w:p>
    <w:p w14:paraId="2462710C" w14:textId="7C85BAAC" w:rsidR="00DF6964" w:rsidRDefault="00DF6964" w:rsidP="00A5057C">
      <w:pPr>
        <w:pStyle w:val="Heading1"/>
        <w:numPr>
          <w:ilvl w:val="1"/>
          <w:numId w:val="2"/>
        </w:numPr>
      </w:pPr>
      <w:r>
        <w:t>Usability Principles</w:t>
      </w:r>
    </w:p>
    <w:p w14:paraId="6BC615A9" w14:textId="2786C7CF" w:rsidR="00DF6964" w:rsidRDefault="00DF6964" w:rsidP="00DF6964">
      <w:pPr>
        <w:pStyle w:val="BodyText"/>
      </w:pPr>
    </w:p>
    <w:p w14:paraId="5958E330" w14:textId="2AE50E44" w:rsidR="00DF6964" w:rsidRDefault="00DF6964" w:rsidP="00DF6964">
      <w:pPr>
        <w:pStyle w:val="BodyText"/>
      </w:pPr>
      <w:r>
        <w:t>In this section, the rationale of why the design of the captive portal in this manner will be further explained through the usage of usability heuristics.</w:t>
      </w:r>
    </w:p>
    <w:p w14:paraId="782AAD5B" w14:textId="7264E197" w:rsidR="00DF6964" w:rsidRDefault="00DF6964" w:rsidP="00DF6964">
      <w:pPr>
        <w:pStyle w:val="BodyText"/>
      </w:pPr>
    </w:p>
    <w:p w14:paraId="45815FB2" w14:textId="232F4688" w:rsidR="00DF6964" w:rsidRDefault="004054E5" w:rsidP="00A5057C">
      <w:pPr>
        <w:pStyle w:val="Heading1"/>
        <w:numPr>
          <w:ilvl w:val="2"/>
          <w:numId w:val="2"/>
        </w:numPr>
      </w:pPr>
      <w:r>
        <w:rPr>
          <w:noProof/>
        </w:rPr>
        <w:drawing>
          <wp:anchor distT="0" distB="0" distL="114300" distR="114300" simplePos="0" relativeHeight="251665408" behindDoc="0" locked="0" layoutInCell="1" allowOverlap="1" wp14:anchorId="79CB112E" wp14:editId="0A426F6B">
            <wp:simplePos x="0" y="0"/>
            <wp:positionH relativeFrom="margin">
              <wp:align>center</wp:align>
            </wp:positionH>
            <wp:positionV relativeFrom="margin">
              <wp:posOffset>2117090</wp:posOffset>
            </wp:positionV>
            <wp:extent cx="6159917" cy="2645229"/>
            <wp:effectExtent l="0" t="0" r="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sistency Usability.png"/>
                    <pic:cNvPicPr/>
                  </pic:nvPicPr>
                  <pic:blipFill>
                    <a:blip r:embed="rId25">
                      <a:extLst>
                        <a:ext uri="{28A0092B-C50C-407E-A947-70E740481C1C}">
                          <a14:useLocalDpi xmlns:a14="http://schemas.microsoft.com/office/drawing/2010/main" val="0"/>
                        </a:ext>
                      </a:extLst>
                    </a:blip>
                    <a:stretch>
                      <a:fillRect/>
                    </a:stretch>
                  </pic:blipFill>
                  <pic:spPr>
                    <a:xfrm>
                      <a:off x="0" y="0"/>
                      <a:ext cx="6159917" cy="2645229"/>
                    </a:xfrm>
                    <a:prstGeom prst="rect">
                      <a:avLst/>
                    </a:prstGeom>
                  </pic:spPr>
                </pic:pic>
              </a:graphicData>
            </a:graphic>
          </wp:anchor>
        </w:drawing>
      </w:r>
      <w:r w:rsidR="00DF6964">
        <w:t>Usability Heuristic – Consistency and standards</w:t>
      </w:r>
    </w:p>
    <w:p w14:paraId="706E3440" w14:textId="67007CC7" w:rsidR="00DF6964" w:rsidRPr="003326B6" w:rsidRDefault="00CC446F" w:rsidP="003326B6">
      <w:pPr>
        <w:pStyle w:val="Heading4"/>
        <w:jc w:val="center"/>
        <w:rPr>
          <w:b w:val="0"/>
        </w:rPr>
      </w:pPr>
      <w:r w:rsidRPr="00CC446F">
        <w:rPr>
          <w:b w:val="0"/>
        </w:rPr>
        <w:t>Figure 9. Landing Pages</w:t>
      </w:r>
    </w:p>
    <w:p w14:paraId="2B281160" w14:textId="2FCE63B9" w:rsidR="00DF6964" w:rsidRDefault="00DF6964" w:rsidP="00DF6964">
      <w:pPr>
        <w:pStyle w:val="Heading1"/>
        <w:ind w:firstLine="0"/>
      </w:pPr>
    </w:p>
    <w:p w14:paraId="50B79ADC" w14:textId="07809F6E" w:rsidR="003326B6" w:rsidRDefault="003326B6" w:rsidP="003326B6">
      <w:pPr>
        <w:pStyle w:val="BodyText"/>
      </w:pPr>
      <w:r>
        <w:t xml:space="preserve">Consistency means that there is some form of harmonious uniformity or agreement among things or parts. As shown in Figure 9, notice how the body content in each of the pages is contained within the same width, this is to give a uniform look and feel across all the webpages. It would not look nice if the body content </w:t>
      </w:r>
      <w:r w:rsidR="0037303A">
        <w:t>is</w:t>
      </w:r>
      <w:r>
        <w:t xml:space="preserve"> of different sizes, this would make users feel odd</w:t>
      </w:r>
      <w:r w:rsidR="00953B78">
        <w:t xml:space="preserve"> and less inclined to visit the website.</w:t>
      </w:r>
    </w:p>
    <w:p w14:paraId="6C70E7DF" w14:textId="5FBDB656" w:rsidR="0037303A" w:rsidRDefault="0037303A" w:rsidP="003326B6">
      <w:pPr>
        <w:pStyle w:val="BodyText"/>
      </w:pPr>
    </w:p>
    <w:p w14:paraId="511943FF" w14:textId="77777777" w:rsidR="006A74CE" w:rsidRDefault="006A74CE">
      <w:pPr>
        <w:widowControl/>
        <w:spacing w:after="200" w:line="276" w:lineRule="auto"/>
        <w:rPr>
          <w:rFonts w:ascii="Arial" w:eastAsia="Arial" w:hAnsi="Arial"/>
          <w:b/>
          <w:bCs/>
          <w:sz w:val="26"/>
          <w:szCs w:val="26"/>
        </w:rPr>
      </w:pPr>
      <w:r>
        <w:br w:type="page"/>
      </w:r>
    </w:p>
    <w:p w14:paraId="744358FF" w14:textId="0C772028" w:rsidR="0037303A" w:rsidRDefault="0037303A" w:rsidP="00A5057C">
      <w:pPr>
        <w:pStyle w:val="Heading1"/>
        <w:numPr>
          <w:ilvl w:val="2"/>
          <w:numId w:val="2"/>
        </w:numPr>
      </w:pPr>
      <w:r>
        <w:lastRenderedPageBreak/>
        <w:t>Usability Heuristic – Error Prevention</w:t>
      </w:r>
    </w:p>
    <w:p w14:paraId="0C08F8E8" w14:textId="591D891C" w:rsidR="0037303A" w:rsidRDefault="006A74CE" w:rsidP="003326B6">
      <w:pPr>
        <w:pStyle w:val="BodyText"/>
      </w:pPr>
      <w:r>
        <w:rPr>
          <w:noProof/>
        </w:rPr>
        <w:drawing>
          <wp:anchor distT="0" distB="0" distL="114300" distR="114300" simplePos="0" relativeHeight="251668480" behindDoc="0" locked="0" layoutInCell="1" allowOverlap="1" wp14:anchorId="618E40CD" wp14:editId="7471D76E">
            <wp:simplePos x="0" y="0"/>
            <wp:positionH relativeFrom="margin">
              <wp:align>center</wp:align>
            </wp:positionH>
            <wp:positionV relativeFrom="margin">
              <wp:posOffset>266065</wp:posOffset>
            </wp:positionV>
            <wp:extent cx="1600200" cy="15062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rotWithShape="1">
                    <a:blip r:embed="rId22">
                      <a:extLst>
                        <a:ext uri="{28A0092B-C50C-407E-A947-70E740481C1C}">
                          <a14:useLocalDpi xmlns:a14="http://schemas.microsoft.com/office/drawing/2010/main" val="0"/>
                        </a:ext>
                      </a:extLst>
                    </a:blip>
                    <a:srcRect t="19756" b="27006"/>
                    <a:stretch/>
                  </pic:blipFill>
                  <pic:spPr bwMode="auto">
                    <a:xfrm>
                      <a:off x="0" y="0"/>
                      <a:ext cx="1600200" cy="150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4A4DF" w14:textId="4CE3C586" w:rsidR="00446BA4" w:rsidRDefault="00446BA4" w:rsidP="00446BA4">
      <w:pPr>
        <w:pStyle w:val="Heading4"/>
        <w:rPr>
          <w:b w:val="0"/>
        </w:rPr>
      </w:pPr>
    </w:p>
    <w:p w14:paraId="45A69B8A" w14:textId="2FF24ECD" w:rsidR="00446BA4" w:rsidRDefault="00446BA4" w:rsidP="00446BA4">
      <w:pPr>
        <w:pStyle w:val="Heading4"/>
        <w:rPr>
          <w:b w:val="0"/>
        </w:rPr>
      </w:pPr>
    </w:p>
    <w:p w14:paraId="6BD10BCB" w14:textId="77777777" w:rsidR="00446BA4" w:rsidRDefault="00446BA4" w:rsidP="00446BA4">
      <w:pPr>
        <w:pStyle w:val="Heading4"/>
        <w:rPr>
          <w:b w:val="0"/>
        </w:rPr>
      </w:pPr>
    </w:p>
    <w:p w14:paraId="40A0C76D" w14:textId="3BCE7823" w:rsidR="00446BA4" w:rsidRDefault="00446BA4" w:rsidP="00446BA4">
      <w:pPr>
        <w:pStyle w:val="Heading4"/>
        <w:rPr>
          <w:b w:val="0"/>
        </w:rPr>
      </w:pPr>
    </w:p>
    <w:p w14:paraId="35E882AD" w14:textId="3386A0B6" w:rsidR="00446BA4" w:rsidRDefault="00446BA4" w:rsidP="00446BA4">
      <w:pPr>
        <w:pStyle w:val="Heading4"/>
        <w:jc w:val="center"/>
        <w:rPr>
          <w:b w:val="0"/>
        </w:rPr>
      </w:pPr>
    </w:p>
    <w:p w14:paraId="5632C71A" w14:textId="4CC11AE0" w:rsidR="006A74CE" w:rsidRPr="006A74CE" w:rsidRDefault="00446BA4" w:rsidP="006A74CE">
      <w:pPr>
        <w:pStyle w:val="Heading4"/>
        <w:jc w:val="center"/>
        <w:rPr>
          <w:b w:val="0"/>
        </w:rPr>
      </w:pPr>
      <w:r w:rsidRPr="00CC446F">
        <w:rPr>
          <w:b w:val="0"/>
        </w:rPr>
        <w:t xml:space="preserve">Figure </w:t>
      </w:r>
      <w:r>
        <w:rPr>
          <w:b w:val="0"/>
        </w:rPr>
        <w:t>10</w:t>
      </w:r>
      <w:r w:rsidRPr="00CC446F">
        <w:rPr>
          <w:b w:val="0"/>
        </w:rPr>
        <w:t>.</w:t>
      </w:r>
      <w:r>
        <w:rPr>
          <w:b w:val="0"/>
        </w:rPr>
        <w:t xml:space="preserve"> Details Page</w:t>
      </w:r>
    </w:p>
    <w:p w14:paraId="33B4AC9F" w14:textId="77777777" w:rsidR="006A74CE" w:rsidRPr="006A74CE" w:rsidRDefault="006A74CE" w:rsidP="006A74CE">
      <w:pPr>
        <w:pStyle w:val="BodyText"/>
        <w:ind w:left="0"/>
        <w:rPr>
          <w:sz w:val="18"/>
        </w:rPr>
      </w:pPr>
    </w:p>
    <w:p w14:paraId="2122F3FF" w14:textId="334EA0F3" w:rsidR="00446BA4" w:rsidRDefault="00446BA4" w:rsidP="00446BA4">
      <w:pPr>
        <w:pStyle w:val="BodyText"/>
      </w:pPr>
      <w:r>
        <w:t xml:space="preserve">Error prevention means that there is some form of design and logic to prevent a problem from occurring in the first place. Since the purpose of this page is to display the details of animal shows and feedings, timings will be involved. This also means that the animal </w:t>
      </w:r>
      <w:proofErr w:type="gramStart"/>
      <w:r>
        <w:t>shows</w:t>
      </w:r>
      <w:proofErr w:type="gramEnd"/>
      <w:r>
        <w:t xml:space="preserve"> or feedings will not happen all day round, therefore there needs to be a message to indicate to users that there are no more shows or feedings for the day as seen in Figure 10.</w:t>
      </w:r>
    </w:p>
    <w:p w14:paraId="3152C59E" w14:textId="7ECC570B" w:rsidR="004810AE" w:rsidRPr="006A74CE" w:rsidRDefault="004810AE" w:rsidP="00446BA4">
      <w:pPr>
        <w:pStyle w:val="BodyText"/>
        <w:rPr>
          <w:sz w:val="10"/>
        </w:rPr>
      </w:pPr>
    </w:p>
    <w:p w14:paraId="46B61313" w14:textId="329B2FC8" w:rsidR="008F2F61" w:rsidRPr="000D31FB" w:rsidRDefault="006A74CE" w:rsidP="00A5057C">
      <w:pPr>
        <w:pStyle w:val="Heading1"/>
        <w:numPr>
          <w:ilvl w:val="2"/>
          <w:numId w:val="2"/>
        </w:numPr>
      </w:pPr>
      <w:r>
        <w:rPr>
          <w:noProof/>
        </w:rPr>
        <w:drawing>
          <wp:anchor distT="0" distB="0" distL="114300" distR="114300" simplePos="0" relativeHeight="251669504" behindDoc="0" locked="0" layoutInCell="1" allowOverlap="1" wp14:anchorId="0439731B" wp14:editId="13CC8A76">
            <wp:simplePos x="0" y="0"/>
            <wp:positionH relativeFrom="margin">
              <wp:align>left</wp:align>
            </wp:positionH>
            <wp:positionV relativeFrom="margin">
              <wp:posOffset>3612515</wp:posOffset>
            </wp:positionV>
            <wp:extent cx="5731510" cy="2461260"/>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nimalist.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anchor>
        </w:drawing>
      </w:r>
      <w:r w:rsidR="008F2F61">
        <w:t>Usability Heuristic – Aesthetic and minimalist design</w:t>
      </w:r>
    </w:p>
    <w:p w14:paraId="25975CEE" w14:textId="50B7B4AD" w:rsidR="0054103A" w:rsidRDefault="008F2F61" w:rsidP="000D31FB">
      <w:pPr>
        <w:pStyle w:val="Heading4"/>
        <w:jc w:val="center"/>
        <w:rPr>
          <w:b w:val="0"/>
        </w:rPr>
      </w:pPr>
      <w:r>
        <w:rPr>
          <w:b w:val="0"/>
        </w:rPr>
        <w:t>F</w:t>
      </w:r>
      <w:r w:rsidR="000D31FB">
        <w:rPr>
          <w:b w:val="0"/>
        </w:rPr>
        <w:t>i</w:t>
      </w:r>
      <w:r w:rsidRPr="00CC446F">
        <w:rPr>
          <w:b w:val="0"/>
        </w:rPr>
        <w:t xml:space="preserve">gure </w:t>
      </w:r>
      <w:r>
        <w:rPr>
          <w:b w:val="0"/>
        </w:rPr>
        <w:t>11</w:t>
      </w:r>
      <w:r w:rsidRPr="00CC446F">
        <w:rPr>
          <w:b w:val="0"/>
        </w:rPr>
        <w:t>.</w:t>
      </w:r>
      <w:r>
        <w:rPr>
          <w:b w:val="0"/>
        </w:rPr>
        <w:t xml:space="preserve"> Landing Pages</w:t>
      </w:r>
    </w:p>
    <w:p w14:paraId="46EF48AC" w14:textId="2DA59C87" w:rsidR="000D31FB" w:rsidRPr="006A74CE" w:rsidRDefault="000D31FB" w:rsidP="000D31FB">
      <w:pPr>
        <w:rPr>
          <w:sz w:val="12"/>
        </w:rPr>
      </w:pPr>
    </w:p>
    <w:p w14:paraId="4710CA1C" w14:textId="348CCAC5" w:rsidR="000D31FB" w:rsidRDefault="000D31FB" w:rsidP="000D31FB">
      <w:pPr>
        <w:pStyle w:val="BodyText"/>
      </w:pPr>
      <w:r>
        <w:t xml:space="preserve">Aesthetic and minimalist design means that the webpage should not be overly cluttered with loads of unnecessary information which makes it hard for the users to read. The webpage should be nice and clean, populated with the necessary information to get the message or intention across to the user. Notice from Figure 11, all the webpages are not populated with unnecessary information, it only </w:t>
      </w:r>
      <w:r w:rsidR="00006A2B">
        <w:t>contains</w:t>
      </w:r>
      <w:r>
        <w:t xml:space="preserve"> information that is relevant to each individual webpage.</w:t>
      </w:r>
    </w:p>
    <w:p w14:paraId="184BBAAA" w14:textId="77777777" w:rsidR="006A74CE" w:rsidRPr="006A74CE" w:rsidRDefault="006A74CE" w:rsidP="000D31FB">
      <w:pPr>
        <w:pStyle w:val="BodyText"/>
        <w:rPr>
          <w:sz w:val="4"/>
        </w:rPr>
      </w:pPr>
    </w:p>
    <w:p w14:paraId="44570768" w14:textId="7A7131C9" w:rsidR="000D31FB" w:rsidRPr="006A74CE" w:rsidRDefault="000D31FB">
      <w:pPr>
        <w:widowControl/>
        <w:spacing w:after="200" w:line="276" w:lineRule="auto"/>
        <w:rPr>
          <w:rFonts w:ascii="Arial" w:hAnsi="Arial" w:cs="Arial"/>
          <w:b/>
          <w:sz w:val="2"/>
          <w:szCs w:val="33"/>
        </w:rPr>
      </w:pPr>
    </w:p>
    <w:p w14:paraId="2B99AA3C" w14:textId="77777777" w:rsidR="00F63AF1" w:rsidRDefault="00F63AF1" w:rsidP="00F63AF1">
      <w:pPr>
        <w:pStyle w:val="BodyText"/>
      </w:pPr>
      <w:r>
        <w:t>Knowledge learned in school that was applied in this section:</w:t>
      </w:r>
    </w:p>
    <w:p w14:paraId="41248CC0" w14:textId="77777777" w:rsidR="00F63AF1" w:rsidRDefault="00F63AF1" w:rsidP="00F63AF1">
      <w:pPr>
        <w:pStyle w:val="BodyText"/>
        <w:numPr>
          <w:ilvl w:val="0"/>
          <w:numId w:val="17"/>
        </w:numPr>
      </w:pPr>
      <w:r>
        <w:t>ICT 2102 – Human Computer Interaction</w:t>
      </w:r>
    </w:p>
    <w:p w14:paraId="32386A22" w14:textId="547F6626" w:rsidR="00F63AF1" w:rsidRDefault="00F63AF1" w:rsidP="00F63AF1">
      <w:pPr>
        <w:pStyle w:val="BodyText"/>
        <w:numPr>
          <w:ilvl w:val="1"/>
          <w:numId w:val="17"/>
        </w:numPr>
      </w:pPr>
      <w:r>
        <w:t>The design principles and usability principles learned in this module is being applied here.</w:t>
      </w:r>
    </w:p>
    <w:p w14:paraId="6162A21A" w14:textId="77777777" w:rsidR="005A152A" w:rsidRDefault="005A152A">
      <w:pPr>
        <w:widowControl/>
        <w:spacing w:after="200" w:line="276" w:lineRule="auto"/>
        <w:rPr>
          <w:rFonts w:ascii="Arial" w:eastAsia="Arial" w:hAnsi="Arial"/>
          <w:b/>
          <w:bCs/>
          <w:sz w:val="26"/>
          <w:szCs w:val="26"/>
        </w:rPr>
      </w:pPr>
      <w:r>
        <w:br w:type="page"/>
      </w:r>
    </w:p>
    <w:p w14:paraId="0A468C2A" w14:textId="642B04C3" w:rsidR="00006A2B" w:rsidRDefault="00006A2B" w:rsidP="00A5057C">
      <w:pPr>
        <w:pStyle w:val="Heading1"/>
        <w:numPr>
          <w:ilvl w:val="0"/>
          <w:numId w:val="2"/>
        </w:numPr>
      </w:pPr>
      <w:r>
        <w:lastRenderedPageBreak/>
        <w:t>Relevant Literature</w:t>
      </w:r>
    </w:p>
    <w:p w14:paraId="45C850D3" w14:textId="2CAC9FFC" w:rsidR="00006A2B" w:rsidRPr="006A74CE" w:rsidRDefault="00006A2B" w:rsidP="00006A2B">
      <w:pPr>
        <w:pStyle w:val="Heading1"/>
        <w:ind w:firstLine="0"/>
        <w:rPr>
          <w:sz w:val="2"/>
        </w:rPr>
      </w:pPr>
    </w:p>
    <w:p w14:paraId="51DE959D" w14:textId="41F7EF98" w:rsidR="00006A2B" w:rsidRDefault="00006A2B" w:rsidP="00597681">
      <w:pPr>
        <w:pStyle w:val="BodyText"/>
      </w:pPr>
      <w:r>
        <w:t>This section describes the comparison made between the project’s captive portal and other captive portals. The scope of comparison would be to compare captive portals located in Singapore.</w:t>
      </w:r>
      <w:r w:rsidR="00597681">
        <w:t xml:space="preserve"> </w:t>
      </w:r>
      <w:r>
        <w:t>There are many different type of captive portals</w:t>
      </w:r>
      <w:r w:rsidR="00597681">
        <w:t xml:space="preserve"> some of which include Application based</w:t>
      </w:r>
      <w:r w:rsidR="00844959">
        <w:t xml:space="preserve"> access</w:t>
      </w:r>
      <w:r w:rsidR="00597681">
        <w:t xml:space="preserve">, Short Duration based access, registration </w:t>
      </w:r>
      <w:proofErr w:type="gramStart"/>
      <w:r w:rsidR="00597681">
        <w:t>based</w:t>
      </w:r>
      <w:proofErr w:type="gramEnd"/>
      <w:r w:rsidR="00597681">
        <w:t xml:space="preserve"> and no registration based.</w:t>
      </w:r>
    </w:p>
    <w:p w14:paraId="5FAF849E" w14:textId="77777777" w:rsidR="00537F8B" w:rsidRDefault="00537F8B" w:rsidP="00597681">
      <w:pPr>
        <w:pStyle w:val="BodyText"/>
      </w:pPr>
    </w:p>
    <w:p w14:paraId="2A4D1C42" w14:textId="415044FC" w:rsidR="00597681" w:rsidRDefault="00597681" w:rsidP="00A5057C">
      <w:pPr>
        <w:pStyle w:val="Heading1"/>
        <w:numPr>
          <w:ilvl w:val="1"/>
          <w:numId w:val="2"/>
        </w:numPr>
      </w:pPr>
      <w:r>
        <w:t>Application Based</w:t>
      </w:r>
      <w:r w:rsidR="00550CEB">
        <w:t xml:space="preserve"> Access</w:t>
      </w:r>
    </w:p>
    <w:p w14:paraId="6343431C" w14:textId="77777777" w:rsidR="00597681" w:rsidRDefault="00597681" w:rsidP="00597681">
      <w:pPr>
        <w:pStyle w:val="BodyText"/>
      </w:pPr>
    </w:p>
    <w:p w14:paraId="5540C463" w14:textId="35BD3422" w:rsidR="00597681" w:rsidRDefault="00597681" w:rsidP="00597681">
      <w:pPr>
        <w:pStyle w:val="BodyText"/>
      </w:pPr>
      <w:r>
        <w:t>Application based captive portal is one of the ways to implement a captive portal to captivate user to register an account with the application in exchange for free wifi. It is a great way to collect data on user’s personal information, but it becomes a hassle towards some users. This is because not all users are inclined to download an app just to use the free wifi in an area. However, there are solutions to curb this issue and that is to provide incentives when a user downloads an app and registers an account through the app. This solves the problems but also means that the pool of registered users</w:t>
      </w:r>
      <w:r w:rsidR="00844959">
        <w:t xml:space="preserve"> will be relatively small.</w:t>
      </w:r>
      <w:r w:rsidR="007E477A">
        <w:t xml:space="preserve"> This type of captive portal is widely used in hotels as the perks can all be linked through the app.</w:t>
      </w:r>
    </w:p>
    <w:p w14:paraId="3685CAA7" w14:textId="1075F286" w:rsidR="007E477A" w:rsidRPr="0090707E" w:rsidRDefault="007E477A" w:rsidP="00597681">
      <w:pPr>
        <w:pStyle w:val="BodyText"/>
        <w:rPr>
          <w:sz w:val="16"/>
        </w:rPr>
      </w:pPr>
    </w:p>
    <w:p w14:paraId="17E5BD79" w14:textId="2FAD2E77" w:rsidR="007E477A" w:rsidRDefault="007E477A" w:rsidP="00597681">
      <w:pPr>
        <w:pStyle w:val="BodyText"/>
      </w:pPr>
      <w:r>
        <w:t>The application based access method of implementing a captive portal will not bode so well visitors visiting the park. The purpose of visitors coming to the parks is to visit the animal exhibitions and have a memorable fun time, they will not want to download an app just to use the free wifi provided by the parks.</w:t>
      </w:r>
    </w:p>
    <w:p w14:paraId="21DC5783" w14:textId="77777777" w:rsidR="00537C59" w:rsidRPr="00537F8B" w:rsidRDefault="00537C59" w:rsidP="00537C59">
      <w:pPr>
        <w:pStyle w:val="BodyText"/>
        <w:ind w:left="0"/>
        <w:rPr>
          <w:sz w:val="16"/>
        </w:rPr>
      </w:pPr>
    </w:p>
    <w:p w14:paraId="06ED817F" w14:textId="4BEAB203" w:rsidR="00844959" w:rsidRDefault="00844959" w:rsidP="00A5057C">
      <w:pPr>
        <w:pStyle w:val="Heading1"/>
        <w:numPr>
          <w:ilvl w:val="1"/>
          <w:numId w:val="2"/>
        </w:numPr>
      </w:pPr>
      <w:r>
        <w:t>Short Duration Based Access</w:t>
      </w:r>
    </w:p>
    <w:p w14:paraId="3DB56657" w14:textId="77777777" w:rsidR="00006A2B" w:rsidRPr="00537F8B" w:rsidRDefault="00006A2B" w:rsidP="00006A2B">
      <w:pPr>
        <w:pStyle w:val="Heading1"/>
        <w:ind w:left="0" w:firstLine="0"/>
        <w:rPr>
          <w:sz w:val="16"/>
        </w:rPr>
      </w:pPr>
    </w:p>
    <w:p w14:paraId="1BBCDE18" w14:textId="568C3F9F" w:rsidR="00371B5B" w:rsidRDefault="007E477A" w:rsidP="00371B5B">
      <w:pPr>
        <w:pStyle w:val="BodyText"/>
      </w:pPr>
      <w:r>
        <w:t>Short duration based access is another way to implement a captive portal. It is normally implemented as a web application</w:t>
      </w:r>
      <w:r w:rsidR="00180538">
        <w:t xml:space="preserve"> to captivate users requiring users to exchange their personal information for the usage of free wifi. However, things are a little different here. Compared to the rest of captive portals, </w:t>
      </w:r>
      <w:r w:rsidR="00371B5B">
        <w:t>if</w:t>
      </w:r>
      <w:r w:rsidR="00180538">
        <w:t xml:space="preserve"> the user is granted access to the wifi, the duration users </w:t>
      </w:r>
      <w:r w:rsidR="00F241A9">
        <w:t>can</w:t>
      </w:r>
      <w:r w:rsidR="00180538">
        <w:t xml:space="preserve"> use is unlimited</w:t>
      </w:r>
      <w:r w:rsidR="00371B5B">
        <w:t xml:space="preserve"> but not for the short duration based access. In short duration based access, users who are granted access to use the free wifi will be limited to a finite amount of time before it expires. It also comes with tier based access in which the usage duration of wifi depends on the type of account registered with the business.</w:t>
      </w:r>
    </w:p>
    <w:p w14:paraId="77F2F2C8" w14:textId="72E64413" w:rsidR="00371B5B" w:rsidRPr="00537F8B" w:rsidRDefault="00371B5B" w:rsidP="00371B5B">
      <w:pPr>
        <w:pStyle w:val="BodyText"/>
        <w:rPr>
          <w:sz w:val="16"/>
        </w:rPr>
      </w:pPr>
    </w:p>
    <w:p w14:paraId="06CE73EF" w14:textId="14B66932" w:rsidR="00371B5B" w:rsidRDefault="00371B5B" w:rsidP="00371B5B">
      <w:pPr>
        <w:pStyle w:val="BodyText"/>
      </w:pPr>
      <w:r>
        <w:t>This type of captive portal will not really bode well with visitors in the parks. Because of the location of the parks, the surrounding areas are mainly forested areas, and this means network connectivity from the sim card may get weaker as visitors venture deeper into the parks. If this type of captive portal were to be implemented, it will degrade the visitor’s experience which does not fit with the value of enhancing visitor’s experience.</w:t>
      </w:r>
      <w:r w:rsidR="00943C4B">
        <w:t xml:space="preserve"> This type of captive portal can also be widely seen in cafes. </w:t>
      </w:r>
    </w:p>
    <w:p w14:paraId="51B6E70D" w14:textId="1DEB2567" w:rsidR="00411D6B" w:rsidRPr="00537F8B" w:rsidRDefault="00411D6B" w:rsidP="00371B5B">
      <w:pPr>
        <w:pStyle w:val="BodyText"/>
        <w:rPr>
          <w:sz w:val="16"/>
        </w:rPr>
      </w:pPr>
    </w:p>
    <w:p w14:paraId="789C5B7C" w14:textId="20C66977" w:rsidR="00411D6B" w:rsidRDefault="00411D6B" w:rsidP="00A5057C">
      <w:pPr>
        <w:pStyle w:val="Heading1"/>
        <w:numPr>
          <w:ilvl w:val="1"/>
          <w:numId w:val="2"/>
        </w:numPr>
      </w:pPr>
      <w:r>
        <w:t>Registration Based Access</w:t>
      </w:r>
    </w:p>
    <w:p w14:paraId="216E9B8F" w14:textId="77777777" w:rsidR="00411D6B" w:rsidRPr="00537F8B" w:rsidRDefault="00411D6B" w:rsidP="00411D6B">
      <w:pPr>
        <w:pStyle w:val="Heading1"/>
        <w:ind w:left="0" w:firstLine="0"/>
        <w:rPr>
          <w:sz w:val="16"/>
        </w:rPr>
      </w:pPr>
    </w:p>
    <w:p w14:paraId="2B528C00" w14:textId="2EE9D835" w:rsidR="00411D6B" w:rsidRDefault="00F241A9" w:rsidP="00411D6B">
      <w:pPr>
        <w:pStyle w:val="BodyText"/>
      </w:pPr>
      <w:r>
        <w:t>Registration based access works almost as the short duration based access except that users who are granted access to the wifi network will have unlimited duration of wifi usage. The key difference is that users will have to provide some form of personal information in exchange for usage of free wifi. This type of captive portal is normally implemented on a web application so that the landing page of the captive portal will automatically launch when users connect to the wifi network.</w:t>
      </w:r>
      <w:r w:rsidR="00E15F2D">
        <w:t xml:space="preserve"> Personal information such as email address collected via the captive portal can be used to create new user accounts and </w:t>
      </w:r>
      <w:r w:rsidR="0023463C">
        <w:t>e-newsletter can be emailed to them.</w:t>
      </w:r>
    </w:p>
    <w:p w14:paraId="3E0BDDB2" w14:textId="20AD1597" w:rsidR="00E15F2D" w:rsidRDefault="00E15F2D" w:rsidP="00411D6B">
      <w:pPr>
        <w:pStyle w:val="BodyText"/>
      </w:pPr>
      <w:r>
        <w:lastRenderedPageBreak/>
        <w:t>This type of captive portal would prove to be useful to visitors in the parks, as they do not have to worry about downloading an app just to use free wifi or worrying about the limited duration to the usage of free wifi. On top of that users can receive e-newsletter through their email and be updated on any promotions or events happening in the parks.</w:t>
      </w:r>
      <w:r w:rsidR="00943C4B">
        <w:t xml:space="preserve"> This will be implemented in phase 2 of this project</w:t>
      </w:r>
      <w:r w:rsidR="00447D2A">
        <w:t>. This type of captive portal can be widely seen in shopping malls.</w:t>
      </w:r>
    </w:p>
    <w:p w14:paraId="2B220644" w14:textId="77777777" w:rsidR="00537F8B" w:rsidRDefault="00537F8B" w:rsidP="00411D6B">
      <w:pPr>
        <w:pStyle w:val="BodyText"/>
      </w:pPr>
    </w:p>
    <w:p w14:paraId="518AC5F5" w14:textId="71F28407" w:rsidR="008B705B" w:rsidRDefault="008B705B" w:rsidP="00A5057C">
      <w:pPr>
        <w:pStyle w:val="Heading1"/>
        <w:numPr>
          <w:ilvl w:val="1"/>
          <w:numId w:val="2"/>
        </w:numPr>
      </w:pPr>
      <w:r>
        <w:t>No Registration Based Access</w:t>
      </w:r>
    </w:p>
    <w:p w14:paraId="2FF0D208" w14:textId="77777777" w:rsidR="008B705B" w:rsidRDefault="008B705B" w:rsidP="00411D6B">
      <w:pPr>
        <w:pStyle w:val="BodyText"/>
      </w:pPr>
    </w:p>
    <w:p w14:paraId="2E129F46" w14:textId="72B29212" w:rsidR="00E15F2D" w:rsidRDefault="00E15F2D" w:rsidP="00E15F2D">
      <w:pPr>
        <w:pStyle w:val="BodyText"/>
      </w:pPr>
      <w:r>
        <w:t>No registration based access works the same as registration based access except the fact that no personal information is required from the user in exchange of the usage of free wifi.</w:t>
      </w:r>
    </w:p>
    <w:p w14:paraId="479AB7A5" w14:textId="67585B64" w:rsidR="00447D2A" w:rsidRDefault="00447D2A" w:rsidP="00E15F2D">
      <w:pPr>
        <w:pStyle w:val="BodyText"/>
      </w:pPr>
      <w:r>
        <w:t>Users will just have to agree to the terms and conditions, click a button and they will be granted access to use the free wifi. This is the easiest and simplest way of implementing a captive portal. This will appeal to visitors in the park as they do not have to provide any form of personal information and will be implemented in phase 1</w:t>
      </w:r>
      <w:r w:rsidR="00D62498">
        <w:t xml:space="preserve"> of this project</w:t>
      </w:r>
      <w:r>
        <w:t>.</w:t>
      </w:r>
    </w:p>
    <w:p w14:paraId="43B6FCEB" w14:textId="77777777" w:rsidR="004A4EBB" w:rsidRDefault="004A4EBB" w:rsidP="004A4EBB">
      <w:pPr>
        <w:pStyle w:val="BodyText"/>
        <w:ind w:left="0"/>
      </w:pPr>
    </w:p>
    <w:p w14:paraId="7F200E15" w14:textId="6713202F" w:rsidR="00603EE3" w:rsidRDefault="00603EE3" w:rsidP="00A5057C">
      <w:pPr>
        <w:pStyle w:val="Heading1"/>
        <w:numPr>
          <w:ilvl w:val="0"/>
          <w:numId w:val="2"/>
        </w:numPr>
      </w:pPr>
      <w:r>
        <w:t>Implementation Phase</w:t>
      </w:r>
    </w:p>
    <w:p w14:paraId="0BC9316B" w14:textId="77777777" w:rsidR="00603EE3" w:rsidRPr="000C29E7" w:rsidRDefault="00603EE3" w:rsidP="00603EE3">
      <w:pPr>
        <w:pStyle w:val="Heading1"/>
        <w:ind w:firstLine="0"/>
        <w:rPr>
          <w:sz w:val="22"/>
        </w:rPr>
      </w:pPr>
    </w:p>
    <w:p w14:paraId="40799E07" w14:textId="5A1814E5" w:rsidR="00603EE3" w:rsidRDefault="00603EE3" w:rsidP="00603EE3">
      <w:pPr>
        <w:pStyle w:val="BodyText"/>
      </w:pPr>
      <w:r>
        <w:t>This section explains in details</w:t>
      </w:r>
      <w:r w:rsidR="00A94C45">
        <w:t xml:space="preserve"> of how </w:t>
      </w:r>
      <w:r w:rsidR="005C6891">
        <w:t>the project is to be implemented, the type of codes that is to be used and the explanation of user features with reference to the codebase</w:t>
      </w:r>
      <w:r w:rsidR="007500C8">
        <w:t xml:space="preserve"> (documentation)</w:t>
      </w:r>
      <w:r w:rsidR="005C6891">
        <w:t>.</w:t>
      </w:r>
    </w:p>
    <w:p w14:paraId="1D9C82DB" w14:textId="6A664976" w:rsidR="003D2679" w:rsidRDefault="003D2679" w:rsidP="00603EE3">
      <w:pPr>
        <w:pStyle w:val="BodyText"/>
      </w:pPr>
    </w:p>
    <w:p w14:paraId="02712372" w14:textId="5F4D53CB" w:rsidR="003D2679" w:rsidRDefault="003D2679" w:rsidP="00A5057C">
      <w:pPr>
        <w:pStyle w:val="Heading1"/>
        <w:numPr>
          <w:ilvl w:val="1"/>
          <w:numId w:val="2"/>
        </w:numPr>
      </w:pPr>
      <w:r>
        <w:t>Implementation Details</w:t>
      </w:r>
    </w:p>
    <w:p w14:paraId="5C56F769" w14:textId="77777777" w:rsidR="003D2679" w:rsidRPr="00537F8B" w:rsidRDefault="003D2679" w:rsidP="003D2679">
      <w:pPr>
        <w:pStyle w:val="Heading1"/>
        <w:ind w:firstLine="0"/>
        <w:rPr>
          <w:sz w:val="16"/>
        </w:rPr>
      </w:pPr>
    </w:p>
    <w:p w14:paraId="231F7495" w14:textId="25E28A71" w:rsidR="00676701" w:rsidRDefault="00676701" w:rsidP="003D2679">
      <w:pPr>
        <w:pStyle w:val="BodyText"/>
      </w:pPr>
      <w:r>
        <w:t xml:space="preserve">Once </w:t>
      </w:r>
      <w:r w:rsidR="0066324C">
        <w:t>the design phase is over, implementation phase will take over. In the implementation phase, I will be dwelling on the technical aspect of the project, to implement the captive portal by writing codes.</w:t>
      </w:r>
    </w:p>
    <w:p w14:paraId="7EE5D695" w14:textId="77777777" w:rsidR="0066324C" w:rsidRPr="00537F8B" w:rsidRDefault="0066324C" w:rsidP="003D2679">
      <w:pPr>
        <w:pStyle w:val="BodyText"/>
        <w:rPr>
          <w:sz w:val="16"/>
        </w:rPr>
      </w:pPr>
    </w:p>
    <w:p w14:paraId="6F86275F" w14:textId="1B6F97CE" w:rsidR="003D2679" w:rsidRDefault="003D2679" w:rsidP="003D2679">
      <w:pPr>
        <w:pStyle w:val="BodyText"/>
      </w:pPr>
      <w:r>
        <w:t>This project</w:t>
      </w:r>
      <w:r w:rsidR="00AA67A7">
        <w:t xml:space="preserve"> will be implemented in 2 phases, Phase 1 and 2. Phase 1 implementation will be focused on the no registration based access type of captive portal whereby no personal information is required from the user in exchange for free wifi. Phase 2 implementation will be focused on the registration based access where by users will have a choice to either provide their email address in exchange for usage of free wifi or social sign-in to their social media account in exchange for usage of free wifi. Phase 1 has been completed and Phase 2 is still work in progress. Next details on the codebase will be mentioned. After every implementation, the captive portal will be checked against a set of test cases to ensure that the requirements are met.</w:t>
      </w:r>
    </w:p>
    <w:p w14:paraId="518B8F61" w14:textId="223FADD7" w:rsidR="00AA67A7" w:rsidRPr="00537F8B" w:rsidRDefault="00AA67A7" w:rsidP="003D2679">
      <w:pPr>
        <w:pStyle w:val="BodyText"/>
        <w:rPr>
          <w:sz w:val="16"/>
        </w:rPr>
      </w:pPr>
    </w:p>
    <w:p w14:paraId="66E713B5" w14:textId="44496F9B" w:rsidR="00AA67A7" w:rsidRDefault="00AA67A7" w:rsidP="00A5057C">
      <w:pPr>
        <w:pStyle w:val="Heading1"/>
        <w:numPr>
          <w:ilvl w:val="1"/>
          <w:numId w:val="2"/>
        </w:numPr>
      </w:pPr>
      <w:r>
        <w:t>Codebase</w:t>
      </w:r>
    </w:p>
    <w:p w14:paraId="504B625A" w14:textId="77777777" w:rsidR="00AA67A7" w:rsidRPr="00537F8B" w:rsidRDefault="00AA67A7" w:rsidP="00AA67A7">
      <w:pPr>
        <w:pStyle w:val="Heading1"/>
        <w:ind w:firstLine="0"/>
        <w:rPr>
          <w:sz w:val="16"/>
        </w:rPr>
      </w:pPr>
    </w:p>
    <w:p w14:paraId="4B816310" w14:textId="7159D433" w:rsidR="00114220" w:rsidRDefault="00114220" w:rsidP="003D2679">
      <w:pPr>
        <w:pStyle w:val="BodyText"/>
      </w:pPr>
      <w:r>
        <w:t>This section will explain in detail the various types of codes used to implement the captive portal which covers the area of front-end, back-end and database areas</w:t>
      </w:r>
      <w:r w:rsidR="0076012C">
        <w:t>. It includes justification as to why certain languages are used over others.</w:t>
      </w:r>
    </w:p>
    <w:p w14:paraId="7B3DF238" w14:textId="77777777" w:rsidR="00114220" w:rsidRDefault="00114220" w:rsidP="003D2679">
      <w:pPr>
        <w:pStyle w:val="BodyText"/>
      </w:pPr>
    </w:p>
    <w:p w14:paraId="1B156758" w14:textId="3BDE77AC" w:rsidR="00114220" w:rsidRDefault="00114220" w:rsidP="00114220">
      <w:pPr>
        <w:pStyle w:val="BodyText"/>
      </w:pPr>
      <w:r>
        <w:t>For the front-end portion, the following codes will be used:</w:t>
      </w:r>
    </w:p>
    <w:p w14:paraId="0E9894C1" w14:textId="5A74D453" w:rsidR="00114220" w:rsidRDefault="00114220" w:rsidP="00A5057C">
      <w:pPr>
        <w:pStyle w:val="BodyText"/>
        <w:numPr>
          <w:ilvl w:val="0"/>
          <w:numId w:val="17"/>
        </w:numPr>
      </w:pPr>
      <w:r>
        <w:t>HTML5</w:t>
      </w:r>
    </w:p>
    <w:p w14:paraId="4F025C9A" w14:textId="43828D47" w:rsidR="00114220" w:rsidRDefault="00114220" w:rsidP="00A5057C">
      <w:pPr>
        <w:pStyle w:val="BodyText"/>
        <w:numPr>
          <w:ilvl w:val="1"/>
          <w:numId w:val="17"/>
        </w:numPr>
      </w:pPr>
      <w:r>
        <w:t>To define the components of the webpage</w:t>
      </w:r>
    </w:p>
    <w:p w14:paraId="5F5797BD" w14:textId="4B198AF7" w:rsidR="00114220" w:rsidRDefault="00114220" w:rsidP="00A5057C">
      <w:pPr>
        <w:pStyle w:val="BodyText"/>
        <w:numPr>
          <w:ilvl w:val="0"/>
          <w:numId w:val="17"/>
        </w:numPr>
      </w:pPr>
      <w:r>
        <w:t>CSS3</w:t>
      </w:r>
    </w:p>
    <w:p w14:paraId="2DF4F47B" w14:textId="21C67ACD" w:rsidR="00114220" w:rsidRDefault="00114220" w:rsidP="00A5057C">
      <w:pPr>
        <w:pStyle w:val="BodyText"/>
        <w:numPr>
          <w:ilvl w:val="1"/>
          <w:numId w:val="17"/>
        </w:numPr>
      </w:pPr>
      <w:r>
        <w:t>To add styling to the components of the webpage</w:t>
      </w:r>
    </w:p>
    <w:p w14:paraId="09FAEB41" w14:textId="675A878E" w:rsidR="00114220" w:rsidRDefault="00114220" w:rsidP="00A5057C">
      <w:pPr>
        <w:pStyle w:val="BodyText"/>
        <w:numPr>
          <w:ilvl w:val="0"/>
          <w:numId w:val="17"/>
        </w:numPr>
      </w:pPr>
      <w:r>
        <w:t>Flexbox</w:t>
      </w:r>
    </w:p>
    <w:p w14:paraId="170F40BC" w14:textId="34F850B2" w:rsidR="00114220" w:rsidRDefault="00114220" w:rsidP="00A5057C">
      <w:pPr>
        <w:pStyle w:val="BodyText"/>
        <w:numPr>
          <w:ilvl w:val="1"/>
          <w:numId w:val="17"/>
        </w:numPr>
      </w:pPr>
      <w:r>
        <w:t>To add layout to the components of the webpage</w:t>
      </w:r>
      <w:r w:rsidR="004300A4">
        <w:t xml:space="preserve"> similarly to bootstrap</w:t>
      </w:r>
    </w:p>
    <w:p w14:paraId="0EF8BF3B" w14:textId="4B9D4B0C" w:rsidR="00411DA5" w:rsidRDefault="00B55563" w:rsidP="00476544">
      <w:pPr>
        <w:pStyle w:val="BodyText"/>
      </w:pPr>
      <w:r>
        <w:lastRenderedPageBreak/>
        <w:t xml:space="preserve">The rationale behind choosing the above mentioned front-end codes is because the nature of the </w:t>
      </w:r>
      <w:r w:rsidR="009E1A49">
        <w:t xml:space="preserve">captive portal is to be implemented as a web application, the easiest and simplest way to is to use HTML5 and CSS3 as that is the basis of </w:t>
      </w:r>
      <w:r>
        <w:t>a typical</w:t>
      </w:r>
      <w:r w:rsidR="009E1A49">
        <w:t xml:space="preserve"> front-end webpage.</w:t>
      </w:r>
    </w:p>
    <w:p w14:paraId="3494D427" w14:textId="5BEBD723" w:rsidR="00411DA5" w:rsidRDefault="00411DA5" w:rsidP="009E1A49">
      <w:pPr>
        <w:pStyle w:val="BodyText"/>
      </w:pPr>
    </w:p>
    <w:p w14:paraId="3AAC4818" w14:textId="50BB8A3E" w:rsidR="00411DA5" w:rsidRDefault="00411DA5" w:rsidP="00411DA5">
      <w:pPr>
        <w:pStyle w:val="BodyText"/>
      </w:pPr>
      <w:r>
        <w:t>For the back-end portion, the following codes will be used:</w:t>
      </w:r>
    </w:p>
    <w:p w14:paraId="7E56A1D3" w14:textId="4BF04BD0" w:rsidR="00411DA5" w:rsidRDefault="00411DA5" w:rsidP="00411DA5">
      <w:pPr>
        <w:pStyle w:val="BodyText"/>
        <w:numPr>
          <w:ilvl w:val="0"/>
          <w:numId w:val="17"/>
        </w:numPr>
      </w:pPr>
      <w:r>
        <w:t>JavaScript</w:t>
      </w:r>
    </w:p>
    <w:p w14:paraId="5C8B0513" w14:textId="5104257C" w:rsidR="00411DA5" w:rsidRDefault="00411DA5" w:rsidP="00411DA5">
      <w:pPr>
        <w:pStyle w:val="BodyText"/>
        <w:numPr>
          <w:ilvl w:val="1"/>
          <w:numId w:val="17"/>
        </w:numPr>
      </w:pPr>
      <w:r>
        <w:t xml:space="preserve">To </w:t>
      </w:r>
      <w:r w:rsidR="007D6822">
        <w:t xml:space="preserve">apply to the HTML document to </w:t>
      </w:r>
      <w:r>
        <w:t xml:space="preserve">provide dynamic </w:t>
      </w:r>
      <w:r w:rsidR="007D6822">
        <w:t>content change</w:t>
      </w:r>
      <w:r>
        <w:t xml:space="preserve"> on websites</w:t>
      </w:r>
    </w:p>
    <w:p w14:paraId="5C4E999E" w14:textId="1B1F1AEB" w:rsidR="00411DA5" w:rsidRDefault="00EA1799" w:rsidP="00411DA5">
      <w:pPr>
        <w:pStyle w:val="BodyText"/>
        <w:numPr>
          <w:ilvl w:val="0"/>
          <w:numId w:val="17"/>
        </w:numPr>
      </w:pPr>
      <w:r>
        <w:t>Firebase Realtime Database</w:t>
      </w:r>
    </w:p>
    <w:p w14:paraId="4E683BEE" w14:textId="13550219" w:rsidR="00411DA5" w:rsidRDefault="00EA1799" w:rsidP="00411DA5">
      <w:pPr>
        <w:pStyle w:val="BodyText"/>
        <w:numPr>
          <w:ilvl w:val="1"/>
          <w:numId w:val="17"/>
        </w:numPr>
      </w:pPr>
      <w:r>
        <w:t>Act as an online storage to store the shows and feedings details aside from the images</w:t>
      </w:r>
    </w:p>
    <w:p w14:paraId="49A4F690" w14:textId="77777777" w:rsidR="00411DA5" w:rsidRDefault="00411DA5" w:rsidP="00411DA5">
      <w:pPr>
        <w:pStyle w:val="BodyText"/>
      </w:pPr>
    </w:p>
    <w:p w14:paraId="5893C495" w14:textId="1FCBACFB" w:rsidR="00411DA5" w:rsidRDefault="00EA1799" w:rsidP="00411DA5">
      <w:pPr>
        <w:pStyle w:val="BodyText"/>
      </w:pPr>
      <w:r>
        <w:t>Using Firebase Realtime Database is a good option as it would come in handy in the event where a certain action need</w:t>
      </w:r>
      <w:r w:rsidR="002637F6">
        <w:t>s</w:t>
      </w:r>
      <w:r>
        <w:t xml:space="preserve"> to be performed whenever there is a change of data in the database. Aside from that, it can function as a normal database to store data and in this case details of animal shows and feedings. Another advantage of Firebase Realtime Database is the structure of the stored data. Data in Firebase Realtime Database is stored in a JSON format which makes the data easily readable. </w:t>
      </w:r>
      <w:r w:rsidR="004054E5">
        <w:t>Data stored in the JSON structure are also associated with a key, making it a key value pair.</w:t>
      </w:r>
      <w:r w:rsidR="00D923F0">
        <w:t xml:space="preserve"> (See </w:t>
      </w:r>
      <w:hyperlink w:anchor="_Appendix_A" w:history="1">
        <w:r w:rsidR="00D923F0" w:rsidRPr="00472BA1">
          <w:rPr>
            <w:rStyle w:val="Hyperlink"/>
          </w:rPr>
          <w:t>Appendix A</w:t>
        </w:r>
      </w:hyperlink>
      <w:r w:rsidR="00D923F0">
        <w:t>)</w:t>
      </w:r>
      <w:r w:rsidR="004054E5">
        <w:t xml:space="preserve"> </w:t>
      </w:r>
      <w:r w:rsidR="000E2A6D">
        <w:t xml:space="preserve">The very first level of data is called the parent node which can potentially have 0 or more children nodes (See </w:t>
      </w:r>
      <w:hyperlink w:anchor="_Appendix_B" w:history="1">
        <w:r w:rsidR="000E2A6D" w:rsidRPr="00D81002">
          <w:rPr>
            <w:rStyle w:val="Hyperlink"/>
          </w:rPr>
          <w:t>Appendix B</w:t>
        </w:r>
      </w:hyperlink>
      <w:r w:rsidR="000E2A6D">
        <w:t xml:space="preserve">). </w:t>
      </w:r>
      <w:r w:rsidR="004054E5">
        <w:t xml:space="preserve">Whenever data is requested to be retrieved, providing the key will return the value (the actual data). This makes the data stored very easy to be referenced and retrieved. </w:t>
      </w:r>
    </w:p>
    <w:p w14:paraId="61DFFFAA" w14:textId="0CEC8E02" w:rsidR="004054E5" w:rsidRDefault="004054E5" w:rsidP="00411DA5">
      <w:pPr>
        <w:pStyle w:val="BodyText"/>
      </w:pPr>
    </w:p>
    <w:p w14:paraId="6A10A7CF" w14:textId="509A48FA" w:rsidR="004054E5" w:rsidRDefault="004054E5" w:rsidP="00411DA5">
      <w:pPr>
        <w:pStyle w:val="BodyText"/>
      </w:pPr>
      <w:r>
        <w:t>On top of that with the help of JavaScript, it can be applied to any HTML document to provide dynamic content change on the HTML components, it is able to dynamically populate data retrieved from Firebase realtime database onto the HTML webpage.</w:t>
      </w:r>
    </w:p>
    <w:p w14:paraId="49EE73DD" w14:textId="7951A26A" w:rsidR="009A2B08" w:rsidRDefault="009A2B08" w:rsidP="00411DA5">
      <w:pPr>
        <w:pStyle w:val="BodyText"/>
      </w:pPr>
    </w:p>
    <w:p w14:paraId="4BD0C09B" w14:textId="77777777" w:rsidR="009A2B08" w:rsidRDefault="009A2B08" w:rsidP="00411DA5">
      <w:pPr>
        <w:pStyle w:val="BodyText"/>
      </w:pPr>
    </w:p>
    <w:p w14:paraId="33975059" w14:textId="77777777" w:rsidR="009A2B08" w:rsidRDefault="009A2B08" w:rsidP="009A2B08">
      <w:pPr>
        <w:pStyle w:val="BodyText"/>
      </w:pPr>
      <w:r>
        <w:t>Knowledge learned in school that was applied in this section:</w:t>
      </w:r>
    </w:p>
    <w:p w14:paraId="4EF23BAD" w14:textId="745E7CFA" w:rsidR="009A2B08" w:rsidRDefault="009A2B08" w:rsidP="009A2B08">
      <w:pPr>
        <w:pStyle w:val="BodyText"/>
        <w:numPr>
          <w:ilvl w:val="0"/>
          <w:numId w:val="17"/>
        </w:numPr>
      </w:pPr>
      <w:r>
        <w:t>ICT 1004 – Web Systems and Technologies</w:t>
      </w:r>
    </w:p>
    <w:p w14:paraId="25D27980" w14:textId="38094B3E" w:rsidR="002637F6" w:rsidRDefault="009A2B08" w:rsidP="009A2B08">
      <w:pPr>
        <w:pStyle w:val="BodyText"/>
        <w:numPr>
          <w:ilvl w:val="1"/>
          <w:numId w:val="17"/>
        </w:numPr>
      </w:pPr>
      <w:r>
        <w:t>Languages learned in this module to implement a full web application is applied here</w:t>
      </w:r>
    </w:p>
    <w:p w14:paraId="57986E3A" w14:textId="3CD60EE2" w:rsidR="009A2B08" w:rsidRDefault="00C6678E" w:rsidP="009A2B08">
      <w:pPr>
        <w:pStyle w:val="BodyText"/>
        <w:numPr>
          <w:ilvl w:val="0"/>
          <w:numId w:val="17"/>
        </w:numPr>
      </w:pPr>
      <w:r>
        <w:t>ICT 2103 – Information Management</w:t>
      </w:r>
    </w:p>
    <w:p w14:paraId="7B05CF83" w14:textId="0AFDA645" w:rsidR="00C6678E" w:rsidRDefault="00C6678E" w:rsidP="00C6678E">
      <w:pPr>
        <w:pStyle w:val="BodyText"/>
        <w:numPr>
          <w:ilvl w:val="1"/>
          <w:numId w:val="17"/>
        </w:numPr>
      </w:pPr>
      <w:r>
        <w:t>The understanding of how data is being stored and structured in a database is used here</w:t>
      </w:r>
    </w:p>
    <w:p w14:paraId="3FE05851" w14:textId="12D87307" w:rsidR="00C6678E" w:rsidRDefault="00C6678E" w:rsidP="00C6678E">
      <w:pPr>
        <w:pStyle w:val="BodyText"/>
        <w:numPr>
          <w:ilvl w:val="1"/>
          <w:numId w:val="17"/>
        </w:numPr>
      </w:pPr>
      <w:r>
        <w:t>The understanding of how to create a database and populating it with data is also applied here</w:t>
      </w:r>
    </w:p>
    <w:p w14:paraId="21FF414D" w14:textId="77777777" w:rsidR="009A2B08" w:rsidRDefault="009A2B08" w:rsidP="00411DA5">
      <w:pPr>
        <w:pStyle w:val="BodyText"/>
      </w:pPr>
    </w:p>
    <w:p w14:paraId="1226FFF4" w14:textId="0C34ED0E" w:rsidR="002637F6" w:rsidRDefault="002637F6" w:rsidP="002637F6">
      <w:pPr>
        <w:pStyle w:val="Heading1"/>
        <w:numPr>
          <w:ilvl w:val="1"/>
          <w:numId w:val="2"/>
        </w:numPr>
      </w:pPr>
      <w:r>
        <w:t>Documentation</w:t>
      </w:r>
    </w:p>
    <w:p w14:paraId="01A94D69" w14:textId="77777777" w:rsidR="00411DA5" w:rsidRPr="000041DF" w:rsidRDefault="00411DA5" w:rsidP="003E4DA9">
      <w:pPr>
        <w:pStyle w:val="BodyText"/>
        <w:ind w:left="0"/>
        <w:rPr>
          <w:sz w:val="18"/>
        </w:rPr>
      </w:pPr>
    </w:p>
    <w:p w14:paraId="11C654F3" w14:textId="24A2A622" w:rsidR="003E4DA9" w:rsidRDefault="003E4DA9" w:rsidP="003E4DA9">
      <w:pPr>
        <w:pStyle w:val="BodyText"/>
      </w:pPr>
      <w:r>
        <w:t>Codes used in this project</w:t>
      </w:r>
      <w:r w:rsidR="007500C8">
        <w:t xml:space="preserve"> comes with comments and documentation. Comments will reside on the front-end portion while on the back-end portion, it includes both comments and documentation. The comments give a brief description of what this line of code is doing while documentation gives a top-down detailed description of what this chunk of code is supposed to do. In this section, </w:t>
      </w:r>
      <w:r w:rsidR="008A4644">
        <w:t>the functions that is responsible for retrieving data of shows</w:t>
      </w:r>
      <w:r w:rsidR="00690F43">
        <w:t xml:space="preserve">, </w:t>
      </w:r>
      <w:r w:rsidR="008A4644">
        <w:t xml:space="preserve">feedings from Firebase </w:t>
      </w:r>
      <w:r w:rsidR="00690F43">
        <w:t xml:space="preserve">and identifying the current time </w:t>
      </w:r>
      <w:r w:rsidR="008A4644">
        <w:t>will be explained here.</w:t>
      </w:r>
      <w:r w:rsidR="00524F02">
        <w:t xml:space="preserve"> The functions all resides in a single JavaScript file.</w:t>
      </w:r>
    </w:p>
    <w:p w14:paraId="52B6120D" w14:textId="39C07B8B" w:rsidR="008A4644" w:rsidRPr="000041DF" w:rsidRDefault="008A4644" w:rsidP="003E4DA9">
      <w:pPr>
        <w:pStyle w:val="BodyText"/>
        <w:rPr>
          <w:sz w:val="18"/>
        </w:rPr>
      </w:pPr>
    </w:p>
    <w:p w14:paraId="06B893E6" w14:textId="77777777" w:rsidR="00C6678E" w:rsidRDefault="00C6678E">
      <w:pPr>
        <w:widowControl/>
        <w:spacing w:after="200" w:line="276" w:lineRule="auto"/>
        <w:rPr>
          <w:rFonts w:ascii="Arial" w:eastAsia="Verdana" w:hAnsi="Arial" w:cs="Arial"/>
          <w:color w:val="000000" w:themeColor="text1"/>
          <w:spacing w:val="-1"/>
          <w:lang w:eastAsia="zh-SG"/>
        </w:rPr>
      </w:pPr>
      <w:r>
        <w:br w:type="page"/>
      </w:r>
    </w:p>
    <w:p w14:paraId="7C883A6B" w14:textId="0AD0C8EB" w:rsidR="002F23C7" w:rsidRDefault="004711C0" w:rsidP="002F23C7">
      <w:pPr>
        <w:pStyle w:val="BodyText"/>
      </w:pPr>
      <w:r>
        <w:lastRenderedPageBreak/>
        <w:t>Before jumping into the explanation of the functions responsible for retrieving data from Firebase, Firebase will first have to be initialized within the HTML codes.</w:t>
      </w:r>
      <w:r w:rsidR="0059241A">
        <w:t xml:space="preserve"> The purpose of the initialization codes is to </w:t>
      </w:r>
      <w:r w:rsidR="00494C3E">
        <w:t>configure the Firebase JavaScript SDK to use the features of Firebase</w:t>
      </w:r>
      <w:r w:rsidR="0059241A">
        <w:t>.</w:t>
      </w:r>
      <w:r w:rsidR="00E636A8">
        <w:t xml:space="preserve"> </w:t>
      </w:r>
      <w:r w:rsidR="00DC0263">
        <w:t xml:space="preserve">This can be seen from lines 43 to 51 where all the parameters are being specified and passed to a function Firebase.InitializeApp(parameters) </w:t>
      </w:r>
      <w:r w:rsidR="00E636A8">
        <w:t>(See</w:t>
      </w:r>
      <w:r w:rsidR="000E2A6D">
        <w:t xml:space="preserve"> </w:t>
      </w:r>
      <w:hyperlink w:anchor="_Appendix_C" w:history="1">
        <w:r w:rsidR="000E2A6D" w:rsidRPr="00DC0263">
          <w:rPr>
            <w:rStyle w:val="Hyperlink"/>
          </w:rPr>
          <w:t>Appendix C</w:t>
        </w:r>
      </w:hyperlink>
      <w:r w:rsidR="00E636A8">
        <w:t>)</w:t>
      </w:r>
      <w:r w:rsidR="002F23C7">
        <w:t>.</w:t>
      </w:r>
    </w:p>
    <w:p w14:paraId="4B1B0BEE" w14:textId="2257AE7E" w:rsidR="002F23C7" w:rsidRDefault="002F23C7" w:rsidP="002F23C7">
      <w:pPr>
        <w:pStyle w:val="BodyText"/>
      </w:pPr>
    </w:p>
    <w:p w14:paraId="34339485" w14:textId="674D8008" w:rsidR="00675BCF" w:rsidRDefault="002F23C7" w:rsidP="002F23C7">
      <w:pPr>
        <w:pStyle w:val="BodyText"/>
      </w:pPr>
      <w:r>
        <w:t xml:space="preserve">Each line of the firebase configuration codes will be explained more </w:t>
      </w:r>
      <w:r w:rsidR="00675BCF">
        <w:t>below</w:t>
      </w:r>
      <w:r>
        <w:t>.</w:t>
      </w:r>
      <w:r w:rsidR="008133D5">
        <w:t xml:space="preserve"> (See </w:t>
      </w:r>
      <w:hyperlink w:anchor="_Appendix_C" w:history="1">
        <w:r w:rsidR="008133D5" w:rsidRPr="003F6328">
          <w:rPr>
            <w:rStyle w:val="Hyperlink"/>
          </w:rPr>
          <w:t>Appendix C</w:t>
        </w:r>
      </w:hyperlink>
      <w:r w:rsidR="008133D5">
        <w:t>)</w:t>
      </w:r>
    </w:p>
    <w:p w14:paraId="6D502631" w14:textId="78A38509" w:rsidR="002F23C7" w:rsidRDefault="002F23C7" w:rsidP="002F23C7">
      <w:pPr>
        <w:pStyle w:val="BodyText"/>
      </w:pPr>
      <w:r>
        <w:t xml:space="preserve"> </w:t>
      </w:r>
    </w:p>
    <w:p w14:paraId="18CDCAF4" w14:textId="7B165996" w:rsidR="002F23C7" w:rsidRDefault="002F23C7" w:rsidP="002F23C7">
      <w:pPr>
        <w:pStyle w:val="BodyText"/>
      </w:pPr>
      <w:r>
        <w:t>Line 43</w:t>
      </w:r>
      <w:r w:rsidR="00494C3E">
        <w:t xml:space="preserve"> </w:t>
      </w:r>
      <w:r w:rsidR="00494C3E">
        <w:sym w:font="Wingdings" w:char="F0E0"/>
      </w:r>
      <w:r w:rsidR="00494C3E">
        <w:t xml:space="preserve"> </w:t>
      </w:r>
      <w:r w:rsidR="00675BCF">
        <w:t>var config {}</w:t>
      </w:r>
    </w:p>
    <w:p w14:paraId="3B445B18" w14:textId="7668BABB" w:rsidR="00675BCF" w:rsidRDefault="00675BCF" w:rsidP="00675BCF">
      <w:pPr>
        <w:pStyle w:val="BodyText"/>
        <w:numPr>
          <w:ilvl w:val="0"/>
          <w:numId w:val="18"/>
        </w:numPr>
      </w:pPr>
      <w:r>
        <w:t>Create a variable named config that is of tuple type which will contain key value pairs</w:t>
      </w:r>
      <w:r w:rsidR="00173485">
        <w:t>, found in lines 44 to 49</w:t>
      </w:r>
    </w:p>
    <w:p w14:paraId="4A3888B6" w14:textId="1033DA11" w:rsidR="00675BCF" w:rsidRDefault="00494C3E" w:rsidP="00675BCF">
      <w:pPr>
        <w:pStyle w:val="BodyText"/>
      </w:pPr>
      <w:r>
        <w:t xml:space="preserve">Line 44 </w:t>
      </w:r>
      <w:r>
        <w:sym w:font="Wingdings" w:char="F0E0"/>
      </w:r>
      <w:r>
        <w:t xml:space="preserve"> apikey: “some value in string”</w:t>
      </w:r>
    </w:p>
    <w:p w14:paraId="6A855F21" w14:textId="468921B5" w:rsidR="00494C3E" w:rsidRDefault="00494C3E" w:rsidP="00494C3E">
      <w:pPr>
        <w:pStyle w:val="BodyText"/>
        <w:numPr>
          <w:ilvl w:val="0"/>
          <w:numId w:val="18"/>
        </w:numPr>
      </w:pPr>
      <w:r>
        <w:t>It is</w:t>
      </w:r>
      <w:r w:rsidR="00513890">
        <w:t xml:space="preserve"> some </w:t>
      </w:r>
      <w:r w:rsidR="00B94EDE">
        <w:t>form</w:t>
      </w:r>
      <w:r w:rsidR="00513890">
        <w:t xml:space="preserve"> of secret </w:t>
      </w:r>
      <w:r>
        <w:t xml:space="preserve">key used to identify </w:t>
      </w:r>
      <w:r w:rsidR="00802631">
        <w:t>the origin of the request and is required the web application is trying to request data from the database</w:t>
      </w:r>
    </w:p>
    <w:p w14:paraId="5FC863E1" w14:textId="47DBBCA7" w:rsidR="00B94EDE" w:rsidRDefault="00B94EDE" w:rsidP="00B94EDE">
      <w:pPr>
        <w:pStyle w:val="BodyText"/>
      </w:pPr>
      <w:r>
        <w:t xml:space="preserve">Line 45 </w:t>
      </w:r>
      <w:r>
        <w:sym w:font="Wingdings" w:char="F0E0"/>
      </w:r>
      <w:r>
        <w:t xml:space="preserve"> authDomain: “Domain name”</w:t>
      </w:r>
    </w:p>
    <w:p w14:paraId="53E1222A" w14:textId="0631AF11" w:rsidR="00B94EDE" w:rsidRDefault="00B94EDE" w:rsidP="00B94EDE">
      <w:pPr>
        <w:pStyle w:val="BodyText"/>
        <w:numPr>
          <w:ilvl w:val="0"/>
          <w:numId w:val="18"/>
        </w:numPr>
      </w:pPr>
      <w:r>
        <w:t xml:space="preserve">To let the web </w:t>
      </w:r>
      <w:proofErr w:type="gramStart"/>
      <w:r>
        <w:t>application</w:t>
      </w:r>
      <w:proofErr w:type="gramEnd"/>
      <w:r>
        <w:t xml:space="preserve"> know which domain to route to when accessing Firebase</w:t>
      </w:r>
    </w:p>
    <w:p w14:paraId="3B15E3A9" w14:textId="5F3AEEFB" w:rsidR="00B94EDE" w:rsidRDefault="00B94EDE" w:rsidP="00B94EDE">
      <w:pPr>
        <w:pStyle w:val="BodyText"/>
      </w:pPr>
      <w:r>
        <w:t xml:space="preserve">Line </w:t>
      </w:r>
      <w:r w:rsidR="00E81D62">
        <w:t>4</w:t>
      </w:r>
      <w:r>
        <w:t xml:space="preserve">6 </w:t>
      </w:r>
      <w:r>
        <w:sym w:font="Wingdings" w:char="F0E0"/>
      </w:r>
      <w:r>
        <w:t xml:space="preserve"> databaseURL: “Actual URL of the database”</w:t>
      </w:r>
    </w:p>
    <w:p w14:paraId="54E697FA" w14:textId="2B1C9A4F" w:rsidR="00E81D62" w:rsidRDefault="00B94EDE" w:rsidP="00E81D62">
      <w:pPr>
        <w:pStyle w:val="BodyText"/>
        <w:numPr>
          <w:ilvl w:val="0"/>
          <w:numId w:val="18"/>
        </w:numPr>
      </w:pPr>
      <w:r>
        <w:t>The actual URL of the database for the web application to visit</w:t>
      </w:r>
    </w:p>
    <w:p w14:paraId="0358997A" w14:textId="2AC837F8" w:rsidR="00E81D62" w:rsidRDefault="00E81D62" w:rsidP="00E81D62">
      <w:pPr>
        <w:pStyle w:val="BodyText"/>
      </w:pPr>
      <w:r>
        <w:t xml:space="preserve">Line 47 </w:t>
      </w:r>
      <w:r>
        <w:sym w:font="Wingdings" w:char="F0E0"/>
      </w:r>
      <w:r>
        <w:t xml:space="preserve"> projectID: “ID of the project”</w:t>
      </w:r>
    </w:p>
    <w:p w14:paraId="2A41E839" w14:textId="7EC30EED" w:rsidR="00E81D62" w:rsidRDefault="00E81D62" w:rsidP="00E81D62">
      <w:pPr>
        <w:pStyle w:val="BodyText"/>
        <w:numPr>
          <w:ilvl w:val="0"/>
          <w:numId w:val="18"/>
        </w:numPr>
      </w:pPr>
      <w:r>
        <w:t>Unique identification key of the project</w:t>
      </w:r>
    </w:p>
    <w:p w14:paraId="1C2098E1" w14:textId="50312B6F" w:rsidR="00E81D62" w:rsidRDefault="00E81D62" w:rsidP="00E81D62">
      <w:pPr>
        <w:pStyle w:val="BodyText"/>
      </w:pPr>
      <w:r>
        <w:t xml:space="preserve">Line 48 </w:t>
      </w:r>
      <w:r>
        <w:sym w:font="Wingdings" w:char="F0E0"/>
      </w:r>
      <w:r>
        <w:t xml:space="preserve"> storageBucket: “Some form of URL”</w:t>
      </w:r>
    </w:p>
    <w:p w14:paraId="095C2775" w14:textId="3A25E674" w:rsidR="00E81D62" w:rsidRDefault="00E81D62" w:rsidP="00E81D62">
      <w:pPr>
        <w:pStyle w:val="BodyText"/>
        <w:numPr>
          <w:ilvl w:val="0"/>
          <w:numId w:val="18"/>
        </w:numPr>
      </w:pPr>
      <w:r>
        <w:t>URL to the online storage of Firebase</w:t>
      </w:r>
      <w:r w:rsidR="002F1DA3">
        <w:t xml:space="preserve"> to store files, images and etc…</w:t>
      </w:r>
    </w:p>
    <w:p w14:paraId="5B06BBE4" w14:textId="37117110" w:rsidR="002F1DA3" w:rsidRDefault="002F1DA3" w:rsidP="002F1DA3">
      <w:pPr>
        <w:pStyle w:val="BodyText"/>
      </w:pPr>
      <w:r>
        <w:t xml:space="preserve">Line 49 </w:t>
      </w:r>
      <w:r>
        <w:sym w:font="Wingdings" w:char="F0E0"/>
      </w:r>
      <w:r>
        <w:t xml:space="preserve"> messagingSenderId: “some form of key”</w:t>
      </w:r>
    </w:p>
    <w:p w14:paraId="332B398C" w14:textId="24A4858A" w:rsidR="002F1DA3" w:rsidRDefault="002F1DA3" w:rsidP="002F1DA3">
      <w:pPr>
        <w:pStyle w:val="BodyText"/>
        <w:numPr>
          <w:ilvl w:val="0"/>
          <w:numId w:val="18"/>
        </w:numPr>
      </w:pPr>
      <w:r>
        <w:t>Identification key for the messaging feature in Firebase</w:t>
      </w:r>
    </w:p>
    <w:p w14:paraId="56A3BB00" w14:textId="0F96A893" w:rsidR="00BF35CE" w:rsidRDefault="00BF35CE" w:rsidP="00BF35CE">
      <w:pPr>
        <w:pStyle w:val="BodyText"/>
      </w:pPr>
      <w:r>
        <w:t xml:space="preserve">Line 51 </w:t>
      </w:r>
      <w:r>
        <w:sym w:font="Wingdings" w:char="F0E0"/>
      </w:r>
      <w:r>
        <w:t xml:space="preserve"> firebase.initializeApp(config)</w:t>
      </w:r>
    </w:p>
    <w:p w14:paraId="21CDD862" w14:textId="5A3505CB" w:rsidR="00BF35CE" w:rsidRDefault="00BF35CE" w:rsidP="00BF35CE">
      <w:pPr>
        <w:pStyle w:val="BodyText"/>
        <w:numPr>
          <w:ilvl w:val="0"/>
          <w:numId w:val="18"/>
        </w:numPr>
      </w:pPr>
      <w:r>
        <w:t>Call the function to initialize the web application with Firebase based on the key value parameters located on config tuple variable</w:t>
      </w:r>
    </w:p>
    <w:p w14:paraId="3F2C146A" w14:textId="77777777" w:rsidR="00AB155A" w:rsidRDefault="00AB155A" w:rsidP="00AB155A">
      <w:pPr>
        <w:pStyle w:val="BodyText"/>
        <w:ind w:left="1149"/>
      </w:pPr>
    </w:p>
    <w:p w14:paraId="529B63D2" w14:textId="4AC49313" w:rsidR="00757E7B" w:rsidRDefault="00757E7B" w:rsidP="00757E7B">
      <w:pPr>
        <w:pStyle w:val="BodyText"/>
      </w:pPr>
      <w:r>
        <w:t>Once this has been initialized, the features and services of Firebase can be used. For this project, the only feature that will be focused on is the Firebase Realtime Database responsible for storing the information regarding the animal shows and animal feedings.</w:t>
      </w:r>
    </w:p>
    <w:p w14:paraId="65A29EF0" w14:textId="77777777" w:rsidR="005E772F" w:rsidRPr="005E772F" w:rsidRDefault="005E772F" w:rsidP="005D7C49">
      <w:pPr>
        <w:pStyle w:val="BodyText"/>
        <w:ind w:left="0"/>
        <w:rPr>
          <w:sz w:val="26"/>
          <w:szCs w:val="26"/>
        </w:rPr>
      </w:pPr>
    </w:p>
    <w:p w14:paraId="7A579AE1" w14:textId="467B89B1" w:rsidR="00690F43" w:rsidRDefault="002F23C7" w:rsidP="002F23C7">
      <w:pPr>
        <w:pStyle w:val="BodyText"/>
      </w:pPr>
      <w:r>
        <w:t>T</w:t>
      </w:r>
      <w:r w:rsidR="00E636A8">
        <w:t>he</w:t>
      </w:r>
      <w:r w:rsidR="00AE4217">
        <w:t xml:space="preserve"> first function that will be explained here is the function responsible</w:t>
      </w:r>
      <w:r w:rsidR="00CF2F1A">
        <w:t xml:space="preserve"> for identifying the current time.</w:t>
      </w:r>
    </w:p>
    <w:p w14:paraId="5CCA7D80" w14:textId="77777777" w:rsidR="004C6240" w:rsidRPr="004C6240" w:rsidRDefault="004C6240" w:rsidP="002F23C7">
      <w:pPr>
        <w:pStyle w:val="BodyText"/>
      </w:pPr>
    </w:p>
    <w:p w14:paraId="22F808FD" w14:textId="653F45B1" w:rsidR="00CF2F1A" w:rsidRDefault="004C6240" w:rsidP="00C6678E">
      <w:pPr>
        <w:pStyle w:val="BodyText"/>
        <w:jc w:val="center"/>
      </w:pPr>
      <w:r>
        <w:rPr>
          <w:noProof/>
        </w:rPr>
        <w:drawing>
          <wp:inline distT="0" distB="0" distL="0" distR="0" wp14:anchorId="35466B81" wp14:editId="0202E702">
            <wp:extent cx="4734923" cy="21786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534" cy="2183031"/>
                    </a:xfrm>
                    <a:prstGeom prst="rect">
                      <a:avLst/>
                    </a:prstGeom>
                  </pic:spPr>
                </pic:pic>
              </a:graphicData>
            </a:graphic>
          </wp:inline>
        </w:drawing>
      </w:r>
    </w:p>
    <w:p w14:paraId="5A4F2F9C" w14:textId="2446DC3B" w:rsidR="00CF2F1A" w:rsidRDefault="00CF2F1A" w:rsidP="00CF2F1A">
      <w:pPr>
        <w:pStyle w:val="Heading4"/>
        <w:jc w:val="center"/>
        <w:rPr>
          <w:b w:val="0"/>
        </w:rPr>
      </w:pPr>
      <w:r>
        <w:rPr>
          <w:b w:val="0"/>
        </w:rPr>
        <w:t>Fi</w:t>
      </w:r>
      <w:r w:rsidRPr="00CC446F">
        <w:rPr>
          <w:b w:val="0"/>
        </w:rPr>
        <w:t xml:space="preserve">gure </w:t>
      </w:r>
      <w:r>
        <w:rPr>
          <w:b w:val="0"/>
        </w:rPr>
        <w:t>12</w:t>
      </w:r>
      <w:r w:rsidRPr="00CC446F">
        <w:rPr>
          <w:b w:val="0"/>
        </w:rPr>
        <w:t>.</w:t>
      </w:r>
      <w:r>
        <w:rPr>
          <w:b w:val="0"/>
        </w:rPr>
        <w:t xml:space="preserve"> get_current_time function</w:t>
      </w:r>
    </w:p>
    <w:p w14:paraId="4D7B80B9" w14:textId="622E3FB0" w:rsidR="00253E25" w:rsidRDefault="00253E25" w:rsidP="00253E25"/>
    <w:p w14:paraId="1A3C268E" w14:textId="071B922E" w:rsidR="004C6240" w:rsidRDefault="00253E25" w:rsidP="006707A2">
      <w:pPr>
        <w:pStyle w:val="BodyText"/>
      </w:pPr>
      <w:r>
        <w:lastRenderedPageBreak/>
        <w:t>This function takes in no parameter but returns the time in 24hr format. First, it calls the Date() function and saves it onto a variable called time. Secondly, the hours and minutes are retrieved by calling the respective functions .getHours() and .getMinutes(). Lastly, the hours and minutes collected go through some calculation to convert the</w:t>
      </w:r>
      <w:r w:rsidR="00282BCC">
        <w:t xml:space="preserve"> 2 values into a 24hr format time and return the value.</w:t>
      </w:r>
      <w:r w:rsidR="00AC24D5">
        <w:t xml:space="preserve"> Console.log() is mainly used to print out the values into the console for checking purposes to see whether if I am getting what I want.</w:t>
      </w:r>
    </w:p>
    <w:p w14:paraId="47C3AC4D" w14:textId="77777777" w:rsidR="006707A2" w:rsidRDefault="006707A2" w:rsidP="006707A2">
      <w:pPr>
        <w:pStyle w:val="BodyText"/>
      </w:pPr>
    </w:p>
    <w:p w14:paraId="7FF5FCC2" w14:textId="2F23D974" w:rsidR="006A189A" w:rsidRDefault="006A189A" w:rsidP="006A189A">
      <w:pPr>
        <w:pStyle w:val="BodyText"/>
      </w:pPr>
      <w:r>
        <w:t>The second function that will be explained here is the function responsible for retrieving data from the Show node.</w:t>
      </w:r>
      <w:r w:rsidR="00E32A60">
        <w:t xml:space="preserve"> The same explanation will apply for the function responsible for retrieving data from the Feeding node, logic is the same except that it is referencing from a different node.</w:t>
      </w:r>
    </w:p>
    <w:p w14:paraId="7358C6C2" w14:textId="6944B46D" w:rsidR="00E32A60" w:rsidRDefault="00E32A60" w:rsidP="006A189A">
      <w:pPr>
        <w:pStyle w:val="BodyText"/>
      </w:pPr>
    </w:p>
    <w:p w14:paraId="3AE3B26A" w14:textId="0F7B2CCF" w:rsidR="005A152A" w:rsidRDefault="00684A94" w:rsidP="006A189A">
      <w:pPr>
        <w:pStyle w:val="BodyText"/>
      </w:pPr>
      <w:r>
        <w:t xml:space="preserve">As mentioned earlier, to retrieve data from Firebase, a node </w:t>
      </w:r>
      <w:r w:rsidR="008177F6">
        <w:t>must</w:t>
      </w:r>
      <w:r>
        <w:t xml:space="preserve"> be referenced first.</w:t>
      </w:r>
      <w:r w:rsidR="005A152A">
        <w:t xml:space="preserve"> </w:t>
      </w:r>
      <w:r w:rsidR="008177F6">
        <w:t>To</w:t>
      </w:r>
      <w:r w:rsidR="005A152A">
        <w:t xml:space="preserve"> maintain code reusability</w:t>
      </w:r>
      <w:r w:rsidR="008177F6">
        <w:t xml:space="preserve">, I created </w:t>
      </w:r>
      <w:r w:rsidR="00AB592B">
        <w:t>3</w:t>
      </w:r>
      <w:r w:rsidR="008177F6">
        <w:t xml:space="preserve"> global variables, </w:t>
      </w:r>
      <w:r w:rsidR="00AB592B">
        <w:t xml:space="preserve">one for the database itself, </w:t>
      </w:r>
      <w:r w:rsidR="008177F6">
        <w:t>one for parent node show and one for parent node feeding. This can be seen from Figure 12 as shown below</w:t>
      </w:r>
      <w:r w:rsidR="00CD52F4">
        <w:t xml:space="preserve"> in lines 10 to 12.</w:t>
      </w:r>
    </w:p>
    <w:p w14:paraId="0372AA0A" w14:textId="7FC639C4" w:rsidR="00323369" w:rsidRDefault="00323369" w:rsidP="00323369">
      <w:pPr>
        <w:pStyle w:val="BodyText"/>
        <w:jc w:val="center"/>
      </w:pPr>
    </w:p>
    <w:p w14:paraId="40AAAFC7" w14:textId="08041EB0" w:rsidR="008177F6" w:rsidRDefault="00323369" w:rsidP="00323369">
      <w:pPr>
        <w:pStyle w:val="BodyText"/>
        <w:jc w:val="center"/>
      </w:pPr>
      <w:r>
        <w:rPr>
          <w:noProof/>
        </w:rPr>
        <w:drawing>
          <wp:inline distT="0" distB="0" distL="0" distR="0" wp14:anchorId="0CA3BC0C" wp14:editId="0071D761">
            <wp:extent cx="3895725" cy="628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5725" cy="628650"/>
                    </a:xfrm>
                    <a:prstGeom prst="rect">
                      <a:avLst/>
                    </a:prstGeom>
                  </pic:spPr>
                </pic:pic>
              </a:graphicData>
            </a:graphic>
          </wp:inline>
        </w:drawing>
      </w:r>
    </w:p>
    <w:p w14:paraId="26CDD913" w14:textId="22F140BC" w:rsidR="008177F6" w:rsidRPr="00393F29" w:rsidRDefault="008177F6" w:rsidP="00393F29">
      <w:pPr>
        <w:pStyle w:val="Heading4"/>
        <w:jc w:val="center"/>
        <w:rPr>
          <w:b w:val="0"/>
        </w:rPr>
      </w:pPr>
      <w:r>
        <w:rPr>
          <w:b w:val="0"/>
        </w:rPr>
        <w:t>Fi</w:t>
      </w:r>
      <w:r w:rsidRPr="00CC446F">
        <w:rPr>
          <w:b w:val="0"/>
        </w:rPr>
        <w:t xml:space="preserve">gure </w:t>
      </w:r>
      <w:r>
        <w:rPr>
          <w:b w:val="0"/>
        </w:rPr>
        <w:t>13</w:t>
      </w:r>
      <w:r w:rsidRPr="00CC446F">
        <w:rPr>
          <w:b w:val="0"/>
        </w:rPr>
        <w:t>.</w:t>
      </w:r>
      <w:r>
        <w:rPr>
          <w:b w:val="0"/>
        </w:rPr>
        <w:t xml:space="preserve"> Databas</w:t>
      </w:r>
      <w:r w:rsidR="00323369">
        <w:rPr>
          <w:b w:val="0"/>
        </w:rPr>
        <w:t>e</w:t>
      </w:r>
      <w:r>
        <w:rPr>
          <w:b w:val="0"/>
        </w:rPr>
        <w:t xml:space="preserve"> reference global variables</w:t>
      </w:r>
    </w:p>
    <w:p w14:paraId="7CF34E8C" w14:textId="482EC05E" w:rsidR="008177F6" w:rsidRDefault="008177F6" w:rsidP="006A189A">
      <w:pPr>
        <w:pStyle w:val="BodyText"/>
      </w:pPr>
    </w:p>
    <w:p w14:paraId="127F72CC" w14:textId="6FDEF367" w:rsidR="00684A94" w:rsidRDefault="00323369" w:rsidP="00F47720">
      <w:pPr>
        <w:pStyle w:val="BodyText"/>
      </w:pPr>
      <w:r>
        <w:rPr>
          <w:noProof/>
        </w:rPr>
        <w:drawing>
          <wp:anchor distT="0" distB="0" distL="114300" distR="114300" simplePos="0" relativeHeight="251676672" behindDoc="0" locked="0" layoutInCell="1" allowOverlap="1" wp14:anchorId="5E64D90D" wp14:editId="16EC50F0">
            <wp:simplePos x="0" y="0"/>
            <wp:positionH relativeFrom="margin">
              <wp:align>center</wp:align>
            </wp:positionH>
            <wp:positionV relativeFrom="margin">
              <wp:posOffset>4196987</wp:posOffset>
            </wp:positionV>
            <wp:extent cx="6994525" cy="145288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30693" b="49613"/>
                    <a:stretch/>
                  </pic:blipFill>
                  <pic:spPr bwMode="auto">
                    <a:xfrm>
                      <a:off x="0" y="0"/>
                      <a:ext cx="6994525" cy="14532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F29">
        <w:t>The first half of codes in the function look</w:t>
      </w:r>
      <w:r w:rsidR="00F47720">
        <w:t>s</w:t>
      </w:r>
      <w:r w:rsidR="00393F29">
        <w:t xml:space="preserve"> like this:</w:t>
      </w:r>
    </w:p>
    <w:p w14:paraId="446D25AF" w14:textId="7125C9CC" w:rsidR="000041DF" w:rsidRDefault="00684A94" w:rsidP="00851DE6">
      <w:pPr>
        <w:pStyle w:val="Heading4"/>
        <w:jc w:val="center"/>
        <w:rPr>
          <w:b w:val="0"/>
        </w:rPr>
      </w:pPr>
      <w:r>
        <w:rPr>
          <w:b w:val="0"/>
        </w:rPr>
        <w:t>Fi</w:t>
      </w:r>
      <w:r w:rsidRPr="00CC446F">
        <w:rPr>
          <w:b w:val="0"/>
        </w:rPr>
        <w:t xml:space="preserve">gure </w:t>
      </w:r>
      <w:r>
        <w:rPr>
          <w:b w:val="0"/>
        </w:rPr>
        <w:t>1</w:t>
      </w:r>
      <w:r w:rsidR="00323369">
        <w:rPr>
          <w:b w:val="0"/>
        </w:rPr>
        <w:t>4</w:t>
      </w:r>
      <w:r w:rsidRPr="00CC446F">
        <w:rPr>
          <w:b w:val="0"/>
        </w:rPr>
        <w:t>.</w:t>
      </w:r>
      <w:r w:rsidR="00F55968">
        <w:rPr>
          <w:b w:val="0"/>
        </w:rPr>
        <w:t xml:space="preserve"> get_next_show_time function</w:t>
      </w:r>
    </w:p>
    <w:p w14:paraId="75DE8646" w14:textId="4D51F2EB" w:rsidR="00851DE6" w:rsidRPr="00851DE6" w:rsidRDefault="00851DE6" w:rsidP="00851DE6"/>
    <w:p w14:paraId="1130AA7D" w14:textId="5999E6E7" w:rsidR="00F55968" w:rsidRDefault="00851DE6" w:rsidP="00F55968">
      <w:pPr>
        <w:pStyle w:val="BodyText"/>
      </w:pPr>
      <w:r>
        <w:t xml:space="preserve">As </w:t>
      </w:r>
      <w:r w:rsidR="00260986">
        <w:t>shown in Figure 14, the first section of codes (lines 30 to 34) creates a for loop to loop through all the child nodes</w:t>
      </w:r>
      <w:r w:rsidR="00F648D3">
        <w:t xml:space="preserve"> under the Show node</w:t>
      </w:r>
      <w:r w:rsidR="00A24752">
        <w:t>.</w:t>
      </w:r>
      <w:r w:rsidR="00F648D3">
        <w:t xml:space="preserve"> All child nodes are structured in a way there it is also a parent node for the data nested within it. At the parent node level, it contains the time of the animal show and the child nodes contains the details of the animal show</w:t>
      </w:r>
      <w:r w:rsidR="00812AAB">
        <w:t>, title and location</w:t>
      </w:r>
      <w:r w:rsidR="00C30CE6">
        <w:t>.</w:t>
      </w:r>
      <w:r w:rsidR="00F648D3">
        <w:t xml:space="preserve"> </w:t>
      </w:r>
      <w:r w:rsidR="00A24752">
        <w:t>At every child node, it checks for 2 things, has the show been found yet and is the value of the show timing greater than the current time. Only when both checks results in a true, the code nested in it will be executed.</w:t>
      </w:r>
      <w:r w:rsidR="00F55968">
        <w:t xml:space="preserve"> </w:t>
      </w:r>
    </w:p>
    <w:p w14:paraId="72CBB8BC" w14:textId="77777777" w:rsidR="00F55968" w:rsidRDefault="00F55968" w:rsidP="00F55968">
      <w:pPr>
        <w:pStyle w:val="BodyText"/>
      </w:pPr>
    </w:p>
    <w:p w14:paraId="20D8EC6F" w14:textId="77777777" w:rsidR="00F55968" w:rsidRDefault="00F55968">
      <w:pPr>
        <w:widowControl/>
        <w:spacing w:after="200" w:line="276" w:lineRule="auto"/>
        <w:rPr>
          <w:rFonts w:ascii="Arial" w:eastAsia="Verdana" w:hAnsi="Arial" w:cs="Arial"/>
          <w:color w:val="000000" w:themeColor="text1"/>
          <w:spacing w:val="-1"/>
          <w:lang w:eastAsia="zh-SG"/>
        </w:rPr>
      </w:pPr>
      <w:r>
        <w:br w:type="page"/>
      </w:r>
    </w:p>
    <w:p w14:paraId="5D4856F2" w14:textId="54127F2F" w:rsidR="00F55968" w:rsidRDefault="00F55968" w:rsidP="00F55968">
      <w:pPr>
        <w:pStyle w:val="BodyText"/>
      </w:pPr>
      <w:r>
        <w:rPr>
          <w:noProof/>
        </w:rPr>
        <w:lastRenderedPageBreak/>
        <w:drawing>
          <wp:anchor distT="0" distB="0" distL="114300" distR="114300" simplePos="0" relativeHeight="251679744" behindDoc="0" locked="0" layoutInCell="1" allowOverlap="1" wp14:anchorId="57DA1D54" wp14:editId="79C05249">
            <wp:simplePos x="0" y="0"/>
            <wp:positionH relativeFrom="margin">
              <wp:align>center</wp:align>
            </wp:positionH>
            <wp:positionV relativeFrom="margin">
              <wp:posOffset>304619</wp:posOffset>
            </wp:positionV>
            <wp:extent cx="6960870" cy="319913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960870" cy="3199130"/>
                    </a:xfrm>
                    <a:prstGeom prst="rect">
                      <a:avLst/>
                    </a:prstGeom>
                  </pic:spPr>
                </pic:pic>
              </a:graphicData>
            </a:graphic>
            <wp14:sizeRelH relativeFrom="margin">
              <wp14:pctWidth>0</wp14:pctWidth>
            </wp14:sizeRelH>
            <wp14:sizeRelV relativeFrom="margin">
              <wp14:pctHeight>0</wp14:pctHeight>
            </wp14:sizeRelV>
          </wp:anchor>
        </w:drawing>
      </w:r>
      <w:r>
        <w:t>The second half of codes in the function looks like this:</w:t>
      </w:r>
    </w:p>
    <w:p w14:paraId="75BA178D" w14:textId="3AE724E6" w:rsidR="000C68DD" w:rsidRPr="000C68DD" w:rsidRDefault="00F55968" w:rsidP="000C68DD">
      <w:pPr>
        <w:pStyle w:val="Heading4"/>
        <w:jc w:val="center"/>
        <w:rPr>
          <w:b w:val="0"/>
        </w:rPr>
      </w:pPr>
      <w:r>
        <w:rPr>
          <w:b w:val="0"/>
        </w:rPr>
        <w:t>Fi</w:t>
      </w:r>
      <w:r w:rsidRPr="00CC446F">
        <w:rPr>
          <w:b w:val="0"/>
        </w:rPr>
        <w:t xml:space="preserve">gure </w:t>
      </w:r>
      <w:r>
        <w:rPr>
          <w:b w:val="0"/>
        </w:rPr>
        <w:t>15</w:t>
      </w:r>
      <w:r w:rsidRPr="00CC446F">
        <w:rPr>
          <w:b w:val="0"/>
        </w:rPr>
        <w:t>.</w:t>
      </w:r>
      <w:r>
        <w:rPr>
          <w:b w:val="0"/>
        </w:rPr>
        <w:t xml:space="preserve"> get_next_show_time function</w:t>
      </w:r>
    </w:p>
    <w:p w14:paraId="2F9C78D6" w14:textId="77777777" w:rsidR="000C68DD" w:rsidRPr="000C68DD" w:rsidRDefault="000C68DD" w:rsidP="000C68DD">
      <w:pPr>
        <w:pStyle w:val="BodyText"/>
      </w:pPr>
    </w:p>
    <w:p w14:paraId="3F3A5E29" w14:textId="09F78BA7" w:rsidR="000C68DD" w:rsidRDefault="000C68DD" w:rsidP="000C68DD">
      <w:pPr>
        <w:pStyle w:val="BodyText"/>
      </w:pPr>
      <w:r>
        <w:t>Next step would be to retrieve the</w:t>
      </w:r>
      <w:r w:rsidR="00812AAB">
        <w:t xml:space="preserve"> details of the animal show from the child nodes nested within the animal show time.</w:t>
      </w:r>
      <w:r w:rsidR="0067431F">
        <w:t xml:space="preserve"> Line 38 and 47 shows the code to reference to the exact location of title and exhibit. The reason I could not </w:t>
      </w:r>
      <w:r w:rsidR="00912CB8">
        <w:t>globally declare these 2 variables</w:t>
      </w:r>
      <w:r w:rsidR="0067431F">
        <w:t xml:space="preserve"> is because the show time</w:t>
      </w:r>
      <w:r w:rsidR="00912CB8">
        <w:t>, a child a under the feeding parent node is required in order to reference the data nested within it, hence it has to locally declared within the function get_next_show_</w:t>
      </w:r>
      <w:proofErr w:type="gramStart"/>
      <w:r w:rsidR="00912CB8">
        <w:t>time(</w:t>
      </w:r>
      <w:proofErr w:type="gramEnd"/>
      <w:r w:rsidR="00912CB8">
        <w:t xml:space="preserve">). Lines 39 to 41 and lines 48 to 50 shows the actual code to retrieve both the title and exhibit data. </w:t>
      </w:r>
      <w:r w:rsidR="00F261DF">
        <w:t>Once the data has been retrieved, the data can be displayed and rendered to the HTML page via JavaScript which can be seen in lines 42-43 and lines 51-52.</w:t>
      </w:r>
      <w:r w:rsidR="009F739D">
        <w:t xml:space="preserve"> Lastly since there is a for loop and needs to stop after data has been retrieved, the variable show_not_found is updated to the value False. This will stop the </w:t>
      </w:r>
      <w:r w:rsidR="00CC23C0">
        <w:t>for-loop</w:t>
      </w:r>
      <w:r w:rsidR="009F739D">
        <w:t xml:space="preserve"> iteration and exit the function.</w:t>
      </w:r>
    </w:p>
    <w:p w14:paraId="23CC49BD" w14:textId="58399FDB" w:rsidR="00CD0AC4" w:rsidRPr="00CC23C0" w:rsidRDefault="00CD0AC4" w:rsidP="000C68DD">
      <w:pPr>
        <w:pStyle w:val="BodyText"/>
        <w:rPr>
          <w:sz w:val="14"/>
        </w:rPr>
      </w:pPr>
    </w:p>
    <w:p w14:paraId="35B68ADF" w14:textId="7E1A925D" w:rsidR="00CD0AC4" w:rsidRDefault="00CC23C0" w:rsidP="000C68DD">
      <w:pPr>
        <w:pStyle w:val="BodyText"/>
      </w:pPr>
      <w:r>
        <w:t>The codes mentioned above are the functions itself, in this section, the flow of code will be discussed like where would the functions declared be called.</w:t>
      </w:r>
    </w:p>
    <w:p w14:paraId="5C6DEADA" w14:textId="77777777" w:rsidR="00CC23C0" w:rsidRPr="00182F39" w:rsidRDefault="00CC23C0" w:rsidP="000C68DD">
      <w:pPr>
        <w:pStyle w:val="BodyText"/>
        <w:rPr>
          <w:sz w:val="14"/>
        </w:rPr>
      </w:pPr>
    </w:p>
    <w:p w14:paraId="0A37FA51" w14:textId="2810CA06" w:rsidR="00DD587E" w:rsidRDefault="00CC23C0" w:rsidP="00CC23C0">
      <w:pPr>
        <w:pStyle w:val="BodyText"/>
        <w:jc w:val="center"/>
      </w:pPr>
      <w:r>
        <w:rPr>
          <w:noProof/>
        </w:rPr>
        <w:drawing>
          <wp:inline distT="0" distB="0" distL="0" distR="0" wp14:anchorId="27230852" wp14:editId="60ACA8F7">
            <wp:extent cx="5542316" cy="1921328"/>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6518" cy="1929718"/>
                    </a:xfrm>
                    <a:prstGeom prst="rect">
                      <a:avLst/>
                    </a:prstGeom>
                  </pic:spPr>
                </pic:pic>
              </a:graphicData>
            </a:graphic>
          </wp:inline>
        </w:drawing>
      </w:r>
    </w:p>
    <w:p w14:paraId="7524EF84" w14:textId="4EEF48F7" w:rsidR="00CC23C0" w:rsidRDefault="00CC23C0" w:rsidP="00CC23C0">
      <w:pPr>
        <w:pStyle w:val="Heading4"/>
        <w:jc w:val="center"/>
        <w:rPr>
          <w:b w:val="0"/>
        </w:rPr>
      </w:pPr>
      <w:r>
        <w:rPr>
          <w:b w:val="0"/>
        </w:rPr>
        <w:t>Fi</w:t>
      </w:r>
      <w:r w:rsidRPr="00CC446F">
        <w:rPr>
          <w:b w:val="0"/>
        </w:rPr>
        <w:t xml:space="preserve">gure </w:t>
      </w:r>
      <w:r>
        <w:rPr>
          <w:b w:val="0"/>
        </w:rPr>
        <w:t>15</w:t>
      </w:r>
      <w:r w:rsidRPr="00CC446F">
        <w:rPr>
          <w:b w:val="0"/>
        </w:rPr>
        <w:t>.</w:t>
      </w:r>
      <w:r>
        <w:rPr>
          <w:b w:val="0"/>
        </w:rPr>
        <w:t xml:space="preserve"> Actual Code Flow</w:t>
      </w:r>
    </w:p>
    <w:p w14:paraId="7A32C1DD" w14:textId="77777777" w:rsidR="00182F39" w:rsidRDefault="00182F39">
      <w:pPr>
        <w:widowControl/>
        <w:spacing w:after="200" w:line="276" w:lineRule="auto"/>
        <w:rPr>
          <w:rFonts w:ascii="Arial" w:eastAsia="Verdana" w:hAnsi="Arial" w:cs="Arial"/>
          <w:color w:val="000000" w:themeColor="text1"/>
          <w:spacing w:val="-1"/>
          <w:lang w:eastAsia="zh-SG"/>
        </w:rPr>
      </w:pPr>
      <w:r>
        <w:br w:type="page"/>
      </w:r>
    </w:p>
    <w:p w14:paraId="41178DF0" w14:textId="5B8E55B8" w:rsidR="00CC23C0" w:rsidRDefault="00CC23C0" w:rsidP="00CC23C0">
      <w:pPr>
        <w:pStyle w:val="BodyText"/>
      </w:pPr>
      <w:r>
        <w:lastRenderedPageBreak/>
        <w:t xml:space="preserve">As seen in Figure 15, the first line of code (line 96) is to find out what is the current time in 24hr format and save it into variable. Next, the current time is used to check against the times 1700 and 0, 1700 representing 5pm and 0 representing 12am. The animal </w:t>
      </w:r>
      <w:proofErr w:type="gramStart"/>
      <w:r>
        <w:t>shows</w:t>
      </w:r>
      <w:proofErr w:type="gramEnd"/>
      <w:r>
        <w:t xml:space="preserve"> and feedings only happens between the timings of 9am to 5</w:t>
      </w:r>
      <w:r w:rsidR="0042561C">
        <w:t>pm, so</w:t>
      </w:r>
      <w:r w:rsidR="00FC3255">
        <w:t xml:space="preserve"> if the current time is</w:t>
      </w:r>
      <w:r>
        <w:t xml:space="preserve"> out of that range, there will be a text message displayed on the webpage stating that “Sorry, No more shows/feedings for the day”</w:t>
      </w:r>
      <w:r w:rsidR="00FC3255">
        <w:t>. Lastly, if the current time is within the range of 9am to 5pm, there will be shows and feedings available and</w:t>
      </w:r>
      <w:r w:rsidR="009E4CB0">
        <w:t xml:space="preserve"> the functions to retrieve the details of animal shows and feedings needs to be called.</w:t>
      </w:r>
    </w:p>
    <w:p w14:paraId="5AA4526D" w14:textId="77777777" w:rsidR="00CC23C0" w:rsidRDefault="00CC23C0" w:rsidP="00DD587E">
      <w:pPr>
        <w:pStyle w:val="BodyText"/>
      </w:pPr>
    </w:p>
    <w:p w14:paraId="57B95280" w14:textId="344F20A6" w:rsidR="00DD587E" w:rsidRDefault="00DD587E" w:rsidP="00DD587E">
      <w:pPr>
        <w:pStyle w:val="BodyText"/>
      </w:pPr>
      <w:r>
        <w:t>Knowledge learned in school that was applied in this section:</w:t>
      </w:r>
    </w:p>
    <w:p w14:paraId="7B9ED076" w14:textId="77777777" w:rsidR="00DD587E" w:rsidRDefault="00DD587E" w:rsidP="00DD587E">
      <w:pPr>
        <w:pStyle w:val="BodyText"/>
        <w:numPr>
          <w:ilvl w:val="0"/>
          <w:numId w:val="17"/>
        </w:numPr>
      </w:pPr>
      <w:r>
        <w:t>ICT 1004 – Web Systems and Technologies</w:t>
      </w:r>
    </w:p>
    <w:p w14:paraId="16B04883" w14:textId="4489B256" w:rsidR="00DD587E" w:rsidRDefault="001F5BE4" w:rsidP="00DD587E">
      <w:pPr>
        <w:pStyle w:val="BodyText"/>
        <w:numPr>
          <w:ilvl w:val="1"/>
          <w:numId w:val="17"/>
        </w:numPr>
      </w:pPr>
      <w:r>
        <w:t>The knowledge of knowing how to use JavaScript to display content over to the HTML page</w:t>
      </w:r>
    </w:p>
    <w:p w14:paraId="45E9C767" w14:textId="77777777" w:rsidR="001F5BE4" w:rsidRDefault="00DD587E" w:rsidP="001F5BE4">
      <w:pPr>
        <w:pStyle w:val="BodyText"/>
        <w:numPr>
          <w:ilvl w:val="0"/>
          <w:numId w:val="17"/>
        </w:numPr>
      </w:pPr>
      <w:r>
        <w:t>ICT 21</w:t>
      </w:r>
      <w:r w:rsidR="001F5BE4">
        <w:t>11</w:t>
      </w:r>
      <w:r>
        <w:t xml:space="preserve"> –</w:t>
      </w:r>
      <w:r w:rsidR="001F5BE4">
        <w:t xml:space="preserve"> Integrative Team Project</w:t>
      </w:r>
    </w:p>
    <w:p w14:paraId="7F768A41" w14:textId="3E06AF7D" w:rsidR="00DD587E" w:rsidRDefault="001F5BE4" w:rsidP="001F5BE4">
      <w:pPr>
        <w:pStyle w:val="BodyText"/>
        <w:numPr>
          <w:ilvl w:val="1"/>
          <w:numId w:val="17"/>
        </w:numPr>
      </w:pPr>
      <w:r>
        <w:t xml:space="preserve">The practice I had in utilizing Firebase API to implement the web application as part of the project. </w:t>
      </w:r>
    </w:p>
    <w:p w14:paraId="03A70A02" w14:textId="77777777" w:rsidR="00F55968" w:rsidRDefault="00F55968" w:rsidP="00F55968">
      <w:pPr>
        <w:pStyle w:val="BodyText"/>
      </w:pPr>
    </w:p>
    <w:p w14:paraId="2F3E19C0" w14:textId="5441F89A" w:rsidR="005C6891" w:rsidRDefault="005C6891" w:rsidP="00A5057C">
      <w:pPr>
        <w:pStyle w:val="Heading1"/>
        <w:numPr>
          <w:ilvl w:val="0"/>
          <w:numId w:val="2"/>
        </w:numPr>
      </w:pPr>
      <w:r>
        <w:t>Verification Phase</w:t>
      </w:r>
    </w:p>
    <w:p w14:paraId="01EB1D17" w14:textId="6726C246" w:rsidR="006069D7" w:rsidRPr="006069D7" w:rsidRDefault="006069D7" w:rsidP="006069D7">
      <w:pPr>
        <w:pStyle w:val="Heading1"/>
        <w:ind w:firstLine="0"/>
        <w:rPr>
          <w:sz w:val="22"/>
        </w:rPr>
      </w:pPr>
    </w:p>
    <w:p w14:paraId="54F7F1A3" w14:textId="38E18F08" w:rsidR="006069D7" w:rsidRDefault="006069D7" w:rsidP="006069D7">
      <w:pPr>
        <w:pStyle w:val="BodyText"/>
      </w:pPr>
      <w:r>
        <w:t>Once the implementation phase has come to an end, verification would need to be conducted to ensure that the requirements have been met. In this section I will be explaining the process of how I conducted the verification for this project.</w:t>
      </w:r>
    </w:p>
    <w:p w14:paraId="40390630" w14:textId="77777777" w:rsidR="006069D7" w:rsidRDefault="006069D7" w:rsidP="006069D7">
      <w:pPr>
        <w:pStyle w:val="BodyText"/>
      </w:pPr>
    </w:p>
    <w:p w14:paraId="181A6D6D" w14:textId="204CACA5" w:rsidR="006069D7" w:rsidRDefault="006069D7" w:rsidP="006069D7">
      <w:pPr>
        <w:pStyle w:val="Heading1"/>
        <w:numPr>
          <w:ilvl w:val="1"/>
          <w:numId w:val="2"/>
        </w:numPr>
      </w:pPr>
      <w:r>
        <w:t>Test Approach</w:t>
      </w:r>
    </w:p>
    <w:p w14:paraId="2FBA574D" w14:textId="77777777" w:rsidR="0017237D" w:rsidRPr="0017237D" w:rsidRDefault="0017237D" w:rsidP="0017237D">
      <w:pPr>
        <w:pStyle w:val="Heading1"/>
        <w:ind w:firstLine="0"/>
        <w:rPr>
          <w:sz w:val="22"/>
        </w:rPr>
      </w:pPr>
    </w:p>
    <w:p w14:paraId="5F7C5298" w14:textId="5DA332DB" w:rsidR="0017237D" w:rsidRDefault="00DA162A" w:rsidP="0017237D">
      <w:pPr>
        <w:pStyle w:val="BodyText"/>
      </w:pPr>
      <w:r>
        <w:t>Functional testing is</w:t>
      </w:r>
      <w:r w:rsidR="00944437">
        <w:t xml:space="preserve"> as an approach to test the captive portal</w:t>
      </w:r>
      <w:r>
        <w:t>. Functional testing is a software testing process used in which a software is testing to ensure that it conforms with all the specified requirements. It also ensures it has all the required functionality it is supposed to. In functional testing, there are 2 kinds of testing and black-box testing</w:t>
      </w:r>
      <w:r w:rsidR="006069D7">
        <w:t xml:space="preserve"> would be used to test that the software work as expected. It ensures that by checking that whatever is inputted should have an expected output and this will be checked against the actual output. </w:t>
      </w:r>
      <w:r w:rsidR="0052733C">
        <w:t>To</w:t>
      </w:r>
      <w:r w:rsidR="006069D7">
        <w:t xml:space="preserve"> carry out black box testing, test cases </w:t>
      </w:r>
      <w:r w:rsidR="00F22B61">
        <w:t>are</w:t>
      </w:r>
      <w:r w:rsidR="006069D7">
        <w:t xml:space="preserve"> needed to ensure that there is a guide to follow, to know what needs to be tested based on the functional requirements gathered from the requirements phase.</w:t>
      </w:r>
    </w:p>
    <w:p w14:paraId="0230DB40" w14:textId="5A07E97C" w:rsidR="006C4030" w:rsidRDefault="006C4030" w:rsidP="006C4030">
      <w:pPr>
        <w:pStyle w:val="BodyText"/>
        <w:ind w:left="0"/>
      </w:pPr>
    </w:p>
    <w:p w14:paraId="29D68CE6" w14:textId="5C121C26" w:rsidR="006C4030" w:rsidRDefault="006C4030" w:rsidP="006C4030">
      <w:pPr>
        <w:pStyle w:val="Heading1"/>
        <w:numPr>
          <w:ilvl w:val="1"/>
          <w:numId w:val="2"/>
        </w:numPr>
      </w:pPr>
      <w:r>
        <w:t>Test Cases</w:t>
      </w:r>
    </w:p>
    <w:p w14:paraId="7C952E42" w14:textId="77777777" w:rsidR="006C4030" w:rsidRDefault="006C4030" w:rsidP="0017237D">
      <w:pPr>
        <w:pStyle w:val="BodyText"/>
      </w:pPr>
    </w:p>
    <w:p w14:paraId="0533031B" w14:textId="77777777" w:rsidR="00C542E6" w:rsidRDefault="006C4030" w:rsidP="006C4030">
      <w:pPr>
        <w:pStyle w:val="BodyText"/>
      </w:pPr>
      <w:r>
        <w:t>The test cases are linked back to the use cases identified in the requirements analysis section. This ensures traceability of test cases back to requirements and no requirements are left out from the test cases.</w:t>
      </w:r>
      <w:r w:rsidR="00C542E6">
        <w:t xml:space="preserve"> </w:t>
      </w:r>
    </w:p>
    <w:p w14:paraId="0DA5A3A6" w14:textId="77777777" w:rsidR="00C542E6" w:rsidRDefault="00C542E6" w:rsidP="006C4030">
      <w:pPr>
        <w:pStyle w:val="BodyText"/>
      </w:pPr>
    </w:p>
    <w:p w14:paraId="1EABF52A" w14:textId="3A8A0696" w:rsidR="006C4030" w:rsidRDefault="00C542E6" w:rsidP="006C4030">
      <w:pPr>
        <w:pStyle w:val="BodyText"/>
      </w:pPr>
      <w:r>
        <w:t>Test cases have a template to follow</w:t>
      </w:r>
      <w:r w:rsidR="00B15C6A">
        <w:t xml:space="preserve"> and will have the following fields:</w:t>
      </w:r>
    </w:p>
    <w:p w14:paraId="5C2B8A6C" w14:textId="334D2F9E" w:rsidR="00B15C6A" w:rsidRDefault="00B15C6A" w:rsidP="00B15C6A">
      <w:pPr>
        <w:pStyle w:val="BodyText"/>
        <w:numPr>
          <w:ilvl w:val="0"/>
          <w:numId w:val="19"/>
        </w:numPr>
      </w:pPr>
      <w:r>
        <w:t>Pre-conditions</w:t>
      </w:r>
    </w:p>
    <w:p w14:paraId="3328A195" w14:textId="1809B57F" w:rsidR="00B15C6A" w:rsidRDefault="00B15C6A" w:rsidP="00B15C6A">
      <w:pPr>
        <w:pStyle w:val="BodyText"/>
        <w:numPr>
          <w:ilvl w:val="1"/>
          <w:numId w:val="19"/>
        </w:numPr>
      </w:pPr>
      <w:r>
        <w:t>Conditions that need to happen for this test case can be carried out</w:t>
      </w:r>
    </w:p>
    <w:p w14:paraId="0670ABB7" w14:textId="2E85FB96" w:rsidR="00B15C6A" w:rsidRDefault="00B15C6A" w:rsidP="00B15C6A">
      <w:pPr>
        <w:pStyle w:val="BodyText"/>
        <w:numPr>
          <w:ilvl w:val="0"/>
          <w:numId w:val="19"/>
        </w:numPr>
      </w:pPr>
      <w:r>
        <w:t>Dependencies</w:t>
      </w:r>
    </w:p>
    <w:p w14:paraId="65117026" w14:textId="17C9D025" w:rsidR="00B15C6A" w:rsidRDefault="00B15C6A" w:rsidP="00B15C6A">
      <w:pPr>
        <w:pStyle w:val="BodyText"/>
        <w:numPr>
          <w:ilvl w:val="1"/>
          <w:numId w:val="19"/>
        </w:numPr>
      </w:pPr>
      <w:r>
        <w:t>Preceding tasks or events that required to be completed before the starting the test case</w:t>
      </w:r>
    </w:p>
    <w:p w14:paraId="4ACD77C9" w14:textId="09AD8629" w:rsidR="00B15C6A" w:rsidRDefault="00B15C6A" w:rsidP="00B15C6A">
      <w:pPr>
        <w:pStyle w:val="BodyText"/>
        <w:numPr>
          <w:ilvl w:val="0"/>
          <w:numId w:val="19"/>
        </w:numPr>
      </w:pPr>
      <w:r>
        <w:t>Use Case ID</w:t>
      </w:r>
    </w:p>
    <w:p w14:paraId="61008086" w14:textId="5A48F616" w:rsidR="00B15C6A" w:rsidRDefault="00B15C6A" w:rsidP="00B15C6A">
      <w:pPr>
        <w:pStyle w:val="BodyText"/>
        <w:numPr>
          <w:ilvl w:val="1"/>
          <w:numId w:val="19"/>
        </w:numPr>
      </w:pPr>
      <w:r>
        <w:t>To reference from the list of use cases to ensure that this test case is testing for the relevant requirement</w:t>
      </w:r>
    </w:p>
    <w:p w14:paraId="08AF8E73" w14:textId="14514C6C" w:rsidR="00B15C6A" w:rsidRDefault="00B15C6A" w:rsidP="00B15C6A">
      <w:pPr>
        <w:pStyle w:val="BodyText"/>
        <w:numPr>
          <w:ilvl w:val="0"/>
          <w:numId w:val="19"/>
        </w:numPr>
      </w:pPr>
      <w:r>
        <w:lastRenderedPageBreak/>
        <w:t>Test Case ID</w:t>
      </w:r>
    </w:p>
    <w:p w14:paraId="6F76CC1D" w14:textId="4B0826BA" w:rsidR="00B15C6A" w:rsidRDefault="00B15C6A" w:rsidP="00B15C6A">
      <w:pPr>
        <w:pStyle w:val="BodyText"/>
        <w:numPr>
          <w:ilvl w:val="1"/>
          <w:numId w:val="19"/>
        </w:numPr>
      </w:pPr>
      <w:r>
        <w:t>To make sure that every test case can be identifiable</w:t>
      </w:r>
    </w:p>
    <w:p w14:paraId="12C2853D" w14:textId="599D07FB" w:rsidR="001A3FA5" w:rsidRDefault="001A3FA5" w:rsidP="001A3FA5">
      <w:pPr>
        <w:pStyle w:val="BodyText"/>
        <w:numPr>
          <w:ilvl w:val="0"/>
          <w:numId w:val="19"/>
        </w:numPr>
      </w:pPr>
      <w:r>
        <w:t>Test title</w:t>
      </w:r>
    </w:p>
    <w:p w14:paraId="422E9F17" w14:textId="77777777" w:rsidR="001A3FA5" w:rsidRDefault="001A3FA5" w:rsidP="001A3FA5">
      <w:pPr>
        <w:pStyle w:val="BodyText"/>
        <w:numPr>
          <w:ilvl w:val="1"/>
          <w:numId w:val="19"/>
        </w:numPr>
      </w:pPr>
      <w:r>
        <w:t>To give an overview of what this test case is about</w:t>
      </w:r>
    </w:p>
    <w:p w14:paraId="0DA37A15" w14:textId="05B660FF" w:rsidR="00B15C6A" w:rsidRDefault="001A3FA5" w:rsidP="00B15C6A">
      <w:pPr>
        <w:pStyle w:val="BodyText"/>
        <w:numPr>
          <w:ilvl w:val="0"/>
          <w:numId w:val="19"/>
        </w:numPr>
      </w:pPr>
      <w:r>
        <w:t xml:space="preserve">Test </w:t>
      </w:r>
      <w:r w:rsidR="00B15C6A">
        <w:t>Description</w:t>
      </w:r>
    </w:p>
    <w:p w14:paraId="4FE89DAD" w14:textId="2B677AD9" w:rsidR="00B15C6A" w:rsidRDefault="00B15C6A" w:rsidP="00B15C6A">
      <w:pPr>
        <w:pStyle w:val="BodyText"/>
        <w:numPr>
          <w:ilvl w:val="1"/>
          <w:numId w:val="19"/>
        </w:numPr>
      </w:pPr>
      <w:r>
        <w:t>To</w:t>
      </w:r>
      <w:r w:rsidR="001A3FA5">
        <w:t xml:space="preserve"> provide a more detailed version of the test title to allow readers </w:t>
      </w:r>
      <w:r w:rsidR="001C73D3">
        <w:t>to understand</w:t>
      </w:r>
      <w:r w:rsidR="001A3FA5">
        <w:t xml:space="preserve"> what this test case is about</w:t>
      </w:r>
    </w:p>
    <w:p w14:paraId="444D5E61" w14:textId="18414DF1" w:rsidR="00B15C6A" w:rsidRDefault="00B15C6A" w:rsidP="00B15C6A">
      <w:pPr>
        <w:pStyle w:val="BodyText"/>
        <w:numPr>
          <w:ilvl w:val="0"/>
          <w:numId w:val="19"/>
        </w:numPr>
      </w:pPr>
      <w:r>
        <w:t>Steps</w:t>
      </w:r>
    </w:p>
    <w:p w14:paraId="28F21891" w14:textId="21B3087C" w:rsidR="00B15C6A" w:rsidRDefault="00B15C6A" w:rsidP="00B15C6A">
      <w:pPr>
        <w:pStyle w:val="BodyText"/>
        <w:numPr>
          <w:ilvl w:val="1"/>
          <w:numId w:val="19"/>
        </w:numPr>
      </w:pPr>
      <w:r>
        <w:t>To give a step by step guideline to follow to ensure the test results are not rigged</w:t>
      </w:r>
    </w:p>
    <w:p w14:paraId="777DED4F" w14:textId="2EE966B2" w:rsidR="00B15C6A" w:rsidRDefault="00B15C6A" w:rsidP="00B15C6A">
      <w:pPr>
        <w:pStyle w:val="BodyText"/>
        <w:numPr>
          <w:ilvl w:val="0"/>
          <w:numId w:val="19"/>
        </w:numPr>
      </w:pPr>
      <w:r>
        <w:t>Expected Result</w:t>
      </w:r>
    </w:p>
    <w:p w14:paraId="4B157A5A" w14:textId="7E6C1813" w:rsidR="00850A83" w:rsidRDefault="00850A83" w:rsidP="00850A83">
      <w:pPr>
        <w:pStyle w:val="BodyText"/>
        <w:numPr>
          <w:ilvl w:val="1"/>
          <w:numId w:val="19"/>
        </w:numPr>
      </w:pPr>
      <w:r>
        <w:t xml:space="preserve">What would the result look like in </w:t>
      </w:r>
      <w:proofErr w:type="gramStart"/>
      <w:r>
        <w:t>theory</w:t>
      </w:r>
      <w:proofErr w:type="gramEnd"/>
    </w:p>
    <w:p w14:paraId="465B4073" w14:textId="47D050E5" w:rsidR="00B15C6A" w:rsidRDefault="00B15C6A" w:rsidP="00B15C6A">
      <w:pPr>
        <w:pStyle w:val="BodyText"/>
        <w:numPr>
          <w:ilvl w:val="0"/>
          <w:numId w:val="19"/>
        </w:numPr>
      </w:pPr>
      <w:r>
        <w:t>Actual Result</w:t>
      </w:r>
    </w:p>
    <w:p w14:paraId="1DBC3F02" w14:textId="7EF11928" w:rsidR="00850A83" w:rsidRDefault="00850A83" w:rsidP="00850A83">
      <w:pPr>
        <w:pStyle w:val="BodyText"/>
        <w:numPr>
          <w:ilvl w:val="1"/>
          <w:numId w:val="19"/>
        </w:numPr>
      </w:pPr>
      <w:r>
        <w:t>The actual result of the testing itself</w:t>
      </w:r>
    </w:p>
    <w:p w14:paraId="528E284A" w14:textId="1735697D" w:rsidR="00B15C6A" w:rsidRDefault="00B15C6A" w:rsidP="00B15C6A">
      <w:pPr>
        <w:pStyle w:val="BodyText"/>
        <w:numPr>
          <w:ilvl w:val="0"/>
          <w:numId w:val="19"/>
        </w:numPr>
      </w:pPr>
      <w:r>
        <w:t>Status (Pass/Fail)</w:t>
      </w:r>
    </w:p>
    <w:p w14:paraId="771CA26B" w14:textId="0D2988C0" w:rsidR="00850A83" w:rsidRDefault="00850A83" w:rsidP="00850A83">
      <w:pPr>
        <w:pStyle w:val="BodyText"/>
        <w:numPr>
          <w:ilvl w:val="1"/>
          <w:numId w:val="19"/>
        </w:numPr>
      </w:pPr>
      <w:r>
        <w:t>To indicate whether did this test case pass or fail.</w:t>
      </w:r>
    </w:p>
    <w:p w14:paraId="265EABA0" w14:textId="77777777" w:rsidR="00C542E6" w:rsidRDefault="00C542E6" w:rsidP="006C4030">
      <w:pPr>
        <w:pStyle w:val="BodyText"/>
      </w:pPr>
    </w:p>
    <w:p w14:paraId="3B08A69D" w14:textId="3646B0A9" w:rsidR="001A3FA5" w:rsidRDefault="001A3FA5" w:rsidP="001A3FA5">
      <w:pPr>
        <w:pStyle w:val="BodyText"/>
      </w:pPr>
      <w:r>
        <w:t>An example of how a test case</w:t>
      </w:r>
      <w:r w:rsidR="00DE1026">
        <w:t xml:space="preserve"> template</w:t>
      </w:r>
      <w:r>
        <w:t xml:space="preserve"> look like would be this:</w:t>
      </w:r>
    </w:p>
    <w:p w14:paraId="34781F7D" w14:textId="77777777" w:rsidR="00917D5D" w:rsidRDefault="00917D5D" w:rsidP="00917D5D">
      <w:pPr>
        <w:pStyle w:val="BodyText"/>
        <w:ind w:left="0"/>
      </w:pPr>
    </w:p>
    <w:tbl>
      <w:tblPr>
        <w:tblStyle w:val="TableGrid"/>
        <w:tblW w:w="9493" w:type="dxa"/>
        <w:jc w:val="center"/>
        <w:tblLook w:val="04A0" w:firstRow="1" w:lastRow="0" w:firstColumn="1" w:lastColumn="0" w:noHBand="0" w:noVBand="1"/>
      </w:tblPr>
      <w:tblGrid>
        <w:gridCol w:w="1677"/>
        <w:gridCol w:w="7816"/>
      </w:tblGrid>
      <w:tr w:rsidR="00917D5D" w14:paraId="7A9D1218" w14:textId="77777777" w:rsidTr="00917D5D">
        <w:trPr>
          <w:jc w:val="center"/>
        </w:trPr>
        <w:tc>
          <w:tcPr>
            <w:tcW w:w="1677" w:type="dxa"/>
            <w:vAlign w:val="center"/>
          </w:tcPr>
          <w:p w14:paraId="5D58420A" w14:textId="6F5F34B7" w:rsidR="00917D5D" w:rsidRDefault="00917D5D" w:rsidP="001A3FA5">
            <w:pPr>
              <w:pStyle w:val="BodyText"/>
              <w:ind w:left="0"/>
            </w:pPr>
            <w:r>
              <w:t>Test Case ID</w:t>
            </w:r>
          </w:p>
        </w:tc>
        <w:tc>
          <w:tcPr>
            <w:tcW w:w="7816" w:type="dxa"/>
            <w:vAlign w:val="center"/>
          </w:tcPr>
          <w:p w14:paraId="5607F8A1" w14:textId="77777777" w:rsidR="00917D5D" w:rsidRDefault="00917D5D" w:rsidP="001A3FA5">
            <w:pPr>
              <w:pStyle w:val="BodyText"/>
              <w:ind w:left="0"/>
            </w:pPr>
          </w:p>
        </w:tc>
      </w:tr>
      <w:tr w:rsidR="00917D5D" w14:paraId="7D8F2CAC" w14:textId="77777777" w:rsidTr="00917D5D">
        <w:trPr>
          <w:jc w:val="center"/>
        </w:trPr>
        <w:tc>
          <w:tcPr>
            <w:tcW w:w="1677" w:type="dxa"/>
            <w:vAlign w:val="center"/>
          </w:tcPr>
          <w:p w14:paraId="76CC13EF" w14:textId="129B8502" w:rsidR="00917D5D" w:rsidRDefault="00917D5D" w:rsidP="001A3FA5">
            <w:pPr>
              <w:pStyle w:val="BodyText"/>
              <w:ind w:left="0"/>
            </w:pPr>
            <w:r>
              <w:t>Use Case ID</w:t>
            </w:r>
          </w:p>
        </w:tc>
        <w:tc>
          <w:tcPr>
            <w:tcW w:w="7816" w:type="dxa"/>
            <w:vAlign w:val="center"/>
          </w:tcPr>
          <w:p w14:paraId="76743DA9" w14:textId="77777777" w:rsidR="00917D5D" w:rsidRDefault="00917D5D" w:rsidP="001A3FA5">
            <w:pPr>
              <w:pStyle w:val="BodyText"/>
              <w:ind w:left="0"/>
            </w:pPr>
          </w:p>
        </w:tc>
      </w:tr>
      <w:tr w:rsidR="00917D5D" w14:paraId="36008244" w14:textId="77777777" w:rsidTr="00917D5D">
        <w:trPr>
          <w:jc w:val="center"/>
        </w:trPr>
        <w:tc>
          <w:tcPr>
            <w:tcW w:w="1677" w:type="dxa"/>
            <w:vAlign w:val="center"/>
          </w:tcPr>
          <w:p w14:paraId="78B1C934" w14:textId="78C702E4" w:rsidR="00917D5D" w:rsidRDefault="00917D5D" w:rsidP="001A3FA5">
            <w:pPr>
              <w:pStyle w:val="BodyText"/>
              <w:ind w:left="0"/>
            </w:pPr>
            <w:r>
              <w:t>Test Title</w:t>
            </w:r>
          </w:p>
        </w:tc>
        <w:tc>
          <w:tcPr>
            <w:tcW w:w="7816" w:type="dxa"/>
            <w:vAlign w:val="center"/>
          </w:tcPr>
          <w:p w14:paraId="12514BCA" w14:textId="77777777" w:rsidR="00917D5D" w:rsidRDefault="00917D5D" w:rsidP="001A3FA5">
            <w:pPr>
              <w:pStyle w:val="BodyText"/>
              <w:ind w:left="0"/>
            </w:pPr>
          </w:p>
        </w:tc>
      </w:tr>
      <w:tr w:rsidR="00917D5D" w14:paraId="544B8E04" w14:textId="77777777" w:rsidTr="00917D5D">
        <w:trPr>
          <w:jc w:val="center"/>
        </w:trPr>
        <w:tc>
          <w:tcPr>
            <w:tcW w:w="1677" w:type="dxa"/>
            <w:vAlign w:val="center"/>
          </w:tcPr>
          <w:p w14:paraId="4C9246A4" w14:textId="6166E295" w:rsidR="00917D5D" w:rsidRDefault="00917D5D" w:rsidP="001A3FA5">
            <w:pPr>
              <w:pStyle w:val="BodyText"/>
              <w:ind w:left="0"/>
            </w:pPr>
            <w:r>
              <w:t>Test Description</w:t>
            </w:r>
          </w:p>
        </w:tc>
        <w:tc>
          <w:tcPr>
            <w:tcW w:w="7816" w:type="dxa"/>
            <w:vAlign w:val="center"/>
          </w:tcPr>
          <w:p w14:paraId="15C9BF83" w14:textId="77777777" w:rsidR="00917D5D" w:rsidRDefault="00917D5D" w:rsidP="001A3FA5">
            <w:pPr>
              <w:pStyle w:val="BodyText"/>
              <w:ind w:left="0"/>
            </w:pPr>
          </w:p>
        </w:tc>
      </w:tr>
      <w:tr w:rsidR="00917D5D" w14:paraId="1C2987E5" w14:textId="77777777" w:rsidTr="00917D5D">
        <w:trPr>
          <w:jc w:val="center"/>
        </w:trPr>
        <w:tc>
          <w:tcPr>
            <w:tcW w:w="1677" w:type="dxa"/>
            <w:vAlign w:val="center"/>
          </w:tcPr>
          <w:p w14:paraId="719405B1" w14:textId="621644C2" w:rsidR="00917D5D" w:rsidRDefault="00917D5D" w:rsidP="001A3FA5">
            <w:pPr>
              <w:pStyle w:val="BodyText"/>
              <w:ind w:left="0"/>
            </w:pPr>
            <w:r>
              <w:t>Pre-conditions</w:t>
            </w:r>
          </w:p>
        </w:tc>
        <w:tc>
          <w:tcPr>
            <w:tcW w:w="7816" w:type="dxa"/>
            <w:vAlign w:val="center"/>
          </w:tcPr>
          <w:p w14:paraId="5F3183FF" w14:textId="77777777" w:rsidR="00917D5D" w:rsidRDefault="00917D5D" w:rsidP="001A3FA5">
            <w:pPr>
              <w:pStyle w:val="BodyText"/>
              <w:ind w:left="0"/>
            </w:pPr>
          </w:p>
        </w:tc>
      </w:tr>
      <w:tr w:rsidR="00917D5D" w14:paraId="082DAAD4" w14:textId="77777777" w:rsidTr="00917D5D">
        <w:trPr>
          <w:jc w:val="center"/>
        </w:trPr>
        <w:tc>
          <w:tcPr>
            <w:tcW w:w="1677" w:type="dxa"/>
            <w:vAlign w:val="center"/>
          </w:tcPr>
          <w:p w14:paraId="41F84CD4" w14:textId="526DC91A" w:rsidR="00917D5D" w:rsidRDefault="00917D5D" w:rsidP="001A3FA5">
            <w:pPr>
              <w:pStyle w:val="BodyText"/>
              <w:ind w:left="0"/>
            </w:pPr>
            <w:r>
              <w:t>Dependencies</w:t>
            </w:r>
          </w:p>
        </w:tc>
        <w:tc>
          <w:tcPr>
            <w:tcW w:w="7816" w:type="dxa"/>
            <w:vAlign w:val="center"/>
          </w:tcPr>
          <w:p w14:paraId="39058305" w14:textId="77777777" w:rsidR="00917D5D" w:rsidRDefault="00917D5D" w:rsidP="001A3FA5">
            <w:pPr>
              <w:pStyle w:val="BodyText"/>
              <w:ind w:left="0"/>
            </w:pPr>
          </w:p>
        </w:tc>
      </w:tr>
      <w:tr w:rsidR="00917D5D" w14:paraId="55A4B053" w14:textId="77777777" w:rsidTr="00917D5D">
        <w:trPr>
          <w:trHeight w:val="61"/>
          <w:jc w:val="center"/>
        </w:trPr>
        <w:tc>
          <w:tcPr>
            <w:tcW w:w="9493" w:type="dxa"/>
            <w:gridSpan w:val="2"/>
            <w:vAlign w:val="center"/>
          </w:tcPr>
          <w:p w14:paraId="141148D5" w14:textId="77777777" w:rsidR="00917D5D" w:rsidRDefault="00917D5D" w:rsidP="001A3FA5">
            <w:pPr>
              <w:pStyle w:val="BodyText"/>
              <w:ind w:left="0"/>
            </w:pPr>
          </w:p>
        </w:tc>
      </w:tr>
      <w:tr w:rsidR="00AD16DF" w14:paraId="402E5E4F" w14:textId="77777777" w:rsidTr="008C7309">
        <w:trPr>
          <w:jc w:val="center"/>
        </w:trPr>
        <w:tc>
          <w:tcPr>
            <w:tcW w:w="1677" w:type="dxa"/>
            <w:vAlign w:val="center"/>
          </w:tcPr>
          <w:p w14:paraId="3E3C21BA" w14:textId="26D821C3" w:rsidR="00AD16DF" w:rsidRDefault="00AD16DF" w:rsidP="00917D5D">
            <w:pPr>
              <w:pStyle w:val="BodyText"/>
              <w:ind w:left="0"/>
              <w:jc w:val="center"/>
            </w:pPr>
            <w:r>
              <w:t>Test Step</w:t>
            </w:r>
          </w:p>
        </w:tc>
        <w:tc>
          <w:tcPr>
            <w:tcW w:w="7816" w:type="dxa"/>
            <w:vAlign w:val="center"/>
          </w:tcPr>
          <w:p w14:paraId="3D69161F" w14:textId="07641CE6" w:rsidR="00AD16DF" w:rsidRDefault="00AD16DF" w:rsidP="00917D5D">
            <w:pPr>
              <w:pStyle w:val="BodyText"/>
              <w:ind w:left="0"/>
              <w:jc w:val="center"/>
            </w:pPr>
          </w:p>
        </w:tc>
      </w:tr>
      <w:tr w:rsidR="00AD16DF" w14:paraId="34D81827" w14:textId="77777777" w:rsidTr="008C7309">
        <w:trPr>
          <w:jc w:val="center"/>
        </w:trPr>
        <w:tc>
          <w:tcPr>
            <w:tcW w:w="1677" w:type="dxa"/>
            <w:vAlign w:val="center"/>
          </w:tcPr>
          <w:p w14:paraId="2C624A7F" w14:textId="2DA6983F" w:rsidR="00AD16DF" w:rsidRDefault="00AD16DF" w:rsidP="00917D5D">
            <w:pPr>
              <w:pStyle w:val="BodyText"/>
              <w:ind w:left="0"/>
              <w:jc w:val="center"/>
            </w:pPr>
            <w:r>
              <w:t>Expected Result</w:t>
            </w:r>
          </w:p>
        </w:tc>
        <w:tc>
          <w:tcPr>
            <w:tcW w:w="7816" w:type="dxa"/>
            <w:vAlign w:val="center"/>
          </w:tcPr>
          <w:p w14:paraId="385876F3" w14:textId="77777777" w:rsidR="00AD16DF" w:rsidRDefault="00AD16DF" w:rsidP="00917D5D">
            <w:pPr>
              <w:pStyle w:val="BodyText"/>
              <w:ind w:left="0"/>
              <w:jc w:val="center"/>
            </w:pPr>
          </w:p>
        </w:tc>
      </w:tr>
      <w:tr w:rsidR="00AD16DF" w14:paraId="0184720B" w14:textId="77777777" w:rsidTr="008C7309">
        <w:trPr>
          <w:jc w:val="center"/>
        </w:trPr>
        <w:tc>
          <w:tcPr>
            <w:tcW w:w="1677" w:type="dxa"/>
            <w:vAlign w:val="center"/>
          </w:tcPr>
          <w:p w14:paraId="450E8120" w14:textId="13333033" w:rsidR="00AD16DF" w:rsidRDefault="00AD16DF" w:rsidP="00917D5D">
            <w:pPr>
              <w:pStyle w:val="BodyText"/>
              <w:ind w:left="0"/>
              <w:jc w:val="center"/>
            </w:pPr>
            <w:r>
              <w:t>Actual Result</w:t>
            </w:r>
          </w:p>
        </w:tc>
        <w:tc>
          <w:tcPr>
            <w:tcW w:w="7816" w:type="dxa"/>
            <w:vAlign w:val="center"/>
          </w:tcPr>
          <w:p w14:paraId="1E1E0A78" w14:textId="77777777" w:rsidR="00AD16DF" w:rsidRDefault="00AD16DF" w:rsidP="00917D5D">
            <w:pPr>
              <w:pStyle w:val="BodyText"/>
              <w:ind w:left="0"/>
              <w:jc w:val="center"/>
            </w:pPr>
          </w:p>
        </w:tc>
      </w:tr>
      <w:tr w:rsidR="00AD16DF" w14:paraId="369D604C" w14:textId="77777777" w:rsidTr="008C7309">
        <w:trPr>
          <w:jc w:val="center"/>
        </w:trPr>
        <w:tc>
          <w:tcPr>
            <w:tcW w:w="1677" w:type="dxa"/>
            <w:vAlign w:val="center"/>
          </w:tcPr>
          <w:p w14:paraId="022A23E0" w14:textId="516E8493" w:rsidR="00AD16DF" w:rsidRDefault="00AD16DF" w:rsidP="00917D5D">
            <w:pPr>
              <w:pStyle w:val="BodyText"/>
              <w:ind w:left="0"/>
              <w:jc w:val="center"/>
            </w:pPr>
            <w:r>
              <w:t>Status</w:t>
            </w:r>
          </w:p>
        </w:tc>
        <w:tc>
          <w:tcPr>
            <w:tcW w:w="7816" w:type="dxa"/>
            <w:vAlign w:val="center"/>
          </w:tcPr>
          <w:p w14:paraId="453252C0" w14:textId="77777777" w:rsidR="00AD16DF" w:rsidRDefault="00AD16DF" w:rsidP="00917D5D">
            <w:pPr>
              <w:pStyle w:val="BodyText"/>
              <w:ind w:left="0"/>
              <w:jc w:val="center"/>
            </w:pPr>
          </w:p>
        </w:tc>
      </w:tr>
    </w:tbl>
    <w:p w14:paraId="25800AF6" w14:textId="67749E9C" w:rsidR="00917D5D" w:rsidRDefault="00917D5D" w:rsidP="00917D5D">
      <w:pPr>
        <w:pStyle w:val="Heading4"/>
        <w:jc w:val="center"/>
        <w:rPr>
          <w:b w:val="0"/>
        </w:rPr>
      </w:pPr>
      <w:r>
        <w:rPr>
          <w:b w:val="0"/>
        </w:rPr>
        <w:t>Table</w:t>
      </w:r>
      <w:r w:rsidRPr="00CC446F">
        <w:rPr>
          <w:b w:val="0"/>
        </w:rPr>
        <w:t xml:space="preserve"> </w:t>
      </w:r>
      <w:r>
        <w:rPr>
          <w:b w:val="0"/>
        </w:rPr>
        <w:t>1</w:t>
      </w:r>
      <w:r w:rsidRPr="00CC446F">
        <w:rPr>
          <w:b w:val="0"/>
        </w:rPr>
        <w:t>.</w:t>
      </w:r>
      <w:r>
        <w:rPr>
          <w:b w:val="0"/>
        </w:rPr>
        <w:t xml:space="preserve"> Black-box test case template</w:t>
      </w:r>
    </w:p>
    <w:p w14:paraId="522E240C" w14:textId="77777777" w:rsidR="001A3FA5" w:rsidRPr="001A3FA5" w:rsidRDefault="001A3FA5" w:rsidP="001A3FA5">
      <w:pPr>
        <w:pStyle w:val="BodyText"/>
      </w:pPr>
    </w:p>
    <w:p w14:paraId="1BED8A32" w14:textId="73C18EF5" w:rsidR="001C73D3" w:rsidRDefault="001C73D3" w:rsidP="001C73D3">
      <w:pPr>
        <w:pStyle w:val="BodyText"/>
      </w:pPr>
      <w:r>
        <w:t xml:space="preserve">In this section, the actual test cases </w:t>
      </w:r>
      <w:r w:rsidR="000B45BE">
        <w:t>are</w:t>
      </w:r>
      <w:r>
        <w:t xml:space="preserve"> displayed here to show the results of the test cases.</w:t>
      </w:r>
    </w:p>
    <w:p w14:paraId="477496D6" w14:textId="77777777" w:rsidR="001C73D3" w:rsidRPr="001C73D3" w:rsidRDefault="001C73D3" w:rsidP="001C73D3">
      <w:pPr>
        <w:pStyle w:val="BodyText"/>
        <w:rPr>
          <w:sz w:val="14"/>
        </w:rPr>
      </w:pPr>
    </w:p>
    <w:p w14:paraId="2829C4B8" w14:textId="4ABFF874" w:rsidR="001C73D3" w:rsidRDefault="001C73D3" w:rsidP="00016D24">
      <w:pPr>
        <w:pStyle w:val="BodyText"/>
        <w:numPr>
          <w:ilvl w:val="0"/>
          <w:numId w:val="20"/>
        </w:numPr>
      </w:pPr>
      <w:r>
        <w:t>TC-1</w:t>
      </w:r>
      <w:r w:rsidR="00AD16DF">
        <w:t xml:space="preserve"> – Users wishes to view the terms and conditions on the landing page</w:t>
      </w:r>
    </w:p>
    <w:tbl>
      <w:tblPr>
        <w:tblStyle w:val="TableGrid"/>
        <w:tblW w:w="9493" w:type="dxa"/>
        <w:jc w:val="center"/>
        <w:tblLook w:val="04A0" w:firstRow="1" w:lastRow="0" w:firstColumn="1" w:lastColumn="0" w:noHBand="0" w:noVBand="1"/>
      </w:tblPr>
      <w:tblGrid>
        <w:gridCol w:w="1677"/>
        <w:gridCol w:w="7816"/>
      </w:tblGrid>
      <w:tr w:rsidR="00AD16DF" w14:paraId="24DA4EAF" w14:textId="77777777" w:rsidTr="008C7309">
        <w:trPr>
          <w:jc w:val="center"/>
        </w:trPr>
        <w:tc>
          <w:tcPr>
            <w:tcW w:w="1677" w:type="dxa"/>
            <w:vAlign w:val="center"/>
          </w:tcPr>
          <w:p w14:paraId="63E9D57C" w14:textId="77777777" w:rsidR="00AD16DF" w:rsidRDefault="00AD16DF" w:rsidP="00AD16DF">
            <w:pPr>
              <w:pStyle w:val="BodyText"/>
              <w:ind w:left="0"/>
            </w:pPr>
            <w:r>
              <w:t>Test Case ID</w:t>
            </w:r>
          </w:p>
        </w:tc>
        <w:tc>
          <w:tcPr>
            <w:tcW w:w="7816" w:type="dxa"/>
            <w:vAlign w:val="center"/>
          </w:tcPr>
          <w:p w14:paraId="1CAFF1C2" w14:textId="591E5098" w:rsidR="00AD16DF" w:rsidRDefault="00AD16DF" w:rsidP="00AD16DF">
            <w:pPr>
              <w:pStyle w:val="BodyText"/>
              <w:ind w:left="0"/>
            </w:pPr>
            <w:r>
              <w:t>TC-1</w:t>
            </w:r>
          </w:p>
        </w:tc>
      </w:tr>
      <w:tr w:rsidR="00AD16DF" w14:paraId="325D9ECF" w14:textId="77777777" w:rsidTr="008C7309">
        <w:trPr>
          <w:jc w:val="center"/>
        </w:trPr>
        <w:tc>
          <w:tcPr>
            <w:tcW w:w="1677" w:type="dxa"/>
            <w:vAlign w:val="center"/>
          </w:tcPr>
          <w:p w14:paraId="660953AF" w14:textId="77777777" w:rsidR="00AD16DF" w:rsidRDefault="00AD16DF" w:rsidP="00AD16DF">
            <w:pPr>
              <w:pStyle w:val="BodyText"/>
              <w:ind w:left="0"/>
            </w:pPr>
            <w:r>
              <w:t>Use Case ID</w:t>
            </w:r>
          </w:p>
        </w:tc>
        <w:tc>
          <w:tcPr>
            <w:tcW w:w="7816" w:type="dxa"/>
            <w:vAlign w:val="center"/>
          </w:tcPr>
          <w:p w14:paraId="0EDC3EB0" w14:textId="7B06AAB0" w:rsidR="00AD16DF" w:rsidRDefault="00AD16DF" w:rsidP="00AD16DF">
            <w:pPr>
              <w:pStyle w:val="BodyText"/>
              <w:ind w:left="0"/>
            </w:pPr>
            <w:r>
              <w:t>UC-1</w:t>
            </w:r>
          </w:p>
        </w:tc>
      </w:tr>
      <w:tr w:rsidR="00AD16DF" w14:paraId="49B09945" w14:textId="77777777" w:rsidTr="008C7309">
        <w:trPr>
          <w:jc w:val="center"/>
        </w:trPr>
        <w:tc>
          <w:tcPr>
            <w:tcW w:w="1677" w:type="dxa"/>
            <w:vAlign w:val="center"/>
          </w:tcPr>
          <w:p w14:paraId="4CA23FDE" w14:textId="77777777" w:rsidR="00AD16DF" w:rsidRDefault="00AD16DF" w:rsidP="00AD16DF">
            <w:pPr>
              <w:pStyle w:val="BodyText"/>
              <w:ind w:left="0"/>
            </w:pPr>
            <w:r>
              <w:t>Test Title</w:t>
            </w:r>
          </w:p>
        </w:tc>
        <w:tc>
          <w:tcPr>
            <w:tcW w:w="7816" w:type="dxa"/>
            <w:vAlign w:val="center"/>
          </w:tcPr>
          <w:p w14:paraId="07790B3B" w14:textId="49CF091D" w:rsidR="00AD16DF" w:rsidRDefault="00AD16DF" w:rsidP="00AD16DF">
            <w:pPr>
              <w:pStyle w:val="BodyText"/>
              <w:ind w:left="0"/>
            </w:pPr>
            <w:r>
              <w:t xml:space="preserve">View terms and conditions  </w:t>
            </w:r>
          </w:p>
        </w:tc>
      </w:tr>
      <w:tr w:rsidR="00AD16DF" w14:paraId="6D852EB7" w14:textId="77777777" w:rsidTr="008C7309">
        <w:trPr>
          <w:jc w:val="center"/>
        </w:trPr>
        <w:tc>
          <w:tcPr>
            <w:tcW w:w="1677" w:type="dxa"/>
            <w:vAlign w:val="center"/>
          </w:tcPr>
          <w:p w14:paraId="16F4C6CF" w14:textId="77777777" w:rsidR="00AD16DF" w:rsidRDefault="00AD16DF" w:rsidP="00AD16DF">
            <w:pPr>
              <w:pStyle w:val="BodyText"/>
              <w:ind w:left="0"/>
            </w:pPr>
            <w:r>
              <w:t>Test Description</w:t>
            </w:r>
          </w:p>
        </w:tc>
        <w:tc>
          <w:tcPr>
            <w:tcW w:w="7816" w:type="dxa"/>
            <w:vAlign w:val="center"/>
          </w:tcPr>
          <w:p w14:paraId="477BA567" w14:textId="269D7C06" w:rsidR="00AD16DF" w:rsidRDefault="00AD16DF" w:rsidP="00AD16DF">
            <w:pPr>
              <w:pStyle w:val="BodyText"/>
              <w:ind w:left="0"/>
            </w:pPr>
            <w:r>
              <w:t>Users wants to view the terms and conditions when at the landing page</w:t>
            </w:r>
          </w:p>
        </w:tc>
      </w:tr>
      <w:tr w:rsidR="00AD16DF" w14:paraId="2FC8AFAA" w14:textId="77777777" w:rsidTr="008C7309">
        <w:trPr>
          <w:jc w:val="center"/>
        </w:trPr>
        <w:tc>
          <w:tcPr>
            <w:tcW w:w="1677" w:type="dxa"/>
            <w:vAlign w:val="center"/>
          </w:tcPr>
          <w:p w14:paraId="295E1B91" w14:textId="77777777" w:rsidR="00AD16DF" w:rsidRDefault="00AD16DF" w:rsidP="00AD16DF">
            <w:pPr>
              <w:pStyle w:val="BodyText"/>
              <w:ind w:left="0"/>
            </w:pPr>
            <w:r>
              <w:t>Pre-conditions</w:t>
            </w:r>
          </w:p>
        </w:tc>
        <w:tc>
          <w:tcPr>
            <w:tcW w:w="7816" w:type="dxa"/>
            <w:vAlign w:val="center"/>
          </w:tcPr>
          <w:p w14:paraId="02ABA788" w14:textId="77777777" w:rsidR="00AD16DF" w:rsidRDefault="00AD16DF" w:rsidP="00016D24">
            <w:pPr>
              <w:pStyle w:val="BodyText"/>
              <w:numPr>
                <w:ilvl w:val="0"/>
                <w:numId w:val="21"/>
              </w:numPr>
            </w:pPr>
            <w:r>
              <w:t>Needs a smart device like a mobile phone</w:t>
            </w:r>
          </w:p>
          <w:p w14:paraId="1A545189" w14:textId="0E46CC79" w:rsidR="00AD16DF" w:rsidRDefault="00AD16DF" w:rsidP="00AD16DF">
            <w:pPr>
              <w:pStyle w:val="BodyText"/>
              <w:ind w:left="0"/>
            </w:pPr>
            <w:r>
              <w:t>Needs to connect to the PARK_FREE_WIFI SSID</w:t>
            </w:r>
          </w:p>
        </w:tc>
      </w:tr>
      <w:tr w:rsidR="00AD16DF" w14:paraId="6EF9C0E7" w14:textId="77777777" w:rsidTr="008C7309">
        <w:trPr>
          <w:jc w:val="center"/>
        </w:trPr>
        <w:tc>
          <w:tcPr>
            <w:tcW w:w="1677" w:type="dxa"/>
            <w:vAlign w:val="center"/>
          </w:tcPr>
          <w:p w14:paraId="4107DDC1" w14:textId="77777777" w:rsidR="00AD16DF" w:rsidRDefault="00AD16DF" w:rsidP="00AD16DF">
            <w:pPr>
              <w:pStyle w:val="BodyText"/>
              <w:ind w:left="0"/>
            </w:pPr>
            <w:r>
              <w:t>Dependencies</w:t>
            </w:r>
          </w:p>
        </w:tc>
        <w:tc>
          <w:tcPr>
            <w:tcW w:w="7816" w:type="dxa"/>
            <w:vAlign w:val="center"/>
          </w:tcPr>
          <w:p w14:paraId="65D31C83" w14:textId="4D1EFD0C" w:rsidR="00AD16DF" w:rsidRDefault="00AD16DF" w:rsidP="00AD16DF">
            <w:pPr>
              <w:pStyle w:val="BodyText"/>
              <w:ind w:left="0"/>
            </w:pPr>
            <w:r>
              <w:t>Specified requirements</w:t>
            </w:r>
          </w:p>
        </w:tc>
      </w:tr>
      <w:tr w:rsidR="00AD16DF" w14:paraId="4F0BDB37" w14:textId="77777777" w:rsidTr="008C7309">
        <w:trPr>
          <w:trHeight w:val="61"/>
          <w:jc w:val="center"/>
        </w:trPr>
        <w:tc>
          <w:tcPr>
            <w:tcW w:w="9493" w:type="dxa"/>
            <w:gridSpan w:val="2"/>
            <w:vAlign w:val="center"/>
          </w:tcPr>
          <w:p w14:paraId="7E6A4CA9" w14:textId="77777777" w:rsidR="00AD16DF" w:rsidRDefault="00AD16DF" w:rsidP="00AD16DF">
            <w:pPr>
              <w:pStyle w:val="BodyText"/>
              <w:ind w:left="0"/>
            </w:pPr>
          </w:p>
        </w:tc>
      </w:tr>
      <w:tr w:rsidR="00AD16DF" w14:paraId="48E4A454" w14:textId="77777777" w:rsidTr="008C7309">
        <w:trPr>
          <w:jc w:val="center"/>
        </w:trPr>
        <w:tc>
          <w:tcPr>
            <w:tcW w:w="1677" w:type="dxa"/>
            <w:vAlign w:val="center"/>
          </w:tcPr>
          <w:p w14:paraId="14E5B582" w14:textId="77777777" w:rsidR="00AD16DF" w:rsidRDefault="00AD16DF" w:rsidP="00AD16DF">
            <w:pPr>
              <w:pStyle w:val="BodyText"/>
              <w:ind w:left="0"/>
              <w:jc w:val="center"/>
            </w:pPr>
            <w:r>
              <w:t>Test Step</w:t>
            </w:r>
          </w:p>
        </w:tc>
        <w:tc>
          <w:tcPr>
            <w:tcW w:w="7816" w:type="dxa"/>
            <w:vAlign w:val="center"/>
          </w:tcPr>
          <w:p w14:paraId="547D0B0C" w14:textId="591A2724" w:rsidR="00AD16DF" w:rsidRDefault="00AD16DF" w:rsidP="00016D24">
            <w:pPr>
              <w:pStyle w:val="BodyText"/>
              <w:numPr>
                <w:ilvl w:val="0"/>
                <w:numId w:val="22"/>
              </w:numPr>
              <w:jc w:val="left"/>
            </w:pPr>
            <w:r>
              <w:t>User click on the terms and conditions link on the landing page</w:t>
            </w:r>
          </w:p>
          <w:p w14:paraId="4B70FE9D" w14:textId="225518BB" w:rsidR="00AD16DF" w:rsidRPr="00AD16DF" w:rsidRDefault="00AD16DF" w:rsidP="00016D24">
            <w:pPr>
              <w:pStyle w:val="BodyText"/>
              <w:numPr>
                <w:ilvl w:val="0"/>
                <w:numId w:val="22"/>
              </w:numPr>
              <w:jc w:val="left"/>
            </w:pPr>
            <w:r>
              <w:t>User read through the terms and conditions</w:t>
            </w:r>
          </w:p>
        </w:tc>
      </w:tr>
      <w:tr w:rsidR="00AD16DF" w14:paraId="7F80D714" w14:textId="77777777" w:rsidTr="008C7309">
        <w:trPr>
          <w:jc w:val="center"/>
        </w:trPr>
        <w:tc>
          <w:tcPr>
            <w:tcW w:w="1677" w:type="dxa"/>
            <w:vAlign w:val="center"/>
          </w:tcPr>
          <w:p w14:paraId="0680F573" w14:textId="77777777" w:rsidR="00AD16DF" w:rsidRDefault="00AD16DF" w:rsidP="00AD16DF">
            <w:pPr>
              <w:pStyle w:val="BodyText"/>
              <w:ind w:left="0"/>
              <w:jc w:val="center"/>
            </w:pPr>
            <w:r>
              <w:t>Expected Result</w:t>
            </w:r>
          </w:p>
        </w:tc>
        <w:tc>
          <w:tcPr>
            <w:tcW w:w="7816" w:type="dxa"/>
            <w:vAlign w:val="center"/>
          </w:tcPr>
          <w:p w14:paraId="1C54E278" w14:textId="61F64340" w:rsidR="00AD16DF" w:rsidRDefault="002453AC" w:rsidP="00AD16DF">
            <w:pPr>
              <w:pStyle w:val="BodyText"/>
              <w:ind w:left="0"/>
              <w:jc w:val="left"/>
            </w:pPr>
            <w:r>
              <w:t>Upon clicking the link, user will be redirected to the page where it lists out the conditions of using the wifi</w:t>
            </w:r>
          </w:p>
        </w:tc>
      </w:tr>
      <w:tr w:rsidR="00AD16DF" w14:paraId="6B5EAEBD" w14:textId="77777777" w:rsidTr="008C7309">
        <w:trPr>
          <w:jc w:val="center"/>
        </w:trPr>
        <w:tc>
          <w:tcPr>
            <w:tcW w:w="1677" w:type="dxa"/>
            <w:vAlign w:val="center"/>
          </w:tcPr>
          <w:p w14:paraId="0CC81108" w14:textId="77777777" w:rsidR="00AD16DF" w:rsidRDefault="00AD16DF" w:rsidP="00AD16DF">
            <w:pPr>
              <w:pStyle w:val="BodyText"/>
              <w:ind w:left="0"/>
              <w:jc w:val="center"/>
            </w:pPr>
            <w:r>
              <w:t>Actual Result</w:t>
            </w:r>
          </w:p>
        </w:tc>
        <w:tc>
          <w:tcPr>
            <w:tcW w:w="7816" w:type="dxa"/>
            <w:vAlign w:val="center"/>
          </w:tcPr>
          <w:p w14:paraId="72420FA2" w14:textId="794085F8" w:rsidR="00AD16DF" w:rsidRDefault="002453AC" w:rsidP="00AD16DF">
            <w:pPr>
              <w:pStyle w:val="BodyText"/>
              <w:ind w:left="0"/>
              <w:jc w:val="left"/>
            </w:pPr>
            <w:r>
              <w:t>The link was clicked, and was redirected to another page where the terms and conditions were stated</w:t>
            </w:r>
          </w:p>
        </w:tc>
      </w:tr>
      <w:tr w:rsidR="00AD16DF" w14:paraId="7FEB5F1F" w14:textId="77777777" w:rsidTr="002453AC">
        <w:trPr>
          <w:jc w:val="center"/>
        </w:trPr>
        <w:tc>
          <w:tcPr>
            <w:tcW w:w="1677" w:type="dxa"/>
            <w:vAlign w:val="center"/>
          </w:tcPr>
          <w:p w14:paraId="2A62704A" w14:textId="77777777" w:rsidR="00AD16DF" w:rsidRDefault="00AD16DF" w:rsidP="00AD16DF">
            <w:pPr>
              <w:pStyle w:val="BodyText"/>
              <w:ind w:left="0"/>
              <w:jc w:val="center"/>
            </w:pPr>
            <w:r>
              <w:t>Status</w:t>
            </w:r>
          </w:p>
        </w:tc>
        <w:tc>
          <w:tcPr>
            <w:tcW w:w="7816" w:type="dxa"/>
            <w:shd w:val="clear" w:color="auto" w:fill="00B050"/>
            <w:vAlign w:val="center"/>
          </w:tcPr>
          <w:p w14:paraId="1D7A8274" w14:textId="37CB3BAE" w:rsidR="00AD16DF" w:rsidRPr="002453AC" w:rsidRDefault="002453AC" w:rsidP="002453AC">
            <w:pPr>
              <w:pStyle w:val="BodyText"/>
              <w:ind w:left="0"/>
              <w:jc w:val="center"/>
              <w:rPr>
                <w:b/>
              </w:rPr>
            </w:pPr>
            <w:r w:rsidRPr="002453AC">
              <w:rPr>
                <w:b/>
              </w:rPr>
              <w:t>Pass</w:t>
            </w:r>
          </w:p>
        </w:tc>
      </w:tr>
    </w:tbl>
    <w:p w14:paraId="41AB473E" w14:textId="6717A722" w:rsidR="00AD16DF" w:rsidRDefault="00AD16DF" w:rsidP="00AD16DF">
      <w:pPr>
        <w:pStyle w:val="BodyText"/>
      </w:pPr>
    </w:p>
    <w:p w14:paraId="1173BE2A" w14:textId="48524256" w:rsidR="00AD16DF" w:rsidRDefault="00AD16DF" w:rsidP="00AD16DF">
      <w:pPr>
        <w:pStyle w:val="BodyText"/>
      </w:pPr>
    </w:p>
    <w:p w14:paraId="16C7C791" w14:textId="77777777" w:rsidR="00AD16DF" w:rsidRDefault="00AD16DF" w:rsidP="00AD16DF">
      <w:pPr>
        <w:pStyle w:val="BodyText"/>
      </w:pPr>
    </w:p>
    <w:p w14:paraId="481B0A8B" w14:textId="4B3D90EA" w:rsidR="00066997" w:rsidRDefault="002453AC" w:rsidP="00016D24">
      <w:pPr>
        <w:pStyle w:val="BodyText"/>
        <w:numPr>
          <w:ilvl w:val="0"/>
          <w:numId w:val="20"/>
        </w:numPr>
      </w:pPr>
      <w:r>
        <w:rPr>
          <w:b/>
          <w:sz w:val="32"/>
          <w:szCs w:val="33"/>
        </w:rPr>
        <w:br w:type="page"/>
      </w:r>
      <w:r w:rsidR="00066997">
        <w:lastRenderedPageBreak/>
        <w:t>TC-2 – Users wishes to view the terms and conditions on the landing page</w:t>
      </w:r>
    </w:p>
    <w:tbl>
      <w:tblPr>
        <w:tblStyle w:val="TableGrid"/>
        <w:tblW w:w="9493" w:type="dxa"/>
        <w:jc w:val="center"/>
        <w:tblLook w:val="04A0" w:firstRow="1" w:lastRow="0" w:firstColumn="1" w:lastColumn="0" w:noHBand="0" w:noVBand="1"/>
      </w:tblPr>
      <w:tblGrid>
        <w:gridCol w:w="1677"/>
        <w:gridCol w:w="7816"/>
      </w:tblGrid>
      <w:tr w:rsidR="00066997" w14:paraId="0F952315" w14:textId="77777777" w:rsidTr="008C7309">
        <w:trPr>
          <w:jc w:val="center"/>
        </w:trPr>
        <w:tc>
          <w:tcPr>
            <w:tcW w:w="1677" w:type="dxa"/>
            <w:vAlign w:val="center"/>
          </w:tcPr>
          <w:p w14:paraId="507047A5" w14:textId="77777777" w:rsidR="00066997" w:rsidRDefault="00066997" w:rsidP="008C7309">
            <w:pPr>
              <w:pStyle w:val="BodyText"/>
              <w:ind w:left="0"/>
            </w:pPr>
            <w:r>
              <w:t>Test Case ID</w:t>
            </w:r>
          </w:p>
        </w:tc>
        <w:tc>
          <w:tcPr>
            <w:tcW w:w="7816" w:type="dxa"/>
            <w:vAlign w:val="center"/>
          </w:tcPr>
          <w:p w14:paraId="7E7953EA" w14:textId="420F1A4E" w:rsidR="00066997" w:rsidRDefault="00066997" w:rsidP="008C7309">
            <w:pPr>
              <w:pStyle w:val="BodyText"/>
              <w:ind w:left="0"/>
            </w:pPr>
            <w:r>
              <w:t>TC-2</w:t>
            </w:r>
          </w:p>
        </w:tc>
      </w:tr>
      <w:tr w:rsidR="00066997" w14:paraId="60B9955D" w14:textId="77777777" w:rsidTr="008C7309">
        <w:trPr>
          <w:jc w:val="center"/>
        </w:trPr>
        <w:tc>
          <w:tcPr>
            <w:tcW w:w="1677" w:type="dxa"/>
            <w:vAlign w:val="center"/>
          </w:tcPr>
          <w:p w14:paraId="676FA5D5" w14:textId="77777777" w:rsidR="00066997" w:rsidRDefault="00066997" w:rsidP="008C7309">
            <w:pPr>
              <w:pStyle w:val="BodyText"/>
              <w:ind w:left="0"/>
            </w:pPr>
            <w:r>
              <w:t>Use Case ID</w:t>
            </w:r>
          </w:p>
        </w:tc>
        <w:tc>
          <w:tcPr>
            <w:tcW w:w="7816" w:type="dxa"/>
            <w:vAlign w:val="center"/>
          </w:tcPr>
          <w:p w14:paraId="4139C7FA" w14:textId="3B115983" w:rsidR="00066997" w:rsidRDefault="00066997" w:rsidP="008C7309">
            <w:pPr>
              <w:pStyle w:val="BodyText"/>
              <w:ind w:left="0"/>
            </w:pPr>
            <w:r>
              <w:t>UC-3</w:t>
            </w:r>
          </w:p>
        </w:tc>
      </w:tr>
      <w:tr w:rsidR="00066997" w14:paraId="5EA9FCDE" w14:textId="77777777" w:rsidTr="008C7309">
        <w:trPr>
          <w:jc w:val="center"/>
        </w:trPr>
        <w:tc>
          <w:tcPr>
            <w:tcW w:w="1677" w:type="dxa"/>
            <w:vAlign w:val="center"/>
          </w:tcPr>
          <w:p w14:paraId="4AA3FEEE" w14:textId="77777777" w:rsidR="00066997" w:rsidRDefault="00066997" w:rsidP="008C7309">
            <w:pPr>
              <w:pStyle w:val="BodyText"/>
              <w:ind w:left="0"/>
            </w:pPr>
            <w:r>
              <w:t>Test Title</w:t>
            </w:r>
          </w:p>
        </w:tc>
        <w:tc>
          <w:tcPr>
            <w:tcW w:w="7816" w:type="dxa"/>
            <w:vAlign w:val="center"/>
          </w:tcPr>
          <w:p w14:paraId="1077CAC1" w14:textId="0A258093" w:rsidR="00066997" w:rsidRDefault="00066997" w:rsidP="008C7309">
            <w:pPr>
              <w:pStyle w:val="BodyText"/>
              <w:ind w:left="0"/>
            </w:pPr>
            <w:r>
              <w:t>View animal show details</w:t>
            </w:r>
          </w:p>
        </w:tc>
      </w:tr>
      <w:tr w:rsidR="00066997" w14:paraId="146A7EC7" w14:textId="77777777" w:rsidTr="008C7309">
        <w:trPr>
          <w:jc w:val="center"/>
        </w:trPr>
        <w:tc>
          <w:tcPr>
            <w:tcW w:w="1677" w:type="dxa"/>
            <w:vAlign w:val="center"/>
          </w:tcPr>
          <w:p w14:paraId="3A56B7AD" w14:textId="77777777" w:rsidR="00066997" w:rsidRDefault="00066997" w:rsidP="008C7309">
            <w:pPr>
              <w:pStyle w:val="BodyText"/>
              <w:ind w:left="0"/>
            </w:pPr>
            <w:r>
              <w:t>Test Description</w:t>
            </w:r>
          </w:p>
        </w:tc>
        <w:tc>
          <w:tcPr>
            <w:tcW w:w="7816" w:type="dxa"/>
            <w:vAlign w:val="center"/>
          </w:tcPr>
          <w:p w14:paraId="2BD13852" w14:textId="0601A140" w:rsidR="00066997" w:rsidRDefault="00272CAD" w:rsidP="008C7309">
            <w:pPr>
              <w:pStyle w:val="BodyText"/>
              <w:ind w:left="0"/>
            </w:pPr>
            <w:r>
              <w:t>Users able to view the animal show details displayed on the webpage</w:t>
            </w:r>
          </w:p>
        </w:tc>
      </w:tr>
      <w:tr w:rsidR="00066997" w14:paraId="160459CA" w14:textId="77777777" w:rsidTr="008C7309">
        <w:trPr>
          <w:jc w:val="center"/>
        </w:trPr>
        <w:tc>
          <w:tcPr>
            <w:tcW w:w="1677" w:type="dxa"/>
            <w:vAlign w:val="center"/>
          </w:tcPr>
          <w:p w14:paraId="548E5BBA" w14:textId="77777777" w:rsidR="00066997" w:rsidRDefault="00066997" w:rsidP="008C7309">
            <w:pPr>
              <w:pStyle w:val="BodyText"/>
              <w:ind w:left="0"/>
            </w:pPr>
            <w:r>
              <w:t>Pre-conditions</w:t>
            </w:r>
          </w:p>
        </w:tc>
        <w:tc>
          <w:tcPr>
            <w:tcW w:w="7816" w:type="dxa"/>
            <w:vAlign w:val="center"/>
          </w:tcPr>
          <w:p w14:paraId="7461DAB0" w14:textId="77777777" w:rsidR="00066997" w:rsidRDefault="00066997" w:rsidP="00016D24">
            <w:pPr>
              <w:pStyle w:val="BodyText"/>
              <w:numPr>
                <w:ilvl w:val="0"/>
                <w:numId w:val="21"/>
              </w:numPr>
            </w:pPr>
            <w:r>
              <w:t>Needs a smart device like a mobile phone</w:t>
            </w:r>
          </w:p>
          <w:p w14:paraId="690F9642" w14:textId="77777777" w:rsidR="00066997" w:rsidRDefault="00066997" w:rsidP="008C7309">
            <w:pPr>
              <w:pStyle w:val="BodyText"/>
              <w:ind w:left="0"/>
            </w:pPr>
            <w:r>
              <w:t>Needs to connect to the PARK_FREE_WIFI SSID</w:t>
            </w:r>
          </w:p>
        </w:tc>
      </w:tr>
      <w:tr w:rsidR="00066997" w14:paraId="537DFFCA" w14:textId="77777777" w:rsidTr="008C7309">
        <w:trPr>
          <w:jc w:val="center"/>
        </w:trPr>
        <w:tc>
          <w:tcPr>
            <w:tcW w:w="1677" w:type="dxa"/>
            <w:vAlign w:val="center"/>
          </w:tcPr>
          <w:p w14:paraId="3FF55EDE" w14:textId="77777777" w:rsidR="00066997" w:rsidRDefault="00066997" w:rsidP="008C7309">
            <w:pPr>
              <w:pStyle w:val="BodyText"/>
              <w:ind w:left="0"/>
            </w:pPr>
            <w:r>
              <w:t>Dependencies</w:t>
            </w:r>
          </w:p>
        </w:tc>
        <w:tc>
          <w:tcPr>
            <w:tcW w:w="7816" w:type="dxa"/>
            <w:vAlign w:val="center"/>
          </w:tcPr>
          <w:p w14:paraId="4345453D" w14:textId="77777777" w:rsidR="00066997" w:rsidRDefault="00066997" w:rsidP="008C7309">
            <w:pPr>
              <w:pStyle w:val="BodyText"/>
              <w:ind w:left="0"/>
            </w:pPr>
            <w:r>
              <w:t>Specified requirements</w:t>
            </w:r>
          </w:p>
        </w:tc>
      </w:tr>
      <w:tr w:rsidR="00066997" w14:paraId="340B5C12" w14:textId="77777777" w:rsidTr="008C7309">
        <w:trPr>
          <w:trHeight w:val="61"/>
          <w:jc w:val="center"/>
        </w:trPr>
        <w:tc>
          <w:tcPr>
            <w:tcW w:w="9493" w:type="dxa"/>
            <w:gridSpan w:val="2"/>
            <w:vAlign w:val="center"/>
          </w:tcPr>
          <w:p w14:paraId="23CABEED" w14:textId="77777777" w:rsidR="00066997" w:rsidRDefault="00066997" w:rsidP="008C7309">
            <w:pPr>
              <w:pStyle w:val="BodyText"/>
              <w:ind w:left="0"/>
            </w:pPr>
          </w:p>
        </w:tc>
      </w:tr>
      <w:tr w:rsidR="00066997" w14:paraId="70DE1FE3" w14:textId="77777777" w:rsidTr="008C7309">
        <w:trPr>
          <w:jc w:val="center"/>
        </w:trPr>
        <w:tc>
          <w:tcPr>
            <w:tcW w:w="1677" w:type="dxa"/>
            <w:vAlign w:val="center"/>
          </w:tcPr>
          <w:p w14:paraId="32D7ED71" w14:textId="77777777" w:rsidR="00066997" w:rsidRDefault="00066997" w:rsidP="008C7309">
            <w:pPr>
              <w:pStyle w:val="BodyText"/>
              <w:ind w:left="0"/>
              <w:jc w:val="center"/>
            </w:pPr>
            <w:r>
              <w:t>Test Step</w:t>
            </w:r>
          </w:p>
        </w:tc>
        <w:tc>
          <w:tcPr>
            <w:tcW w:w="7816" w:type="dxa"/>
            <w:vAlign w:val="center"/>
          </w:tcPr>
          <w:p w14:paraId="180330C4" w14:textId="27BBFAF7" w:rsidR="009657F9" w:rsidRPr="009657F9" w:rsidRDefault="00066997" w:rsidP="00016D24">
            <w:pPr>
              <w:pStyle w:val="BodyText"/>
              <w:numPr>
                <w:ilvl w:val="0"/>
                <w:numId w:val="23"/>
              </w:numPr>
              <w:jc w:val="left"/>
            </w:pPr>
            <w:r>
              <w:t>User</w:t>
            </w:r>
            <w:r w:rsidR="009657F9">
              <w:t xml:space="preserve"> click on button “I WANT FREE WIFI”</w:t>
            </w:r>
          </w:p>
          <w:p w14:paraId="04FCCA00" w14:textId="4D3A9897" w:rsidR="00066997" w:rsidRPr="009657F9" w:rsidRDefault="009657F9" w:rsidP="00016D24">
            <w:pPr>
              <w:pStyle w:val="BodyText"/>
              <w:numPr>
                <w:ilvl w:val="0"/>
                <w:numId w:val="23"/>
              </w:numPr>
              <w:jc w:val="left"/>
            </w:pPr>
            <w:r>
              <w:t>View the animal show details displayed on the webpage</w:t>
            </w:r>
          </w:p>
        </w:tc>
      </w:tr>
      <w:tr w:rsidR="00066997" w14:paraId="414B630A" w14:textId="77777777" w:rsidTr="008C7309">
        <w:trPr>
          <w:jc w:val="center"/>
        </w:trPr>
        <w:tc>
          <w:tcPr>
            <w:tcW w:w="1677" w:type="dxa"/>
            <w:vAlign w:val="center"/>
          </w:tcPr>
          <w:p w14:paraId="147A4905" w14:textId="77777777" w:rsidR="00066997" w:rsidRDefault="00066997" w:rsidP="008C7309">
            <w:pPr>
              <w:pStyle w:val="BodyText"/>
              <w:ind w:left="0"/>
              <w:jc w:val="center"/>
            </w:pPr>
            <w:r>
              <w:t>Expected Result</w:t>
            </w:r>
          </w:p>
        </w:tc>
        <w:tc>
          <w:tcPr>
            <w:tcW w:w="7816" w:type="dxa"/>
            <w:vAlign w:val="center"/>
          </w:tcPr>
          <w:p w14:paraId="324FFA8B" w14:textId="72E16366" w:rsidR="00066997" w:rsidRDefault="00066997" w:rsidP="008C7309">
            <w:pPr>
              <w:pStyle w:val="BodyText"/>
              <w:ind w:left="0"/>
              <w:jc w:val="left"/>
            </w:pPr>
            <w:r>
              <w:t xml:space="preserve">Upon clicking the </w:t>
            </w:r>
            <w:r w:rsidR="00F32AA5">
              <w:t>button</w:t>
            </w:r>
            <w:r>
              <w:t xml:space="preserve">, user will be redirected to </w:t>
            </w:r>
            <w:r w:rsidR="00F32AA5">
              <w:t>a new</w:t>
            </w:r>
            <w:r>
              <w:t xml:space="preserve"> page where</w:t>
            </w:r>
            <w:r w:rsidR="00F32AA5">
              <w:t xml:space="preserve"> the animal show details are displayed</w:t>
            </w:r>
          </w:p>
        </w:tc>
      </w:tr>
      <w:tr w:rsidR="00066997" w14:paraId="5E3D6DFF" w14:textId="77777777" w:rsidTr="008C7309">
        <w:trPr>
          <w:jc w:val="center"/>
        </w:trPr>
        <w:tc>
          <w:tcPr>
            <w:tcW w:w="1677" w:type="dxa"/>
            <w:vAlign w:val="center"/>
          </w:tcPr>
          <w:p w14:paraId="0423477C" w14:textId="77777777" w:rsidR="00066997" w:rsidRDefault="00066997" w:rsidP="008C7309">
            <w:pPr>
              <w:pStyle w:val="BodyText"/>
              <w:ind w:left="0"/>
              <w:jc w:val="center"/>
            </w:pPr>
            <w:r>
              <w:t>Actual Result</w:t>
            </w:r>
          </w:p>
        </w:tc>
        <w:tc>
          <w:tcPr>
            <w:tcW w:w="7816" w:type="dxa"/>
            <w:vAlign w:val="center"/>
          </w:tcPr>
          <w:p w14:paraId="587A1326" w14:textId="75E03C1D" w:rsidR="00066997" w:rsidRDefault="00066997" w:rsidP="008C7309">
            <w:pPr>
              <w:pStyle w:val="BodyText"/>
              <w:ind w:left="0"/>
              <w:jc w:val="left"/>
            </w:pPr>
            <w:r>
              <w:t>The</w:t>
            </w:r>
            <w:r w:rsidR="00F32AA5">
              <w:t xml:space="preserve"> button was clicked, it redirects to a new page and displays the animal show details</w:t>
            </w:r>
          </w:p>
        </w:tc>
      </w:tr>
      <w:tr w:rsidR="00066997" w14:paraId="1C74F454" w14:textId="77777777" w:rsidTr="008C7309">
        <w:trPr>
          <w:jc w:val="center"/>
        </w:trPr>
        <w:tc>
          <w:tcPr>
            <w:tcW w:w="1677" w:type="dxa"/>
            <w:vAlign w:val="center"/>
          </w:tcPr>
          <w:p w14:paraId="75B1BDA1" w14:textId="77777777" w:rsidR="00066997" w:rsidRDefault="00066997" w:rsidP="008C7309">
            <w:pPr>
              <w:pStyle w:val="BodyText"/>
              <w:ind w:left="0"/>
              <w:jc w:val="center"/>
            </w:pPr>
            <w:r>
              <w:t>Status</w:t>
            </w:r>
          </w:p>
        </w:tc>
        <w:tc>
          <w:tcPr>
            <w:tcW w:w="7816" w:type="dxa"/>
            <w:shd w:val="clear" w:color="auto" w:fill="00B050"/>
            <w:vAlign w:val="center"/>
          </w:tcPr>
          <w:p w14:paraId="3EC4BC34" w14:textId="77777777" w:rsidR="00066997" w:rsidRPr="002453AC" w:rsidRDefault="00066997" w:rsidP="008C7309">
            <w:pPr>
              <w:pStyle w:val="BodyText"/>
              <w:ind w:left="0"/>
              <w:jc w:val="center"/>
              <w:rPr>
                <w:b/>
              </w:rPr>
            </w:pPr>
            <w:r w:rsidRPr="002453AC">
              <w:rPr>
                <w:b/>
              </w:rPr>
              <w:t>Pass</w:t>
            </w:r>
          </w:p>
        </w:tc>
      </w:tr>
    </w:tbl>
    <w:p w14:paraId="6F4BA341" w14:textId="77777777" w:rsidR="00066997" w:rsidRDefault="00066997" w:rsidP="00066997">
      <w:pPr>
        <w:pStyle w:val="BodyText"/>
        <w:ind w:left="1128"/>
      </w:pPr>
    </w:p>
    <w:p w14:paraId="08D8C2DB" w14:textId="3C6C7F72" w:rsidR="00066997" w:rsidRDefault="00066997" w:rsidP="00016D24">
      <w:pPr>
        <w:pStyle w:val="BodyText"/>
        <w:numPr>
          <w:ilvl w:val="0"/>
          <w:numId w:val="20"/>
        </w:numPr>
      </w:pPr>
      <w:r>
        <w:t>TC-3 – Users wishes to view the terms and conditions on the landing page</w:t>
      </w:r>
    </w:p>
    <w:tbl>
      <w:tblPr>
        <w:tblStyle w:val="TableGrid"/>
        <w:tblW w:w="9493" w:type="dxa"/>
        <w:jc w:val="center"/>
        <w:tblLook w:val="04A0" w:firstRow="1" w:lastRow="0" w:firstColumn="1" w:lastColumn="0" w:noHBand="0" w:noVBand="1"/>
      </w:tblPr>
      <w:tblGrid>
        <w:gridCol w:w="1677"/>
        <w:gridCol w:w="7816"/>
      </w:tblGrid>
      <w:tr w:rsidR="00066997" w14:paraId="52C8BCCF" w14:textId="77777777" w:rsidTr="008C7309">
        <w:trPr>
          <w:jc w:val="center"/>
        </w:trPr>
        <w:tc>
          <w:tcPr>
            <w:tcW w:w="1677" w:type="dxa"/>
            <w:vAlign w:val="center"/>
          </w:tcPr>
          <w:p w14:paraId="6F444A85" w14:textId="77777777" w:rsidR="00066997" w:rsidRDefault="00066997" w:rsidP="008C7309">
            <w:pPr>
              <w:pStyle w:val="BodyText"/>
              <w:ind w:left="0"/>
            </w:pPr>
            <w:r>
              <w:t>Test Case ID</w:t>
            </w:r>
          </w:p>
        </w:tc>
        <w:tc>
          <w:tcPr>
            <w:tcW w:w="7816" w:type="dxa"/>
            <w:vAlign w:val="center"/>
          </w:tcPr>
          <w:p w14:paraId="29EBB698" w14:textId="7BEFCB51" w:rsidR="00066997" w:rsidRDefault="00066997" w:rsidP="008C7309">
            <w:pPr>
              <w:pStyle w:val="BodyText"/>
              <w:ind w:left="0"/>
            </w:pPr>
            <w:r>
              <w:t>TC-3</w:t>
            </w:r>
          </w:p>
        </w:tc>
      </w:tr>
      <w:tr w:rsidR="00066997" w14:paraId="13C848E3" w14:textId="77777777" w:rsidTr="008C7309">
        <w:trPr>
          <w:jc w:val="center"/>
        </w:trPr>
        <w:tc>
          <w:tcPr>
            <w:tcW w:w="1677" w:type="dxa"/>
            <w:vAlign w:val="center"/>
          </w:tcPr>
          <w:p w14:paraId="7A0037FF" w14:textId="77777777" w:rsidR="00066997" w:rsidRDefault="00066997" w:rsidP="008C7309">
            <w:pPr>
              <w:pStyle w:val="BodyText"/>
              <w:ind w:left="0"/>
            </w:pPr>
            <w:r>
              <w:t>Use Case ID</w:t>
            </w:r>
          </w:p>
        </w:tc>
        <w:tc>
          <w:tcPr>
            <w:tcW w:w="7816" w:type="dxa"/>
            <w:vAlign w:val="center"/>
          </w:tcPr>
          <w:p w14:paraId="757139EE" w14:textId="4A15C209" w:rsidR="00066997" w:rsidRDefault="00066997" w:rsidP="008C7309">
            <w:pPr>
              <w:pStyle w:val="BodyText"/>
              <w:ind w:left="0"/>
            </w:pPr>
            <w:r>
              <w:t>UC-4</w:t>
            </w:r>
          </w:p>
        </w:tc>
      </w:tr>
      <w:tr w:rsidR="00272CAD" w14:paraId="1899162C" w14:textId="77777777" w:rsidTr="008C7309">
        <w:trPr>
          <w:jc w:val="center"/>
        </w:trPr>
        <w:tc>
          <w:tcPr>
            <w:tcW w:w="1677" w:type="dxa"/>
            <w:vAlign w:val="center"/>
          </w:tcPr>
          <w:p w14:paraId="05A0F5D3" w14:textId="77777777" w:rsidR="00272CAD" w:rsidRDefault="00272CAD" w:rsidP="00272CAD">
            <w:pPr>
              <w:pStyle w:val="BodyText"/>
              <w:ind w:left="0"/>
            </w:pPr>
            <w:r>
              <w:t>Test Title</w:t>
            </w:r>
          </w:p>
        </w:tc>
        <w:tc>
          <w:tcPr>
            <w:tcW w:w="7816" w:type="dxa"/>
            <w:vAlign w:val="center"/>
          </w:tcPr>
          <w:p w14:paraId="0B034C77" w14:textId="1FA8DB17" w:rsidR="00272CAD" w:rsidRDefault="00272CAD" w:rsidP="00272CAD">
            <w:pPr>
              <w:pStyle w:val="BodyText"/>
              <w:ind w:left="0"/>
            </w:pPr>
            <w:r>
              <w:t>View animal feeding details</w:t>
            </w:r>
          </w:p>
        </w:tc>
      </w:tr>
      <w:tr w:rsidR="00844C93" w14:paraId="333293CD" w14:textId="77777777" w:rsidTr="008C7309">
        <w:trPr>
          <w:jc w:val="center"/>
        </w:trPr>
        <w:tc>
          <w:tcPr>
            <w:tcW w:w="1677" w:type="dxa"/>
            <w:vAlign w:val="center"/>
          </w:tcPr>
          <w:p w14:paraId="43F45E84" w14:textId="77777777" w:rsidR="00844C93" w:rsidRDefault="00844C93" w:rsidP="00844C93">
            <w:pPr>
              <w:pStyle w:val="BodyText"/>
              <w:ind w:left="0"/>
            </w:pPr>
            <w:r>
              <w:t>Test Description</w:t>
            </w:r>
          </w:p>
        </w:tc>
        <w:tc>
          <w:tcPr>
            <w:tcW w:w="7816" w:type="dxa"/>
            <w:vAlign w:val="center"/>
          </w:tcPr>
          <w:p w14:paraId="10DAC134" w14:textId="36B5E65C" w:rsidR="00844C93" w:rsidRDefault="00844C93" w:rsidP="00844C93">
            <w:pPr>
              <w:pStyle w:val="BodyText"/>
              <w:ind w:left="0"/>
            </w:pPr>
            <w:r>
              <w:t xml:space="preserve">Users able to view the animal </w:t>
            </w:r>
            <w:r w:rsidR="00F32AA5">
              <w:t>feeding</w:t>
            </w:r>
            <w:r>
              <w:t xml:space="preserve"> details displayed on the webpage</w:t>
            </w:r>
          </w:p>
        </w:tc>
      </w:tr>
      <w:tr w:rsidR="00066997" w14:paraId="1673002D" w14:textId="77777777" w:rsidTr="008C7309">
        <w:trPr>
          <w:jc w:val="center"/>
        </w:trPr>
        <w:tc>
          <w:tcPr>
            <w:tcW w:w="1677" w:type="dxa"/>
            <w:vAlign w:val="center"/>
          </w:tcPr>
          <w:p w14:paraId="365CE3E2" w14:textId="77777777" w:rsidR="00066997" w:rsidRDefault="00066997" w:rsidP="008C7309">
            <w:pPr>
              <w:pStyle w:val="BodyText"/>
              <w:ind w:left="0"/>
            </w:pPr>
            <w:r>
              <w:t>Pre-conditions</w:t>
            </w:r>
          </w:p>
        </w:tc>
        <w:tc>
          <w:tcPr>
            <w:tcW w:w="7816" w:type="dxa"/>
            <w:vAlign w:val="center"/>
          </w:tcPr>
          <w:p w14:paraId="249F28B9" w14:textId="77777777" w:rsidR="00066997" w:rsidRDefault="00066997" w:rsidP="00016D24">
            <w:pPr>
              <w:pStyle w:val="BodyText"/>
              <w:numPr>
                <w:ilvl w:val="0"/>
                <w:numId w:val="23"/>
              </w:numPr>
            </w:pPr>
            <w:r>
              <w:t>Needs a smart device like a mobile phone</w:t>
            </w:r>
          </w:p>
          <w:p w14:paraId="08EA0FF6" w14:textId="77777777" w:rsidR="00066997" w:rsidRDefault="00066997" w:rsidP="008C7309">
            <w:pPr>
              <w:pStyle w:val="BodyText"/>
              <w:ind w:left="0"/>
            </w:pPr>
            <w:r>
              <w:t>Needs to connect to the PARK_FREE_WIFI SSID</w:t>
            </w:r>
          </w:p>
        </w:tc>
      </w:tr>
      <w:tr w:rsidR="00066997" w14:paraId="4AD9B4E2" w14:textId="77777777" w:rsidTr="008C7309">
        <w:trPr>
          <w:jc w:val="center"/>
        </w:trPr>
        <w:tc>
          <w:tcPr>
            <w:tcW w:w="1677" w:type="dxa"/>
            <w:vAlign w:val="center"/>
          </w:tcPr>
          <w:p w14:paraId="54DA6D7A" w14:textId="77777777" w:rsidR="00066997" w:rsidRDefault="00066997" w:rsidP="008C7309">
            <w:pPr>
              <w:pStyle w:val="BodyText"/>
              <w:ind w:left="0"/>
            </w:pPr>
            <w:r>
              <w:t>Dependencies</w:t>
            </w:r>
          </w:p>
        </w:tc>
        <w:tc>
          <w:tcPr>
            <w:tcW w:w="7816" w:type="dxa"/>
            <w:vAlign w:val="center"/>
          </w:tcPr>
          <w:p w14:paraId="5AA6C4D3" w14:textId="77777777" w:rsidR="00066997" w:rsidRDefault="00066997" w:rsidP="008C7309">
            <w:pPr>
              <w:pStyle w:val="BodyText"/>
              <w:ind w:left="0"/>
            </w:pPr>
            <w:r>
              <w:t>Specified requirements</w:t>
            </w:r>
          </w:p>
        </w:tc>
      </w:tr>
      <w:tr w:rsidR="00066997" w14:paraId="35E6558F" w14:textId="77777777" w:rsidTr="008C7309">
        <w:trPr>
          <w:trHeight w:val="61"/>
          <w:jc w:val="center"/>
        </w:trPr>
        <w:tc>
          <w:tcPr>
            <w:tcW w:w="9493" w:type="dxa"/>
            <w:gridSpan w:val="2"/>
            <w:vAlign w:val="center"/>
          </w:tcPr>
          <w:p w14:paraId="1CFD20F7" w14:textId="77777777" w:rsidR="00066997" w:rsidRDefault="00066997" w:rsidP="008C7309">
            <w:pPr>
              <w:pStyle w:val="BodyText"/>
              <w:ind w:left="0"/>
            </w:pPr>
          </w:p>
        </w:tc>
      </w:tr>
      <w:tr w:rsidR="00F32AA5" w14:paraId="35C551DA" w14:textId="77777777" w:rsidTr="008C7309">
        <w:trPr>
          <w:jc w:val="center"/>
        </w:trPr>
        <w:tc>
          <w:tcPr>
            <w:tcW w:w="1677" w:type="dxa"/>
            <w:vAlign w:val="center"/>
          </w:tcPr>
          <w:p w14:paraId="606D20C5" w14:textId="77777777" w:rsidR="00F32AA5" w:rsidRDefault="00F32AA5" w:rsidP="00F32AA5">
            <w:pPr>
              <w:pStyle w:val="BodyText"/>
              <w:ind w:left="0"/>
              <w:jc w:val="center"/>
            </w:pPr>
            <w:r>
              <w:t>Test Step</w:t>
            </w:r>
          </w:p>
        </w:tc>
        <w:tc>
          <w:tcPr>
            <w:tcW w:w="7816" w:type="dxa"/>
            <w:vAlign w:val="center"/>
          </w:tcPr>
          <w:p w14:paraId="40FCCDA8" w14:textId="77777777" w:rsidR="00F32AA5" w:rsidRPr="009657F9" w:rsidRDefault="00F32AA5" w:rsidP="00016D24">
            <w:pPr>
              <w:pStyle w:val="BodyText"/>
              <w:numPr>
                <w:ilvl w:val="0"/>
                <w:numId w:val="23"/>
              </w:numPr>
              <w:jc w:val="left"/>
            </w:pPr>
            <w:r>
              <w:t>User click on button “I WANT FREE WIFI”</w:t>
            </w:r>
          </w:p>
          <w:p w14:paraId="6BEE732C" w14:textId="701B6EAA" w:rsidR="00F32AA5" w:rsidRPr="00AD16DF" w:rsidRDefault="00F32AA5" w:rsidP="00016D24">
            <w:pPr>
              <w:pStyle w:val="BodyText"/>
              <w:numPr>
                <w:ilvl w:val="0"/>
                <w:numId w:val="22"/>
              </w:numPr>
              <w:jc w:val="left"/>
            </w:pPr>
            <w:r>
              <w:t>View the animal feeding details displayed on the webpage</w:t>
            </w:r>
          </w:p>
        </w:tc>
      </w:tr>
      <w:tr w:rsidR="00F32AA5" w14:paraId="6D2C3D55" w14:textId="77777777" w:rsidTr="008C7309">
        <w:trPr>
          <w:jc w:val="center"/>
        </w:trPr>
        <w:tc>
          <w:tcPr>
            <w:tcW w:w="1677" w:type="dxa"/>
            <w:vAlign w:val="center"/>
          </w:tcPr>
          <w:p w14:paraId="6DE1DD34" w14:textId="77777777" w:rsidR="00F32AA5" w:rsidRDefault="00F32AA5" w:rsidP="00F32AA5">
            <w:pPr>
              <w:pStyle w:val="BodyText"/>
              <w:ind w:left="0"/>
              <w:jc w:val="center"/>
            </w:pPr>
            <w:r>
              <w:t>Expected Result</w:t>
            </w:r>
          </w:p>
        </w:tc>
        <w:tc>
          <w:tcPr>
            <w:tcW w:w="7816" w:type="dxa"/>
            <w:vAlign w:val="center"/>
          </w:tcPr>
          <w:p w14:paraId="0CEFF8E6" w14:textId="5DBFAFBA" w:rsidR="00F32AA5" w:rsidRDefault="00F32AA5" w:rsidP="00F32AA5">
            <w:pPr>
              <w:pStyle w:val="BodyText"/>
              <w:ind w:left="0"/>
              <w:jc w:val="left"/>
            </w:pPr>
            <w:r>
              <w:t>Upon clicking the button, user will be redirected to a new page where the animal feeding details are displayed</w:t>
            </w:r>
          </w:p>
        </w:tc>
      </w:tr>
      <w:tr w:rsidR="00F32AA5" w14:paraId="315EBB17" w14:textId="77777777" w:rsidTr="008C7309">
        <w:trPr>
          <w:jc w:val="center"/>
        </w:trPr>
        <w:tc>
          <w:tcPr>
            <w:tcW w:w="1677" w:type="dxa"/>
            <w:vAlign w:val="center"/>
          </w:tcPr>
          <w:p w14:paraId="5539E568" w14:textId="77777777" w:rsidR="00F32AA5" w:rsidRDefault="00F32AA5" w:rsidP="00F32AA5">
            <w:pPr>
              <w:pStyle w:val="BodyText"/>
              <w:ind w:left="0"/>
              <w:jc w:val="center"/>
            </w:pPr>
            <w:r>
              <w:t>Actual Result</w:t>
            </w:r>
          </w:p>
        </w:tc>
        <w:tc>
          <w:tcPr>
            <w:tcW w:w="7816" w:type="dxa"/>
            <w:vAlign w:val="center"/>
          </w:tcPr>
          <w:p w14:paraId="2922A69E" w14:textId="34B32F58" w:rsidR="00F32AA5" w:rsidRDefault="00F32AA5" w:rsidP="00F32AA5">
            <w:pPr>
              <w:pStyle w:val="BodyText"/>
              <w:ind w:left="0"/>
              <w:jc w:val="left"/>
            </w:pPr>
            <w:r>
              <w:t>The button was clicked, it redirects to a new page and displays the animal feeding details</w:t>
            </w:r>
          </w:p>
        </w:tc>
      </w:tr>
      <w:tr w:rsidR="00066997" w14:paraId="01DCB708" w14:textId="77777777" w:rsidTr="008C7309">
        <w:trPr>
          <w:jc w:val="center"/>
        </w:trPr>
        <w:tc>
          <w:tcPr>
            <w:tcW w:w="1677" w:type="dxa"/>
            <w:vAlign w:val="center"/>
          </w:tcPr>
          <w:p w14:paraId="1A3C23F8" w14:textId="77777777" w:rsidR="00066997" w:rsidRDefault="00066997" w:rsidP="008C7309">
            <w:pPr>
              <w:pStyle w:val="BodyText"/>
              <w:ind w:left="0"/>
              <w:jc w:val="center"/>
            </w:pPr>
            <w:r>
              <w:t>Status</w:t>
            </w:r>
          </w:p>
        </w:tc>
        <w:tc>
          <w:tcPr>
            <w:tcW w:w="7816" w:type="dxa"/>
            <w:shd w:val="clear" w:color="auto" w:fill="00B050"/>
            <w:vAlign w:val="center"/>
          </w:tcPr>
          <w:p w14:paraId="103CA6EE" w14:textId="77777777" w:rsidR="00066997" w:rsidRPr="002453AC" w:rsidRDefault="00066997" w:rsidP="008C7309">
            <w:pPr>
              <w:pStyle w:val="BodyText"/>
              <w:ind w:left="0"/>
              <w:jc w:val="center"/>
              <w:rPr>
                <w:b/>
              </w:rPr>
            </w:pPr>
            <w:r w:rsidRPr="002453AC">
              <w:rPr>
                <w:b/>
              </w:rPr>
              <w:t>Pass</w:t>
            </w:r>
          </w:p>
        </w:tc>
      </w:tr>
    </w:tbl>
    <w:p w14:paraId="50383F97" w14:textId="77777777" w:rsidR="00AC563B" w:rsidRDefault="00AC563B" w:rsidP="00AC563B">
      <w:pPr>
        <w:pStyle w:val="BodyText"/>
      </w:pPr>
    </w:p>
    <w:p w14:paraId="70EAB644" w14:textId="6AEAE3F6" w:rsidR="00AC563B" w:rsidRDefault="00AC563B" w:rsidP="00AC563B">
      <w:pPr>
        <w:pStyle w:val="BodyText"/>
      </w:pPr>
      <w:r>
        <w:t>Knowledge learned in school applied in this section:</w:t>
      </w:r>
    </w:p>
    <w:p w14:paraId="775F3281" w14:textId="77777777" w:rsidR="00AC563B" w:rsidRDefault="00AC563B" w:rsidP="00016D24">
      <w:pPr>
        <w:pStyle w:val="BodyText"/>
        <w:numPr>
          <w:ilvl w:val="0"/>
          <w:numId w:val="20"/>
        </w:numPr>
      </w:pPr>
      <w:r>
        <w:t>ICT 2101 – Introduction to Software Engineering</w:t>
      </w:r>
    </w:p>
    <w:p w14:paraId="3EE0EDCF" w14:textId="6D0A2A32" w:rsidR="00066997" w:rsidRDefault="00AC563B" w:rsidP="00016D24">
      <w:pPr>
        <w:pStyle w:val="BodyText"/>
        <w:numPr>
          <w:ilvl w:val="1"/>
          <w:numId w:val="20"/>
        </w:numPr>
      </w:pPr>
      <w:r>
        <w:t>The knowledge of how to create a proper black-box test cases is required here in this section</w:t>
      </w:r>
    </w:p>
    <w:p w14:paraId="3A01C29D" w14:textId="77777777" w:rsidR="00AC563B" w:rsidRPr="007969B3" w:rsidRDefault="00AC563B" w:rsidP="00AC563B">
      <w:pPr>
        <w:pStyle w:val="BodyText"/>
        <w:ind w:left="0"/>
        <w:rPr>
          <w:sz w:val="16"/>
        </w:rPr>
      </w:pPr>
    </w:p>
    <w:p w14:paraId="00455145" w14:textId="03B839F5" w:rsidR="008C7309" w:rsidRDefault="008C7309" w:rsidP="008C7309">
      <w:pPr>
        <w:pStyle w:val="Heading1"/>
        <w:numPr>
          <w:ilvl w:val="0"/>
          <w:numId w:val="2"/>
        </w:numPr>
      </w:pPr>
      <w:r>
        <w:t>Technical Challenges</w:t>
      </w:r>
    </w:p>
    <w:p w14:paraId="637D5214" w14:textId="485BD65B" w:rsidR="008C7309" w:rsidRPr="007969B3" w:rsidRDefault="008C7309" w:rsidP="008C7309">
      <w:pPr>
        <w:pStyle w:val="BodyText"/>
        <w:rPr>
          <w:sz w:val="16"/>
        </w:rPr>
      </w:pPr>
    </w:p>
    <w:p w14:paraId="063B4B89" w14:textId="173C4128" w:rsidR="008C7309" w:rsidRDefault="008C7309" w:rsidP="008C7309">
      <w:pPr>
        <w:pStyle w:val="BodyText"/>
      </w:pPr>
      <w:r>
        <w:t>This section describes any notable events where I face technical challenges and what steps I took to overcome the challenges.</w:t>
      </w:r>
    </w:p>
    <w:p w14:paraId="7D9C6A0D" w14:textId="77777777" w:rsidR="008C7309" w:rsidRPr="007969B3" w:rsidRDefault="008C7309" w:rsidP="008C7309">
      <w:pPr>
        <w:pStyle w:val="BodyText"/>
        <w:ind w:left="0"/>
        <w:rPr>
          <w:sz w:val="16"/>
        </w:rPr>
      </w:pPr>
    </w:p>
    <w:p w14:paraId="0C712FFC" w14:textId="71759860" w:rsidR="008C7309" w:rsidRDefault="008C7309" w:rsidP="008C7309">
      <w:pPr>
        <w:pStyle w:val="Heading1"/>
        <w:numPr>
          <w:ilvl w:val="1"/>
          <w:numId w:val="2"/>
        </w:numPr>
      </w:pPr>
      <w:r>
        <w:t>Technical Challenge 1 – Unable to retrieve</w:t>
      </w:r>
      <w:r w:rsidR="00010308">
        <w:t xml:space="preserve"> the correct</w:t>
      </w:r>
      <w:r>
        <w:t xml:space="preserve"> data from Firebase</w:t>
      </w:r>
    </w:p>
    <w:p w14:paraId="47638D71" w14:textId="77777777" w:rsidR="00010308" w:rsidRPr="007969B3" w:rsidRDefault="00010308" w:rsidP="00010308">
      <w:pPr>
        <w:pStyle w:val="BodyText"/>
        <w:rPr>
          <w:sz w:val="18"/>
        </w:rPr>
      </w:pPr>
    </w:p>
    <w:p w14:paraId="47EFB61C" w14:textId="4ADB3F37" w:rsidR="00010308" w:rsidRDefault="00010308" w:rsidP="00010308">
      <w:pPr>
        <w:pStyle w:val="Heading1"/>
        <w:numPr>
          <w:ilvl w:val="2"/>
          <w:numId w:val="2"/>
        </w:numPr>
      </w:pPr>
      <w:r>
        <w:t>Description of challenge</w:t>
      </w:r>
    </w:p>
    <w:p w14:paraId="4170967D" w14:textId="197BB551" w:rsidR="008C7309" w:rsidRPr="007969B3" w:rsidRDefault="008C7309" w:rsidP="008C7309">
      <w:pPr>
        <w:pStyle w:val="BodyText"/>
        <w:rPr>
          <w:sz w:val="18"/>
        </w:rPr>
      </w:pPr>
    </w:p>
    <w:p w14:paraId="39E792E2" w14:textId="35CDB558" w:rsidR="008C7309" w:rsidRDefault="00010308" w:rsidP="008C7309">
      <w:pPr>
        <w:pStyle w:val="BodyText"/>
      </w:pPr>
      <w:r>
        <w:t>During the implementation phase, when I was coding the logic to retrieve the data from Firebase to display on the HTML through JavaScript, I realised that I was getting</w:t>
      </w:r>
      <w:r w:rsidR="002A1651">
        <w:t xml:space="preserve"> empty </w:t>
      </w:r>
      <w:r>
        <w:t>values</w:t>
      </w:r>
      <w:r w:rsidR="002A1651">
        <w:t xml:space="preserve"> displayed on the HTML page</w:t>
      </w:r>
      <w:r>
        <w:t>. Immediately, I thought that there might 2 causes to this problem. This could be due to the wrong usage of API, meaning I may not be using the right set of functions to retrieve the data. This could also be due to the error in my logic in retrieving the data.</w:t>
      </w:r>
    </w:p>
    <w:p w14:paraId="06B51642" w14:textId="78E3DB04" w:rsidR="002A1651" w:rsidRDefault="002A1651" w:rsidP="002A1651">
      <w:pPr>
        <w:pStyle w:val="Heading1"/>
        <w:numPr>
          <w:ilvl w:val="2"/>
          <w:numId w:val="2"/>
        </w:numPr>
      </w:pPr>
      <w:r>
        <w:lastRenderedPageBreak/>
        <w:t>How I solved the issue</w:t>
      </w:r>
    </w:p>
    <w:p w14:paraId="6C2391EE" w14:textId="77777777" w:rsidR="002A1651" w:rsidRDefault="002A1651" w:rsidP="002A1651">
      <w:pPr>
        <w:pStyle w:val="BodyText"/>
      </w:pPr>
    </w:p>
    <w:p w14:paraId="2BA23AE4" w14:textId="5AD995F3" w:rsidR="002A1651" w:rsidRDefault="002A1651" w:rsidP="002A1651">
      <w:pPr>
        <w:pStyle w:val="BodyText"/>
      </w:pPr>
      <w:r>
        <w:t>Based on those 2 causes mentioned in the previous paragraph, I started reviewing the portions of code that could have been affected. The first round of check was to relook through the Firebase API documentation to ensure that I was using the right set of functions to retrieve the data</w:t>
      </w:r>
      <w:r w:rsidR="00B51F13">
        <w:t>. To ensure that I was right, I included this line of code “console.log()” to print out the variables to make sure that I was getting the correct data. It proved me right that I was using the right set of functions to retrieve data from Firebase.</w:t>
      </w:r>
    </w:p>
    <w:p w14:paraId="685A754C" w14:textId="4401F55C" w:rsidR="00B51F13" w:rsidRDefault="00B51F13" w:rsidP="002A1651">
      <w:pPr>
        <w:pStyle w:val="BodyText"/>
      </w:pPr>
    </w:p>
    <w:p w14:paraId="1A2E9F78" w14:textId="5909171E" w:rsidR="00B51F13" w:rsidRDefault="00B51F13" w:rsidP="002A1651">
      <w:pPr>
        <w:pStyle w:val="BodyText"/>
      </w:pPr>
      <w:r>
        <w:t xml:space="preserve">I then move on to the second </w:t>
      </w:r>
      <w:r w:rsidR="00BC74D8">
        <w:t>issue</w:t>
      </w:r>
      <w:r>
        <w:t xml:space="preserve"> that could be </w:t>
      </w:r>
      <w:r w:rsidR="00FA6D3D">
        <w:t xml:space="preserve">causing this issue. I rerun through the flow of my code to check my logic to see if it makes sense. During the check, I happened to chance upon my mistake. The reason I was getting empty values displayed on the HTML page was because I was using a locally declared variable outside of its scope to display the data on the HTML page. I corrected my error and recheck to make sure that everything was working fine. </w:t>
      </w:r>
    </w:p>
    <w:p w14:paraId="69B23E5B" w14:textId="5C02109E" w:rsidR="00737ABC" w:rsidRDefault="00737ABC" w:rsidP="002A1651">
      <w:pPr>
        <w:pStyle w:val="BodyText"/>
      </w:pPr>
    </w:p>
    <w:p w14:paraId="71DFE5CC" w14:textId="7357F66F" w:rsidR="00737ABC" w:rsidRDefault="00737ABC" w:rsidP="00E4771E">
      <w:pPr>
        <w:pStyle w:val="Heading1"/>
        <w:numPr>
          <w:ilvl w:val="1"/>
          <w:numId w:val="2"/>
        </w:numPr>
      </w:pPr>
      <w:r>
        <w:t xml:space="preserve">Technical Challenge </w:t>
      </w:r>
      <w:r w:rsidR="00F22D33">
        <w:t>2</w:t>
      </w:r>
      <w:r>
        <w:t xml:space="preserve"> – Unable to</w:t>
      </w:r>
      <w:r w:rsidR="00F22D33">
        <w:t xml:space="preserve"> centre centre items using Flexbox</w:t>
      </w:r>
    </w:p>
    <w:p w14:paraId="24B50E93" w14:textId="77777777" w:rsidR="00F22D33" w:rsidRDefault="00F22D33" w:rsidP="00F22D33">
      <w:pPr>
        <w:pStyle w:val="BodyText"/>
      </w:pPr>
    </w:p>
    <w:p w14:paraId="357FB96C" w14:textId="77777777" w:rsidR="00737ABC" w:rsidRDefault="00737ABC" w:rsidP="00737ABC">
      <w:pPr>
        <w:pStyle w:val="Heading1"/>
        <w:numPr>
          <w:ilvl w:val="2"/>
          <w:numId w:val="2"/>
        </w:numPr>
      </w:pPr>
      <w:r>
        <w:t>Description of challenge</w:t>
      </w:r>
    </w:p>
    <w:p w14:paraId="7FF936E0" w14:textId="77777777" w:rsidR="00737ABC" w:rsidRDefault="00737ABC" w:rsidP="00737ABC">
      <w:pPr>
        <w:pStyle w:val="BodyText"/>
      </w:pPr>
    </w:p>
    <w:p w14:paraId="281F9B71" w14:textId="6D058282" w:rsidR="00737ABC" w:rsidRPr="00F22D33" w:rsidRDefault="00737ABC" w:rsidP="00F22D33">
      <w:pPr>
        <w:pStyle w:val="BodyText"/>
      </w:pPr>
      <w:r>
        <w:t>During the implementation phase, when I</w:t>
      </w:r>
      <w:r w:rsidR="00F22D33">
        <w:t xml:space="preserve"> was writing CSS codes to style and align HTML components, I had a problem of not being able to make certain components to be horizontally centre and vertically centre</w:t>
      </w:r>
      <w:r w:rsidR="00CC1633">
        <w:t xml:space="preserve">. I immediately knew that my error </w:t>
      </w:r>
      <w:r w:rsidR="007E34BE">
        <w:t>lies</w:t>
      </w:r>
      <w:r w:rsidR="00CC1633">
        <w:t xml:space="preserve"> in the CSS code I wrote.</w:t>
      </w:r>
    </w:p>
    <w:p w14:paraId="5F9AF63F" w14:textId="77777777" w:rsidR="00737ABC" w:rsidRPr="00A902E3" w:rsidRDefault="00737ABC" w:rsidP="00737ABC">
      <w:pPr>
        <w:pStyle w:val="BodyText"/>
        <w:rPr>
          <w:sz w:val="14"/>
        </w:rPr>
      </w:pPr>
    </w:p>
    <w:p w14:paraId="56E5B191" w14:textId="77777777" w:rsidR="00737ABC" w:rsidRDefault="00737ABC" w:rsidP="00737ABC">
      <w:pPr>
        <w:pStyle w:val="Heading1"/>
        <w:numPr>
          <w:ilvl w:val="2"/>
          <w:numId w:val="2"/>
        </w:numPr>
      </w:pPr>
      <w:r>
        <w:t>How I solved the issue</w:t>
      </w:r>
    </w:p>
    <w:p w14:paraId="44D9E9FB" w14:textId="77777777" w:rsidR="00737ABC" w:rsidRDefault="00737ABC" w:rsidP="00737ABC">
      <w:pPr>
        <w:pStyle w:val="BodyText"/>
      </w:pPr>
    </w:p>
    <w:p w14:paraId="4C24B42E" w14:textId="7C395C6A" w:rsidR="00010308" w:rsidRDefault="007E34BE" w:rsidP="00CC1633">
      <w:pPr>
        <w:pStyle w:val="BodyText"/>
      </w:pPr>
      <w:r>
        <w:t xml:space="preserve">During my first check, I could not find out what was wrong the CSS code, why it would not work and display the effect it was supposed to have when applied. So, I went online to search for tutorials to deepen my understanding on how to use Flexbox to align HTML components. To my surprise, I found the answer I was looking for. The reason why I could not get the HTML component to be in the centre </w:t>
      </w:r>
      <w:proofErr w:type="spellStart"/>
      <w:r>
        <w:t>centre</w:t>
      </w:r>
      <w:proofErr w:type="spellEnd"/>
      <w:r>
        <w:t xml:space="preserve"> was because I did not declare in my CSS code for that component to have flex properties. I was missing this line of code </w:t>
      </w:r>
      <w:r>
        <w:sym w:font="Wingdings" w:char="F0E0"/>
      </w:r>
      <w:r>
        <w:t xml:space="preserve"> display: flex; I edited the code and now the HTML component is in the centre </w:t>
      </w:r>
      <w:proofErr w:type="spellStart"/>
      <w:r>
        <w:t>centre</w:t>
      </w:r>
      <w:proofErr w:type="spellEnd"/>
      <w:r>
        <w:t>.</w:t>
      </w:r>
    </w:p>
    <w:p w14:paraId="3F9B3EC0" w14:textId="32B0CD2D" w:rsidR="007E34BE" w:rsidRPr="00A902E3" w:rsidRDefault="007E34BE" w:rsidP="00CC1633">
      <w:pPr>
        <w:pStyle w:val="BodyText"/>
        <w:rPr>
          <w:b/>
          <w:sz w:val="14"/>
        </w:rPr>
      </w:pPr>
    </w:p>
    <w:p w14:paraId="09CC5C3D" w14:textId="1637C625" w:rsidR="007E34BE" w:rsidRDefault="007E34BE" w:rsidP="007E34BE">
      <w:pPr>
        <w:pStyle w:val="Heading1"/>
        <w:numPr>
          <w:ilvl w:val="0"/>
          <w:numId w:val="2"/>
        </w:numPr>
      </w:pPr>
      <w:r>
        <w:t>Conclusion</w:t>
      </w:r>
    </w:p>
    <w:p w14:paraId="74B92CB1" w14:textId="4726BF94" w:rsidR="007E34BE" w:rsidRDefault="007E34BE" w:rsidP="007E34BE">
      <w:pPr>
        <w:pStyle w:val="BodyText"/>
      </w:pPr>
    </w:p>
    <w:p w14:paraId="34907E29" w14:textId="37A4202B" w:rsidR="007E34BE" w:rsidRDefault="007E34BE" w:rsidP="007E34BE">
      <w:pPr>
        <w:pStyle w:val="BodyText"/>
      </w:pPr>
      <w:r>
        <w:t>This project has taught me a lot of things. One of the valuable lessons worth mentioning was the development of self-troubleshooting skills, to try to resolve the issue as much as I can on my own before asking others for help.</w:t>
      </w:r>
      <w:r w:rsidR="00C865EE">
        <w:t xml:space="preserve"> There certainly was a lot of time to practice and polish that skill during this IWSP period.</w:t>
      </w:r>
    </w:p>
    <w:p w14:paraId="0751494B" w14:textId="77777777" w:rsidR="0052733C" w:rsidRDefault="0052733C">
      <w:pPr>
        <w:widowControl/>
        <w:spacing w:after="200" w:line="276" w:lineRule="auto"/>
        <w:rPr>
          <w:rFonts w:ascii="Arial" w:hAnsi="Arial" w:cs="Arial"/>
          <w:b/>
          <w:sz w:val="32"/>
          <w:szCs w:val="33"/>
        </w:rPr>
      </w:pPr>
      <w:r>
        <w:rPr>
          <w:rFonts w:ascii="Arial" w:hAnsi="Arial" w:cs="Arial"/>
          <w:b/>
          <w:sz w:val="32"/>
          <w:szCs w:val="33"/>
        </w:rPr>
        <w:br w:type="page"/>
      </w:r>
    </w:p>
    <w:p w14:paraId="0DD411B1" w14:textId="095B1C17" w:rsidR="003F53F2" w:rsidRPr="006D164E" w:rsidRDefault="003F53F2" w:rsidP="006D164E">
      <w:pPr>
        <w:widowControl/>
        <w:spacing w:after="200" w:line="276" w:lineRule="auto"/>
        <w:jc w:val="center"/>
        <w:rPr>
          <w:rFonts w:ascii="Arial" w:hAnsi="Arial" w:cs="Arial"/>
          <w:b/>
          <w:sz w:val="32"/>
          <w:szCs w:val="33"/>
        </w:rPr>
      </w:pPr>
      <w:r w:rsidRPr="006D164E">
        <w:rPr>
          <w:rFonts w:ascii="Arial" w:hAnsi="Arial" w:cs="Arial"/>
          <w:b/>
          <w:sz w:val="32"/>
          <w:szCs w:val="33"/>
        </w:rPr>
        <w:lastRenderedPageBreak/>
        <w:t>Contract Management System</w:t>
      </w:r>
    </w:p>
    <w:p w14:paraId="1BB75C70" w14:textId="77777777" w:rsidR="003F53F2" w:rsidRDefault="003F53F2" w:rsidP="003F53F2">
      <w:pPr>
        <w:pStyle w:val="BodyText"/>
      </w:pPr>
    </w:p>
    <w:p w14:paraId="2E8916BD" w14:textId="0BAC7D1F" w:rsidR="00E52B75" w:rsidRDefault="00E52B75" w:rsidP="00A5057C">
      <w:pPr>
        <w:pStyle w:val="Heading1"/>
        <w:numPr>
          <w:ilvl w:val="0"/>
          <w:numId w:val="8"/>
        </w:numPr>
      </w:pPr>
      <w:r>
        <w:t>Specialised Terminology</w:t>
      </w:r>
    </w:p>
    <w:p w14:paraId="5E75D8C5" w14:textId="19F1BA59" w:rsidR="00E52B75" w:rsidRDefault="00E52B75" w:rsidP="00E52B75">
      <w:pPr>
        <w:pStyle w:val="Heading1"/>
        <w:ind w:left="0" w:firstLine="0"/>
      </w:pPr>
    </w:p>
    <w:tbl>
      <w:tblPr>
        <w:tblStyle w:val="TableGrid"/>
        <w:tblW w:w="10627" w:type="dxa"/>
        <w:jc w:val="center"/>
        <w:tblLook w:val="04A0" w:firstRow="1" w:lastRow="0" w:firstColumn="1" w:lastColumn="0" w:noHBand="0" w:noVBand="1"/>
      </w:tblPr>
      <w:tblGrid>
        <w:gridCol w:w="1855"/>
        <w:gridCol w:w="3243"/>
        <w:gridCol w:w="5529"/>
      </w:tblGrid>
      <w:tr w:rsidR="00E52B75" w:rsidRPr="00094EFD" w14:paraId="2D02807B" w14:textId="77777777" w:rsidTr="00CB0143">
        <w:trPr>
          <w:jc w:val="center"/>
        </w:trPr>
        <w:tc>
          <w:tcPr>
            <w:tcW w:w="1855" w:type="dxa"/>
            <w:vAlign w:val="center"/>
          </w:tcPr>
          <w:p w14:paraId="2AF97558" w14:textId="77777777" w:rsidR="00E52B75" w:rsidRPr="00094EFD" w:rsidRDefault="00E52B75" w:rsidP="00445808">
            <w:pPr>
              <w:pStyle w:val="Heading1"/>
              <w:ind w:left="0" w:firstLine="0"/>
              <w:jc w:val="center"/>
              <w:outlineLvl w:val="0"/>
              <w:rPr>
                <w:sz w:val="22"/>
              </w:rPr>
            </w:pPr>
            <w:r w:rsidRPr="00094EFD">
              <w:rPr>
                <w:sz w:val="22"/>
              </w:rPr>
              <w:t>Abbreviated</w:t>
            </w:r>
          </w:p>
        </w:tc>
        <w:tc>
          <w:tcPr>
            <w:tcW w:w="3243" w:type="dxa"/>
            <w:vAlign w:val="center"/>
          </w:tcPr>
          <w:p w14:paraId="3F178962" w14:textId="77777777" w:rsidR="00E52B75" w:rsidRPr="00094EFD" w:rsidRDefault="00E52B75" w:rsidP="00445808">
            <w:pPr>
              <w:pStyle w:val="Heading1"/>
              <w:ind w:left="0" w:firstLine="0"/>
              <w:jc w:val="center"/>
              <w:outlineLvl w:val="0"/>
              <w:rPr>
                <w:sz w:val="22"/>
              </w:rPr>
            </w:pPr>
            <w:r w:rsidRPr="00094EFD">
              <w:rPr>
                <w:sz w:val="22"/>
              </w:rPr>
              <w:t>Full Name</w:t>
            </w:r>
          </w:p>
        </w:tc>
        <w:tc>
          <w:tcPr>
            <w:tcW w:w="5529" w:type="dxa"/>
            <w:vAlign w:val="center"/>
          </w:tcPr>
          <w:p w14:paraId="04FE5B55" w14:textId="77777777" w:rsidR="00E52B75" w:rsidRPr="00094EFD" w:rsidRDefault="00E52B75" w:rsidP="00445808">
            <w:pPr>
              <w:pStyle w:val="Heading1"/>
              <w:ind w:left="0" w:firstLine="0"/>
              <w:jc w:val="center"/>
              <w:outlineLvl w:val="0"/>
              <w:rPr>
                <w:sz w:val="22"/>
              </w:rPr>
            </w:pPr>
            <w:r w:rsidRPr="00094EFD">
              <w:rPr>
                <w:sz w:val="22"/>
              </w:rPr>
              <w:t>Description</w:t>
            </w:r>
          </w:p>
        </w:tc>
      </w:tr>
      <w:tr w:rsidR="00E52B75" w:rsidRPr="00094EFD" w14:paraId="470A9BD9" w14:textId="77777777" w:rsidTr="00CB0143">
        <w:trPr>
          <w:jc w:val="center"/>
        </w:trPr>
        <w:tc>
          <w:tcPr>
            <w:tcW w:w="1855" w:type="dxa"/>
            <w:vAlign w:val="center"/>
          </w:tcPr>
          <w:p w14:paraId="5407B5CA" w14:textId="5C284E67" w:rsidR="00E52B75" w:rsidRPr="00DA51B4" w:rsidRDefault="00E125D7" w:rsidP="00445808">
            <w:pPr>
              <w:pStyle w:val="Heading1"/>
              <w:ind w:left="0" w:firstLine="0"/>
              <w:jc w:val="center"/>
              <w:outlineLvl w:val="0"/>
              <w:rPr>
                <w:b w:val="0"/>
                <w:sz w:val="22"/>
              </w:rPr>
            </w:pPr>
            <w:r>
              <w:rPr>
                <w:b w:val="0"/>
                <w:sz w:val="22"/>
              </w:rPr>
              <w:t>Django</w:t>
            </w:r>
          </w:p>
        </w:tc>
        <w:tc>
          <w:tcPr>
            <w:tcW w:w="3243" w:type="dxa"/>
            <w:vAlign w:val="center"/>
          </w:tcPr>
          <w:p w14:paraId="46D5EEAF" w14:textId="4D6D9CF8" w:rsidR="00E52B75" w:rsidRPr="00DA51B4" w:rsidRDefault="00E125D7" w:rsidP="00445808">
            <w:pPr>
              <w:pStyle w:val="Heading1"/>
              <w:ind w:left="0" w:firstLine="0"/>
              <w:jc w:val="center"/>
              <w:outlineLvl w:val="0"/>
              <w:rPr>
                <w:b w:val="0"/>
                <w:sz w:val="22"/>
              </w:rPr>
            </w:pPr>
            <w:r>
              <w:rPr>
                <w:b w:val="0"/>
                <w:sz w:val="22"/>
              </w:rPr>
              <w:t>Django</w:t>
            </w:r>
          </w:p>
        </w:tc>
        <w:tc>
          <w:tcPr>
            <w:tcW w:w="5529" w:type="dxa"/>
            <w:vAlign w:val="center"/>
          </w:tcPr>
          <w:p w14:paraId="64E88386" w14:textId="31EE7177" w:rsidR="00E52B75" w:rsidRPr="00DA51B4" w:rsidRDefault="00E125D7" w:rsidP="00445808">
            <w:pPr>
              <w:pStyle w:val="Heading1"/>
              <w:ind w:left="0" w:firstLine="0"/>
              <w:outlineLvl w:val="0"/>
              <w:rPr>
                <w:b w:val="0"/>
                <w:sz w:val="22"/>
              </w:rPr>
            </w:pPr>
            <w:r>
              <w:rPr>
                <w:b w:val="0"/>
                <w:sz w:val="22"/>
              </w:rPr>
              <w:t>Free and open source web framework, written in Python which follows the model-view-template architectural pattern</w:t>
            </w:r>
          </w:p>
        </w:tc>
      </w:tr>
      <w:tr w:rsidR="00E52B75" w:rsidRPr="00094EFD" w14:paraId="7E01672F" w14:textId="77777777" w:rsidTr="00CB0143">
        <w:trPr>
          <w:jc w:val="center"/>
        </w:trPr>
        <w:tc>
          <w:tcPr>
            <w:tcW w:w="1855" w:type="dxa"/>
            <w:vAlign w:val="center"/>
          </w:tcPr>
          <w:p w14:paraId="7D09AA72" w14:textId="2468FF71" w:rsidR="00E52B75" w:rsidRPr="00DA51B4" w:rsidRDefault="00E125D7" w:rsidP="00445808">
            <w:pPr>
              <w:pStyle w:val="Heading1"/>
              <w:ind w:left="0" w:firstLine="0"/>
              <w:jc w:val="center"/>
              <w:outlineLvl w:val="0"/>
              <w:rPr>
                <w:b w:val="0"/>
                <w:sz w:val="22"/>
              </w:rPr>
            </w:pPr>
            <w:r>
              <w:rPr>
                <w:b w:val="0"/>
                <w:sz w:val="22"/>
              </w:rPr>
              <w:t>SQL</w:t>
            </w:r>
          </w:p>
        </w:tc>
        <w:tc>
          <w:tcPr>
            <w:tcW w:w="3243" w:type="dxa"/>
            <w:vAlign w:val="center"/>
          </w:tcPr>
          <w:p w14:paraId="76DCD6B7" w14:textId="1A24921C" w:rsidR="00E52B75" w:rsidRPr="00DA51B4" w:rsidRDefault="00842CC1" w:rsidP="00445808">
            <w:pPr>
              <w:pStyle w:val="Heading1"/>
              <w:ind w:left="0" w:firstLine="0"/>
              <w:jc w:val="center"/>
              <w:outlineLvl w:val="0"/>
              <w:rPr>
                <w:b w:val="0"/>
                <w:sz w:val="22"/>
              </w:rPr>
            </w:pPr>
            <w:r>
              <w:rPr>
                <w:b w:val="0"/>
                <w:sz w:val="22"/>
              </w:rPr>
              <w:t>Structured Query Language</w:t>
            </w:r>
          </w:p>
        </w:tc>
        <w:tc>
          <w:tcPr>
            <w:tcW w:w="5529" w:type="dxa"/>
            <w:vAlign w:val="center"/>
          </w:tcPr>
          <w:p w14:paraId="11261BB3" w14:textId="0F0BDAC3" w:rsidR="00E52B75" w:rsidRPr="00DA51B4" w:rsidRDefault="00842CC1" w:rsidP="00445808">
            <w:pPr>
              <w:pStyle w:val="Heading1"/>
              <w:ind w:left="0" w:firstLine="0"/>
              <w:outlineLvl w:val="0"/>
              <w:rPr>
                <w:b w:val="0"/>
                <w:sz w:val="22"/>
              </w:rPr>
            </w:pPr>
            <w:r>
              <w:rPr>
                <w:b w:val="0"/>
                <w:sz w:val="22"/>
              </w:rPr>
              <w:t>A standard language for relational database management systems such as MySQL</w:t>
            </w:r>
          </w:p>
        </w:tc>
      </w:tr>
      <w:tr w:rsidR="00E52B75" w:rsidRPr="00094EFD" w14:paraId="0A4562E2" w14:textId="77777777" w:rsidTr="00CB0143">
        <w:trPr>
          <w:jc w:val="center"/>
        </w:trPr>
        <w:tc>
          <w:tcPr>
            <w:tcW w:w="1855" w:type="dxa"/>
            <w:vAlign w:val="center"/>
          </w:tcPr>
          <w:p w14:paraId="16E06904" w14:textId="703E80EC" w:rsidR="00E52B75" w:rsidRPr="00DA51B4" w:rsidRDefault="00383142" w:rsidP="00445808">
            <w:pPr>
              <w:pStyle w:val="Heading1"/>
              <w:ind w:left="0" w:firstLine="0"/>
              <w:jc w:val="center"/>
              <w:outlineLvl w:val="0"/>
              <w:rPr>
                <w:b w:val="0"/>
                <w:sz w:val="22"/>
              </w:rPr>
            </w:pPr>
            <w:r>
              <w:rPr>
                <w:b w:val="0"/>
                <w:sz w:val="22"/>
              </w:rPr>
              <w:t xml:space="preserve">MVC </w:t>
            </w:r>
          </w:p>
        </w:tc>
        <w:tc>
          <w:tcPr>
            <w:tcW w:w="3243" w:type="dxa"/>
            <w:vAlign w:val="center"/>
          </w:tcPr>
          <w:p w14:paraId="3A298A82" w14:textId="0959D1E0" w:rsidR="00E52B75" w:rsidRPr="00DA51B4" w:rsidRDefault="00383142" w:rsidP="00445808">
            <w:pPr>
              <w:pStyle w:val="Heading1"/>
              <w:ind w:left="0" w:firstLine="0"/>
              <w:jc w:val="center"/>
              <w:outlineLvl w:val="0"/>
              <w:rPr>
                <w:b w:val="0"/>
                <w:sz w:val="22"/>
              </w:rPr>
            </w:pPr>
            <w:r>
              <w:rPr>
                <w:b w:val="0"/>
                <w:sz w:val="22"/>
              </w:rPr>
              <w:t>Model View Controller</w:t>
            </w:r>
          </w:p>
        </w:tc>
        <w:tc>
          <w:tcPr>
            <w:tcW w:w="5529" w:type="dxa"/>
            <w:vAlign w:val="center"/>
          </w:tcPr>
          <w:p w14:paraId="66B35EB6" w14:textId="7FE5CFA0" w:rsidR="00E52B75" w:rsidRPr="00DA51B4" w:rsidRDefault="00383142" w:rsidP="00445808">
            <w:pPr>
              <w:pStyle w:val="Heading1"/>
              <w:ind w:left="0" w:firstLine="0"/>
              <w:outlineLvl w:val="0"/>
              <w:rPr>
                <w:b w:val="0"/>
                <w:sz w:val="22"/>
              </w:rPr>
            </w:pPr>
            <w:r>
              <w:rPr>
                <w:b w:val="0"/>
                <w:sz w:val="22"/>
              </w:rPr>
              <w:t>A form of design pattern used to create web applications</w:t>
            </w:r>
          </w:p>
        </w:tc>
      </w:tr>
      <w:tr w:rsidR="00E52B75" w:rsidRPr="00094EFD" w14:paraId="11ACBB27" w14:textId="77777777" w:rsidTr="00CB0143">
        <w:trPr>
          <w:jc w:val="center"/>
        </w:trPr>
        <w:tc>
          <w:tcPr>
            <w:tcW w:w="1855" w:type="dxa"/>
            <w:vAlign w:val="center"/>
          </w:tcPr>
          <w:p w14:paraId="22EF27C2" w14:textId="4BDA123B" w:rsidR="00E52B75" w:rsidRDefault="00383142" w:rsidP="00445808">
            <w:pPr>
              <w:pStyle w:val="Heading1"/>
              <w:ind w:left="0" w:firstLine="0"/>
              <w:jc w:val="center"/>
              <w:outlineLvl w:val="0"/>
              <w:rPr>
                <w:b w:val="0"/>
                <w:sz w:val="22"/>
              </w:rPr>
            </w:pPr>
            <w:r>
              <w:rPr>
                <w:b w:val="0"/>
                <w:sz w:val="22"/>
              </w:rPr>
              <w:t>MTV</w:t>
            </w:r>
          </w:p>
        </w:tc>
        <w:tc>
          <w:tcPr>
            <w:tcW w:w="3243" w:type="dxa"/>
            <w:vAlign w:val="center"/>
          </w:tcPr>
          <w:p w14:paraId="4BD50508" w14:textId="2D8773B1" w:rsidR="00E52B75" w:rsidRDefault="00490D87" w:rsidP="00445808">
            <w:pPr>
              <w:pStyle w:val="Heading1"/>
              <w:ind w:left="0" w:firstLine="0"/>
              <w:jc w:val="center"/>
              <w:outlineLvl w:val="0"/>
              <w:rPr>
                <w:b w:val="0"/>
                <w:sz w:val="22"/>
              </w:rPr>
            </w:pPr>
            <w:r>
              <w:rPr>
                <w:b w:val="0"/>
                <w:sz w:val="22"/>
              </w:rPr>
              <w:t>Model Template View</w:t>
            </w:r>
          </w:p>
        </w:tc>
        <w:tc>
          <w:tcPr>
            <w:tcW w:w="5529" w:type="dxa"/>
            <w:vAlign w:val="center"/>
          </w:tcPr>
          <w:p w14:paraId="462EEFA7" w14:textId="7A614ADD" w:rsidR="00E52B75" w:rsidRDefault="00490D87" w:rsidP="00445808">
            <w:pPr>
              <w:pStyle w:val="Heading1"/>
              <w:ind w:left="0" w:firstLine="0"/>
              <w:outlineLvl w:val="0"/>
              <w:rPr>
                <w:b w:val="0"/>
                <w:sz w:val="22"/>
              </w:rPr>
            </w:pPr>
            <w:r>
              <w:rPr>
                <w:b w:val="0"/>
                <w:sz w:val="22"/>
              </w:rPr>
              <w:t>A form of design pattern Django used, similar to MVC</w:t>
            </w:r>
            <w:r w:rsidR="007B0691">
              <w:rPr>
                <w:b w:val="0"/>
                <w:sz w:val="22"/>
              </w:rPr>
              <w:t xml:space="preserve"> to create web applications</w:t>
            </w:r>
          </w:p>
        </w:tc>
      </w:tr>
      <w:tr w:rsidR="00E52B75" w:rsidRPr="00094EFD" w14:paraId="0FE1F979" w14:textId="77777777" w:rsidTr="00CB0143">
        <w:trPr>
          <w:jc w:val="center"/>
        </w:trPr>
        <w:tc>
          <w:tcPr>
            <w:tcW w:w="1855" w:type="dxa"/>
            <w:vAlign w:val="center"/>
          </w:tcPr>
          <w:p w14:paraId="2A9486B5" w14:textId="6984EB10" w:rsidR="00E52B75" w:rsidRDefault="00F04CA0" w:rsidP="00445808">
            <w:pPr>
              <w:pStyle w:val="Heading1"/>
              <w:ind w:left="0" w:firstLine="0"/>
              <w:jc w:val="center"/>
              <w:outlineLvl w:val="0"/>
              <w:rPr>
                <w:b w:val="0"/>
                <w:sz w:val="22"/>
              </w:rPr>
            </w:pPr>
            <w:r>
              <w:rPr>
                <w:b w:val="0"/>
                <w:sz w:val="22"/>
              </w:rPr>
              <w:t>FDD</w:t>
            </w:r>
          </w:p>
        </w:tc>
        <w:tc>
          <w:tcPr>
            <w:tcW w:w="3243" w:type="dxa"/>
            <w:vAlign w:val="center"/>
          </w:tcPr>
          <w:p w14:paraId="1F00A8CB" w14:textId="118F0795" w:rsidR="00E52B75" w:rsidRDefault="00F04CA0" w:rsidP="00445808">
            <w:pPr>
              <w:pStyle w:val="Heading1"/>
              <w:ind w:left="0" w:firstLine="0"/>
              <w:jc w:val="center"/>
              <w:outlineLvl w:val="0"/>
              <w:rPr>
                <w:b w:val="0"/>
                <w:sz w:val="22"/>
              </w:rPr>
            </w:pPr>
            <w:r>
              <w:rPr>
                <w:b w:val="0"/>
                <w:sz w:val="22"/>
              </w:rPr>
              <w:t>Feature Driven Development</w:t>
            </w:r>
          </w:p>
        </w:tc>
        <w:tc>
          <w:tcPr>
            <w:tcW w:w="5529" w:type="dxa"/>
            <w:vAlign w:val="center"/>
          </w:tcPr>
          <w:p w14:paraId="775841D1" w14:textId="4FFCD7C0" w:rsidR="00E52B75" w:rsidRDefault="00BB3A24" w:rsidP="00445808">
            <w:pPr>
              <w:pStyle w:val="Heading1"/>
              <w:ind w:left="0" w:firstLine="0"/>
              <w:outlineLvl w:val="0"/>
              <w:rPr>
                <w:b w:val="0"/>
                <w:sz w:val="22"/>
              </w:rPr>
            </w:pPr>
            <w:r>
              <w:rPr>
                <w:b w:val="0"/>
                <w:sz w:val="22"/>
              </w:rPr>
              <w:t>A lightweight iterative and incremental software development process.</w:t>
            </w:r>
          </w:p>
        </w:tc>
      </w:tr>
      <w:tr w:rsidR="00E52B75" w:rsidRPr="00094EFD" w14:paraId="219F38C4" w14:textId="77777777" w:rsidTr="00CB0143">
        <w:trPr>
          <w:jc w:val="center"/>
        </w:trPr>
        <w:tc>
          <w:tcPr>
            <w:tcW w:w="1855" w:type="dxa"/>
            <w:vAlign w:val="center"/>
          </w:tcPr>
          <w:p w14:paraId="6B2C44E3" w14:textId="68C189C2" w:rsidR="00E52B75" w:rsidRDefault="008C1D26" w:rsidP="00445808">
            <w:pPr>
              <w:pStyle w:val="Heading1"/>
              <w:ind w:left="0" w:firstLine="0"/>
              <w:jc w:val="center"/>
              <w:outlineLvl w:val="0"/>
              <w:rPr>
                <w:b w:val="0"/>
                <w:sz w:val="22"/>
              </w:rPr>
            </w:pPr>
            <w:r>
              <w:rPr>
                <w:b w:val="0"/>
                <w:sz w:val="22"/>
              </w:rPr>
              <w:t>Anaconda</w:t>
            </w:r>
          </w:p>
        </w:tc>
        <w:tc>
          <w:tcPr>
            <w:tcW w:w="3243" w:type="dxa"/>
            <w:vAlign w:val="center"/>
          </w:tcPr>
          <w:p w14:paraId="1C5B9F92" w14:textId="2EE1531D" w:rsidR="00E52B75" w:rsidRDefault="008C1D26" w:rsidP="00445808">
            <w:pPr>
              <w:pStyle w:val="Heading1"/>
              <w:ind w:left="0" w:firstLine="0"/>
              <w:jc w:val="center"/>
              <w:outlineLvl w:val="0"/>
              <w:rPr>
                <w:b w:val="0"/>
                <w:sz w:val="22"/>
              </w:rPr>
            </w:pPr>
            <w:r>
              <w:rPr>
                <w:b w:val="0"/>
                <w:sz w:val="22"/>
              </w:rPr>
              <w:t>Anaconda</w:t>
            </w:r>
          </w:p>
        </w:tc>
        <w:tc>
          <w:tcPr>
            <w:tcW w:w="5529" w:type="dxa"/>
            <w:vAlign w:val="center"/>
          </w:tcPr>
          <w:p w14:paraId="0205551F" w14:textId="04F93E05" w:rsidR="00E52B75" w:rsidRPr="008C1D26" w:rsidRDefault="008C1D26" w:rsidP="00445808">
            <w:pPr>
              <w:pStyle w:val="Heading1"/>
              <w:ind w:left="0" w:firstLine="0"/>
              <w:outlineLvl w:val="0"/>
              <w:rPr>
                <w:rFonts w:cs="Arial"/>
                <w:b w:val="0"/>
                <w:sz w:val="22"/>
                <w:szCs w:val="22"/>
              </w:rPr>
            </w:pPr>
            <w:r>
              <w:rPr>
                <w:rFonts w:cs="Arial"/>
                <w:b w:val="0"/>
                <w:color w:val="404040"/>
                <w:sz w:val="22"/>
                <w:szCs w:val="22"/>
                <w:shd w:val="clear" w:color="auto" w:fill="FCFCFC"/>
              </w:rPr>
              <w:t>A</w:t>
            </w:r>
            <w:r w:rsidRPr="008C1D26">
              <w:rPr>
                <w:rFonts w:cs="Arial"/>
                <w:b w:val="0"/>
                <w:color w:val="404040"/>
                <w:sz w:val="22"/>
                <w:szCs w:val="22"/>
                <w:shd w:val="clear" w:color="auto" w:fill="FCFCFC"/>
              </w:rPr>
              <w:t>n open source package management system and environment management system</w:t>
            </w:r>
          </w:p>
        </w:tc>
      </w:tr>
      <w:tr w:rsidR="00E52B75" w:rsidRPr="00094EFD" w14:paraId="59F66994" w14:textId="77777777" w:rsidTr="00BB7D7A">
        <w:trPr>
          <w:trHeight w:val="503"/>
          <w:jc w:val="center"/>
        </w:trPr>
        <w:tc>
          <w:tcPr>
            <w:tcW w:w="1855" w:type="dxa"/>
            <w:vAlign w:val="center"/>
          </w:tcPr>
          <w:p w14:paraId="74517B03" w14:textId="38A706D1" w:rsidR="00E52B75" w:rsidRDefault="00CB0143" w:rsidP="00CB0143">
            <w:pPr>
              <w:pStyle w:val="Heading1"/>
              <w:ind w:left="0" w:firstLine="0"/>
              <w:jc w:val="center"/>
              <w:outlineLvl w:val="0"/>
              <w:rPr>
                <w:b w:val="0"/>
                <w:sz w:val="22"/>
              </w:rPr>
            </w:pPr>
            <w:r>
              <w:rPr>
                <w:b w:val="0"/>
                <w:sz w:val="22"/>
              </w:rPr>
              <w:t>CMS</w:t>
            </w:r>
          </w:p>
        </w:tc>
        <w:tc>
          <w:tcPr>
            <w:tcW w:w="3243" w:type="dxa"/>
            <w:vAlign w:val="center"/>
          </w:tcPr>
          <w:p w14:paraId="74E921B1" w14:textId="0FABC776" w:rsidR="00E52B75" w:rsidRDefault="00CB0143" w:rsidP="00CB0143">
            <w:pPr>
              <w:pStyle w:val="Heading1"/>
              <w:ind w:left="0" w:firstLine="0"/>
              <w:jc w:val="center"/>
              <w:outlineLvl w:val="0"/>
              <w:rPr>
                <w:b w:val="0"/>
                <w:sz w:val="22"/>
              </w:rPr>
            </w:pPr>
            <w:r>
              <w:rPr>
                <w:b w:val="0"/>
                <w:sz w:val="22"/>
              </w:rPr>
              <w:t>Contract Management System</w:t>
            </w:r>
          </w:p>
        </w:tc>
        <w:tc>
          <w:tcPr>
            <w:tcW w:w="5529" w:type="dxa"/>
            <w:vAlign w:val="center"/>
          </w:tcPr>
          <w:p w14:paraId="2EBE6A07" w14:textId="06F55FC1" w:rsidR="00E52B75" w:rsidRDefault="00CB0143" w:rsidP="00BB7D7A">
            <w:pPr>
              <w:pStyle w:val="Heading1"/>
              <w:ind w:left="0" w:firstLine="0"/>
              <w:outlineLvl w:val="0"/>
              <w:rPr>
                <w:b w:val="0"/>
                <w:sz w:val="22"/>
              </w:rPr>
            </w:pPr>
            <w:r>
              <w:rPr>
                <w:b w:val="0"/>
                <w:sz w:val="22"/>
              </w:rPr>
              <w:t>The implemented system</w:t>
            </w:r>
          </w:p>
        </w:tc>
      </w:tr>
    </w:tbl>
    <w:p w14:paraId="6986B881" w14:textId="77777777" w:rsidR="00E52B75" w:rsidRPr="00BB7D7A" w:rsidRDefault="00E52B75" w:rsidP="00E52B75">
      <w:pPr>
        <w:pStyle w:val="Heading1"/>
        <w:ind w:left="720" w:firstLine="0"/>
        <w:rPr>
          <w:sz w:val="22"/>
        </w:rPr>
      </w:pPr>
    </w:p>
    <w:p w14:paraId="382D2353" w14:textId="4DF75684" w:rsidR="00D62EA9" w:rsidRPr="00D62EA9" w:rsidRDefault="003F53F2" w:rsidP="00D62EA9">
      <w:pPr>
        <w:pStyle w:val="Heading1"/>
        <w:numPr>
          <w:ilvl w:val="0"/>
          <w:numId w:val="8"/>
        </w:numPr>
      </w:pPr>
      <w:r w:rsidRPr="00D62EA9">
        <w:t>Introduction</w:t>
      </w:r>
    </w:p>
    <w:p w14:paraId="5D152F3D" w14:textId="29A3963C" w:rsidR="003F53F2" w:rsidRDefault="003F53F2" w:rsidP="00134121">
      <w:pPr>
        <w:pStyle w:val="BodyText"/>
        <w:ind w:left="0"/>
      </w:pPr>
    </w:p>
    <w:p w14:paraId="62BB324B" w14:textId="52BEA56E" w:rsidR="00D62EA9" w:rsidRDefault="00D62EA9" w:rsidP="00D62EA9">
      <w:pPr>
        <w:pStyle w:val="BodyText"/>
      </w:pPr>
      <w:r>
        <w:t>This section provides an overview of what the project, the way it works from a broad picture and how relevant in the industry in today’s world.</w:t>
      </w:r>
    </w:p>
    <w:p w14:paraId="76DD45BF" w14:textId="3DBB9379" w:rsidR="00D62EA9" w:rsidRDefault="00D62EA9" w:rsidP="00D62EA9">
      <w:pPr>
        <w:pStyle w:val="BodyText"/>
      </w:pPr>
    </w:p>
    <w:p w14:paraId="52C7AB52" w14:textId="79BED3EA" w:rsidR="00D62EA9" w:rsidRDefault="00D62EA9" w:rsidP="00016D24">
      <w:pPr>
        <w:pStyle w:val="Heading1"/>
        <w:numPr>
          <w:ilvl w:val="1"/>
          <w:numId w:val="21"/>
        </w:numPr>
      </w:pPr>
      <w:r>
        <w:t>What is the project about?</w:t>
      </w:r>
    </w:p>
    <w:p w14:paraId="28D4A0AF" w14:textId="28101750" w:rsidR="002A3C0C" w:rsidRDefault="002A3C0C" w:rsidP="002A3C0C">
      <w:pPr>
        <w:pStyle w:val="BodyText"/>
      </w:pPr>
    </w:p>
    <w:p w14:paraId="12C3A679" w14:textId="77777777" w:rsidR="00FC7B09" w:rsidRDefault="00C75943" w:rsidP="002A3C0C">
      <w:pPr>
        <w:pStyle w:val="BodyText"/>
      </w:pPr>
      <w:r>
        <w:t>Now</w:t>
      </w:r>
      <w:r w:rsidR="00E432A4">
        <w:t>, there is</w:t>
      </w:r>
      <w:r>
        <w:t>n’t a management system to manage and track the contracts. A lot of manual tasks are involved, and it is difficult to keep track of the contract status and this results in lower productivity. However, such concerns are hardly ever being raised to the higher management until recently. There was a new initiative during this year called IT Masterplan and the objective of this initiative was to identify the pain points and wish lists. Pain points refer to the difficulties that staff faced when doing their work daily. Wish lists refers to what would be the ideal solution to resolve their pain points encountered during their daily job basis.</w:t>
      </w:r>
      <w:r w:rsidR="00556EC0">
        <w:t xml:space="preserve"> </w:t>
      </w:r>
    </w:p>
    <w:p w14:paraId="3888D770" w14:textId="77777777" w:rsidR="00FC7B09" w:rsidRDefault="00FC7B09" w:rsidP="002A3C0C">
      <w:pPr>
        <w:pStyle w:val="BodyText"/>
      </w:pPr>
    </w:p>
    <w:p w14:paraId="0C5B28C4" w14:textId="112DC53C" w:rsidR="002A3C0C" w:rsidRDefault="00556EC0" w:rsidP="002A3C0C">
      <w:pPr>
        <w:pStyle w:val="BodyText"/>
      </w:pPr>
      <w:r>
        <w:t>I</w:t>
      </w:r>
      <w:r w:rsidR="00FC7B09">
        <w:t xml:space="preserve"> also</w:t>
      </w:r>
      <w:r>
        <w:t xml:space="preserve"> happened to be part of this project</w:t>
      </w:r>
      <w:r w:rsidR="006436AB">
        <w:t xml:space="preserve"> and I happened to chance upon on the wish list from one of the staff from the legal department. The wish list was to have a contract management system that can track the statuses of contracts. I decided to implement a contract management system as my 2</w:t>
      </w:r>
      <w:r w:rsidR="006436AB" w:rsidRPr="006436AB">
        <w:rPr>
          <w:vertAlign w:val="superscript"/>
        </w:rPr>
        <w:t>nd</w:t>
      </w:r>
      <w:r w:rsidR="006436AB">
        <w:t xml:space="preserve"> capstone project.</w:t>
      </w:r>
      <w:r w:rsidR="007270DB">
        <w:t xml:space="preserve"> </w:t>
      </w:r>
      <w:r w:rsidR="0059201B">
        <w:t>Basically,</w:t>
      </w:r>
      <w:r w:rsidR="007270DB">
        <w:t xml:space="preserve"> the contract management system contains a dashboard where it can track the statuses of all the contracts.</w:t>
      </w:r>
      <w:r w:rsidR="006010E5">
        <w:t xml:space="preserve"> The project will also undergo the software lifecycle model of waterfall.</w:t>
      </w:r>
    </w:p>
    <w:p w14:paraId="59A6FC12" w14:textId="77777777" w:rsidR="00E4771E" w:rsidRDefault="00E4771E" w:rsidP="002A3C0C">
      <w:pPr>
        <w:pStyle w:val="BodyText"/>
      </w:pPr>
    </w:p>
    <w:p w14:paraId="4CDD4398" w14:textId="77777777" w:rsidR="004E3B14" w:rsidRDefault="004E3B14">
      <w:pPr>
        <w:widowControl/>
        <w:spacing w:after="200" w:line="276" w:lineRule="auto"/>
        <w:rPr>
          <w:rFonts w:ascii="Arial" w:eastAsia="Arial" w:hAnsi="Arial"/>
          <w:b/>
          <w:bCs/>
          <w:sz w:val="26"/>
          <w:szCs w:val="26"/>
        </w:rPr>
      </w:pPr>
      <w:r>
        <w:br w:type="page"/>
      </w:r>
    </w:p>
    <w:p w14:paraId="79036C31" w14:textId="14B3B2C1" w:rsidR="00D62EA9" w:rsidRDefault="00D62EA9" w:rsidP="00016D24">
      <w:pPr>
        <w:pStyle w:val="Heading1"/>
        <w:numPr>
          <w:ilvl w:val="1"/>
          <w:numId w:val="21"/>
        </w:numPr>
      </w:pPr>
      <w:r>
        <w:lastRenderedPageBreak/>
        <w:t>Complexity</w:t>
      </w:r>
    </w:p>
    <w:p w14:paraId="2D3AEA7C" w14:textId="309282DF" w:rsidR="002A3C0C" w:rsidRPr="00800066" w:rsidRDefault="002A3C0C" w:rsidP="002A3C0C">
      <w:pPr>
        <w:pStyle w:val="BodyText"/>
        <w:rPr>
          <w:sz w:val="14"/>
        </w:rPr>
      </w:pPr>
    </w:p>
    <w:p w14:paraId="7FB37003" w14:textId="60E55F9B" w:rsidR="002A3C0C" w:rsidRDefault="00821CA1" w:rsidP="00821CA1">
      <w:pPr>
        <w:pStyle w:val="BodyText"/>
      </w:pPr>
      <w:r>
        <w:t xml:space="preserve">Since it’s a contract management system and it involves some form of admin management, this means that there needs to be a admin portal to handle the data which is connected to a database. It would require a great deal of time if I were to build those from the scratch. Fortunately, there are wonderful web frameworks to help with that. </w:t>
      </w:r>
      <w:r w:rsidR="00E125D7">
        <w:t>Django</w:t>
      </w:r>
      <w:r>
        <w:t xml:space="preserve"> is one such great example.</w:t>
      </w:r>
    </w:p>
    <w:p w14:paraId="4E0BF515" w14:textId="18DCBF99" w:rsidR="00E125D7" w:rsidRDefault="00E125D7" w:rsidP="00821CA1">
      <w:pPr>
        <w:pStyle w:val="BodyText"/>
      </w:pPr>
      <w:r>
        <w:t xml:space="preserve">Django is a free and open source web framework that is written in python language and it follows the model-view-template architectural pattern. It is suitable for building dynamic websites fast. It has a built-in admin portal and database. The admin portal acts as a platform for administrators to mange the data in it. The built-in database that comes with Django is of a SQL database known as dbsqllite3, a minimised version of the normal </w:t>
      </w:r>
      <w:r w:rsidR="00842CC1">
        <w:t xml:space="preserve">SQL </w:t>
      </w:r>
      <w:r>
        <w:t>database.</w:t>
      </w:r>
    </w:p>
    <w:p w14:paraId="187BE06E" w14:textId="0FDB49A9" w:rsidR="000D31F3" w:rsidRPr="009F3AB6" w:rsidRDefault="000D31F3" w:rsidP="00821CA1">
      <w:pPr>
        <w:pStyle w:val="BodyText"/>
        <w:rPr>
          <w:sz w:val="16"/>
        </w:rPr>
      </w:pPr>
    </w:p>
    <w:p w14:paraId="2CA81C57" w14:textId="6AA5A0D9" w:rsidR="000D31F3" w:rsidRDefault="0012445B" w:rsidP="00BF7D3D">
      <w:pPr>
        <w:pStyle w:val="BodyText"/>
      </w:pPr>
      <w:r>
        <w:rPr>
          <w:noProof/>
        </w:rPr>
        <w:drawing>
          <wp:anchor distT="0" distB="0" distL="114300" distR="114300" simplePos="0" relativeHeight="251680768" behindDoc="0" locked="0" layoutInCell="1" allowOverlap="1" wp14:anchorId="11ED2E1E" wp14:editId="620E752A">
            <wp:simplePos x="0" y="0"/>
            <wp:positionH relativeFrom="margin">
              <wp:posOffset>-459740</wp:posOffset>
            </wp:positionH>
            <wp:positionV relativeFrom="margin">
              <wp:posOffset>2480310</wp:posOffset>
            </wp:positionV>
            <wp:extent cx="6650355" cy="298259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Django-Tutorial-Edureka-1.png"/>
                    <pic:cNvPicPr/>
                  </pic:nvPicPr>
                  <pic:blipFill>
                    <a:blip r:embed="rId32">
                      <a:extLst>
                        <a:ext uri="{28A0092B-C50C-407E-A947-70E740481C1C}">
                          <a14:useLocalDpi xmlns:a14="http://schemas.microsoft.com/office/drawing/2010/main" val="0"/>
                        </a:ext>
                      </a:extLst>
                    </a:blip>
                    <a:stretch>
                      <a:fillRect/>
                    </a:stretch>
                  </pic:blipFill>
                  <pic:spPr>
                    <a:xfrm>
                      <a:off x="0" y="0"/>
                      <a:ext cx="6650355" cy="2982595"/>
                    </a:xfrm>
                    <a:prstGeom prst="rect">
                      <a:avLst/>
                    </a:prstGeom>
                  </pic:spPr>
                </pic:pic>
              </a:graphicData>
            </a:graphic>
            <wp14:sizeRelH relativeFrom="margin">
              <wp14:pctWidth>0</wp14:pctWidth>
            </wp14:sizeRelH>
            <wp14:sizeRelV relativeFrom="margin">
              <wp14:pctHeight>0</wp14:pctHeight>
            </wp14:sizeRelV>
          </wp:anchor>
        </w:drawing>
      </w:r>
      <w:r w:rsidR="000D31F3">
        <w:t>An django architecture diagram will give an overview of how</w:t>
      </w:r>
      <w:r w:rsidR="007B5792">
        <w:t xml:space="preserve"> it works and how data flows.</w:t>
      </w:r>
    </w:p>
    <w:p w14:paraId="39C212C9" w14:textId="16196CA3" w:rsidR="007D5681" w:rsidRPr="007D5681" w:rsidRDefault="007D5681" w:rsidP="007D5681">
      <w:pPr>
        <w:pStyle w:val="Heading4"/>
        <w:jc w:val="center"/>
        <w:rPr>
          <w:b w:val="0"/>
        </w:rPr>
      </w:pPr>
      <w:r>
        <w:rPr>
          <w:b w:val="0"/>
        </w:rPr>
        <w:t>Figure 1</w:t>
      </w:r>
      <w:r w:rsidR="005C5E97">
        <w:rPr>
          <w:b w:val="0"/>
        </w:rPr>
        <w:t>6</w:t>
      </w:r>
      <w:r>
        <w:rPr>
          <w:b w:val="0"/>
        </w:rPr>
        <w:t>. Django Architecture Diagram</w:t>
      </w:r>
    </w:p>
    <w:p w14:paraId="77CE10FE" w14:textId="77777777" w:rsidR="00E4771E" w:rsidRPr="009F3AB6" w:rsidRDefault="00E4771E" w:rsidP="002A3C0C">
      <w:pPr>
        <w:pStyle w:val="BodyText"/>
        <w:rPr>
          <w:sz w:val="14"/>
        </w:rPr>
      </w:pPr>
    </w:p>
    <w:p w14:paraId="5356DACE" w14:textId="77777777" w:rsidR="00636DFB" w:rsidRDefault="00383142" w:rsidP="00383142">
      <w:pPr>
        <w:pStyle w:val="BodyText"/>
      </w:pPr>
      <w:r>
        <w:t>Django follows the MVC architectural pattern and MVC pattern</w:t>
      </w:r>
      <w:r w:rsidR="005D7490">
        <w:t xml:space="preserve"> is widely used in many of the web applications and is also considered one of the best design patterns when it comes to creating web applications. However, django used a slightly different design pattern from MVC, it use</w:t>
      </w:r>
      <w:r w:rsidR="008242EF">
        <w:t>s</w:t>
      </w:r>
      <w:r w:rsidR="005D7490">
        <w:t xml:space="preserve"> MTV, model template view as seen in Figure 1</w:t>
      </w:r>
      <w:r w:rsidR="005C5E97">
        <w:t>6</w:t>
      </w:r>
      <w:r w:rsidR="005D7490">
        <w:t>.</w:t>
      </w:r>
      <w:r w:rsidR="008242EF">
        <w:t xml:space="preserve"> MTV is very similar to MVC and provides the same functions.</w:t>
      </w:r>
      <w:r w:rsidR="005D7490">
        <w:t xml:space="preserve"> </w:t>
      </w:r>
    </w:p>
    <w:p w14:paraId="24896194" w14:textId="77777777" w:rsidR="00636DFB" w:rsidRPr="009F3AB6" w:rsidRDefault="00636DFB" w:rsidP="00383142">
      <w:pPr>
        <w:pStyle w:val="BodyText"/>
        <w:rPr>
          <w:sz w:val="14"/>
        </w:rPr>
      </w:pPr>
    </w:p>
    <w:p w14:paraId="7150D094" w14:textId="3A29CD84" w:rsidR="005D7490" w:rsidRDefault="00636DFB" w:rsidP="00383142">
      <w:pPr>
        <w:pStyle w:val="BodyText"/>
      </w:pPr>
      <w:r>
        <w:t xml:space="preserve">As shown in Figure 16, whenever a user requests for a webpage, django will look for the requested URL from the urls.py file which contains the function to be called. Django will then look this function in views.py which contains the logic to access the necessary data from the data via the model and also which template to use and return back to the user. </w:t>
      </w:r>
      <w:r w:rsidR="005D7490">
        <w:t>The next</w:t>
      </w:r>
      <w:r w:rsidR="008242EF">
        <w:t xml:space="preserve"> few sections will explain in detail the difference between MVC and MTV.</w:t>
      </w:r>
    </w:p>
    <w:p w14:paraId="06273480" w14:textId="77777777" w:rsidR="005D7490" w:rsidRPr="009F3AB6" w:rsidRDefault="005D7490" w:rsidP="00383142">
      <w:pPr>
        <w:pStyle w:val="BodyText"/>
        <w:rPr>
          <w:sz w:val="10"/>
        </w:rPr>
      </w:pPr>
    </w:p>
    <w:p w14:paraId="3764260E" w14:textId="6547EBE7" w:rsidR="00383142" w:rsidRDefault="005D7490" w:rsidP="00383142">
      <w:pPr>
        <w:pStyle w:val="BodyText"/>
      </w:pPr>
      <w:r>
        <w:t xml:space="preserve">In </w:t>
      </w:r>
      <w:r w:rsidR="00E52A88">
        <w:t>normal web applications using the</w:t>
      </w:r>
      <w:r>
        <w:t xml:space="preserve"> MVC </w:t>
      </w:r>
      <w:r w:rsidR="00E52A88">
        <w:t xml:space="preserve">design </w:t>
      </w:r>
      <w:r>
        <w:t>pattern</w:t>
      </w:r>
      <w:r w:rsidR="008242EF">
        <w:t>:</w:t>
      </w:r>
    </w:p>
    <w:p w14:paraId="1937D370" w14:textId="749D2A1D" w:rsidR="008242EF" w:rsidRDefault="008242EF" w:rsidP="00016D24">
      <w:pPr>
        <w:pStyle w:val="BodyText"/>
        <w:numPr>
          <w:ilvl w:val="0"/>
          <w:numId w:val="20"/>
        </w:numPr>
      </w:pPr>
      <w:r>
        <w:t>The model(M) is a model or representation of the data. It is not the actual data, but it serves as an interface to the data. The model allows data to be pulled from the database without knowing the underlying structure of the database. The model also provides an abstraction layer with the database, so this means that the model can be related with multiple databases.</w:t>
      </w:r>
    </w:p>
    <w:p w14:paraId="4FCCBE36" w14:textId="1D9773FE" w:rsidR="008242EF" w:rsidRDefault="008242EF" w:rsidP="00016D24">
      <w:pPr>
        <w:pStyle w:val="BodyText"/>
        <w:numPr>
          <w:ilvl w:val="0"/>
          <w:numId w:val="20"/>
        </w:numPr>
      </w:pPr>
      <w:r>
        <w:lastRenderedPageBreak/>
        <w:t>The view(V) is basically what a user can see. It serves as the presentation layer of the model. Whatever you see on a webpage on a browser is the view.</w:t>
      </w:r>
    </w:p>
    <w:p w14:paraId="564998C2" w14:textId="77777777" w:rsidR="00E56CFA" w:rsidRDefault="00E56CFA" w:rsidP="00E56CFA">
      <w:pPr>
        <w:pStyle w:val="BodyText"/>
        <w:ind w:left="0"/>
      </w:pPr>
    </w:p>
    <w:p w14:paraId="433EC1EE" w14:textId="6B189925" w:rsidR="008242EF" w:rsidRDefault="008242EF" w:rsidP="00016D24">
      <w:pPr>
        <w:pStyle w:val="BodyText"/>
        <w:numPr>
          <w:ilvl w:val="0"/>
          <w:numId w:val="20"/>
        </w:numPr>
      </w:pPr>
      <w:r>
        <w:t>The controller(C) is where the logic resides in. it controls the flow of information between the model and the view. The logic will determine what kind of data to pull from the database</w:t>
      </w:r>
      <w:r w:rsidR="00E52A88">
        <w:t xml:space="preserve"> via the model and what information should be passed to the view to be displayed. It can also work the other way </w:t>
      </w:r>
      <w:r w:rsidR="00193D2E">
        <w:t>around</w:t>
      </w:r>
      <w:r w:rsidR="00E52A88">
        <w:t>. The logic in the controller can also collect information from the user via the view and perform some form of modification to the data via the model.</w:t>
      </w:r>
    </w:p>
    <w:p w14:paraId="1F4DEB0C" w14:textId="77777777" w:rsidR="00636DFB" w:rsidRDefault="00636DFB" w:rsidP="00636DFB">
      <w:pPr>
        <w:pStyle w:val="BodyText"/>
        <w:ind w:left="0"/>
      </w:pPr>
    </w:p>
    <w:p w14:paraId="0703BC08" w14:textId="4034376D" w:rsidR="00842F37" w:rsidRDefault="00842F37" w:rsidP="00842F37">
      <w:pPr>
        <w:pStyle w:val="BodyText"/>
      </w:pPr>
      <w:r>
        <w:t>In django web applications using the MTV design pattern:</w:t>
      </w:r>
    </w:p>
    <w:p w14:paraId="35512053" w14:textId="0B0B1B59" w:rsidR="00842F37" w:rsidRDefault="00842F37" w:rsidP="00016D24">
      <w:pPr>
        <w:pStyle w:val="BodyText"/>
        <w:numPr>
          <w:ilvl w:val="0"/>
          <w:numId w:val="20"/>
        </w:numPr>
      </w:pPr>
      <w:r>
        <w:t>The model(M) behaves the same as the model in MVC pattern. It contains everything about the data: how to access it, how to validate it, and the relationships with the data.</w:t>
      </w:r>
    </w:p>
    <w:p w14:paraId="4424DD9A" w14:textId="77777777" w:rsidR="006C4031" w:rsidRDefault="006C4031" w:rsidP="006C4031">
      <w:pPr>
        <w:pStyle w:val="BodyText"/>
        <w:ind w:left="1128"/>
      </w:pPr>
    </w:p>
    <w:p w14:paraId="0451EA72" w14:textId="77777777" w:rsidR="00842F37" w:rsidRPr="00E52A88" w:rsidRDefault="00842F37" w:rsidP="00842F37">
      <w:pPr>
        <w:pStyle w:val="BodyText"/>
        <w:ind w:left="1128"/>
        <w:rPr>
          <w:sz w:val="2"/>
        </w:rPr>
      </w:pPr>
    </w:p>
    <w:p w14:paraId="559BC62B" w14:textId="07DA003C" w:rsidR="00842F37" w:rsidRDefault="00842F37" w:rsidP="00016D24">
      <w:pPr>
        <w:pStyle w:val="BodyText"/>
        <w:numPr>
          <w:ilvl w:val="0"/>
          <w:numId w:val="20"/>
        </w:numPr>
      </w:pPr>
      <w:r>
        <w:t>The template(T) also behaves the same way as the view in MVC. It also servers as the presentation layer, basically depicting how should the layout of the web application should look like.</w:t>
      </w:r>
    </w:p>
    <w:p w14:paraId="5147B82B" w14:textId="77777777" w:rsidR="006C4031" w:rsidRDefault="006C4031" w:rsidP="006C4031">
      <w:pPr>
        <w:pStyle w:val="BodyText"/>
        <w:ind w:left="1128"/>
      </w:pPr>
    </w:p>
    <w:p w14:paraId="540E46A6" w14:textId="77777777" w:rsidR="00842F37" w:rsidRPr="00E52A88" w:rsidRDefault="00842F37" w:rsidP="00842F37">
      <w:pPr>
        <w:pStyle w:val="BodyText"/>
        <w:ind w:left="0"/>
        <w:rPr>
          <w:sz w:val="2"/>
        </w:rPr>
      </w:pPr>
    </w:p>
    <w:p w14:paraId="2DE14295" w14:textId="77777777" w:rsidR="006042BC" w:rsidRDefault="00842F37" w:rsidP="00016D24">
      <w:pPr>
        <w:pStyle w:val="BodyText"/>
        <w:numPr>
          <w:ilvl w:val="0"/>
          <w:numId w:val="20"/>
        </w:numPr>
      </w:pPr>
      <w:r>
        <w:t>The</w:t>
      </w:r>
      <w:r w:rsidR="00AC59AF">
        <w:t xml:space="preserve"> view(V) in MTV works differently from the view in MVC. Over in MTV, the view acts as the logic layer, similarly to how the controller works in MVC. It contains the logic that bridge the gap between the models and templates, telling the web application how to access data via the model and display it onto the template.</w:t>
      </w:r>
    </w:p>
    <w:p w14:paraId="7442F3BA" w14:textId="77777777" w:rsidR="006042BC" w:rsidRDefault="006042BC" w:rsidP="006042BC">
      <w:pPr>
        <w:pStyle w:val="BodyText"/>
      </w:pPr>
    </w:p>
    <w:p w14:paraId="48D9F837" w14:textId="49A9C0E7" w:rsidR="00D62EA9" w:rsidRDefault="00D62EA9" w:rsidP="00016D24">
      <w:pPr>
        <w:pStyle w:val="Heading1"/>
        <w:numPr>
          <w:ilvl w:val="1"/>
          <w:numId w:val="21"/>
        </w:numPr>
      </w:pPr>
      <w:r>
        <w:t>Industry Relevance</w:t>
      </w:r>
    </w:p>
    <w:p w14:paraId="105A43E6" w14:textId="219605E8" w:rsidR="006042BC" w:rsidRDefault="006042BC" w:rsidP="006042BC">
      <w:pPr>
        <w:pStyle w:val="BodyText"/>
      </w:pPr>
    </w:p>
    <w:p w14:paraId="48C56718" w14:textId="77777777" w:rsidR="006042BC" w:rsidRDefault="006042BC" w:rsidP="006042BC">
      <w:pPr>
        <w:pStyle w:val="BodyText"/>
      </w:pPr>
      <w:r>
        <w:t xml:space="preserve">Having a Contract Management System bring about a lot of benefits to the business. </w:t>
      </w:r>
    </w:p>
    <w:p w14:paraId="5909CF95" w14:textId="77777777" w:rsidR="006042BC" w:rsidRDefault="006042BC" w:rsidP="006042BC">
      <w:pPr>
        <w:pStyle w:val="BodyText"/>
      </w:pPr>
    </w:p>
    <w:p w14:paraId="02A4A472" w14:textId="5521A805" w:rsidR="006042BC" w:rsidRDefault="006042BC" w:rsidP="006042BC">
      <w:pPr>
        <w:pStyle w:val="BodyText"/>
      </w:pPr>
      <w:r>
        <w:t>The benefits are listed in bullet points and are as follows:</w:t>
      </w:r>
    </w:p>
    <w:p w14:paraId="35F50180" w14:textId="130C1479" w:rsidR="006042BC" w:rsidRDefault="006042BC" w:rsidP="00016D24">
      <w:pPr>
        <w:pStyle w:val="BodyText"/>
        <w:numPr>
          <w:ilvl w:val="0"/>
          <w:numId w:val="24"/>
        </w:numPr>
      </w:pPr>
      <w:r>
        <w:t>Increase Contract Visibility</w:t>
      </w:r>
    </w:p>
    <w:p w14:paraId="517A1E1D" w14:textId="77777777" w:rsidR="00036C81" w:rsidRPr="00036C81" w:rsidRDefault="00036C81" w:rsidP="00036C81">
      <w:pPr>
        <w:pStyle w:val="BodyText"/>
        <w:ind w:left="1128"/>
        <w:rPr>
          <w:sz w:val="10"/>
        </w:rPr>
      </w:pPr>
    </w:p>
    <w:p w14:paraId="1EB279EB" w14:textId="07A6A470" w:rsidR="006042BC" w:rsidRDefault="006042BC" w:rsidP="006042BC">
      <w:pPr>
        <w:pStyle w:val="BodyText"/>
        <w:ind w:left="768"/>
      </w:pPr>
      <w:r>
        <w:t>As files are stored in one centralized document repository, it allows for optimum compliance. It can also make sure that the staff is working on the latest version of the document</w:t>
      </w:r>
    </w:p>
    <w:p w14:paraId="1EFF0587" w14:textId="27285BA3" w:rsidR="006042BC" w:rsidRPr="00516A2E" w:rsidRDefault="006042BC" w:rsidP="006042BC">
      <w:pPr>
        <w:pStyle w:val="BodyText"/>
        <w:ind w:left="768"/>
        <w:rPr>
          <w:sz w:val="12"/>
        </w:rPr>
      </w:pPr>
    </w:p>
    <w:p w14:paraId="52503D1A" w14:textId="17A6CC1E" w:rsidR="006042BC" w:rsidRDefault="006042BC" w:rsidP="00016D24">
      <w:pPr>
        <w:pStyle w:val="BodyText"/>
        <w:numPr>
          <w:ilvl w:val="0"/>
          <w:numId w:val="24"/>
        </w:numPr>
      </w:pPr>
      <w:r>
        <w:t>Improve Document Management</w:t>
      </w:r>
    </w:p>
    <w:p w14:paraId="002FB1C7" w14:textId="77777777" w:rsidR="006042BC" w:rsidRPr="006042BC" w:rsidRDefault="006042BC" w:rsidP="006042BC">
      <w:pPr>
        <w:pStyle w:val="BodyText"/>
        <w:ind w:left="1128"/>
        <w:rPr>
          <w:sz w:val="10"/>
        </w:rPr>
      </w:pPr>
    </w:p>
    <w:p w14:paraId="40C3CE5A" w14:textId="7EB35C34" w:rsidR="006042BC" w:rsidRDefault="00BE5C6D" w:rsidP="006042BC">
      <w:pPr>
        <w:pStyle w:val="BodyText"/>
        <w:ind w:left="768"/>
      </w:pPr>
      <w:r>
        <w:t>Times of</w:t>
      </w:r>
      <w:r w:rsidR="00036C81">
        <w:t xml:space="preserve"> cumbersome manual filing of paperwork are over. Users using the contract management system can now upload the documents into a centralized location or retrieved documents from it. </w:t>
      </w:r>
    </w:p>
    <w:p w14:paraId="4D54786F" w14:textId="77777777" w:rsidR="00313E2C" w:rsidRPr="00516A2E" w:rsidRDefault="00313E2C" w:rsidP="00313E2C">
      <w:pPr>
        <w:pStyle w:val="BodyText"/>
        <w:ind w:left="768"/>
        <w:rPr>
          <w:sz w:val="12"/>
        </w:rPr>
      </w:pPr>
    </w:p>
    <w:p w14:paraId="3C9D2373" w14:textId="2673E64F" w:rsidR="00313E2C" w:rsidRDefault="00313E2C" w:rsidP="00016D24">
      <w:pPr>
        <w:pStyle w:val="BodyText"/>
        <w:numPr>
          <w:ilvl w:val="0"/>
          <w:numId w:val="24"/>
        </w:numPr>
      </w:pPr>
      <w:r>
        <w:t>Decrease Approval Times</w:t>
      </w:r>
    </w:p>
    <w:p w14:paraId="7365C68B" w14:textId="77777777" w:rsidR="00313E2C" w:rsidRPr="006042BC" w:rsidRDefault="00313E2C" w:rsidP="00313E2C">
      <w:pPr>
        <w:pStyle w:val="BodyText"/>
        <w:ind w:left="1128"/>
        <w:rPr>
          <w:sz w:val="10"/>
        </w:rPr>
      </w:pPr>
    </w:p>
    <w:p w14:paraId="227EC58C" w14:textId="48BDEA02" w:rsidR="00313E2C" w:rsidRDefault="00313E2C" w:rsidP="00313E2C">
      <w:pPr>
        <w:pStyle w:val="BodyText"/>
        <w:ind w:left="768"/>
      </w:pPr>
      <w:r>
        <w:t xml:space="preserve">With the dashboard showing how many documents there are of each status, users can have a better understanding of the current situation at hand and quickly notify the responsible parties to </w:t>
      </w:r>
      <w:r w:rsidR="00A94013">
        <w:t>act on it</w:t>
      </w:r>
      <w:r>
        <w:t>.</w:t>
      </w:r>
      <w:r w:rsidR="00A94013">
        <w:t xml:space="preserve"> This will improve the overall efficiency.</w:t>
      </w:r>
      <w:r>
        <w:t xml:space="preserve"> </w:t>
      </w:r>
    </w:p>
    <w:p w14:paraId="5979C65E" w14:textId="77777777" w:rsidR="00DC7A19" w:rsidRPr="00516A2E" w:rsidRDefault="00DC7A19" w:rsidP="00DC7A19">
      <w:pPr>
        <w:pStyle w:val="BodyText"/>
        <w:ind w:left="768"/>
        <w:rPr>
          <w:sz w:val="12"/>
        </w:rPr>
      </w:pPr>
    </w:p>
    <w:p w14:paraId="2FBBE568" w14:textId="209A319C" w:rsidR="00DC7A19" w:rsidRDefault="00DC7A19" w:rsidP="00016D24">
      <w:pPr>
        <w:pStyle w:val="BodyText"/>
        <w:numPr>
          <w:ilvl w:val="0"/>
          <w:numId w:val="24"/>
        </w:numPr>
      </w:pPr>
      <w:r>
        <w:t>Accessibility</w:t>
      </w:r>
    </w:p>
    <w:p w14:paraId="565CA62A" w14:textId="77777777" w:rsidR="00DC7A19" w:rsidRPr="006042BC" w:rsidRDefault="00DC7A19" w:rsidP="00DC7A19">
      <w:pPr>
        <w:pStyle w:val="BodyText"/>
        <w:ind w:left="1128"/>
        <w:rPr>
          <w:sz w:val="10"/>
        </w:rPr>
      </w:pPr>
    </w:p>
    <w:p w14:paraId="3B5F7BDD" w14:textId="0F64E5A9" w:rsidR="00DC7A19" w:rsidRDefault="00DC7A19" w:rsidP="00DC7A19">
      <w:pPr>
        <w:pStyle w:val="BodyText"/>
        <w:ind w:left="768"/>
      </w:pPr>
      <w:r>
        <w:t>Users of the contract management system</w:t>
      </w:r>
      <w:r w:rsidR="00A145C6">
        <w:t xml:space="preserve"> can have an easier time when they need to search for contracts from the huge list of contracts. It simplifies the search process and saves lots of time. This also will in turn improve the productivity of the business.</w:t>
      </w:r>
    </w:p>
    <w:p w14:paraId="0719DA27" w14:textId="6EBF5749" w:rsidR="00F667F3" w:rsidRDefault="003F53F2" w:rsidP="00F667F3">
      <w:pPr>
        <w:pStyle w:val="Heading1"/>
        <w:numPr>
          <w:ilvl w:val="0"/>
          <w:numId w:val="8"/>
        </w:numPr>
      </w:pPr>
      <w:r w:rsidRPr="00910F93">
        <w:rPr>
          <w:sz w:val="44"/>
          <w:szCs w:val="33"/>
        </w:rPr>
        <w:br w:type="page"/>
      </w:r>
      <w:r w:rsidR="00910F93" w:rsidRPr="00910F93">
        <w:lastRenderedPageBreak/>
        <w:t>Requirements Phase</w:t>
      </w:r>
    </w:p>
    <w:p w14:paraId="3B712051" w14:textId="77777777" w:rsidR="00694B81" w:rsidRPr="00694B81" w:rsidRDefault="00694B81" w:rsidP="00694B81">
      <w:pPr>
        <w:pStyle w:val="Heading1"/>
        <w:ind w:left="720" w:firstLine="0"/>
        <w:rPr>
          <w:sz w:val="22"/>
        </w:rPr>
      </w:pPr>
    </w:p>
    <w:p w14:paraId="6ECB9997" w14:textId="0EC0910B" w:rsidR="00F667F3" w:rsidRDefault="00F667F3" w:rsidP="00F667F3">
      <w:pPr>
        <w:pStyle w:val="BodyText"/>
      </w:pPr>
      <w:r>
        <w:t>This section provides an overview on the requirements phase, which explains in detail how requirements were gathered, how requirements were analysed.</w:t>
      </w:r>
    </w:p>
    <w:p w14:paraId="0C8900EE" w14:textId="6788F92A" w:rsidR="00F667F3" w:rsidRDefault="00F667F3" w:rsidP="00F667F3">
      <w:pPr>
        <w:pStyle w:val="BodyText"/>
      </w:pPr>
    </w:p>
    <w:p w14:paraId="06E2C602" w14:textId="6D6519B3" w:rsidR="00F667F3" w:rsidRDefault="00F667F3" w:rsidP="00016D24">
      <w:pPr>
        <w:pStyle w:val="Heading1"/>
        <w:numPr>
          <w:ilvl w:val="1"/>
          <w:numId w:val="22"/>
        </w:numPr>
      </w:pPr>
      <w:r w:rsidRPr="00910F93">
        <w:t xml:space="preserve">Requirements </w:t>
      </w:r>
      <w:r>
        <w:t>Gathering</w:t>
      </w:r>
    </w:p>
    <w:p w14:paraId="5A97C6A9" w14:textId="77777777" w:rsidR="00F667F3" w:rsidRPr="00112A2B" w:rsidRDefault="00F667F3" w:rsidP="00F667F3">
      <w:pPr>
        <w:pStyle w:val="Heading1"/>
        <w:ind w:left="1080" w:firstLine="0"/>
        <w:rPr>
          <w:sz w:val="22"/>
        </w:rPr>
      </w:pPr>
    </w:p>
    <w:p w14:paraId="1D5555B6" w14:textId="4E3DAF3A" w:rsidR="00F667F3" w:rsidRPr="00F667F3" w:rsidRDefault="00F667F3" w:rsidP="00F667F3">
      <w:pPr>
        <w:pStyle w:val="BodyText"/>
      </w:pPr>
      <w:r w:rsidRPr="00F667F3">
        <w:t xml:space="preserve">To kick start this project, I had to gather requirements to formalize the necessary details essential for the subsequent phases. For this project, requirements were gathered from the </w:t>
      </w:r>
      <w:r>
        <w:t>legal</w:t>
      </w:r>
      <w:r w:rsidRPr="00F667F3">
        <w:t xml:space="preserve"> department</w:t>
      </w:r>
      <w:r>
        <w:t>. This time round, the requirements were more focused on the functional side and less on the design. The design however should not be a clean and nice design, not over cluttered with information.</w:t>
      </w:r>
    </w:p>
    <w:p w14:paraId="6DC5F484" w14:textId="77777777" w:rsidR="00F667F3" w:rsidRPr="00F667F3" w:rsidRDefault="00F667F3" w:rsidP="00F667F3">
      <w:pPr>
        <w:pStyle w:val="BodyText"/>
      </w:pPr>
    </w:p>
    <w:p w14:paraId="73E04A30" w14:textId="7F518CB4" w:rsidR="00F667F3" w:rsidRDefault="00F667F3" w:rsidP="00F667F3">
      <w:pPr>
        <w:pStyle w:val="BodyText"/>
      </w:pPr>
      <w:r w:rsidRPr="00F667F3">
        <w:t xml:space="preserve">The requirements gathered from </w:t>
      </w:r>
      <w:r>
        <w:t>legal</w:t>
      </w:r>
      <w:r w:rsidRPr="00F667F3">
        <w:t xml:space="preserve"> department were as followed:</w:t>
      </w:r>
    </w:p>
    <w:p w14:paraId="768FD9F0" w14:textId="060CC0A6" w:rsidR="00F667F3" w:rsidRDefault="00557A52" w:rsidP="00016D24">
      <w:pPr>
        <w:pStyle w:val="BodyText"/>
        <w:numPr>
          <w:ilvl w:val="0"/>
          <w:numId w:val="24"/>
        </w:numPr>
      </w:pPr>
      <w:r>
        <w:t>There needs to be a dashboard to give user an overview of all the contract status</w:t>
      </w:r>
    </w:p>
    <w:p w14:paraId="324757AE" w14:textId="5CB3BC05" w:rsidR="00557A52" w:rsidRDefault="00557A52" w:rsidP="00016D24">
      <w:pPr>
        <w:pStyle w:val="BodyText"/>
        <w:numPr>
          <w:ilvl w:val="1"/>
          <w:numId w:val="24"/>
        </w:numPr>
      </w:pPr>
      <w:r>
        <w:t>This is to allow the user to have a grasp of the how many contracts needs urgent action just at a glance</w:t>
      </w:r>
    </w:p>
    <w:p w14:paraId="7640E6C7" w14:textId="54AB4D91" w:rsidR="00557A52" w:rsidRDefault="00557A52" w:rsidP="00016D24">
      <w:pPr>
        <w:pStyle w:val="BodyText"/>
        <w:numPr>
          <w:ilvl w:val="1"/>
          <w:numId w:val="24"/>
        </w:numPr>
      </w:pPr>
      <w:r>
        <w:t>The status displayed on the dashboard should be separated from one another</w:t>
      </w:r>
    </w:p>
    <w:p w14:paraId="551DF34C" w14:textId="2790DC7A" w:rsidR="00CC4384" w:rsidRDefault="00294C46" w:rsidP="00016D24">
      <w:pPr>
        <w:pStyle w:val="BodyText"/>
        <w:numPr>
          <w:ilvl w:val="1"/>
          <w:numId w:val="24"/>
        </w:numPr>
      </w:pPr>
      <w:r>
        <w:t>The</w:t>
      </w:r>
      <w:r w:rsidR="00557A52">
        <w:t xml:space="preserve"> number of contracts under each status must be displayed</w:t>
      </w:r>
    </w:p>
    <w:p w14:paraId="7B670AA2" w14:textId="6AA308E0" w:rsidR="00CC4384" w:rsidRDefault="00CC4384" w:rsidP="00016D24">
      <w:pPr>
        <w:pStyle w:val="BodyText"/>
        <w:numPr>
          <w:ilvl w:val="1"/>
          <w:numId w:val="24"/>
        </w:numPr>
      </w:pPr>
      <w:r>
        <w:t>The dashboard should not be overly cluttered with information, it should be nice and clean.</w:t>
      </w:r>
    </w:p>
    <w:p w14:paraId="614A6557" w14:textId="3FB3CF9B" w:rsidR="00557A52" w:rsidRDefault="00CC4384" w:rsidP="00016D24">
      <w:pPr>
        <w:pStyle w:val="BodyText"/>
        <w:numPr>
          <w:ilvl w:val="0"/>
          <w:numId w:val="24"/>
        </w:numPr>
      </w:pPr>
      <w:r>
        <w:t>There needs to be a page where I can upload the contract document with other relevant information and they include:</w:t>
      </w:r>
    </w:p>
    <w:p w14:paraId="5681075D" w14:textId="710146C1" w:rsidR="00CC4384" w:rsidRDefault="00CC4384" w:rsidP="00016D24">
      <w:pPr>
        <w:pStyle w:val="BodyText"/>
        <w:numPr>
          <w:ilvl w:val="1"/>
          <w:numId w:val="24"/>
        </w:numPr>
      </w:pPr>
      <w:r>
        <w:t>Title</w:t>
      </w:r>
    </w:p>
    <w:p w14:paraId="59045E23" w14:textId="3B3336D7" w:rsidR="00CC4384" w:rsidRDefault="00CC4384" w:rsidP="00016D24">
      <w:pPr>
        <w:pStyle w:val="BodyText"/>
        <w:numPr>
          <w:ilvl w:val="1"/>
          <w:numId w:val="24"/>
        </w:numPr>
      </w:pPr>
      <w:r>
        <w:t>Description</w:t>
      </w:r>
    </w:p>
    <w:p w14:paraId="36CBA66E" w14:textId="12EA55D4" w:rsidR="00CC4384" w:rsidRDefault="00CC4384" w:rsidP="00016D24">
      <w:pPr>
        <w:pStyle w:val="BodyText"/>
        <w:numPr>
          <w:ilvl w:val="1"/>
          <w:numId w:val="24"/>
        </w:numPr>
      </w:pPr>
      <w:r>
        <w:t>Status</w:t>
      </w:r>
    </w:p>
    <w:p w14:paraId="42EB7211" w14:textId="54BE28CD" w:rsidR="00CC4384" w:rsidRDefault="00CC4384" w:rsidP="00016D24">
      <w:pPr>
        <w:pStyle w:val="BodyText"/>
        <w:numPr>
          <w:ilvl w:val="0"/>
          <w:numId w:val="24"/>
        </w:numPr>
      </w:pPr>
      <w:r>
        <w:t>There needs to be a admin portal where an administrator can log-in to manage the contracts</w:t>
      </w:r>
    </w:p>
    <w:p w14:paraId="53E88C9D" w14:textId="27C8228F" w:rsidR="00204D92" w:rsidRDefault="00204D92" w:rsidP="00016D24">
      <w:pPr>
        <w:pStyle w:val="BodyText"/>
        <w:numPr>
          <w:ilvl w:val="1"/>
          <w:numId w:val="24"/>
        </w:numPr>
      </w:pPr>
      <w:r>
        <w:t>Administrator must be able to create a new contract record</w:t>
      </w:r>
    </w:p>
    <w:p w14:paraId="1E30160B" w14:textId="195102E3" w:rsidR="00CC4384" w:rsidRDefault="00CC4384" w:rsidP="00016D24">
      <w:pPr>
        <w:pStyle w:val="BodyText"/>
        <w:numPr>
          <w:ilvl w:val="1"/>
          <w:numId w:val="24"/>
        </w:numPr>
      </w:pPr>
      <w:r>
        <w:t>Administrator must be able to view a list of contracts</w:t>
      </w:r>
      <w:r w:rsidR="007B75D0">
        <w:t xml:space="preserve"> and their respective status</w:t>
      </w:r>
    </w:p>
    <w:p w14:paraId="1DD4F153" w14:textId="143B64D8" w:rsidR="007B75D0" w:rsidRDefault="007B75D0" w:rsidP="00016D24">
      <w:pPr>
        <w:pStyle w:val="BodyText"/>
        <w:numPr>
          <w:ilvl w:val="1"/>
          <w:numId w:val="24"/>
        </w:numPr>
      </w:pPr>
      <w:r>
        <w:t>Administrator must be able to search for individual contracts and view it</w:t>
      </w:r>
    </w:p>
    <w:p w14:paraId="45986C17" w14:textId="3876FECC" w:rsidR="007B75D0" w:rsidRDefault="007B75D0" w:rsidP="00016D24">
      <w:pPr>
        <w:pStyle w:val="BodyText"/>
        <w:numPr>
          <w:ilvl w:val="1"/>
          <w:numId w:val="24"/>
        </w:numPr>
      </w:pPr>
      <w:r>
        <w:t>Administrator must be able to edit the contract information and save the changes</w:t>
      </w:r>
    </w:p>
    <w:p w14:paraId="48199B52" w14:textId="42CD1FF2" w:rsidR="007B75D0" w:rsidRDefault="007B75D0" w:rsidP="00016D24">
      <w:pPr>
        <w:pStyle w:val="BodyText"/>
        <w:numPr>
          <w:ilvl w:val="1"/>
          <w:numId w:val="24"/>
        </w:numPr>
      </w:pPr>
      <w:r>
        <w:t>Administrator must be able to delete contracts from the admin portal</w:t>
      </w:r>
    </w:p>
    <w:p w14:paraId="524F69BE" w14:textId="628F5A86" w:rsidR="002B65F2" w:rsidRDefault="002B65F2" w:rsidP="00016D24">
      <w:pPr>
        <w:pStyle w:val="BodyText"/>
        <w:numPr>
          <w:ilvl w:val="1"/>
          <w:numId w:val="24"/>
        </w:numPr>
      </w:pPr>
      <w:r>
        <w:t>Administrator must be able to sort the list of contracts according to the fields available</w:t>
      </w:r>
    </w:p>
    <w:p w14:paraId="73F74364" w14:textId="48067301" w:rsidR="007B75D0" w:rsidRDefault="007B75D0" w:rsidP="00016D24">
      <w:pPr>
        <w:pStyle w:val="BodyText"/>
        <w:numPr>
          <w:ilvl w:val="0"/>
          <w:numId w:val="24"/>
        </w:numPr>
      </w:pPr>
      <w:r>
        <w:t>Every contract can have 5 different type of status:</w:t>
      </w:r>
    </w:p>
    <w:p w14:paraId="3A76CD6C" w14:textId="66181895" w:rsidR="007B75D0" w:rsidRDefault="007B75D0" w:rsidP="00016D24">
      <w:pPr>
        <w:pStyle w:val="BodyText"/>
        <w:numPr>
          <w:ilvl w:val="1"/>
          <w:numId w:val="24"/>
        </w:numPr>
      </w:pPr>
      <w:r w:rsidRPr="007B75D0">
        <w:rPr>
          <w:b/>
        </w:rPr>
        <w:t>Draft Status</w:t>
      </w:r>
      <w:r>
        <w:t xml:space="preserve"> – In the midst of making amendments, document not uploaded yet</w:t>
      </w:r>
    </w:p>
    <w:p w14:paraId="4574060A" w14:textId="1AC7E71F" w:rsidR="007B75D0" w:rsidRDefault="007B75D0" w:rsidP="00016D24">
      <w:pPr>
        <w:pStyle w:val="BodyText"/>
        <w:numPr>
          <w:ilvl w:val="1"/>
          <w:numId w:val="24"/>
        </w:numPr>
      </w:pPr>
      <w:r w:rsidRPr="007B75D0">
        <w:rPr>
          <w:b/>
        </w:rPr>
        <w:t>Pending Approval</w:t>
      </w:r>
      <w:r>
        <w:t xml:space="preserve"> – Amendments made, document has been uploaded, however changes made to the document are pending for approval</w:t>
      </w:r>
    </w:p>
    <w:p w14:paraId="01FA429E" w14:textId="4B364FFA" w:rsidR="007B75D0" w:rsidRDefault="007B75D0" w:rsidP="00016D24">
      <w:pPr>
        <w:pStyle w:val="BodyText"/>
        <w:numPr>
          <w:ilvl w:val="1"/>
          <w:numId w:val="24"/>
        </w:numPr>
      </w:pPr>
      <w:r w:rsidRPr="007B75D0">
        <w:rPr>
          <w:b/>
        </w:rPr>
        <w:t>Pending Acceptance</w:t>
      </w:r>
      <w:r>
        <w:t xml:space="preserve"> – Pending signature from the relevant party to formally accept the contract document</w:t>
      </w:r>
    </w:p>
    <w:p w14:paraId="7DA6F51F" w14:textId="20C609DB" w:rsidR="007B75D0" w:rsidRDefault="00534A28" w:rsidP="00016D24">
      <w:pPr>
        <w:pStyle w:val="BodyText"/>
        <w:numPr>
          <w:ilvl w:val="1"/>
          <w:numId w:val="24"/>
        </w:numPr>
      </w:pPr>
      <w:r w:rsidRPr="00772350">
        <w:rPr>
          <w:b/>
        </w:rPr>
        <w:t>Active</w:t>
      </w:r>
      <w:r>
        <w:t xml:space="preserve"> – Contract is active between the seller and buyer</w:t>
      </w:r>
    </w:p>
    <w:p w14:paraId="1CBCB151" w14:textId="20552984" w:rsidR="00534A28" w:rsidRDefault="00534A28" w:rsidP="00016D24">
      <w:pPr>
        <w:pStyle w:val="BodyText"/>
        <w:numPr>
          <w:ilvl w:val="1"/>
          <w:numId w:val="24"/>
        </w:numPr>
      </w:pPr>
      <w:r w:rsidRPr="00772350">
        <w:rPr>
          <w:b/>
        </w:rPr>
        <w:t>Closed</w:t>
      </w:r>
      <w:r>
        <w:t xml:space="preserve"> – Contract has expired or has passed the valid date</w:t>
      </w:r>
    </w:p>
    <w:p w14:paraId="4956DEE7" w14:textId="77777777" w:rsidR="00AF6339" w:rsidRDefault="00AF6339">
      <w:pPr>
        <w:widowControl/>
        <w:spacing w:after="200" w:line="276" w:lineRule="auto"/>
        <w:rPr>
          <w:rFonts w:ascii="Arial" w:eastAsia="Verdana" w:hAnsi="Arial" w:cs="Arial"/>
          <w:color w:val="000000" w:themeColor="text1"/>
          <w:spacing w:val="-1"/>
          <w:lang w:eastAsia="zh-SG"/>
        </w:rPr>
      </w:pPr>
      <w:r>
        <w:br w:type="page"/>
      </w:r>
    </w:p>
    <w:p w14:paraId="7E266512" w14:textId="1DC5D3B1" w:rsidR="008577E5" w:rsidRDefault="008577E5" w:rsidP="00016D24">
      <w:pPr>
        <w:pStyle w:val="BodyText"/>
        <w:numPr>
          <w:ilvl w:val="0"/>
          <w:numId w:val="24"/>
        </w:numPr>
      </w:pPr>
      <w:r>
        <w:lastRenderedPageBreak/>
        <w:t xml:space="preserve">There needs to be a navigation bar to navigate around the </w:t>
      </w:r>
      <w:r w:rsidR="00594142">
        <w:t>features of the system</w:t>
      </w:r>
    </w:p>
    <w:p w14:paraId="7FC57092" w14:textId="6DEAEF95" w:rsidR="00323664" w:rsidRDefault="00323664" w:rsidP="00016D24">
      <w:pPr>
        <w:pStyle w:val="BodyText"/>
        <w:numPr>
          <w:ilvl w:val="1"/>
          <w:numId w:val="24"/>
        </w:numPr>
      </w:pPr>
      <w:r>
        <w:t>Navigation bar needs to be at the top of the webpage</w:t>
      </w:r>
    </w:p>
    <w:p w14:paraId="68F6242F" w14:textId="58C7B6EE" w:rsidR="005D0C6B" w:rsidRDefault="005D0C6B" w:rsidP="00016D24">
      <w:pPr>
        <w:pStyle w:val="BodyText"/>
        <w:numPr>
          <w:ilvl w:val="1"/>
          <w:numId w:val="24"/>
        </w:numPr>
      </w:pPr>
      <w:r>
        <w:t>To navigate around the various pages</w:t>
      </w:r>
    </w:p>
    <w:p w14:paraId="00C1A60E" w14:textId="37F3EB3D" w:rsidR="005D0C6B" w:rsidRDefault="005D0C6B" w:rsidP="00016D24">
      <w:pPr>
        <w:pStyle w:val="BodyText"/>
        <w:numPr>
          <w:ilvl w:val="2"/>
          <w:numId w:val="24"/>
        </w:numPr>
      </w:pPr>
      <w:r>
        <w:t>Dashboard page</w:t>
      </w:r>
    </w:p>
    <w:p w14:paraId="2394568F" w14:textId="29D3C5BA" w:rsidR="005D0C6B" w:rsidRDefault="005D0C6B" w:rsidP="00016D24">
      <w:pPr>
        <w:pStyle w:val="BodyText"/>
        <w:numPr>
          <w:ilvl w:val="2"/>
          <w:numId w:val="24"/>
        </w:numPr>
      </w:pPr>
      <w:r>
        <w:t>Upload page</w:t>
      </w:r>
    </w:p>
    <w:p w14:paraId="3C5549BC" w14:textId="5D160445" w:rsidR="005D0C6B" w:rsidRDefault="005D0C6B" w:rsidP="00016D24">
      <w:pPr>
        <w:pStyle w:val="BodyText"/>
        <w:numPr>
          <w:ilvl w:val="2"/>
          <w:numId w:val="24"/>
        </w:numPr>
      </w:pPr>
      <w:r>
        <w:t>Administrator site</w:t>
      </w:r>
    </w:p>
    <w:p w14:paraId="30AEA8BA" w14:textId="61A79D19" w:rsidR="006671AD" w:rsidRDefault="006671AD" w:rsidP="00016D24">
      <w:pPr>
        <w:pStyle w:val="BodyText"/>
        <w:numPr>
          <w:ilvl w:val="0"/>
          <w:numId w:val="24"/>
        </w:numPr>
      </w:pPr>
      <w:r>
        <w:t>Actions performed by the user cannot be performed by the administrator</w:t>
      </w:r>
    </w:p>
    <w:p w14:paraId="7642A5BD" w14:textId="2200116F" w:rsidR="006671AD" w:rsidRDefault="006671AD" w:rsidP="00016D24">
      <w:pPr>
        <w:pStyle w:val="BodyText"/>
        <w:numPr>
          <w:ilvl w:val="0"/>
          <w:numId w:val="24"/>
        </w:numPr>
      </w:pPr>
      <w:r>
        <w:t>Actions performed by the administrator cannot be performed by the user</w:t>
      </w:r>
    </w:p>
    <w:p w14:paraId="25CD601B" w14:textId="3BF8F3DA" w:rsidR="00E70EA8" w:rsidRDefault="00E70EA8" w:rsidP="00E70EA8">
      <w:pPr>
        <w:pStyle w:val="BodyText"/>
      </w:pPr>
    </w:p>
    <w:p w14:paraId="58AFC61D" w14:textId="4ED36065" w:rsidR="00E70EA8" w:rsidRDefault="00E70EA8" w:rsidP="00E70EA8">
      <w:pPr>
        <w:pStyle w:val="BodyText"/>
      </w:pPr>
      <w:r>
        <w:t>Knowledge applied during requirements gathering:</w:t>
      </w:r>
    </w:p>
    <w:p w14:paraId="1E25DA49" w14:textId="23174101" w:rsidR="00E70EA8" w:rsidRDefault="00E70EA8" w:rsidP="00016D24">
      <w:pPr>
        <w:pStyle w:val="BodyText"/>
        <w:numPr>
          <w:ilvl w:val="0"/>
          <w:numId w:val="25"/>
        </w:numPr>
      </w:pPr>
      <w:r>
        <w:t>ICT 2101 – Introduction to Software Engineering</w:t>
      </w:r>
    </w:p>
    <w:p w14:paraId="4E258B38" w14:textId="33D7DBE4" w:rsidR="00E70EA8" w:rsidRDefault="00E70EA8" w:rsidP="00016D24">
      <w:pPr>
        <w:pStyle w:val="BodyText"/>
        <w:numPr>
          <w:ilvl w:val="1"/>
          <w:numId w:val="25"/>
        </w:numPr>
      </w:pPr>
      <w:r>
        <w:t xml:space="preserve">The basic understanding of what user requirements are </w:t>
      </w:r>
      <w:proofErr w:type="gramStart"/>
      <w:r>
        <w:t>is</w:t>
      </w:r>
      <w:proofErr w:type="gramEnd"/>
      <w:r>
        <w:t xml:space="preserve"> required in this section</w:t>
      </w:r>
    </w:p>
    <w:p w14:paraId="7B1B886D" w14:textId="0EC56B4B" w:rsidR="00E70EA8" w:rsidRDefault="00E70EA8" w:rsidP="00016D24">
      <w:pPr>
        <w:pStyle w:val="BodyText"/>
        <w:numPr>
          <w:ilvl w:val="0"/>
          <w:numId w:val="25"/>
        </w:numPr>
      </w:pPr>
      <w:r>
        <w:t>ICT 2108 – Software Modelling Analysis</w:t>
      </w:r>
    </w:p>
    <w:p w14:paraId="46B1D976" w14:textId="3BD15377" w:rsidR="00E70EA8" w:rsidRDefault="00E70EA8" w:rsidP="00016D24">
      <w:pPr>
        <w:pStyle w:val="BodyText"/>
        <w:numPr>
          <w:ilvl w:val="1"/>
          <w:numId w:val="25"/>
        </w:numPr>
      </w:pPr>
      <w:r>
        <w:t>The knowledge of asking stakeholder questions to gather the relevant requirements is required in this section</w:t>
      </w:r>
    </w:p>
    <w:p w14:paraId="2AADECFB" w14:textId="1CE8FC07" w:rsidR="00F667F3" w:rsidRPr="00112A2B" w:rsidRDefault="00F667F3" w:rsidP="00F667F3">
      <w:pPr>
        <w:pStyle w:val="Heading1"/>
        <w:ind w:left="1080" w:firstLine="0"/>
        <w:rPr>
          <w:sz w:val="22"/>
        </w:rPr>
      </w:pPr>
    </w:p>
    <w:p w14:paraId="31A6D0E9" w14:textId="673EC55C" w:rsidR="00F667F3" w:rsidRDefault="00F667F3" w:rsidP="00016D24">
      <w:pPr>
        <w:pStyle w:val="Heading1"/>
        <w:numPr>
          <w:ilvl w:val="1"/>
          <w:numId w:val="22"/>
        </w:numPr>
      </w:pPr>
      <w:r>
        <w:t>Requirements Analysis</w:t>
      </w:r>
    </w:p>
    <w:p w14:paraId="6E2648DD" w14:textId="77777777" w:rsidR="00112A2B" w:rsidRPr="00112A2B" w:rsidRDefault="00112A2B" w:rsidP="00112A2B">
      <w:pPr>
        <w:pStyle w:val="Heading1"/>
        <w:ind w:left="1080" w:firstLine="0"/>
        <w:rPr>
          <w:sz w:val="22"/>
        </w:rPr>
      </w:pPr>
    </w:p>
    <w:p w14:paraId="616BA694" w14:textId="4F8C138E" w:rsidR="00112A2B" w:rsidRDefault="00112A2B" w:rsidP="00112A2B">
      <w:pPr>
        <w:pStyle w:val="BodyText"/>
        <w:ind w:left="720"/>
      </w:pPr>
      <w:r>
        <w:t>After gathering the requirements, I had to analyse the requirements. This section will explain in detail how the requirements were analysed from what has been gathered. Analysis such as creating user cases and user stories will be used to analyse the requirements.</w:t>
      </w:r>
    </w:p>
    <w:p w14:paraId="4BD71131" w14:textId="09B65487" w:rsidR="00A67D79" w:rsidRDefault="00A67D79" w:rsidP="00112A2B">
      <w:pPr>
        <w:pStyle w:val="BodyText"/>
        <w:ind w:left="720"/>
      </w:pPr>
    </w:p>
    <w:p w14:paraId="1FA7A099" w14:textId="36D99A63" w:rsidR="00A67D79" w:rsidRDefault="00A67D79" w:rsidP="00016D24">
      <w:pPr>
        <w:pStyle w:val="Heading1"/>
        <w:numPr>
          <w:ilvl w:val="2"/>
          <w:numId w:val="22"/>
        </w:numPr>
      </w:pPr>
      <w:r>
        <w:t>User Stories</w:t>
      </w:r>
    </w:p>
    <w:p w14:paraId="5504A506" w14:textId="31929D67" w:rsidR="00A67D79" w:rsidRDefault="00A67D79" w:rsidP="00A67D79">
      <w:pPr>
        <w:pStyle w:val="BodyText"/>
      </w:pPr>
    </w:p>
    <w:p w14:paraId="60AD485D" w14:textId="3A7864FB" w:rsidR="00A67D79" w:rsidRPr="00F107CE" w:rsidRDefault="00A67D79" w:rsidP="00A67D79">
      <w:pPr>
        <w:pStyle w:val="BodyText"/>
      </w:pPr>
      <w:r>
        <w:t xml:space="preserve">This section will list out the user stories to describe the needs of the users using the contract management system. It also gives a high-level description of a scenario and enables readers to immediately understand what it means just by reading it. It uses the template of </w:t>
      </w:r>
      <w:r w:rsidRPr="00F107CE">
        <w:rPr>
          <w:b/>
        </w:rPr>
        <w:t>as a, I want to, so that</w:t>
      </w:r>
      <w:r w:rsidR="00F107CE">
        <w:rPr>
          <w:b/>
        </w:rPr>
        <w:t xml:space="preserve">. </w:t>
      </w:r>
      <w:r w:rsidR="00F107CE">
        <w:t>There will be 2 kinds of users in this system, user and administrator.</w:t>
      </w:r>
    </w:p>
    <w:p w14:paraId="2E8EB9BC" w14:textId="7BFD6E01" w:rsidR="00F107CE" w:rsidRDefault="00F107CE" w:rsidP="00A67D79">
      <w:pPr>
        <w:pStyle w:val="BodyText"/>
      </w:pPr>
    </w:p>
    <w:p w14:paraId="44722269" w14:textId="4DDB166D" w:rsidR="00F107CE" w:rsidRDefault="00F107CE" w:rsidP="00A67D79">
      <w:pPr>
        <w:pStyle w:val="BodyText"/>
      </w:pPr>
      <w:r>
        <w:t>The user stories are as follows:</w:t>
      </w:r>
    </w:p>
    <w:p w14:paraId="68F83741" w14:textId="605AFDA2" w:rsidR="00F107CE" w:rsidRDefault="00F107CE" w:rsidP="00016D24">
      <w:pPr>
        <w:pStyle w:val="BodyText"/>
        <w:numPr>
          <w:ilvl w:val="0"/>
          <w:numId w:val="26"/>
        </w:numPr>
      </w:pPr>
      <w:r w:rsidRPr="00A24715">
        <w:rPr>
          <w:b/>
        </w:rPr>
        <w:t>As a user</w:t>
      </w:r>
      <w:r>
        <w:t xml:space="preserve">, </w:t>
      </w:r>
      <w:r w:rsidRPr="00A24715">
        <w:rPr>
          <w:b/>
        </w:rPr>
        <w:t>I want to</w:t>
      </w:r>
      <w:r>
        <w:t xml:space="preserve"> be able to view the number of documents in each status</w:t>
      </w:r>
      <w:r w:rsidR="00B4201B">
        <w:t xml:space="preserve"> from the dashboard</w:t>
      </w:r>
      <w:r>
        <w:t xml:space="preserve"> </w:t>
      </w:r>
      <w:r w:rsidRPr="00A24715">
        <w:rPr>
          <w:b/>
        </w:rPr>
        <w:t>so that</w:t>
      </w:r>
      <w:r>
        <w:t xml:space="preserve"> I know the number of contracts that require urgent attention and give a quick update to the higher management</w:t>
      </w:r>
    </w:p>
    <w:p w14:paraId="5AAE200C" w14:textId="77777777" w:rsidR="00A24715" w:rsidRDefault="00A24715" w:rsidP="00A24715">
      <w:pPr>
        <w:pStyle w:val="BodyText"/>
        <w:ind w:left="1128"/>
      </w:pPr>
    </w:p>
    <w:p w14:paraId="1A561566" w14:textId="08687A20" w:rsidR="005D0C6B" w:rsidRDefault="005D0C6B" w:rsidP="00016D24">
      <w:pPr>
        <w:pStyle w:val="BodyText"/>
        <w:numPr>
          <w:ilvl w:val="0"/>
          <w:numId w:val="26"/>
        </w:numPr>
      </w:pPr>
      <w:r w:rsidRPr="00A24715">
        <w:rPr>
          <w:b/>
        </w:rPr>
        <w:t>As a user</w:t>
      </w:r>
      <w:r>
        <w:t xml:space="preserve">, </w:t>
      </w:r>
      <w:r w:rsidRPr="00A24715">
        <w:rPr>
          <w:b/>
        </w:rPr>
        <w:t>I want to</w:t>
      </w:r>
      <w:r>
        <w:t xml:space="preserve"> be able to create a new contract record and upload the document </w:t>
      </w:r>
      <w:r w:rsidRPr="00A24715">
        <w:rPr>
          <w:b/>
        </w:rPr>
        <w:t xml:space="preserve">so that </w:t>
      </w:r>
      <w:r>
        <w:t>I can track its status</w:t>
      </w:r>
    </w:p>
    <w:p w14:paraId="2B21C0C5" w14:textId="77777777" w:rsidR="00A24715" w:rsidRDefault="00A24715" w:rsidP="00A24715">
      <w:pPr>
        <w:pStyle w:val="BodyText"/>
        <w:ind w:left="0"/>
      </w:pPr>
    </w:p>
    <w:p w14:paraId="246C2FE1" w14:textId="70942F7C" w:rsidR="005D0C6B" w:rsidRDefault="005D0C6B" w:rsidP="00016D24">
      <w:pPr>
        <w:pStyle w:val="BodyText"/>
        <w:numPr>
          <w:ilvl w:val="0"/>
          <w:numId w:val="26"/>
        </w:numPr>
      </w:pPr>
      <w:r w:rsidRPr="00A24715">
        <w:rPr>
          <w:b/>
        </w:rPr>
        <w:t>As a user</w:t>
      </w:r>
      <w:r>
        <w:t xml:space="preserve">, </w:t>
      </w:r>
      <w:r w:rsidRPr="00A24715">
        <w:rPr>
          <w:b/>
        </w:rPr>
        <w:t>I want to</w:t>
      </w:r>
      <w:r>
        <w:t xml:space="preserve"> be able to create a new contract record without uploading the document </w:t>
      </w:r>
      <w:r w:rsidRPr="00A24715">
        <w:rPr>
          <w:b/>
        </w:rPr>
        <w:t>so that</w:t>
      </w:r>
      <w:r>
        <w:t xml:space="preserve"> I can track its status</w:t>
      </w:r>
    </w:p>
    <w:p w14:paraId="7FEE98E3" w14:textId="77777777" w:rsidR="00A24715" w:rsidRDefault="00A24715" w:rsidP="00A24715">
      <w:pPr>
        <w:pStyle w:val="BodyText"/>
        <w:ind w:left="0"/>
      </w:pPr>
    </w:p>
    <w:p w14:paraId="1A59111D" w14:textId="31AD747C" w:rsidR="005D0C6B" w:rsidRDefault="005D0C6B" w:rsidP="00016D24">
      <w:pPr>
        <w:pStyle w:val="BodyText"/>
        <w:numPr>
          <w:ilvl w:val="0"/>
          <w:numId w:val="26"/>
        </w:numPr>
      </w:pPr>
      <w:r w:rsidRPr="00A24715">
        <w:rPr>
          <w:b/>
        </w:rPr>
        <w:t>As a user, I want to</w:t>
      </w:r>
      <w:r>
        <w:t xml:space="preserve"> be able to navigate</w:t>
      </w:r>
      <w:r w:rsidR="002B65F2">
        <w:t xml:space="preserve"> through the different pages of the webpage, </w:t>
      </w:r>
      <w:r w:rsidR="002B65F2" w:rsidRPr="00A24715">
        <w:rPr>
          <w:b/>
        </w:rPr>
        <w:t>so that</w:t>
      </w:r>
      <w:r w:rsidR="002B65F2">
        <w:t xml:space="preserve"> I can perform certain actions</w:t>
      </w:r>
    </w:p>
    <w:p w14:paraId="665A859F" w14:textId="77777777" w:rsidR="00A24715" w:rsidRDefault="00A24715" w:rsidP="00A24715">
      <w:pPr>
        <w:pStyle w:val="BodyText"/>
        <w:ind w:left="0"/>
      </w:pPr>
    </w:p>
    <w:p w14:paraId="6F514CEC" w14:textId="6EDF8FE9" w:rsidR="002B65F2" w:rsidRDefault="002B65F2" w:rsidP="00016D24">
      <w:pPr>
        <w:pStyle w:val="BodyText"/>
        <w:numPr>
          <w:ilvl w:val="0"/>
          <w:numId w:val="26"/>
        </w:numPr>
      </w:pPr>
      <w:r w:rsidRPr="00A24715">
        <w:rPr>
          <w:b/>
        </w:rPr>
        <w:t>As an administrator, I want to</w:t>
      </w:r>
      <w:r>
        <w:t xml:space="preserve"> be able to view the full list of contracts available in the admin portal, </w:t>
      </w:r>
      <w:r w:rsidRPr="00A24715">
        <w:rPr>
          <w:b/>
        </w:rPr>
        <w:t>so that</w:t>
      </w:r>
      <w:r>
        <w:t xml:space="preserve"> I can manually</w:t>
      </w:r>
      <w:r w:rsidR="00464956">
        <w:t xml:space="preserve"> search for a contract record</w:t>
      </w:r>
    </w:p>
    <w:p w14:paraId="11A0C340" w14:textId="77777777" w:rsidR="00A24715" w:rsidRDefault="00A24715" w:rsidP="00A24715">
      <w:pPr>
        <w:pStyle w:val="BodyText"/>
        <w:ind w:left="0"/>
      </w:pPr>
    </w:p>
    <w:p w14:paraId="2B75278D" w14:textId="77777777" w:rsidR="00C56D7C" w:rsidRDefault="00C56D7C">
      <w:pPr>
        <w:widowControl/>
        <w:spacing w:after="200" w:line="276" w:lineRule="auto"/>
        <w:rPr>
          <w:rFonts w:ascii="Arial" w:eastAsia="Verdana" w:hAnsi="Arial" w:cs="Arial"/>
          <w:b/>
          <w:color w:val="000000" w:themeColor="text1"/>
          <w:spacing w:val="-1"/>
          <w:lang w:eastAsia="zh-SG"/>
        </w:rPr>
      </w:pPr>
      <w:r>
        <w:rPr>
          <w:b/>
        </w:rPr>
        <w:br w:type="page"/>
      </w:r>
    </w:p>
    <w:p w14:paraId="26390711" w14:textId="6B00F9CF" w:rsidR="00204D92" w:rsidRDefault="00204D92" w:rsidP="00016D24">
      <w:pPr>
        <w:pStyle w:val="BodyText"/>
        <w:numPr>
          <w:ilvl w:val="0"/>
          <w:numId w:val="26"/>
        </w:numPr>
      </w:pPr>
      <w:r w:rsidRPr="00A24715">
        <w:rPr>
          <w:b/>
        </w:rPr>
        <w:lastRenderedPageBreak/>
        <w:t>As an administrator, I want to</w:t>
      </w:r>
      <w:r>
        <w:t xml:space="preserve"> be able to search for </w:t>
      </w:r>
      <w:r w:rsidR="0097516E">
        <w:t>an</w:t>
      </w:r>
      <w:r>
        <w:t xml:space="preserve"> individual contract record on a search bar, </w:t>
      </w:r>
      <w:r w:rsidRPr="00A24715">
        <w:rPr>
          <w:b/>
        </w:rPr>
        <w:t>so that</w:t>
      </w:r>
      <w:r>
        <w:t xml:space="preserve"> it shortens my time to locate a specific contract</w:t>
      </w:r>
    </w:p>
    <w:p w14:paraId="2ABFF286" w14:textId="5321AEF3" w:rsidR="00A24715" w:rsidRDefault="00A24715" w:rsidP="00A24715">
      <w:pPr>
        <w:pStyle w:val="BodyText"/>
        <w:ind w:left="0"/>
      </w:pPr>
    </w:p>
    <w:p w14:paraId="50114DD2" w14:textId="34198D5C" w:rsidR="00204D92" w:rsidRDefault="00204D92" w:rsidP="00016D24">
      <w:pPr>
        <w:pStyle w:val="BodyText"/>
        <w:numPr>
          <w:ilvl w:val="0"/>
          <w:numId w:val="26"/>
        </w:numPr>
      </w:pPr>
      <w:r w:rsidRPr="00A24715">
        <w:rPr>
          <w:b/>
        </w:rPr>
        <w:t>As an administrator, I want to</w:t>
      </w:r>
      <w:r>
        <w:t xml:space="preserve"> be able to perform create operations </w:t>
      </w:r>
      <w:r w:rsidRPr="00A24715">
        <w:rPr>
          <w:b/>
        </w:rPr>
        <w:t>so that</w:t>
      </w:r>
      <w:r>
        <w:t xml:space="preserve"> I can create a new contract record in the admin portal</w:t>
      </w:r>
    </w:p>
    <w:p w14:paraId="40716E03" w14:textId="77777777" w:rsidR="00A24715" w:rsidRDefault="00A24715" w:rsidP="00A24715">
      <w:pPr>
        <w:pStyle w:val="BodyText"/>
        <w:ind w:left="0"/>
      </w:pPr>
    </w:p>
    <w:p w14:paraId="70A1D7B4" w14:textId="4075E8EA" w:rsidR="00A24715" w:rsidRDefault="00A24715" w:rsidP="00016D24">
      <w:pPr>
        <w:pStyle w:val="BodyText"/>
        <w:numPr>
          <w:ilvl w:val="0"/>
          <w:numId w:val="26"/>
        </w:numPr>
      </w:pPr>
      <w:r w:rsidRPr="00A24715">
        <w:rPr>
          <w:b/>
        </w:rPr>
        <w:t>As an administrator, I want to</w:t>
      </w:r>
      <w:r>
        <w:t xml:space="preserve"> be able to perform update operations </w:t>
      </w:r>
      <w:r w:rsidRPr="00A24715">
        <w:rPr>
          <w:b/>
        </w:rPr>
        <w:t>so that</w:t>
      </w:r>
      <w:r>
        <w:t xml:space="preserve"> I can make changes to the contract record in the admin portal</w:t>
      </w:r>
    </w:p>
    <w:p w14:paraId="06754056" w14:textId="2E409F8B" w:rsidR="00A24715" w:rsidRDefault="00A24715" w:rsidP="00A24715">
      <w:pPr>
        <w:pStyle w:val="BodyText"/>
        <w:ind w:left="0"/>
      </w:pPr>
    </w:p>
    <w:p w14:paraId="535B9CD4" w14:textId="55B73598" w:rsidR="00A24715" w:rsidRDefault="00A24715" w:rsidP="00016D24">
      <w:pPr>
        <w:pStyle w:val="BodyText"/>
        <w:numPr>
          <w:ilvl w:val="0"/>
          <w:numId w:val="26"/>
        </w:numPr>
      </w:pPr>
      <w:r w:rsidRPr="00A24715">
        <w:rPr>
          <w:b/>
        </w:rPr>
        <w:t>As an administrator, I want to</w:t>
      </w:r>
      <w:r>
        <w:t xml:space="preserve"> be able to perform delete operations </w:t>
      </w:r>
      <w:r w:rsidRPr="00A24715">
        <w:rPr>
          <w:b/>
        </w:rPr>
        <w:t>so that</w:t>
      </w:r>
      <w:r>
        <w:t xml:space="preserve"> I can delete contract records which are of no longer of use</w:t>
      </w:r>
    </w:p>
    <w:p w14:paraId="708FF40A" w14:textId="77777777" w:rsidR="00A24715" w:rsidRDefault="00A24715" w:rsidP="00A24715">
      <w:pPr>
        <w:pStyle w:val="BodyText"/>
        <w:ind w:left="0"/>
      </w:pPr>
    </w:p>
    <w:p w14:paraId="5F80FB0F" w14:textId="573D2BC0" w:rsidR="00204D92" w:rsidRDefault="00A24715" w:rsidP="00016D24">
      <w:pPr>
        <w:pStyle w:val="BodyText"/>
        <w:numPr>
          <w:ilvl w:val="0"/>
          <w:numId w:val="26"/>
        </w:numPr>
      </w:pPr>
      <w:r w:rsidRPr="00A24715">
        <w:rPr>
          <w:b/>
        </w:rPr>
        <w:t>As an administrator, I want to</w:t>
      </w:r>
      <w:r>
        <w:t xml:space="preserve"> be able to sort the list of contracts using the fields available </w:t>
      </w:r>
      <w:r w:rsidRPr="00A24715">
        <w:rPr>
          <w:b/>
        </w:rPr>
        <w:t>so that</w:t>
      </w:r>
      <w:r>
        <w:t xml:space="preserve"> I can narrow down the search when looking for a contract document</w:t>
      </w:r>
    </w:p>
    <w:p w14:paraId="60C455BD" w14:textId="4130875C" w:rsidR="00136D42" w:rsidRDefault="00136D42" w:rsidP="00136D42">
      <w:pPr>
        <w:pStyle w:val="BodyText"/>
        <w:ind w:left="0"/>
      </w:pPr>
    </w:p>
    <w:p w14:paraId="793EDE36" w14:textId="60922E74" w:rsidR="00A67D79" w:rsidRDefault="00A67D79" w:rsidP="00016D24">
      <w:pPr>
        <w:pStyle w:val="Heading1"/>
        <w:numPr>
          <w:ilvl w:val="2"/>
          <w:numId w:val="22"/>
        </w:numPr>
      </w:pPr>
      <w:r>
        <w:t>Use Cases</w:t>
      </w:r>
    </w:p>
    <w:p w14:paraId="630CF7D2" w14:textId="61FC11EF" w:rsidR="00136D42" w:rsidRDefault="00136D42" w:rsidP="00136D42">
      <w:pPr>
        <w:pStyle w:val="BodyText"/>
      </w:pPr>
    </w:p>
    <w:p w14:paraId="1E48E587" w14:textId="6261ABFD" w:rsidR="00136D42" w:rsidRDefault="00136D42" w:rsidP="00136D42">
      <w:pPr>
        <w:pStyle w:val="BodyText"/>
      </w:pPr>
      <w:r>
        <w:t>This section will display the functional requirements of the project in a visual manner to have a better understanding of what actions can the user perform when using the contract management system. It describes the behaviour that will be built into the software to meet the required needs. It also describes the complete interaction between the software and the users (and possibly other systems). Each use case will be accompanied with a detailed description of what the use case is about.</w:t>
      </w:r>
    </w:p>
    <w:p w14:paraId="42F19C63" w14:textId="3F1AD678" w:rsidR="00136D42" w:rsidRDefault="00136D42" w:rsidP="00136D42">
      <w:pPr>
        <w:pStyle w:val="BodyText"/>
      </w:pPr>
    </w:p>
    <w:p w14:paraId="44B09819" w14:textId="359B77D7" w:rsidR="00D97E3F" w:rsidRDefault="00D97E3F" w:rsidP="00016D24">
      <w:pPr>
        <w:pStyle w:val="Heading1"/>
        <w:numPr>
          <w:ilvl w:val="3"/>
          <w:numId w:val="22"/>
        </w:numPr>
      </w:pPr>
      <w:r>
        <w:t>U</w:t>
      </w:r>
      <w:r w:rsidR="00A67D79">
        <w:t>se Case Diagram</w:t>
      </w:r>
    </w:p>
    <w:p w14:paraId="28513BDD" w14:textId="6AABA8F2" w:rsidR="007A7F73" w:rsidRDefault="007A7F73" w:rsidP="007A7F73">
      <w:pPr>
        <w:pStyle w:val="Heading1"/>
        <w:ind w:left="360" w:firstLine="0"/>
      </w:pPr>
      <w:r>
        <w:rPr>
          <w:noProof/>
        </w:rPr>
        <w:drawing>
          <wp:inline distT="0" distB="0" distL="0" distR="0" wp14:anchorId="567D48AB" wp14:editId="2A5AB620">
            <wp:extent cx="5589814" cy="3720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709"/>
                    <a:stretch/>
                  </pic:blipFill>
                  <pic:spPr bwMode="auto">
                    <a:xfrm>
                      <a:off x="0" y="0"/>
                      <a:ext cx="5620000" cy="3740589"/>
                    </a:xfrm>
                    <a:prstGeom prst="rect">
                      <a:avLst/>
                    </a:prstGeom>
                    <a:ln>
                      <a:noFill/>
                    </a:ln>
                    <a:extLst>
                      <a:ext uri="{53640926-AAD7-44D8-BBD7-CCE9431645EC}">
                        <a14:shadowObscured xmlns:a14="http://schemas.microsoft.com/office/drawing/2010/main"/>
                      </a:ext>
                    </a:extLst>
                  </pic:spPr>
                </pic:pic>
              </a:graphicData>
            </a:graphic>
          </wp:inline>
        </w:drawing>
      </w:r>
    </w:p>
    <w:p w14:paraId="5796626B" w14:textId="17F5A16C" w:rsidR="00830C09" w:rsidRPr="00D3076E" w:rsidRDefault="00D3076E" w:rsidP="00D3076E">
      <w:pPr>
        <w:pStyle w:val="Heading4"/>
        <w:jc w:val="center"/>
        <w:rPr>
          <w:b w:val="0"/>
        </w:rPr>
      </w:pPr>
      <w:r w:rsidRPr="00D3076E">
        <w:rPr>
          <w:b w:val="0"/>
        </w:rPr>
        <w:t>Figure 17 Contract Management System Use Case Diagram</w:t>
      </w:r>
    </w:p>
    <w:p w14:paraId="26F16BC7" w14:textId="72BE6F1D" w:rsidR="00830C09" w:rsidRDefault="00830C09" w:rsidP="00830C09">
      <w:pPr>
        <w:pStyle w:val="BodyText"/>
      </w:pPr>
    </w:p>
    <w:p w14:paraId="32D5701F" w14:textId="0D09CDB1" w:rsidR="00A67D79" w:rsidRDefault="00A44B1A" w:rsidP="00A44B1A">
      <w:pPr>
        <w:pStyle w:val="BodyText"/>
      </w:pPr>
      <w:r>
        <w:lastRenderedPageBreak/>
        <w:t>As shown in Figure 17, it lists out all the functional aspects of the Contract Management System that the users and administrators can perform. The functions between the 2 roles</w:t>
      </w:r>
      <w:r w:rsidR="00F40859">
        <w:t xml:space="preserve"> drew a clear line. Functions that the administrator can perform cannot be performed by the user themselves. Functions that the user can perform cannot be performed by the administrator. Although it makes sense that the administrator should have access to all functions, but in the requirements, it is a very clear that the administrator can only perform actions within the job scope.</w:t>
      </w:r>
    </w:p>
    <w:p w14:paraId="2AF2247E" w14:textId="4AC0546B" w:rsidR="00E77523" w:rsidRDefault="00E77523" w:rsidP="00A44B1A">
      <w:pPr>
        <w:pStyle w:val="BodyText"/>
      </w:pPr>
    </w:p>
    <w:p w14:paraId="4F736BCE" w14:textId="230A4168" w:rsidR="00E77523" w:rsidRDefault="00E77523" w:rsidP="00A44B1A">
      <w:pPr>
        <w:pStyle w:val="BodyText"/>
      </w:pPr>
      <w:r>
        <w:t>The use cases</w:t>
      </w:r>
      <w:r w:rsidR="00903E52">
        <w:t xml:space="preserve"> for </w:t>
      </w:r>
      <w:r w:rsidR="00903E52" w:rsidRPr="00393B30">
        <w:rPr>
          <w:b/>
        </w:rPr>
        <w:t>users</w:t>
      </w:r>
      <w:r>
        <w:t xml:space="preserve"> are as follows:</w:t>
      </w:r>
    </w:p>
    <w:p w14:paraId="3B0EBFAE" w14:textId="4C078E0D" w:rsidR="00E77523" w:rsidRDefault="00E77523" w:rsidP="00016D24">
      <w:pPr>
        <w:pStyle w:val="BodyText"/>
        <w:numPr>
          <w:ilvl w:val="0"/>
          <w:numId w:val="27"/>
        </w:numPr>
      </w:pPr>
      <w:r>
        <w:t>UC-1</w:t>
      </w:r>
    </w:p>
    <w:tbl>
      <w:tblPr>
        <w:tblStyle w:val="TableGrid"/>
        <w:tblW w:w="9067" w:type="dxa"/>
        <w:jc w:val="center"/>
        <w:tblLook w:val="04A0" w:firstRow="1" w:lastRow="0" w:firstColumn="1" w:lastColumn="0" w:noHBand="0" w:noVBand="1"/>
      </w:tblPr>
      <w:tblGrid>
        <w:gridCol w:w="1536"/>
        <w:gridCol w:w="7531"/>
      </w:tblGrid>
      <w:tr w:rsidR="00CF5F78" w14:paraId="700A6749" w14:textId="77777777" w:rsidTr="008A3864">
        <w:trPr>
          <w:jc w:val="center"/>
        </w:trPr>
        <w:tc>
          <w:tcPr>
            <w:tcW w:w="1536" w:type="dxa"/>
            <w:vAlign w:val="center"/>
          </w:tcPr>
          <w:p w14:paraId="4211FAF2" w14:textId="77777777" w:rsidR="00CF5F78" w:rsidRPr="00F63C9D" w:rsidRDefault="00CF5F78" w:rsidP="008A3864">
            <w:pPr>
              <w:pStyle w:val="BodyText"/>
              <w:ind w:left="0"/>
              <w:rPr>
                <w:b/>
                <w:sz w:val="22"/>
              </w:rPr>
            </w:pPr>
            <w:r w:rsidRPr="00F63C9D">
              <w:rPr>
                <w:b/>
                <w:sz w:val="22"/>
              </w:rPr>
              <w:t>Name</w:t>
            </w:r>
          </w:p>
        </w:tc>
        <w:tc>
          <w:tcPr>
            <w:tcW w:w="7531" w:type="dxa"/>
            <w:vAlign w:val="center"/>
          </w:tcPr>
          <w:p w14:paraId="46D4E2B7" w14:textId="79E26FC9" w:rsidR="00CF5F78" w:rsidRPr="00F63C9D" w:rsidRDefault="00CF5F78" w:rsidP="008A3864">
            <w:pPr>
              <w:pStyle w:val="BodyText"/>
              <w:ind w:left="0"/>
              <w:rPr>
                <w:b/>
                <w:sz w:val="22"/>
              </w:rPr>
            </w:pPr>
            <w:r w:rsidRPr="00F63C9D">
              <w:rPr>
                <w:b/>
                <w:sz w:val="22"/>
              </w:rPr>
              <w:t>UC-1: View</w:t>
            </w:r>
            <w:r w:rsidR="00F0669E">
              <w:rPr>
                <w:b/>
                <w:sz w:val="22"/>
              </w:rPr>
              <w:t xml:space="preserve"> number of document</w:t>
            </w:r>
            <w:r w:rsidR="00366F16">
              <w:rPr>
                <w:b/>
                <w:sz w:val="22"/>
              </w:rPr>
              <w:t>s</w:t>
            </w:r>
            <w:r w:rsidR="00F0669E">
              <w:rPr>
                <w:b/>
                <w:sz w:val="22"/>
              </w:rPr>
              <w:t xml:space="preserve"> in each status in dashboard</w:t>
            </w:r>
          </w:p>
        </w:tc>
      </w:tr>
      <w:tr w:rsidR="00CF5F78" w14:paraId="0FF32FEF" w14:textId="77777777" w:rsidTr="008A3864">
        <w:trPr>
          <w:jc w:val="center"/>
        </w:trPr>
        <w:tc>
          <w:tcPr>
            <w:tcW w:w="1536" w:type="dxa"/>
            <w:vAlign w:val="center"/>
          </w:tcPr>
          <w:p w14:paraId="5A294F6F" w14:textId="77777777" w:rsidR="00CF5F78" w:rsidRPr="00F63C9D" w:rsidRDefault="00CF5F78" w:rsidP="008A3864">
            <w:pPr>
              <w:pStyle w:val="BodyText"/>
              <w:ind w:left="0"/>
              <w:rPr>
                <w:sz w:val="22"/>
              </w:rPr>
            </w:pPr>
            <w:r w:rsidRPr="00F63C9D">
              <w:rPr>
                <w:sz w:val="22"/>
              </w:rPr>
              <w:t>Summary</w:t>
            </w:r>
          </w:p>
        </w:tc>
        <w:tc>
          <w:tcPr>
            <w:tcW w:w="7531" w:type="dxa"/>
            <w:vAlign w:val="center"/>
          </w:tcPr>
          <w:p w14:paraId="7DD92F29" w14:textId="569CB3BC" w:rsidR="00CF5F78" w:rsidRPr="00F63C9D" w:rsidRDefault="00366F16" w:rsidP="008A3864">
            <w:pPr>
              <w:pStyle w:val="BodyText"/>
              <w:ind w:left="0"/>
              <w:rPr>
                <w:sz w:val="22"/>
              </w:rPr>
            </w:pPr>
            <w:r>
              <w:rPr>
                <w:sz w:val="22"/>
              </w:rPr>
              <w:t>Users can view how many documents are there in each status</w:t>
            </w:r>
          </w:p>
        </w:tc>
      </w:tr>
      <w:tr w:rsidR="00CF5F78" w14:paraId="076A89EC" w14:textId="77777777" w:rsidTr="008A3864">
        <w:trPr>
          <w:jc w:val="center"/>
        </w:trPr>
        <w:tc>
          <w:tcPr>
            <w:tcW w:w="1536" w:type="dxa"/>
            <w:vAlign w:val="center"/>
          </w:tcPr>
          <w:p w14:paraId="7F8296FF" w14:textId="77777777" w:rsidR="00CF5F78" w:rsidRPr="00F63C9D" w:rsidRDefault="00CF5F78" w:rsidP="008A3864">
            <w:pPr>
              <w:pStyle w:val="BodyText"/>
              <w:ind w:left="0"/>
              <w:rPr>
                <w:sz w:val="22"/>
              </w:rPr>
            </w:pPr>
            <w:r w:rsidRPr="00F63C9D">
              <w:rPr>
                <w:sz w:val="22"/>
              </w:rPr>
              <w:t>Rationale</w:t>
            </w:r>
          </w:p>
        </w:tc>
        <w:tc>
          <w:tcPr>
            <w:tcW w:w="7531" w:type="dxa"/>
            <w:vAlign w:val="center"/>
          </w:tcPr>
          <w:p w14:paraId="4FE7B729" w14:textId="0DC24833" w:rsidR="00CF5F78" w:rsidRPr="00F63C9D" w:rsidRDefault="00366F16" w:rsidP="008A3864">
            <w:pPr>
              <w:pStyle w:val="BodyText"/>
              <w:ind w:left="0"/>
              <w:rPr>
                <w:sz w:val="22"/>
              </w:rPr>
            </w:pPr>
            <w:r>
              <w:rPr>
                <w:sz w:val="22"/>
              </w:rPr>
              <w:t>To have a quick understanding on the overall status and give an update to the higher management</w:t>
            </w:r>
          </w:p>
        </w:tc>
      </w:tr>
      <w:tr w:rsidR="00CF5F78" w14:paraId="18B42813" w14:textId="77777777" w:rsidTr="008A3864">
        <w:trPr>
          <w:jc w:val="center"/>
        </w:trPr>
        <w:tc>
          <w:tcPr>
            <w:tcW w:w="1536" w:type="dxa"/>
            <w:vAlign w:val="center"/>
          </w:tcPr>
          <w:p w14:paraId="1D39D709" w14:textId="77777777" w:rsidR="00CF5F78" w:rsidRPr="00F63C9D" w:rsidRDefault="00CF5F78" w:rsidP="008A3864">
            <w:pPr>
              <w:pStyle w:val="BodyText"/>
              <w:ind w:left="0"/>
              <w:rPr>
                <w:sz w:val="22"/>
              </w:rPr>
            </w:pPr>
            <w:r w:rsidRPr="00F63C9D">
              <w:rPr>
                <w:sz w:val="22"/>
              </w:rPr>
              <w:t>Users</w:t>
            </w:r>
          </w:p>
        </w:tc>
        <w:tc>
          <w:tcPr>
            <w:tcW w:w="7531" w:type="dxa"/>
            <w:vAlign w:val="center"/>
          </w:tcPr>
          <w:p w14:paraId="4EFB45DE" w14:textId="68CB84E8" w:rsidR="00CF5F78" w:rsidRPr="00F63C9D" w:rsidRDefault="00366F16" w:rsidP="008A3864">
            <w:pPr>
              <w:pStyle w:val="BodyText"/>
              <w:ind w:left="0"/>
              <w:rPr>
                <w:sz w:val="22"/>
              </w:rPr>
            </w:pPr>
            <w:r>
              <w:rPr>
                <w:sz w:val="22"/>
              </w:rPr>
              <w:t>U</w:t>
            </w:r>
            <w:r w:rsidR="00CF5F78">
              <w:rPr>
                <w:sz w:val="22"/>
              </w:rPr>
              <w:t>sers</w:t>
            </w:r>
          </w:p>
        </w:tc>
      </w:tr>
      <w:tr w:rsidR="00CF5F78" w14:paraId="504FCCF8" w14:textId="77777777" w:rsidTr="008A3864">
        <w:trPr>
          <w:jc w:val="center"/>
        </w:trPr>
        <w:tc>
          <w:tcPr>
            <w:tcW w:w="1536" w:type="dxa"/>
            <w:vAlign w:val="center"/>
          </w:tcPr>
          <w:p w14:paraId="52720CE2" w14:textId="77777777" w:rsidR="00CF5F78" w:rsidRPr="00F63C9D" w:rsidRDefault="00CF5F78" w:rsidP="008A3864">
            <w:pPr>
              <w:pStyle w:val="BodyText"/>
              <w:ind w:left="0"/>
              <w:rPr>
                <w:sz w:val="22"/>
              </w:rPr>
            </w:pPr>
            <w:r w:rsidRPr="00F63C9D">
              <w:rPr>
                <w:sz w:val="22"/>
              </w:rPr>
              <w:t>Preconditions</w:t>
            </w:r>
          </w:p>
        </w:tc>
        <w:tc>
          <w:tcPr>
            <w:tcW w:w="7531" w:type="dxa"/>
            <w:vAlign w:val="center"/>
          </w:tcPr>
          <w:p w14:paraId="7C652BD7" w14:textId="7216DC47" w:rsidR="00CF5F78" w:rsidRPr="00F63C9D" w:rsidRDefault="00366F16" w:rsidP="008A3864">
            <w:pPr>
              <w:pStyle w:val="BodyText"/>
              <w:ind w:left="0"/>
              <w:rPr>
                <w:sz w:val="22"/>
              </w:rPr>
            </w:pPr>
            <w:r>
              <w:rPr>
                <w:sz w:val="22"/>
              </w:rPr>
              <w:t>-NIL-</w:t>
            </w:r>
          </w:p>
        </w:tc>
      </w:tr>
      <w:tr w:rsidR="00CF5F78" w14:paraId="21D0EC8E" w14:textId="77777777" w:rsidTr="008A3864">
        <w:trPr>
          <w:jc w:val="center"/>
        </w:trPr>
        <w:tc>
          <w:tcPr>
            <w:tcW w:w="1536" w:type="dxa"/>
            <w:vAlign w:val="center"/>
          </w:tcPr>
          <w:p w14:paraId="2077154C" w14:textId="77777777" w:rsidR="00CF5F78" w:rsidRPr="00F63C9D" w:rsidRDefault="00CF5F78" w:rsidP="008A3864">
            <w:pPr>
              <w:pStyle w:val="BodyText"/>
              <w:ind w:left="0"/>
              <w:rPr>
                <w:sz w:val="22"/>
              </w:rPr>
            </w:pPr>
            <w:r w:rsidRPr="00F63C9D">
              <w:rPr>
                <w:sz w:val="22"/>
              </w:rPr>
              <w:t>Basic Course of events</w:t>
            </w:r>
          </w:p>
        </w:tc>
        <w:tc>
          <w:tcPr>
            <w:tcW w:w="7531" w:type="dxa"/>
            <w:vAlign w:val="center"/>
          </w:tcPr>
          <w:p w14:paraId="1378B7DD" w14:textId="055295B7" w:rsidR="00366F16" w:rsidRPr="00F63C9D" w:rsidRDefault="00CF5F78" w:rsidP="00016D24">
            <w:pPr>
              <w:pStyle w:val="BodyText"/>
              <w:numPr>
                <w:ilvl w:val="0"/>
                <w:numId w:val="28"/>
              </w:numPr>
              <w:rPr>
                <w:sz w:val="22"/>
              </w:rPr>
            </w:pPr>
            <w:r>
              <w:rPr>
                <w:sz w:val="22"/>
              </w:rPr>
              <w:t>User</w:t>
            </w:r>
            <w:r w:rsidR="00366F16">
              <w:rPr>
                <w:sz w:val="22"/>
              </w:rPr>
              <w:t xml:space="preserve"> launch web browser</w:t>
            </w:r>
          </w:p>
          <w:p w14:paraId="66C1B4DA" w14:textId="2A3F5ACB" w:rsidR="00CF5F78" w:rsidRDefault="00366F16" w:rsidP="00016D24">
            <w:pPr>
              <w:pStyle w:val="BodyText"/>
              <w:numPr>
                <w:ilvl w:val="0"/>
                <w:numId w:val="28"/>
              </w:numPr>
              <w:rPr>
                <w:sz w:val="22"/>
              </w:rPr>
            </w:pPr>
            <w:r>
              <w:rPr>
                <w:sz w:val="22"/>
              </w:rPr>
              <w:t>User goes to Contract Management System dashboard</w:t>
            </w:r>
          </w:p>
          <w:p w14:paraId="3F97136C" w14:textId="0E146D9B" w:rsidR="00366F16" w:rsidRPr="00F63C9D" w:rsidRDefault="00366F16" w:rsidP="00016D24">
            <w:pPr>
              <w:pStyle w:val="BodyText"/>
              <w:numPr>
                <w:ilvl w:val="0"/>
                <w:numId w:val="28"/>
              </w:numPr>
              <w:rPr>
                <w:sz w:val="22"/>
              </w:rPr>
            </w:pPr>
            <w:r>
              <w:rPr>
                <w:sz w:val="22"/>
              </w:rPr>
              <w:t>User views the number of documents in each status</w:t>
            </w:r>
          </w:p>
        </w:tc>
      </w:tr>
    </w:tbl>
    <w:p w14:paraId="0CCBAE55" w14:textId="011EF404" w:rsidR="00F667F3" w:rsidRDefault="00F667F3" w:rsidP="00F667F3">
      <w:pPr>
        <w:pStyle w:val="BodyText"/>
      </w:pPr>
    </w:p>
    <w:p w14:paraId="21E1A932" w14:textId="423427AF" w:rsidR="00CF5F78" w:rsidRDefault="00CF5F78" w:rsidP="00016D24">
      <w:pPr>
        <w:pStyle w:val="BodyText"/>
        <w:numPr>
          <w:ilvl w:val="0"/>
          <w:numId w:val="27"/>
        </w:numPr>
      </w:pPr>
      <w:r>
        <w:t>UC-2</w:t>
      </w:r>
    </w:p>
    <w:tbl>
      <w:tblPr>
        <w:tblStyle w:val="TableGrid"/>
        <w:tblW w:w="9067" w:type="dxa"/>
        <w:jc w:val="center"/>
        <w:tblLook w:val="04A0" w:firstRow="1" w:lastRow="0" w:firstColumn="1" w:lastColumn="0" w:noHBand="0" w:noVBand="1"/>
      </w:tblPr>
      <w:tblGrid>
        <w:gridCol w:w="1536"/>
        <w:gridCol w:w="7531"/>
      </w:tblGrid>
      <w:tr w:rsidR="00CF5F78" w14:paraId="22189F6F" w14:textId="77777777" w:rsidTr="008A3864">
        <w:trPr>
          <w:jc w:val="center"/>
        </w:trPr>
        <w:tc>
          <w:tcPr>
            <w:tcW w:w="1536" w:type="dxa"/>
            <w:vAlign w:val="center"/>
          </w:tcPr>
          <w:p w14:paraId="6924A9F8" w14:textId="77777777" w:rsidR="00CF5F78" w:rsidRPr="00F63C9D" w:rsidRDefault="00CF5F78" w:rsidP="008A3864">
            <w:pPr>
              <w:pStyle w:val="BodyText"/>
              <w:ind w:left="0"/>
              <w:rPr>
                <w:b/>
                <w:sz w:val="22"/>
              </w:rPr>
            </w:pPr>
            <w:r w:rsidRPr="00F63C9D">
              <w:rPr>
                <w:b/>
                <w:sz w:val="22"/>
              </w:rPr>
              <w:t>Name</w:t>
            </w:r>
          </w:p>
        </w:tc>
        <w:tc>
          <w:tcPr>
            <w:tcW w:w="7531" w:type="dxa"/>
            <w:vAlign w:val="center"/>
          </w:tcPr>
          <w:p w14:paraId="3E9981E2" w14:textId="52E69CC8" w:rsidR="00CF5F78" w:rsidRPr="00F63C9D" w:rsidRDefault="00CF5F78" w:rsidP="008A3864">
            <w:pPr>
              <w:pStyle w:val="BodyText"/>
              <w:ind w:left="0"/>
              <w:rPr>
                <w:b/>
                <w:sz w:val="22"/>
              </w:rPr>
            </w:pPr>
            <w:r w:rsidRPr="00F63C9D">
              <w:rPr>
                <w:b/>
                <w:sz w:val="22"/>
              </w:rPr>
              <w:t>UC-</w:t>
            </w:r>
            <w:r w:rsidR="007B1919">
              <w:rPr>
                <w:b/>
                <w:sz w:val="22"/>
              </w:rPr>
              <w:t>2</w:t>
            </w:r>
            <w:r w:rsidRPr="00F63C9D">
              <w:rPr>
                <w:b/>
                <w:sz w:val="22"/>
              </w:rPr>
              <w:t xml:space="preserve">: </w:t>
            </w:r>
            <w:r w:rsidR="007B1919">
              <w:rPr>
                <w:b/>
                <w:sz w:val="22"/>
              </w:rPr>
              <w:t>Create new contract record</w:t>
            </w:r>
            <w:r w:rsidR="008A3864">
              <w:rPr>
                <w:b/>
                <w:sz w:val="22"/>
              </w:rPr>
              <w:t xml:space="preserve"> and upload document</w:t>
            </w:r>
          </w:p>
        </w:tc>
      </w:tr>
      <w:tr w:rsidR="00CF5F78" w14:paraId="116348B3" w14:textId="77777777" w:rsidTr="008A3864">
        <w:trPr>
          <w:jc w:val="center"/>
        </w:trPr>
        <w:tc>
          <w:tcPr>
            <w:tcW w:w="1536" w:type="dxa"/>
            <w:vAlign w:val="center"/>
          </w:tcPr>
          <w:p w14:paraId="25A9211E" w14:textId="77777777" w:rsidR="00CF5F78" w:rsidRPr="00F63C9D" w:rsidRDefault="00CF5F78" w:rsidP="008A3864">
            <w:pPr>
              <w:pStyle w:val="BodyText"/>
              <w:ind w:left="0"/>
              <w:rPr>
                <w:sz w:val="22"/>
              </w:rPr>
            </w:pPr>
            <w:r w:rsidRPr="00F63C9D">
              <w:rPr>
                <w:sz w:val="22"/>
              </w:rPr>
              <w:t>Summary</w:t>
            </w:r>
          </w:p>
        </w:tc>
        <w:tc>
          <w:tcPr>
            <w:tcW w:w="7531" w:type="dxa"/>
            <w:vAlign w:val="center"/>
          </w:tcPr>
          <w:p w14:paraId="646853CA" w14:textId="6A55BC66" w:rsidR="00CF5F78" w:rsidRPr="00F63C9D" w:rsidRDefault="00FD7034" w:rsidP="008A3864">
            <w:pPr>
              <w:pStyle w:val="BodyText"/>
              <w:ind w:left="0"/>
              <w:rPr>
                <w:sz w:val="22"/>
              </w:rPr>
            </w:pPr>
            <w:r>
              <w:rPr>
                <w:sz w:val="22"/>
              </w:rPr>
              <w:t>Users can upload the document and create a new contract record</w:t>
            </w:r>
          </w:p>
        </w:tc>
      </w:tr>
      <w:tr w:rsidR="00CF5F78" w14:paraId="35CB7968" w14:textId="77777777" w:rsidTr="008A3864">
        <w:trPr>
          <w:jc w:val="center"/>
        </w:trPr>
        <w:tc>
          <w:tcPr>
            <w:tcW w:w="1536" w:type="dxa"/>
            <w:vAlign w:val="center"/>
          </w:tcPr>
          <w:p w14:paraId="28E8A61D" w14:textId="77777777" w:rsidR="00CF5F78" w:rsidRPr="00F63C9D" w:rsidRDefault="00CF5F78" w:rsidP="008A3864">
            <w:pPr>
              <w:pStyle w:val="BodyText"/>
              <w:ind w:left="0"/>
              <w:rPr>
                <w:sz w:val="22"/>
              </w:rPr>
            </w:pPr>
            <w:r w:rsidRPr="00F63C9D">
              <w:rPr>
                <w:sz w:val="22"/>
              </w:rPr>
              <w:t>Rationale</w:t>
            </w:r>
          </w:p>
        </w:tc>
        <w:tc>
          <w:tcPr>
            <w:tcW w:w="7531" w:type="dxa"/>
            <w:vAlign w:val="center"/>
          </w:tcPr>
          <w:p w14:paraId="00396B06" w14:textId="62AF7640" w:rsidR="00CF5F78" w:rsidRPr="00F63C9D" w:rsidRDefault="00056439" w:rsidP="008A3864">
            <w:pPr>
              <w:pStyle w:val="BodyText"/>
              <w:ind w:left="0"/>
              <w:rPr>
                <w:sz w:val="22"/>
              </w:rPr>
            </w:pPr>
            <w:r>
              <w:rPr>
                <w:sz w:val="22"/>
              </w:rPr>
              <w:t>To track the status of the new contract record</w:t>
            </w:r>
          </w:p>
        </w:tc>
      </w:tr>
      <w:tr w:rsidR="00CF5F78" w14:paraId="4F04E014" w14:textId="77777777" w:rsidTr="008A3864">
        <w:trPr>
          <w:jc w:val="center"/>
        </w:trPr>
        <w:tc>
          <w:tcPr>
            <w:tcW w:w="1536" w:type="dxa"/>
            <w:vAlign w:val="center"/>
          </w:tcPr>
          <w:p w14:paraId="59FD5569" w14:textId="77777777" w:rsidR="00CF5F78" w:rsidRPr="00F63C9D" w:rsidRDefault="00CF5F78" w:rsidP="008A3864">
            <w:pPr>
              <w:pStyle w:val="BodyText"/>
              <w:ind w:left="0"/>
              <w:rPr>
                <w:sz w:val="22"/>
              </w:rPr>
            </w:pPr>
            <w:r w:rsidRPr="00F63C9D">
              <w:rPr>
                <w:sz w:val="22"/>
              </w:rPr>
              <w:t>Users</w:t>
            </w:r>
          </w:p>
        </w:tc>
        <w:tc>
          <w:tcPr>
            <w:tcW w:w="7531" w:type="dxa"/>
            <w:vAlign w:val="center"/>
          </w:tcPr>
          <w:p w14:paraId="66C28212" w14:textId="0CDD4B4D" w:rsidR="00CF5F78" w:rsidRPr="00F63C9D" w:rsidRDefault="00FD7034" w:rsidP="008A3864">
            <w:pPr>
              <w:pStyle w:val="BodyText"/>
              <w:ind w:left="0"/>
              <w:rPr>
                <w:sz w:val="22"/>
              </w:rPr>
            </w:pPr>
            <w:r>
              <w:rPr>
                <w:sz w:val="22"/>
              </w:rPr>
              <w:t>U</w:t>
            </w:r>
            <w:r w:rsidR="00CF5F78">
              <w:rPr>
                <w:sz w:val="22"/>
              </w:rPr>
              <w:t>sers</w:t>
            </w:r>
          </w:p>
        </w:tc>
      </w:tr>
      <w:tr w:rsidR="00CF5F78" w14:paraId="1573590C" w14:textId="77777777" w:rsidTr="008A3864">
        <w:trPr>
          <w:jc w:val="center"/>
        </w:trPr>
        <w:tc>
          <w:tcPr>
            <w:tcW w:w="1536" w:type="dxa"/>
            <w:vAlign w:val="center"/>
          </w:tcPr>
          <w:p w14:paraId="09153C8E" w14:textId="77777777" w:rsidR="00CF5F78" w:rsidRPr="00F63C9D" w:rsidRDefault="00CF5F78" w:rsidP="008A3864">
            <w:pPr>
              <w:pStyle w:val="BodyText"/>
              <w:ind w:left="0"/>
              <w:rPr>
                <w:sz w:val="22"/>
              </w:rPr>
            </w:pPr>
            <w:r w:rsidRPr="00F63C9D">
              <w:rPr>
                <w:sz w:val="22"/>
              </w:rPr>
              <w:t>Preconditions</w:t>
            </w:r>
          </w:p>
        </w:tc>
        <w:tc>
          <w:tcPr>
            <w:tcW w:w="7531" w:type="dxa"/>
            <w:vAlign w:val="center"/>
          </w:tcPr>
          <w:p w14:paraId="0EC0CC89" w14:textId="608FED3A" w:rsidR="00CF5F78" w:rsidRPr="00F63C9D" w:rsidRDefault="00056439" w:rsidP="008A3864">
            <w:pPr>
              <w:pStyle w:val="BodyText"/>
              <w:ind w:left="0"/>
              <w:rPr>
                <w:sz w:val="22"/>
              </w:rPr>
            </w:pPr>
            <w:r>
              <w:rPr>
                <w:sz w:val="22"/>
              </w:rPr>
              <w:t>Contract document ready to be uploaded</w:t>
            </w:r>
          </w:p>
        </w:tc>
      </w:tr>
      <w:tr w:rsidR="00CF5F78" w14:paraId="0CA6C11C" w14:textId="77777777" w:rsidTr="008A3864">
        <w:trPr>
          <w:jc w:val="center"/>
        </w:trPr>
        <w:tc>
          <w:tcPr>
            <w:tcW w:w="1536" w:type="dxa"/>
            <w:vAlign w:val="center"/>
          </w:tcPr>
          <w:p w14:paraId="052BDA75" w14:textId="77777777" w:rsidR="00CF5F78" w:rsidRPr="00F63C9D" w:rsidRDefault="00CF5F78" w:rsidP="008A3864">
            <w:pPr>
              <w:pStyle w:val="BodyText"/>
              <w:ind w:left="0"/>
              <w:rPr>
                <w:sz w:val="22"/>
              </w:rPr>
            </w:pPr>
            <w:r w:rsidRPr="00F63C9D">
              <w:rPr>
                <w:sz w:val="22"/>
              </w:rPr>
              <w:t>Basic Course of events</w:t>
            </w:r>
          </w:p>
        </w:tc>
        <w:tc>
          <w:tcPr>
            <w:tcW w:w="7531" w:type="dxa"/>
            <w:vAlign w:val="center"/>
          </w:tcPr>
          <w:p w14:paraId="69D5367C" w14:textId="77777777" w:rsidR="00056439" w:rsidRPr="00F63C9D" w:rsidRDefault="00056439" w:rsidP="00016D24">
            <w:pPr>
              <w:pStyle w:val="BodyText"/>
              <w:numPr>
                <w:ilvl w:val="0"/>
                <w:numId w:val="29"/>
              </w:numPr>
              <w:rPr>
                <w:sz w:val="22"/>
              </w:rPr>
            </w:pPr>
            <w:r>
              <w:rPr>
                <w:sz w:val="22"/>
              </w:rPr>
              <w:t>User launch web browser</w:t>
            </w:r>
          </w:p>
          <w:p w14:paraId="33983234" w14:textId="77777777" w:rsidR="00056439" w:rsidRDefault="00056439" w:rsidP="00016D24">
            <w:pPr>
              <w:pStyle w:val="BodyText"/>
              <w:numPr>
                <w:ilvl w:val="0"/>
                <w:numId w:val="29"/>
              </w:numPr>
              <w:rPr>
                <w:sz w:val="22"/>
              </w:rPr>
            </w:pPr>
            <w:r>
              <w:rPr>
                <w:sz w:val="22"/>
              </w:rPr>
              <w:t>User goes to Contract Management System dashboard</w:t>
            </w:r>
          </w:p>
          <w:p w14:paraId="28241D20" w14:textId="77777777" w:rsidR="00CF5F78" w:rsidRDefault="00056439" w:rsidP="00016D24">
            <w:pPr>
              <w:pStyle w:val="BodyText"/>
              <w:numPr>
                <w:ilvl w:val="0"/>
                <w:numId w:val="29"/>
              </w:numPr>
              <w:rPr>
                <w:sz w:val="22"/>
              </w:rPr>
            </w:pPr>
            <w:r>
              <w:rPr>
                <w:sz w:val="22"/>
              </w:rPr>
              <w:t>User goes to upload page</w:t>
            </w:r>
          </w:p>
          <w:p w14:paraId="029E4416" w14:textId="57095CEF" w:rsidR="00056439" w:rsidRPr="00F63C9D" w:rsidRDefault="00056439" w:rsidP="00016D24">
            <w:pPr>
              <w:pStyle w:val="BodyText"/>
              <w:numPr>
                <w:ilvl w:val="0"/>
                <w:numId w:val="29"/>
              </w:numPr>
              <w:rPr>
                <w:sz w:val="22"/>
              </w:rPr>
            </w:pPr>
            <w:r>
              <w:rPr>
                <w:sz w:val="22"/>
              </w:rPr>
              <w:t>User input the necessary information, uploads the contract document and click</w:t>
            </w:r>
            <w:r w:rsidR="00575931">
              <w:rPr>
                <w:sz w:val="22"/>
              </w:rPr>
              <w:t xml:space="preserve"> upload</w:t>
            </w:r>
          </w:p>
        </w:tc>
      </w:tr>
    </w:tbl>
    <w:p w14:paraId="3434D7A7" w14:textId="21376811" w:rsidR="00EB3DEF" w:rsidRDefault="00EB3DEF" w:rsidP="00EB3DEF">
      <w:pPr>
        <w:pStyle w:val="BodyText"/>
      </w:pPr>
    </w:p>
    <w:p w14:paraId="6A41F6B6" w14:textId="26F3FA33" w:rsidR="00EB3DEF" w:rsidRDefault="00EB3DEF" w:rsidP="00016D24">
      <w:pPr>
        <w:pStyle w:val="BodyText"/>
        <w:numPr>
          <w:ilvl w:val="0"/>
          <w:numId w:val="27"/>
        </w:numPr>
      </w:pPr>
      <w:r>
        <w:t>UC-3</w:t>
      </w:r>
    </w:p>
    <w:tbl>
      <w:tblPr>
        <w:tblStyle w:val="TableGrid"/>
        <w:tblW w:w="9067" w:type="dxa"/>
        <w:jc w:val="center"/>
        <w:tblLook w:val="04A0" w:firstRow="1" w:lastRow="0" w:firstColumn="1" w:lastColumn="0" w:noHBand="0" w:noVBand="1"/>
      </w:tblPr>
      <w:tblGrid>
        <w:gridCol w:w="1536"/>
        <w:gridCol w:w="7531"/>
      </w:tblGrid>
      <w:tr w:rsidR="00EB3DEF" w14:paraId="0706A83E" w14:textId="77777777" w:rsidTr="009249BB">
        <w:trPr>
          <w:jc w:val="center"/>
        </w:trPr>
        <w:tc>
          <w:tcPr>
            <w:tcW w:w="1536" w:type="dxa"/>
            <w:vAlign w:val="center"/>
          </w:tcPr>
          <w:p w14:paraId="7FA2842C" w14:textId="77777777" w:rsidR="00EB3DEF" w:rsidRPr="00F63C9D" w:rsidRDefault="00EB3DEF" w:rsidP="009249BB">
            <w:pPr>
              <w:pStyle w:val="BodyText"/>
              <w:ind w:left="0"/>
              <w:rPr>
                <w:b/>
                <w:sz w:val="22"/>
              </w:rPr>
            </w:pPr>
            <w:r w:rsidRPr="00F63C9D">
              <w:rPr>
                <w:b/>
                <w:sz w:val="22"/>
              </w:rPr>
              <w:t>Name</w:t>
            </w:r>
          </w:p>
        </w:tc>
        <w:tc>
          <w:tcPr>
            <w:tcW w:w="7531" w:type="dxa"/>
            <w:vAlign w:val="center"/>
          </w:tcPr>
          <w:p w14:paraId="18B586F2" w14:textId="7DEE9DB1" w:rsidR="00EB3DEF" w:rsidRPr="00F63C9D" w:rsidRDefault="00EB3DEF" w:rsidP="009249BB">
            <w:pPr>
              <w:pStyle w:val="BodyText"/>
              <w:ind w:left="0"/>
              <w:rPr>
                <w:b/>
                <w:sz w:val="22"/>
              </w:rPr>
            </w:pPr>
            <w:r w:rsidRPr="00F63C9D">
              <w:rPr>
                <w:b/>
                <w:sz w:val="22"/>
              </w:rPr>
              <w:t>UC-</w:t>
            </w:r>
            <w:r>
              <w:rPr>
                <w:b/>
                <w:sz w:val="22"/>
              </w:rPr>
              <w:t>3</w:t>
            </w:r>
            <w:r w:rsidRPr="00F63C9D">
              <w:rPr>
                <w:b/>
                <w:sz w:val="22"/>
              </w:rPr>
              <w:t xml:space="preserve">: </w:t>
            </w:r>
            <w:r>
              <w:rPr>
                <w:b/>
                <w:sz w:val="22"/>
              </w:rPr>
              <w:t>Create new contract record without uploading any document</w:t>
            </w:r>
          </w:p>
        </w:tc>
      </w:tr>
      <w:tr w:rsidR="00EB3DEF" w14:paraId="29447E43" w14:textId="77777777" w:rsidTr="009249BB">
        <w:trPr>
          <w:jc w:val="center"/>
        </w:trPr>
        <w:tc>
          <w:tcPr>
            <w:tcW w:w="1536" w:type="dxa"/>
            <w:vAlign w:val="center"/>
          </w:tcPr>
          <w:p w14:paraId="2570FA16" w14:textId="77777777" w:rsidR="00EB3DEF" w:rsidRPr="00F63C9D" w:rsidRDefault="00EB3DEF" w:rsidP="009249BB">
            <w:pPr>
              <w:pStyle w:val="BodyText"/>
              <w:ind w:left="0"/>
              <w:rPr>
                <w:sz w:val="22"/>
              </w:rPr>
            </w:pPr>
            <w:r w:rsidRPr="00F63C9D">
              <w:rPr>
                <w:sz w:val="22"/>
              </w:rPr>
              <w:t>Summary</w:t>
            </w:r>
          </w:p>
        </w:tc>
        <w:tc>
          <w:tcPr>
            <w:tcW w:w="7531" w:type="dxa"/>
            <w:vAlign w:val="center"/>
          </w:tcPr>
          <w:p w14:paraId="7A36F43B" w14:textId="4042208D" w:rsidR="00EB3DEF" w:rsidRPr="00F63C9D" w:rsidRDefault="00EB3DEF" w:rsidP="009249BB">
            <w:pPr>
              <w:pStyle w:val="BodyText"/>
              <w:ind w:left="0"/>
              <w:rPr>
                <w:sz w:val="22"/>
              </w:rPr>
            </w:pPr>
            <w:r>
              <w:rPr>
                <w:sz w:val="22"/>
              </w:rPr>
              <w:t>Users can create a new contract record without uploading the document as document is still in draft status</w:t>
            </w:r>
          </w:p>
        </w:tc>
      </w:tr>
      <w:tr w:rsidR="00EB3DEF" w14:paraId="006FC8AB" w14:textId="77777777" w:rsidTr="009249BB">
        <w:trPr>
          <w:jc w:val="center"/>
        </w:trPr>
        <w:tc>
          <w:tcPr>
            <w:tcW w:w="1536" w:type="dxa"/>
            <w:vAlign w:val="center"/>
          </w:tcPr>
          <w:p w14:paraId="43AC8983" w14:textId="77777777" w:rsidR="00EB3DEF" w:rsidRPr="00F63C9D" w:rsidRDefault="00EB3DEF" w:rsidP="009249BB">
            <w:pPr>
              <w:pStyle w:val="BodyText"/>
              <w:ind w:left="0"/>
              <w:rPr>
                <w:sz w:val="22"/>
              </w:rPr>
            </w:pPr>
            <w:r w:rsidRPr="00F63C9D">
              <w:rPr>
                <w:sz w:val="22"/>
              </w:rPr>
              <w:t>Rationale</w:t>
            </w:r>
          </w:p>
        </w:tc>
        <w:tc>
          <w:tcPr>
            <w:tcW w:w="7531" w:type="dxa"/>
            <w:vAlign w:val="center"/>
          </w:tcPr>
          <w:p w14:paraId="4D2430C5" w14:textId="77777777" w:rsidR="00EB3DEF" w:rsidRPr="00F63C9D" w:rsidRDefault="00EB3DEF" w:rsidP="009249BB">
            <w:pPr>
              <w:pStyle w:val="BodyText"/>
              <w:ind w:left="0"/>
              <w:rPr>
                <w:sz w:val="22"/>
              </w:rPr>
            </w:pPr>
            <w:r>
              <w:rPr>
                <w:sz w:val="22"/>
              </w:rPr>
              <w:t>To track the status of the new contract record</w:t>
            </w:r>
          </w:p>
        </w:tc>
      </w:tr>
      <w:tr w:rsidR="00EB3DEF" w14:paraId="5C4961D8" w14:textId="77777777" w:rsidTr="009249BB">
        <w:trPr>
          <w:jc w:val="center"/>
        </w:trPr>
        <w:tc>
          <w:tcPr>
            <w:tcW w:w="1536" w:type="dxa"/>
            <w:vAlign w:val="center"/>
          </w:tcPr>
          <w:p w14:paraId="5B71E617" w14:textId="77777777" w:rsidR="00EB3DEF" w:rsidRPr="00F63C9D" w:rsidRDefault="00EB3DEF" w:rsidP="009249BB">
            <w:pPr>
              <w:pStyle w:val="BodyText"/>
              <w:ind w:left="0"/>
              <w:rPr>
                <w:sz w:val="22"/>
              </w:rPr>
            </w:pPr>
            <w:r w:rsidRPr="00F63C9D">
              <w:rPr>
                <w:sz w:val="22"/>
              </w:rPr>
              <w:t>Users</w:t>
            </w:r>
          </w:p>
        </w:tc>
        <w:tc>
          <w:tcPr>
            <w:tcW w:w="7531" w:type="dxa"/>
            <w:vAlign w:val="center"/>
          </w:tcPr>
          <w:p w14:paraId="3B94F35F" w14:textId="77777777" w:rsidR="00EB3DEF" w:rsidRPr="00F63C9D" w:rsidRDefault="00EB3DEF" w:rsidP="009249BB">
            <w:pPr>
              <w:pStyle w:val="BodyText"/>
              <w:ind w:left="0"/>
              <w:rPr>
                <w:sz w:val="22"/>
              </w:rPr>
            </w:pPr>
            <w:r>
              <w:rPr>
                <w:sz w:val="22"/>
              </w:rPr>
              <w:t>Users</w:t>
            </w:r>
          </w:p>
        </w:tc>
      </w:tr>
      <w:tr w:rsidR="00EB3DEF" w14:paraId="639B2A86" w14:textId="77777777" w:rsidTr="009249BB">
        <w:trPr>
          <w:jc w:val="center"/>
        </w:trPr>
        <w:tc>
          <w:tcPr>
            <w:tcW w:w="1536" w:type="dxa"/>
            <w:vAlign w:val="center"/>
          </w:tcPr>
          <w:p w14:paraId="063B8F9D" w14:textId="77777777" w:rsidR="00EB3DEF" w:rsidRPr="00F63C9D" w:rsidRDefault="00EB3DEF" w:rsidP="009249BB">
            <w:pPr>
              <w:pStyle w:val="BodyText"/>
              <w:ind w:left="0"/>
              <w:rPr>
                <w:sz w:val="22"/>
              </w:rPr>
            </w:pPr>
            <w:r w:rsidRPr="00F63C9D">
              <w:rPr>
                <w:sz w:val="22"/>
              </w:rPr>
              <w:t>Preconditions</w:t>
            </w:r>
          </w:p>
        </w:tc>
        <w:tc>
          <w:tcPr>
            <w:tcW w:w="7531" w:type="dxa"/>
            <w:vAlign w:val="center"/>
          </w:tcPr>
          <w:p w14:paraId="36011BFB" w14:textId="77777777" w:rsidR="00EB3DEF" w:rsidRPr="00F63C9D" w:rsidRDefault="00EB3DEF" w:rsidP="009249BB">
            <w:pPr>
              <w:pStyle w:val="BodyText"/>
              <w:ind w:left="0"/>
              <w:rPr>
                <w:sz w:val="22"/>
              </w:rPr>
            </w:pPr>
            <w:r>
              <w:rPr>
                <w:sz w:val="22"/>
              </w:rPr>
              <w:t>Contract document ready to be uploaded</w:t>
            </w:r>
          </w:p>
        </w:tc>
      </w:tr>
      <w:tr w:rsidR="00EB3DEF" w14:paraId="3386B00A" w14:textId="77777777" w:rsidTr="009249BB">
        <w:trPr>
          <w:jc w:val="center"/>
        </w:trPr>
        <w:tc>
          <w:tcPr>
            <w:tcW w:w="1536" w:type="dxa"/>
            <w:vAlign w:val="center"/>
          </w:tcPr>
          <w:p w14:paraId="52BB3550" w14:textId="77777777" w:rsidR="00EB3DEF" w:rsidRPr="00F63C9D" w:rsidRDefault="00EB3DEF" w:rsidP="009249BB">
            <w:pPr>
              <w:pStyle w:val="BodyText"/>
              <w:ind w:left="0"/>
              <w:rPr>
                <w:sz w:val="22"/>
              </w:rPr>
            </w:pPr>
            <w:r w:rsidRPr="00F63C9D">
              <w:rPr>
                <w:sz w:val="22"/>
              </w:rPr>
              <w:t>Basic Course of events</w:t>
            </w:r>
          </w:p>
        </w:tc>
        <w:tc>
          <w:tcPr>
            <w:tcW w:w="7531" w:type="dxa"/>
            <w:vAlign w:val="center"/>
          </w:tcPr>
          <w:p w14:paraId="280192EB" w14:textId="77777777" w:rsidR="00995FE4" w:rsidRPr="00F63C9D" w:rsidRDefault="00995FE4" w:rsidP="00016D24">
            <w:pPr>
              <w:pStyle w:val="BodyText"/>
              <w:numPr>
                <w:ilvl w:val="0"/>
                <w:numId w:val="30"/>
              </w:numPr>
              <w:rPr>
                <w:sz w:val="22"/>
              </w:rPr>
            </w:pPr>
            <w:r>
              <w:rPr>
                <w:sz w:val="22"/>
              </w:rPr>
              <w:t>User launch web browser</w:t>
            </w:r>
          </w:p>
          <w:p w14:paraId="5F6E021C" w14:textId="77777777" w:rsidR="00995FE4" w:rsidRDefault="00995FE4" w:rsidP="00016D24">
            <w:pPr>
              <w:pStyle w:val="BodyText"/>
              <w:numPr>
                <w:ilvl w:val="0"/>
                <w:numId w:val="30"/>
              </w:numPr>
              <w:rPr>
                <w:sz w:val="22"/>
              </w:rPr>
            </w:pPr>
            <w:r>
              <w:rPr>
                <w:sz w:val="22"/>
              </w:rPr>
              <w:t>User goes to Contract Management System dashboard</w:t>
            </w:r>
          </w:p>
          <w:p w14:paraId="1A53C39E" w14:textId="77777777" w:rsidR="00995FE4" w:rsidRDefault="00995FE4" w:rsidP="00016D24">
            <w:pPr>
              <w:pStyle w:val="BodyText"/>
              <w:numPr>
                <w:ilvl w:val="0"/>
                <w:numId w:val="30"/>
              </w:numPr>
              <w:rPr>
                <w:sz w:val="22"/>
              </w:rPr>
            </w:pPr>
            <w:r>
              <w:rPr>
                <w:sz w:val="22"/>
              </w:rPr>
              <w:t>User goes to upload page</w:t>
            </w:r>
          </w:p>
          <w:p w14:paraId="6F0525C4" w14:textId="07C1B429" w:rsidR="00EB3DEF" w:rsidRPr="00F63C9D" w:rsidRDefault="00EB3DEF" w:rsidP="00016D24">
            <w:pPr>
              <w:pStyle w:val="BodyText"/>
              <w:numPr>
                <w:ilvl w:val="0"/>
                <w:numId w:val="30"/>
              </w:numPr>
              <w:rPr>
                <w:sz w:val="22"/>
              </w:rPr>
            </w:pPr>
            <w:r>
              <w:rPr>
                <w:sz w:val="22"/>
              </w:rPr>
              <w:t>User input the necessary information</w:t>
            </w:r>
            <w:r w:rsidR="00B51A7B">
              <w:rPr>
                <w:sz w:val="22"/>
              </w:rPr>
              <w:t xml:space="preserve">, leaves the document upload field blank </w:t>
            </w:r>
            <w:r>
              <w:rPr>
                <w:sz w:val="22"/>
              </w:rPr>
              <w:t>and click upload</w:t>
            </w:r>
          </w:p>
        </w:tc>
      </w:tr>
    </w:tbl>
    <w:p w14:paraId="679F1421" w14:textId="77777777" w:rsidR="009249BB" w:rsidRDefault="009249BB" w:rsidP="009249BB">
      <w:pPr>
        <w:pStyle w:val="BodyText"/>
      </w:pPr>
    </w:p>
    <w:p w14:paraId="1A8DA819" w14:textId="77777777" w:rsidR="000838BA" w:rsidRDefault="000838BA">
      <w:pPr>
        <w:widowControl/>
        <w:spacing w:after="200" w:line="276" w:lineRule="auto"/>
        <w:rPr>
          <w:rFonts w:ascii="Arial" w:eastAsia="Verdana" w:hAnsi="Arial" w:cs="Arial"/>
          <w:color w:val="000000" w:themeColor="text1"/>
          <w:spacing w:val="-1"/>
          <w:lang w:eastAsia="zh-SG"/>
        </w:rPr>
      </w:pPr>
      <w:r>
        <w:br w:type="page"/>
      </w:r>
    </w:p>
    <w:p w14:paraId="5CD41A64" w14:textId="29F441D1" w:rsidR="009249BB" w:rsidRDefault="009249BB" w:rsidP="00016D24">
      <w:pPr>
        <w:pStyle w:val="BodyText"/>
        <w:numPr>
          <w:ilvl w:val="0"/>
          <w:numId w:val="27"/>
        </w:numPr>
      </w:pPr>
      <w:r>
        <w:lastRenderedPageBreak/>
        <w:t>UC-4</w:t>
      </w:r>
    </w:p>
    <w:tbl>
      <w:tblPr>
        <w:tblStyle w:val="TableGrid"/>
        <w:tblW w:w="9067" w:type="dxa"/>
        <w:jc w:val="center"/>
        <w:tblLook w:val="04A0" w:firstRow="1" w:lastRow="0" w:firstColumn="1" w:lastColumn="0" w:noHBand="0" w:noVBand="1"/>
      </w:tblPr>
      <w:tblGrid>
        <w:gridCol w:w="1536"/>
        <w:gridCol w:w="7531"/>
      </w:tblGrid>
      <w:tr w:rsidR="009249BB" w14:paraId="1F735755" w14:textId="77777777" w:rsidTr="009249BB">
        <w:trPr>
          <w:jc w:val="center"/>
        </w:trPr>
        <w:tc>
          <w:tcPr>
            <w:tcW w:w="1536" w:type="dxa"/>
            <w:vAlign w:val="center"/>
          </w:tcPr>
          <w:p w14:paraId="50055774" w14:textId="77777777" w:rsidR="009249BB" w:rsidRPr="00F63C9D" w:rsidRDefault="009249BB" w:rsidP="009249BB">
            <w:pPr>
              <w:pStyle w:val="BodyText"/>
              <w:ind w:left="0"/>
              <w:rPr>
                <w:b/>
                <w:sz w:val="22"/>
              </w:rPr>
            </w:pPr>
            <w:r w:rsidRPr="00F63C9D">
              <w:rPr>
                <w:b/>
                <w:sz w:val="22"/>
              </w:rPr>
              <w:t>Name</w:t>
            </w:r>
          </w:p>
        </w:tc>
        <w:tc>
          <w:tcPr>
            <w:tcW w:w="7531" w:type="dxa"/>
            <w:vAlign w:val="center"/>
          </w:tcPr>
          <w:p w14:paraId="77F8D0E8" w14:textId="19E8FF3A" w:rsidR="009249BB" w:rsidRPr="00F63C9D" w:rsidRDefault="009249BB" w:rsidP="009249BB">
            <w:pPr>
              <w:pStyle w:val="BodyText"/>
              <w:ind w:left="0"/>
              <w:rPr>
                <w:b/>
                <w:sz w:val="22"/>
              </w:rPr>
            </w:pPr>
            <w:r w:rsidRPr="00F63C9D">
              <w:rPr>
                <w:b/>
                <w:sz w:val="22"/>
              </w:rPr>
              <w:t>UC-</w:t>
            </w:r>
            <w:r>
              <w:rPr>
                <w:b/>
                <w:sz w:val="22"/>
              </w:rPr>
              <w:t>4: Navigate through the different pages of the webpage</w:t>
            </w:r>
          </w:p>
        </w:tc>
      </w:tr>
      <w:tr w:rsidR="009249BB" w14:paraId="6B3D139E" w14:textId="77777777" w:rsidTr="009249BB">
        <w:trPr>
          <w:jc w:val="center"/>
        </w:trPr>
        <w:tc>
          <w:tcPr>
            <w:tcW w:w="1536" w:type="dxa"/>
            <w:vAlign w:val="center"/>
          </w:tcPr>
          <w:p w14:paraId="26EA25E2" w14:textId="77777777" w:rsidR="009249BB" w:rsidRPr="00F63C9D" w:rsidRDefault="009249BB" w:rsidP="009249BB">
            <w:pPr>
              <w:pStyle w:val="BodyText"/>
              <w:ind w:left="0"/>
              <w:rPr>
                <w:sz w:val="22"/>
              </w:rPr>
            </w:pPr>
            <w:r w:rsidRPr="00F63C9D">
              <w:rPr>
                <w:sz w:val="22"/>
              </w:rPr>
              <w:t>Summary</w:t>
            </w:r>
          </w:p>
        </w:tc>
        <w:tc>
          <w:tcPr>
            <w:tcW w:w="7531" w:type="dxa"/>
            <w:vAlign w:val="center"/>
          </w:tcPr>
          <w:p w14:paraId="7FBC05F2" w14:textId="27393761" w:rsidR="009249BB" w:rsidRPr="00F63C9D" w:rsidRDefault="00995FE4" w:rsidP="009249BB">
            <w:pPr>
              <w:pStyle w:val="BodyText"/>
              <w:ind w:left="0"/>
              <w:rPr>
                <w:sz w:val="22"/>
              </w:rPr>
            </w:pPr>
            <w:r>
              <w:rPr>
                <w:sz w:val="22"/>
              </w:rPr>
              <w:t>Users can go to the different pages of the webpage via the navigation panel</w:t>
            </w:r>
          </w:p>
        </w:tc>
      </w:tr>
      <w:tr w:rsidR="009249BB" w14:paraId="22EB1AE5" w14:textId="77777777" w:rsidTr="009249BB">
        <w:trPr>
          <w:jc w:val="center"/>
        </w:trPr>
        <w:tc>
          <w:tcPr>
            <w:tcW w:w="1536" w:type="dxa"/>
            <w:vAlign w:val="center"/>
          </w:tcPr>
          <w:p w14:paraId="2126743C" w14:textId="77777777" w:rsidR="009249BB" w:rsidRPr="00F63C9D" w:rsidRDefault="009249BB" w:rsidP="009249BB">
            <w:pPr>
              <w:pStyle w:val="BodyText"/>
              <w:ind w:left="0"/>
              <w:rPr>
                <w:sz w:val="22"/>
              </w:rPr>
            </w:pPr>
            <w:r w:rsidRPr="00F63C9D">
              <w:rPr>
                <w:sz w:val="22"/>
              </w:rPr>
              <w:t>Rationale</w:t>
            </w:r>
          </w:p>
        </w:tc>
        <w:tc>
          <w:tcPr>
            <w:tcW w:w="7531" w:type="dxa"/>
            <w:vAlign w:val="center"/>
          </w:tcPr>
          <w:p w14:paraId="5B45E18F" w14:textId="6DC4155E" w:rsidR="009249BB" w:rsidRPr="00F63C9D" w:rsidRDefault="00995FE4" w:rsidP="009249BB">
            <w:pPr>
              <w:pStyle w:val="BodyText"/>
              <w:ind w:left="0"/>
              <w:rPr>
                <w:sz w:val="22"/>
              </w:rPr>
            </w:pPr>
            <w:r>
              <w:rPr>
                <w:sz w:val="22"/>
              </w:rPr>
              <w:t xml:space="preserve"> So that users can easily navigate around the contract management system</w:t>
            </w:r>
          </w:p>
        </w:tc>
      </w:tr>
      <w:tr w:rsidR="009249BB" w14:paraId="57F08F5C" w14:textId="77777777" w:rsidTr="009249BB">
        <w:trPr>
          <w:jc w:val="center"/>
        </w:trPr>
        <w:tc>
          <w:tcPr>
            <w:tcW w:w="1536" w:type="dxa"/>
            <w:vAlign w:val="center"/>
          </w:tcPr>
          <w:p w14:paraId="307384E8" w14:textId="77777777" w:rsidR="009249BB" w:rsidRPr="00F63C9D" w:rsidRDefault="009249BB" w:rsidP="009249BB">
            <w:pPr>
              <w:pStyle w:val="BodyText"/>
              <w:ind w:left="0"/>
              <w:rPr>
                <w:sz w:val="22"/>
              </w:rPr>
            </w:pPr>
            <w:r w:rsidRPr="00F63C9D">
              <w:rPr>
                <w:sz w:val="22"/>
              </w:rPr>
              <w:t>Users</w:t>
            </w:r>
          </w:p>
        </w:tc>
        <w:tc>
          <w:tcPr>
            <w:tcW w:w="7531" w:type="dxa"/>
            <w:vAlign w:val="center"/>
          </w:tcPr>
          <w:p w14:paraId="5ABE7738" w14:textId="77777777" w:rsidR="009249BB" w:rsidRPr="00F63C9D" w:rsidRDefault="009249BB" w:rsidP="009249BB">
            <w:pPr>
              <w:pStyle w:val="BodyText"/>
              <w:ind w:left="0"/>
              <w:rPr>
                <w:sz w:val="22"/>
              </w:rPr>
            </w:pPr>
            <w:r>
              <w:rPr>
                <w:sz w:val="22"/>
              </w:rPr>
              <w:t>Users</w:t>
            </w:r>
          </w:p>
        </w:tc>
      </w:tr>
      <w:tr w:rsidR="009249BB" w14:paraId="52860D89" w14:textId="77777777" w:rsidTr="009249BB">
        <w:trPr>
          <w:jc w:val="center"/>
        </w:trPr>
        <w:tc>
          <w:tcPr>
            <w:tcW w:w="1536" w:type="dxa"/>
            <w:vAlign w:val="center"/>
          </w:tcPr>
          <w:p w14:paraId="42B8AB77" w14:textId="77777777" w:rsidR="009249BB" w:rsidRPr="00F63C9D" w:rsidRDefault="009249BB" w:rsidP="009249BB">
            <w:pPr>
              <w:pStyle w:val="BodyText"/>
              <w:ind w:left="0"/>
              <w:rPr>
                <w:sz w:val="22"/>
              </w:rPr>
            </w:pPr>
            <w:r w:rsidRPr="00F63C9D">
              <w:rPr>
                <w:sz w:val="22"/>
              </w:rPr>
              <w:t>Preconditions</w:t>
            </w:r>
          </w:p>
        </w:tc>
        <w:tc>
          <w:tcPr>
            <w:tcW w:w="7531" w:type="dxa"/>
            <w:vAlign w:val="center"/>
          </w:tcPr>
          <w:p w14:paraId="4196D56A" w14:textId="7AC18977" w:rsidR="009249BB" w:rsidRPr="00F63C9D" w:rsidRDefault="00995FE4" w:rsidP="009249BB">
            <w:pPr>
              <w:pStyle w:val="BodyText"/>
              <w:ind w:left="0"/>
              <w:rPr>
                <w:sz w:val="22"/>
              </w:rPr>
            </w:pPr>
            <w:r>
              <w:rPr>
                <w:sz w:val="22"/>
              </w:rPr>
              <w:t>-NIL-</w:t>
            </w:r>
          </w:p>
        </w:tc>
      </w:tr>
      <w:tr w:rsidR="009249BB" w14:paraId="727F75C0" w14:textId="77777777" w:rsidTr="009249BB">
        <w:trPr>
          <w:jc w:val="center"/>
        </w:trPr>
        <w:tc>
          <w:tcPr>
            <w:tcW w:w="1536" w:type="dxa"/>
            <w:vAlign w:val="center"/>
          </w:tcPr>
          <w:p w14:paraId="7BC22C4A" w14:textId="77777777" w:rsidR="009249BB" w:rsidRPr="00F63C9D" w:rsidRDefault="009249BB" w:rsidP="009249BB">
            <w:pPr>
              <w:pStyle w:val="BodyText"/>
              <w:ind w:left="0"/>
              <w:rPr>
                <w:sz w:val="22"/>
              </w:rPr>
            </w:pPr>
            <w:r w:rsidRPr="00F63C9D">
              <w:rPr>
                <w:sz w:val="22"/>
              </w:rPr>
              <w:t>Basic Course of events</w:t>
            </w:r>
          </w:p>
        </w:tc>
        <w:tc>
          <w:tcPr>
            <w:tcW w:w="7531" w:type="dxa"/>
            <w:vAlign w:val="center"/>
          </w:tcPr>
          <w:p w14:paraId="280D583A" w14:textId="77777777" w:rsidR="000838BA" w:rsidRPr="00F63C9D" w:rsidRDefault="000838BA" w:rsidP="00016D24">
            <w:pPr>
              <w:pStyle w:val="BodyText"/>
              <w:numPr>
                <w:ilvl w:val="0"/>
                <w:numId w:val="31"/>
              </w:numPr>
              <w:rPr>
                <w:sz w:val="22"/>
              </w:rPr>
            </w:pPr>
            <w:r>
              <w:rPr>
                <w:sz w:val="22"/>
              </w:rPr>
              <w:t>User launch web browser</w:t>
            </w:r>
          </w:p>
          <w:p w14:paraId="22FE7B0B" w14:textId="77777777" w:rsidR="000838BA" w:rsidRDefault="000838BA" w:rsidP="00016D24">
            <w:pPr>
              <w:pStyle w:val="BodyText"/>
              <w:numPr>
                <w:ilvl w:val="0"/>
                <w:numId w:val="31"/>
              </w:numPr>
              <w:rPr>
                <w:sz w:val="22"/>
              </w:rPr>
            </w:pPr>
            <w:r>
              <w:rPr>
                <w:sz w:val="22"/>
              </w:rPr>
              <w:t>User goes to Contract Management System dashboard</w:t>
            </w:r>
          </w:p>
          <w:p w14:paraId="7CD42AEB" w14:textId="0CDA8164" w:rsidR="009249BB" w:rsidRPr="00B1677E" w:rsidRDefault="000838BA" w:rsidP="00016D24">
            <w:pPr>
              <w:pStyle w:val="BodyText"/>
              <w:numPr>
                <w:ilvl w:val="0"/>
                <w:numId w:val="31"/>
              </w:numPr>
              <w:rPr>
                <w:sz w:val="22"/>
              </w:rPr>
            </w:pPr>
            <w:r>
              <w:rPr>
                <w:sz w:val="22"/>
              </w:rPr>
              <w:t>User</w:t>
            </w:r>
            <w:r w:rsidR="00B1677E">
              <w:rPr>
                <w:sz w:val="22"/>
              </w:rPr>
              <w:t xml:space="preserve"> click on the links to navigate to the different pages of the system</w:t>
            </w:r>
          </w:p>
        </w:tc>
      </w:tr>
    </w:tbl>
    <w:p w14:paraId="1C4BD6E0" w14:textId="31B2DD1F" w:rsidR="007E4FAB" w:rsidRDefault="007E4FAB" w:rsidP="007E4FAB">
      <w:pPr>
        <w:pStyle w:val="BodyText"/>
      </w:pPr>
    </w:p>
    <w:p w14:paraId="35D9B60B" w14:textId="77777777" w:rsidR="00743C0D" w:rsidRDefault="00743C0D" w:rsidP="007E4FAB">
      <w:pPr>
        <w:pStyle w:val="BodyText"/>
      </w:pPr>
    </w:p>
    <w:p w14:paraId="3BECF8CD" w14:textId="231FD76E" w:rsidR="0023478A" w:rsidRDefault="0023478A" w:rsidP="0023478A">
      <w:pPr>
        <w:pStyle w:val="BodyText"/>
      </w:pPr>
      <w:r>
        <w:t xml:space="preserve">The use cases for </w:t>
      </w:r>
      <w:r w:rsidRPr="00393B30">
        <w:rPr>
          <w:b/>
        </w:rPr>
        <w:t>administrators</w:t>
      </w:r>
      <w:r>
        <w:t xml:space="preserve"> are as follows:</w:t>
      </w:r>
    </w:p>
    <w:p w14:paraId="247F1044" w14:textId="157C22A3" w:rsidR="007E4FAB" w:rsidRDefault="007E4FAB" w:rsidP="00016D24">
      <w:pPr>
        <w:pStyle w:val="BodyText"/>
        <w:numPr>
          <w:ilvl w:val="0"/>
          <w:numId w:val="27"/>
        </w:numPr>
      </w:pPr>
      <w:r>
        <w:t>UC-5</w:t>
      </w:r>
    </w:p>
    <w:tbl>
      <w:tblPr>
        <w:tblStyle w:val="TableGrid"/>
        <w:tblW w:w="9067" w:type="dxa"/>
        <w:jc w:val="center"/>
        <w:tblLook w:val="04A0" w:firstRow="1" w:lastRow="0" w:firstColumn="1" w:lastColumn="0" w:noHBand="0" w:noVBand="1"/>
      </w:tblPr>
      <w:tblGrid>
        <w:gridCol w:w="1536"/>
        <w:gridCol w:w="7531"/>
      </w:tblGrid>
      <w:tr w:rsidR="007E4FAB" w14:paraId="26ECAE28" w14:textId="77777777" w:rsidTr="00213D04">
        <w:trPr>
          <w:jc w:val="center"/>
        </w:trPr>
        <w:tc>
          <w:tcPr>
            <w:tcW w:w="1536" w:type="dxa"/>
            <w:vAlign w:val="center"/>
          </w:tcPr>
          <w:p w14:paraId="399FBFB8" w14:textId="77777777" w:rsidR="007E4FAB" w:rsidRPr="00F63C9D" w:rsidRDefault="007E4FAB" w:rsidP="00213D04">
            <w:pPr>
              <w:pStyle w:val="BodyText"/>
              <w:ind w:left="0"/>
              <w:rPr>
                <w:b/>
                <w:sz w:val="22"/>
              </w:rPr>
            </w:pPr>
            <w:r w:rsidRPr="00F63C9D">
              <w:rPr>
                <w:b/>
                <w:sz w:val="22"/>
              </w:rPr>
              <w:t>Name</w:t>
            </w:r>
          </w:p>
        </w:tc>
        <w:tc>
          <w:tcPr>
            <w:tcW w:w="7531" w:type="dxa"/>
            <w:vAlign w:val="center"/>
          </w:tcPr>
          <w:p w14:paraId="408AC678" w14:textId="04FA6359" w:rsidR="007E4FAB" w:rsidRPr="00F63C9D" w:rsidRDefault="007E4FAB" w:rsidP="00213D04">
            <w:pPr>
              <w:pStyle w:val="BodyText"/>
              <w:ind w:left="0"/>
              <w:rPr>
                <w:b/>
                <w:sz w:val="22"/>
              </w:rPr>
            </w:pPr>
            <w:r w:rsidRPr="00F63C9D">
              <w:rPr>
                <w:b/>
                <w:sz w:val="22"/>
              </w:rPr>
              <w:t>UC-</w:t>
            </w:r>
            <w:r>
              <w:rPr>
                <w:b/>
                <w:sz w:val="22"/>
              </w:rPr>
              <w:t>5</w:t>
            </w:r>
            <w:r w:rsidRPr="00F63C9D">
              <w:rPr>
                <w:b/>
                <w:sz w:val="22"/>
              </w:rPr>
              <w:t xml:space="preserve">: </w:t>
            </w:r>
            <w:r w:rsidR="00AF6252">
              <w:rPr>
                <w:b/>
                <w:sz w:val="22"/>
              </w:rPr>
              <w:t>View full list of contract records</w:t>
            </w:r>
          </w:p>
        </w:tc>
      </w:tr>
      <w:tr w:rsidR="007E4FAB" w14:paraId="314FCB2F" w14:textId="77777777" w:rsidTr="00213D04">
        <w:trPr>
          <w:jc w:val="center"/>
        </w:trPr>
        <w:tc>
          <w:tcPr>
            <w:tcW w:w="1536" w:type="dxa"/>
            <w:vAlign w:val="center"/>
          </w:tcPr>
          <w:p w14:paraId="60E1EFB9" w14:textId="77777777" w:rsidR="007E4FAB" w:rsidRPr="00F63C9D" w:rsidRDefault="007E4FAB" w:rsidP="00213D04">
            <w:pPr>
              <w:pStyle w:val="BodyText"/>
              <w:ind w:left="0"/>
              <w:rPr>
                <w:sz w:val="22"/>
              </w:rPr>
            </w:pPr>
            <w:r w:rsidRPr="00F63C9D">
              <w:rPr>
                <w:sz w:val="22"/>
              </w:rPr>
              <w:t>Summary</w:t>
            </w:r>
          </w:p>
        </w:tc>
        <w:tc>
          <w:tcPr>
            <w:tcW w:w="7531" w:type="dxa"/>
            <w:vAlign w:val="center"/>
          </w:tcPr>
          <w:p w14:paraId="56B67914" w14:textId="59AA8AC8" w:rsidR="007E4FAB" w:rsidRPr="00F63C9D" w:rsidRDefault="00AF6252" w:rsidP="00213D04">
            <w:pPr>
              <w:pStyle w:val="BodyText"/>
              <w:ind w:left="0"/>
              <w:rPr>
                <w:sz w:val="22"/>
              </w:rPr>
            </w:pPr>
            <w:r>
              <w:rPr>
                <w:sz w:val="22"/>
              </w:rPr>
              <w:t>Administrator can view the full list of contracts when they have gained access to the system</w:t>
            </w:r>
          </w:p>
        </w:tc>
      </w:tr>
      <w:tr w:rsidR="007E4FAB" w14:paraId="49622238" w14:textId="77777777" w:rsidTr="00213D04">
        <w:trPr>
          <w:jc w:val="center"/>
        </w:trPr>
        <w:tc>
          <w:tcPr>
            <w:tcW w:w="1536" w:type="dxa"/>
            <w:vAlign w:val="center"/>
          </w:tcPr>
          <w:p w14:paraId="5D329886" w14:textId="77777777" w:rsidR="007E4FAB" w:rsidRPr="00F63C9D" w:rsidRDefault="007E4FAB" w:rsidP="00213D04">
            <w:pPr>
              <w:pStyle w:val="BodyText"/>
              <w:ind w:left="0"/>
              <w:rPr>
                <w:sz w:val="22"/>
              </w:rPr>
            </w:pPr>
            <w:r w:rsidRPr="00F63C9D">
              <w:rPr>
                <w:sz w:val="22"/>
              </w:rPr>
              <w:t>Rationale</w:t>
            </w:r>
          </w:p>
        </w:tc>
        <w:tc>
          <w:tcPr>
            <w:tcW w:w="7531" w:type="dxa"/>
            <w:vAlign w:val="center"/>
          </w:tcPr>
          <w:p w14:paraId="79122D56" w14:textId="5FB21131" w:rsidR="007E4FAB" w:rsidRPr="00F63C9D" w:rsidRDefault="00644D3E" w:rsidP="00213D04">
            <w:pPr>
              <w:pStyle w:val="BodyText"/>
              <w:ind w:left="0"/>
              <w:rPr>
                <w:sz w:val="22"/>
              </w:rPr>
            </w:pPr>
            <w:r>
              <w:rPr>
                <w:sz w:val="22"/>
              </w:rPr>
              <w:t>So that administrator can browse through the full list of contract records</w:t>
            </w:r>
          </w:p>
        </w:tc>
      </w:tr>
      <w:tr w:rsidR="007E4FAB" w14:paraId="1A383CC0" w14:textId="77777777" w:rsidTr="00213D04">
        <w:trPr>
          <w:jc w:val="center"/>
        </w:trPr>
        <w:tc>
          <w:tcPr>
            <w:tcW w:w="1536" w:type="dxa"/>
            <w:vAlign w:val="center"/>
          </w:tcPr>
          <w:p w14:paraId="54C7A06D" w14:textId="77777777" w:rsidR="007E4FAB" w:rsidRPr="00F63C9D" w:rsidRDefault="007E4FAB" w:rsidP="00213D04">
            <w:pPr>
              <w:pStyle w:val="BodyText"/>
              <w:ind w:left="0"/>
              <w:rPr>
                <w:sz w:val="22"/>
              </w:rPr>
            </w:pPr>
            <w:r w:rsidRPr="00F63C9D">
              <w:rPr>
                <w:sz w:val="22"/>
              </w:rPr>
              <w:t>Users</w:t>
            </w:r>
          </w:p>
        </w:tc>
        <w:tc>
          <w:tcPr>
            <w:tcW w:w="7531" w:type="dxa"/>
            <w:vAlign w:val="center"/>
          </w:tcPr>
          <w:p w14:paraId="09624686" w14:textId="51F2912B" w:rsidR="007E4FAB" w:rsidRPr="00F63C9D" w:rsidRDefault="00644D3E" w:rsidP="00213D04">
            <w:pPr>
              <w:pStyle w:val="BodyText"/>
              <w:ind w:left="0"/>
              <w:rPr>
                <w:sz w:val="22"/>
              </w:rPr>
            </w:pPr>
            <w:r>
              <w:rPr>
                <w:sz w:val="22"/>
              </w:rPr>
              <w:t>Administrators</w:t>
            </w:r>
          </w:p>
        </w:tc>
      </w:tr>
      <w:tr w:rsidR="007E4FAB" w14:paraId="68C91C4C" w14:textId="77777777" w:rsidTr="00213D04">
        <w:trPr>
          <w:jc w:val="center"/>
        </w:trPr>
        <w:tc>
          <w:tcPr>
            <w:tcW w:w="1536" w:type="dxa"/>
            <w:vAlign w:val="center"/>
          </w:tcPr>
          <w:p w14:paraId="7A7F62D2" w14:textId="77777777" w:rsidR="007E4FAB" w:rsidRPr="00F63C9D" w:rsidRDefault="007E4FAB" w:rsidP="00213D04">
            <w:pPr>
              <w:pStyle w:val="BodyText"/>
              <w:ind w:left="0"/>
              <w:rPr>
                <w:sz w:val="22"/>
              </w:rPr>
            </w:pPr>
            <w:r w:rsidRPr="00F63C9D">
              <w:rPr>
                <w:sz w:val="22"/>
              </w:rPr>
              <w:t>Preconditions</w:t>
            </w:r>
          </w:p>
        </w:tc>
        <w:tc>
          <w:tcPr>
            <w:tcW w:w="7531" w:type="dxa"/>
            <w:vAlign w:val="center"/>
          </w:tcPr>
          <w:p w14:paraId="08DA685F" w14:textId="2D28F41B" w:rsidR="00644D3E" w:rsidRDefault="00644D3E" w:rsidP="00213D04">
            <w:pPr>
              <w:pStyle w:val="BodyText"/>
              <w:ind w:left="0"/>
              <w:rPr>
                <w:sz w:val="22"/>
              </w:rPr>
            </w:pPr>
            <w:r>
              <w:rPr>
                <w:sz w:val="22"/>
              </w:rPr>
              <w:t>Administrator has an account in the admin portal</w:t>
            </w:r>
          </w:p>
          <w:p w14:paraId="03FF00AA" w14:textId="5DB877D7" w:rsidR="007E4FAB" w:rsidRPr="00F63C9D" w:rsidRDefault="00644D3E" w:rsidP="00213D04">
            <w:pPr>
              <w:pStyle w:val="BodyText"/>
              <w:ind w:left="0"/>
              <w:rPr>
                <w:sz w:val="22"/>
              </w:rPr>
            </w:pPr>
            <w:r>
              <w:rPr>
                <w:sz w:val="22"/>
              </w:rPr>
              <w:t>Administrator logged into the admin portal</w:t>
            </w:r>
          </w:p>
        </w:tc>
      </w:tr>
      <w:tr w:rsidR="007E4FAB" w14:paraId="04139034" w14:textId="77777777" w:rsidTr="00213D04">
        <w:trPr>
          <w:jc w:val="center"/>
        </w:trPr>
        <w:tc>
          <w:tcPr>
            <w:tcW w:w="1536" w:type="dxa"/>
            <w:vAlign w:val="center"/>
          </w:tcPr>
          <w:p w14:paraId="064F85B3" w14:textId="77777777" w:rsidR="007E4FAB" w:rsidRPr="00F63C9D" w:rsidRDefault="007E4FAB" w:rsidP="00213D04">
            <w:pPr>
              <w:pStyle w:val="BodyText"/>
              <w:ind w:left="0"/>
              <w:rPr>
                <w:sz w:val="22"/>
              </w:rPr>
            </w:pPr>
            <w:r w:rsidRPr="00F63C9D">
              <w:rPr>
                <w:sz w:val="22"/>
              </w:rPr>
              <w:t>Basic Course of events</w:t>
            </w:r>
          </w:p>
        </w:tc>
        <w:tc>
          <w:tcPr>
            <w:tcW w:w="7531" w:type="dxa"/>
            <w:vAlign w:val="center"/>
          </w:tcPr>
          <w:p w14:paraId="5CA72962" w14:textId="2F8474C8" w:rsidR="00BA40BB" w:rsidRDefault="007E4F42" w:rsidP="00016D24">
            <w:pPr>
              <w:pStyle w:val="BodyText"/>
              <w:numPr>
                <w:ilvl w:val="0"/>
                <w:numId w:val="32"/>
              </w:numPr>
              <w:rPr>
                <w:sz w:val="22"/>
              </w:rPr>
            </w:pPr>
            <w:r>
              <w:rPr>
                <w:sz w:val="22"/>
              </w:rPr>
              <w:t xml:space="preserve">Administrator </w:t>
            </w:r>
            <w:r w:rsidR="00BA40BB">
              <w:rPr>
                <w:sz w:val="22"/>
              </w:rPr>
              <w:t>launch web browser</w:t>
            </w:r>
          </w:p>
          <w:p w14:paraId="7AEFCA88" w14:textId="0A48AA90" w:rsidR="00BA40BB" w:rsidRDefault="007E4F42" w:rsidP="00016D24">
            <w:pPr>
              <w:pStyle w:val="BodyText"/>
              <w:numPr>
                <w:ilvl w:val="0"/>
                <w:numId w:val="32"/>
              </w:numPr>
              <w:rPr>
                <w:sz w:val="22"/>
              </w:rPr>
            </w:pPr>
            <w:r>
              <w:rPr>
                <w:sz w:val="22"/>
              </w:rPr>
              <w:t xml:space="preserve">Administrator </w:t>
            </w:r>
            <w:r w:rsidR="00BA40BB" w:rsidRPr="00BA40BB">
              <w:rPr>
                <w:sz w:val="22"/>
              </w:rPr>
              <w:t>goes to Contract Management System dashboard</w:t>
            </w:r>
          </w:p>
          <w:p w14:paraId="6199F1E2" w14:textId="05E7CE3A" w:rsidR="007E4FAB" w:rsidRDefault="007E4F42" w:rsidP="00016D24">
            <w:pPr>
              <w:pStyle w:val="BodyText"/>
              <w:numPr>
                <w:ilvl w:val="0"/>
                <w:numId w:val="32"/>
              </w:numPr>
              <w:rPr>
                <w:sz w:val="22"/>
              </w:rPr>
            </w:pPr>
            <w:r>
              <w:rPr>
                <w:sz w:val="22"/>
              </w:rPr>
              <w:t xml:space="preserve">Administrator </w:t>
            </w:r>
            <w:r w:rsidR="00A4290F">
              <w:rPr>
                <w:sz w:val="22"/>
              </w:rPr>
              <w:t xml:space="preserve">clicks admin </w:t>
            </w:r>
          </w:p>
          <w:p w14:paraId="2CDFFF61" w14:textId="4526A2BD" w:rsidR="007E4F42" w:rsidRDefault="007E4F42" w:rsidP="00016D24">
            <w:pPr>
              <w:pStyle w:val="BodyText"/>
              <w:numPr>
                <w:ilvl w:val="0"/>
                <w:numId w:val="32"/>
              </w:numPr>
              <w:rPr>
                <w:sz w:val="22"/>
              </w:rPr>
            </w:pPr>
            <w:r>
              <w:rPr>
                <w:sz w:val="22"/>
              </w:rPr>
              <w:t>Administrator is redirected to admin portal login page</w:t>
            </w:r>
          </w:p>
          <w:p w14:paraId="2A351AE3" w14:textId="77777777" w:rsidR="007E4F42" w:rsidRDefault="007E4F42" w:rsidP="00016D24">
            <w:pPr>
              <w:pStyle w:val="BodyText"/>
              <w:numPr>
                <w:ilvl w:val="0"/>
                <w:numId w:val="32"/>
              </w:numPr>
              <w:rPr>
                <w:sz w:val="22"/>
              </w:rPr>
            </w:pPr>
            <w:r>
              <w:rPr>
                <w:sz w:val="22"/>
              </w:rPr>
              <w:t>Administrator logins</w:t>
            </w:r>
          </w:p>
          <w:p w14:paraId="2D53D4B3" w14:textId="4DB8B359" w:rsidR="007E4F42" w:rsidRPr="00BA40BB" w:rsidRDefault="007E4F42" w:rsidP="00016D24">
            <w:pPr>
              <w:pStyle w:val="BodyText"/>
              <w:numPr>
                <w:ilvl w:val="0"/>
                <w:numId w:val="32"/>
              </w:numPr>
              <w:rPr>
                <w:sz w:val="22"/>
              </w:rPr>
            </w:pPr>
            <w:r>
              <w:rPr>
                <w:sz w:val="22"/>
              </w:rPr>
              <w:t>Administrator views the full list of contract records</w:t>
            </w:r>
          </w:p>
        </w:tc>
      </w:tr>
    </w:tbl>
    <w:p w14:paraId="02F7C809" w14:textId="77777777" w:rsidR="007E4F42" w:rsidRDefault="007E4F42" w:rsidP="007E4F42">
      <w:pPr>
        <w:pStyle w:val="BodyText"/>
      </w:pPr>
    </w:p>
    <w:p w14:paraId="76C1A5FB" w14:textId="089CADB0" w:rsidR="007E4F42" w:rsidRDefault="007E4F42" w:rsidP="00016D24">
      <w:pPr>
        <w:pStyle w:val="BodyText"/>
        <w:numPr>
          <w:ilvl w:val="0"/>
          <w:numId w:val="27"/>
        </w:numPr>
      </w:pPr>
      <w:r>
        <w:t>UC-6</w:t>
      </w:r>
    </w:p>
    <w:tbl>
      <w:tblPr>
        <w:tblStyle w:val="TableGrid"/>
        <w:tblW w:w="9067" w:type="dxa"/>
        <w:jc w:val="center"/>
        <w:tblLook w:val="04A0" w:firstRow="1" w:lastRow="0" w:firstColumn="1" w:lastColumn="0" w:noHBand="0" w:noVBand="1"/>
      </w:tblPr>
      <w:tblGrid>
        <w:gridCol w:w="1536"/>
        <w:gridCol w:w="7531"/>
      </w:tblGrid>
      <w:tr w:rsidR="007E4F42" w14:paraId="6450BBC1" w14:textId="77777777" w:rsidTr="00213D04">
        <w:trPr>
          <w:jc w:val="center"/>
        </w:trPr>
        <w:tc>
          <w:tcPr>
            <w:tcW w:w="1536" w:type="dxa"/>
            <w:vAlign w:val="center"/>
          </w:tcPr>
          <w:p w14:paraId="7E098E89" w14:textId="77777777" w:rsidR="007E4F42" w:rsidRPr="00F63C9D" w:rsidRDefault="007E4F42" w:rsidP="00213D04">
            <w:pPr>
              <w:pStyle w:val="BodyText"/>
              <w:ind w:left="0"/>
              <w:rPr>
                <w:b/>
                <w:sz w:val="22"/>
              </w:rPr>
            </w:pPr>
            <w:r w:rsidRPr="00F63C9D">
              <w:rPr>
                <w:b/>
                <w:sz w:val="22"/>
              </w:rPr>
              <w:t>Name</w:t>
            </w:r>
          </w:p>
        </w:tc>
        <w:tc>
          <w:tcPr>
            <w:tcW w:w="7531" w:type="dxa"/>
            <w:vAlign w:val="center"/>
          </w:tcPr>
          <w:p w14:paraId="4FAE1461" w14:textId="12137A2C" w:rsidR="007E4F42" w:rsidRPr="00F63C9D" w:rsidRDefault="007E4F42" w:rsidP="00213D04">
            <w:pPr>
              <w:pStyle w:val="BodyText"/>
              <w:ind w:left="0"/>
              <w:rPr>
                <w:b/>
                <w:sz w:val="22"/>
              </w:rPr>
            </w:pPr>
            <w:r w:rsidRPr="00F63C9D">
              <w:rPr>
                <w:b/>
                <w:sz w:val="22"/>
              </w:rPr>
              <w:t>UC-</w:t>
            </w:r>
            <w:r>
              <w:rPr>
                <w:b/>
                <w:sz w:val="22"/>
              </w:rPr>
              <w:t>6</w:t>
            </w:r>
            <w:r w:rsidRPr="00F63C9D">
              <w:rPr>
                <w:b/>
                <w:sz w:val="22"/>
              </w:rPr>
              <w:t>:</w:t>
            </w:r>
            <w:r>
              <w:rPr>
                <w:b/>
                <w:sz w:val="22"/>
              </w:rPr>
              <w:t xml:space="preserve"> Search for individual contract record</w:t>
            </w:r>
          </w:p>
        </w:tc>
      </w:tr>
      <w:tr w:rsidR="007E4F42" w14:paraId="020A96F5" w14:textId="77777777" w:rsidTr="00213D04">
        <w:trPr>
          <w:jc w:val="center"/>
        </w:trPr>
        <w:tc>
          <w:tcPr>
            <w:tcW w:w="1536" w:type="dxa"/>
            <w:vAlign w:val="center"/>
          </w:tcPr>
          <w:p w14:paraId="083FD83F" w14:textId="77777777" w:rsidR="007E4F42" w:rsidRPr="00F63C9D" w:rsidRDefault="007E4F42" w:rsidP="00213D04">
            <w:pPr>
              <w:pStyle w:val="BodyText"/>
              <w:ind w:left="0"/>
              <w:rPr>
                <w:sz w:val="22"/>
              </w:rPr>
            </w:pPr>
            <w:r w:rsidRPr="00F63C9D">
              <w:rPr>
                <w:sz w:val="22"/>
              </w:rPr>
              <w:t>Summary</w:t>
            </w:r>
          </w:p>
        </w:tc>
        <w:tc>
          <w:tcPr>
            <w:tcW w:w="7531" w:type="dxa"/>
            <w:vAlign w:val="center"/>
          </w:tcPr>
          <w:p w14:paraId="1457A967" w14:textId="5407AD89" w:rsidR="007E4F42" w:rsidRPr="00F63C9D" w:rsidRDefault="007E4F42" w:rsidP="00213D04">
            <w:pPr>
              <w:pStyle w:val="BodyText"/>
              <w:ind w:left="0"/>
              <w:rPr>
                <w:sz w:val="22"/>
              </w:rPr>
            </w:pPr>
            <w:r>
              <w:rPr>
                <w:sz w:val="22"/>
              </w:rPr>
              <w:t>Administrator can search for an individual record in the admin portal</w:t>
            </w:r>
          </w:p>
        </w:tc>
      </w:tr>
      <w:tr w:rsidR="007E4F42" w14:paraId="6F36DAE7" w14:textId="77777777" w:rsidTr="00213D04">
        <w:trPr>
          <w:jc w:val="center"/>
        </w:trPr>
        <w:tc>
          <w:tcPr>
            <w:tcW w:w="1536" w:type="dxa"/>
            <w:vAlign w:val="center"/>
          </w:tcPr>
          <w:p w14:paraId="6B4DF3DE" w14:textId="77777777" w:rsidR="007E4F42" w:rsidRPr="00F63C9D" w:rsidRDefault="007E4F42" w:rsidP="00213D04">
            <w:pPr>
              <w:pStyle w:val="BodyText"/>
              <w:ind w:left="0"/>
              <w:rPr>
                <w:sz w:val="22"/>
              </w:rPr>
            </w:pPr>
            <w:r w:rsidRPr="00F63C9D">
              <w:rPr>
                <w:sz w:val="22"/>
              </w:rPr>
              <w:t>Rationale</w:t>
            </w:r>
          </w:p>
        </w:tc>
        <w:tc>
          <w:tcPr>
            <w:tcW w:w="7531" w:type="dxa"/>
            <w:vAlign w:val="center"/>
          </w:tcPr>
          <w:p w14:paraId="289174B4" w14:textId="59CB1BAA" w:rsidR="007E4F42" w:rsidRPr="00F63C9D" w:rsidRDefault="007E4F42" w:rsidP="00213D04">
            <w:pPr>
              <w:pStyle w:val="BodyText"/>
              <w:ind w:left="0"/>
              <w:rPr>
                <w:sz w:val="22"/>
              </w:rPr>
            </w:pPr>
            <w:r>
              <w:rPr>
                <w:sz w:val="22"/>
              </w:rPr>
              <w:t>To view the details of that individual contract record</w:t>
            </w:r>
          </w:p>
        </w:tc>
      </w:tr>
      <w:tr w:rsidR="007E4F42" w14:paraId="1E58BB1C" w14:textId="77777777" w:rsidTr="00213D04">
        <w:trPr>
          <w:jc w:val="center"/>
        </w:trPr>
        <w:tc>
          <w:tcPr>
            <w:tcW w:w="1536" w:type="dxa"/>
            <w:vAlign w:val="center"/>
          </w:tcPr>
          <w:p w14:paraId="2678D4FE" w14:textId="77777777" w:rsidR="007E4F42" w:rsidRPr="00F63C9D" w:rsidRDefault="007E4F42" w:rsidP="00213D04">
            <w:pPr>
              <w:pStyle w:val="BodyText"/>
              <w:ind w:left="0"/>
              <w:rPr>
                <w:sz w:val="22"/>
              </w:rPr>
            </w:pPr>
            <w:r w:rsidRPr="00F63C9D">
              <w:rPr>
                <w:sz w:val="22"/>
              </w:rPr>
              <w:t>Users</w:t>
            </w:r>
          </w:p>
        </w:tc>
        <w:tc>
          <w:tcPr>
            <w:tcW w:w="7531" w:type="dxa"/>
            <w:vAlign w:val="center"/>
          </w:tcPr>
          <w:p w14:paraId="048FDE88" w14:textId="0C7338CF" w:rsidR="007E4F42" w:rsidRPr="00F63C9D" w:rsidRDefault="007E4F42" w:rsidP="00213D04">
            <w:pPr>
              <w:pStyle w:val="BodyText"/>
              <w:ind w:left="0"/>
              <w:rPr>
                <w:sz w:val="22"/>
              </w:rPr>
            </w:pPr>
            <w:r>
              <w:rPr>
                <w:sz w:val="22"/>
              </w:rPr>
              <w:t>Administrators</w:t>
            </w:r>
          </w:p>
        </w:tc>
      </w:tr>
      <w:tr w:rsidR="007E4F42" w14:paraId="6A14629F" w14:textId="77777777" w:rsidTr="00213D04">
        <w:trPr>
          <w:jc w:val="center"/>
        </w:trPr>
        <w:tc>
          <w:tcPr>
            <w:tcW w:w="1536" w:type="dxa"/>
            <w:vAlign w:val="center"/>
          </w:tcPr>
          <w:p w14:paraId="4D0EE163" w14:textId="77777777" w:rsidR="007E4F42" w:rsidRPr="00F63C9D" w:rsidRDefault="007E4F42" w:rsidP="00213D04">
            <w:pPr>
              <w:pStyle w:val="BodyText"/>
              <w:ind w:left="0"/>
              <w:rPr>
                <w:sz w:val="22"/>
              </w:rPr>
            </w:pPr>
            <w:r w:rsidRPr="00F63C9D">
              <w:rPr>
                <w:sz w:val="22"/>
              </w:rPr>
              <w:t>Preconditions</w:t>
            </w:r>
          </w:p>
        </w:tc>
        <w:tc>
          <w:tcPr>
            <w:tcW w:w="7531" w:type="dxa"/>
            <w:vAlign w:val="center"/>
          </w:tcPr>
          <w:p w14:paraId="55654F15" w14:textId="77777777" w:rsidR="002B030F" w:rsidRDefault="002B030F" w:rsidP="002B030F">
            <w:pPr>
              <w:pStyle w:val="BodyText"/>
              <w:ind w:left="0"/>
              <w:rPr>
                <w:sz w:val="22"/>
              </w:rPr>
            </w:pPr>
            <w:r>
              <w:rPr>
                <w:sz w:val="22"/>
              </w:rPr>
              <w:t>Administrator has an account in the admin portal</w:t>
            </w:r>
          </w:p>
          <w:p w14:paraId="4EE95FFE" w14:textId="2A97C0DB" w:rsidR="007E4F42" w:rsidRPr="00F63C9D" w:rsidRDefault="002B030F" w:rsidP="002B030F">
            <w:pPr>
              <w:pStyle w:val="BodyText"/>
              <w:ind w:left="0"/>
              <w:rPr>
                <w:sz w:val="22"/>
              </w:rPr>
            </w:pPr>
            <w:r>
              <w:rPr>
                <w:sz w:val="22"/>
              </w:rPr>
              <w:t>Administrator logged into the admin portal</w:t>
            </w:r>
          </w:p>
        </w:tc>
      </w:tr>
      <w:tr w:rsidR="007E4F42" w14:paraId="1D312A75" w14:textId="77777777" w:rsidTr="00213D04">
        <w:trPr>
          <w:jc w:val="center"/>
        </w:trPr>
        <w:tc>
          <w:tcPr>
            <w:tcW w:w="1536" w:type="dxa"/>
            <w:vAlign w:val="center"/>
          </w:tcPr>
          <w:p w14:paraId="2B185550" w14:textId="77777777" w:rsidR="007E4F42" w:rsidRPr="00F63C9D" w:rsidRDefault="007E4F42" w:rsidP="00213D04">
            <w:pPr>
              <w:pStyle w:val="BodyText"/>
              <w:ind w:left="0"/>
              <w:rPr>
                <w:sz w:val="22"/>
              </w:rPr>
            </w:pPr>
            <w:r w:rsidRPr="00F63C9D">
              <w:rPr>
                <w:sz w:val="22"/>
              </w:rPr>
              <w:t>Basic Course of events</w:t>
            </w:r>
          </w:p>
        </w:tc>
        <w:tc>
          <w:tcPr>
            <w:tcW w:w="7531" w:type="dxa"/>
            <w:vAlign w:val="center"/>
          </w:tcPr>
          <w:p w14:paraId="4912749F" w14:textId="77777777" w:rsidR="007E4F42" w:rsidRDefault="007E4F42" w:rsidP="00016D24">
            <w:pPr>
              <w:pStyle w:val="BodyText"/>
              <w:numPr>
                <w:ilvl w:val="0"/>
                <w:numId w:val="33"/>
              </w:numPr>
              <w:rPr>
                <w:sz w:val="22"/>
              </w:rPr>
            </w:pPr>
            <w:r>
              <w:rPr>
                <w:sz w:val="22"/>
              </w:rPr>
              <w:t>Administrator launch web browser</w:t>
            </w:r>
          </w:p>
          <w:p w14:paraId="4DB03D24" w14:textId="77777777" w:rsidR="007E4F42" w:rsidRDefault="007E4F42" w:rsidP="00016D24">
            <w:pPr>
              <w:pStyle w:val="BodyText"/>
              <w:numPr>
                <w:ilvl w:val="0"/>
                <w:numId w:val="33"/>
              </w:numPr>
              <w:rPr>
                <w:sz w:val="22"/>
              </w:rPr>
            </w:pPr>
            <w:r w:rsidRPr="007E4F42">
              <w:rPr>
                <w:sz w:val="22"/>
              </w:rPr>
              <w:t>Administrator goes to Contract Management System dashboard</w:t>
            </w:r>
          </w:p>
          <w:p w14:paraId="3AD8278C" w14:textId="77777777" w:rsidR="007E4F42" w:rsidRDefault="007E4F42" w:rsidP="00016D24">
            <w:pPr>
              <w:pStyle w:val="BodyText"/>
              <w:numPr>
                <w:ilvl w:val="0"/>
                <w:numId w:val="33"/>
              </w:numPr>
              <w:rPr>
                <w:sz w:val="22"/>
              </w:rPr>
            </w:pPr>
            <w:r w:rsidRPr="007E4F42">
              <w:rPr>
                <w:sz w:val="22"/>
              </w:rPr>
              <w:t xml:space="preserve">Administrator clicks admin </w:t>
            </w:r>
          </w:p>
          <w:p w14:paraId="7F4C844D" w14:textId="66648F3E" w:rsidR="007E4F42" w:rsidRPr="007E4F42" w:rsidRDefault="007E4F42" w:rsidP="00016D24">
            <w:pPr>
              <w:pStyle w:val="BodyText"/>
              <w:numPr>
                <w:ilvl w:val="0"/>
                <w:numId w:val="33"/>
              </w:numPr>
              <w:rPr>
                <w:sz w:val="22"/>
              </w:rPr>
            </w:pPr>
            <w:r w:rsidRPr="007E4F42">
              <w:rPr>
                <w:sz w:val="22"/>
              </w:rPr>
              <w:t>Administrator is redirected to admin portal login page</w:t>
            </w:r>
          </w:p>
          <w:p w14:paraId="357C8718" w14:textId="77777777" w:rsidR="007E4F42" w:rsidRDefault="007E4F42" w:rsidP="00016D24">
            <w:pPr>
              <w:pStyle w:val="BodyText"/>
              <w:numPr>
                <w:ilvl w:val="0"/>
                <w:numId w:val="30"/>
              </w:numPr>
              <w:rPr>
                <w:sz w:val="22"/>
              </w:rPr>
            </w:pPr>
            <w:r>
              <w:rPr>
                <w:sz w:val="22"/>
              </w:rPr>
              <w:t>Administrator logins</w:t>
            </w:r>
          </w:p>
          <w:p w14:paraId="012FADF4" w14:textId="7906431F" w:rsidR="007E4F42" w:rsidRPr="00F63C9D" w:rsidRDefault="007E4F42" w:rsidP="00016D24">
            <w:pPr>
              <w:pStyle w:val="BodyText"/>
              <w:numPr>
                <w:ilvl w:val="0"/>
                <w:numId w:val="30"/>
              </w:numPr>
              <w:rPr>
                <w:sz w:val="22"/>
              </w:rPr>
            </w:pPr>
            <w:r>
              <w:rPr>
                <w:sz w:val="22"/>
              </w:rPr>
              <w:t>Administrator search for the individual record and view the details</w:t>
            </w:r>
          </w:p>
        </w:tc>
      </w:tr>
    </w:tbl>
    <w:p w14:paraId="7EB1960A" w14:textId="77777777" w:rsidR="002B030F" w:rsidRDefault="002B030F" w:rsidP="002B030F">
      <w:pPr>
        <w:pStyle w:val="BodyText"/>
      </w:pPr>
    </w:p>
    <w:p w14:paraId="720A945C" w14:textId="77777777" w:rsidR="002B030F" w:rsidRDefault="002B030F">
      <w:pPr>
        <w:widowControl/>
        <w:spacing w:after="200" w:line="276" w:lineRule="auto"/>
        <w:rPr>
          <w:rFonts w:ascii="Arial" w:eastAsia="Verdana" w:hAnsi="Arial" w:cs="Arial"/>
          <w:color w:val="000000" w:themeColor="text1"/>
          <w:spacing w:val="-1"/>
          <w:lang w:eastAsia="zh-SG"/>
        </w:rPr>
      </w:pPr>
      <w:r>
        <w:br w:type="page"/>
      </w:r>
    </w:p>
    <w:p w14:paraId="7DD5EE06" w14:textId="651F04DE" w:rsidR="002B030F" w:rsidRDefault="002B030F" w:rsidP="00016D24">
      <w:pPr>
        <w:pStyle w:val="BodyText"/>
        <w:numPr>
          <w:ilvl w:val="0"/>
          <w:numId w:val="27"/>
        </w:numPr>
      </w:pPr>
      <w:r>
        <w:lastRenderedPageBreak/>
        <w:t>UC-7</w:t>
      </w:r>
    </w:p>
    <w:tbl>
      <w:tblPr>
        <w:tblStyle w:val="TableGrid"/>
        <w:tblW w:w="9067" w:type="dxa"/>
        <w:jc w:val="center"/>
        <w:tblLook w:val="04A0" w:firstRow="1" w:lastRow="0" w:firstColumn="1" w:lastColumn="0" w:noHBand="0" w:noVBand="1"/>
      </w:tblPr>
      <w:tblGrid>
        <w:gridCol w:w="1536"/>
        <w:gridCol w:w="7531"/>
      </w:tblGrid>
      <w:tr w:rsidR="002B030F" w14:paraId="012925DF" w14:textId="77777777" w:rsidTr="00213D04">
        <w:trPr>
          <w:jc w:val="center"/>
        </w:trPr>
        <w:tc>
          <w:tcPr>
            <w:tcW w:w="1536" w:type="dxa"/>
            <w:vAlign w:val="center"/>
          </w:tcPr>
          <w:p w14:paraId="131947B4" w14:textId="77777777" w:rsidR="002B030F" w:rsidRPr="00F63C9D" w:rsidRDefault="002B030F" w:rsidP="00213D04">
            <w:pPr>
              <w:pStyle w:val="BodyText"/>
              <w:ind w:left="0"/>
              <w:rPr>
                <w:b/>
                <w:sz w:val="22"/>
              </w:rPr>
            </w:pPr>
            <w:r w:rsidRPr="00F63C9D">
              <w:rPr>
                <w:b/>
                <w:sz w:val="22"/>
              </w:rPr>
              <w:t>Name</w:t>
            </w:r>
          </w:p>
        </w:tc>
        <w:tc>
          <w:tcPr>
            <w:tcW w:w="7531" w:type="dxa"/>
            <w:vAlign w:val="center"/>
          </w:tcPr>
          <w:p w14:paraId="4BE0910B" w14:textId="57BE0545" w:rsidR="002B030F" w:rsidRPr="00F63C9D" w:rsidRDefault="002B030F" w:rsidP="00213D04">
            <w:pPr>
              <w:pStyle w:val="BodyText"/>
              <w:ind w:left="0"/>
              <w:rPr>
                <w:b/>
                <w:sz w:val="22"/>
              </w:rPr>
            </w:pPr>
            <w:r w:rsidRPr="00F63C9D">
              <w:rPr>
                <w:b/>
                <w:sz w:val="22"/>
              </w:rPr>
              <w:t>UC-</w:t>
            </w:r>
            <w:r>
              <w:rPr>
                <w:b/>
                <w:sz w:val="22"/>
              </w:rPr>
              <w:t>7</w:t>
            </w:r>
            <w:r w:rsidRPr="00F63C9D">
              <w:rPr>
                <w:b/>
                <w:sz w:val="22"/>
              </w:rPr>
              <w:t>:</w:t>
            </w:r>
            <w:r>
              <w:rPr>
                <w:b/>
                <w:sz w:val="22"/>
              </w:rPr>
              <w:t xml:space="preserve"> Perform create contract record operation</w:t>
            </w:r>
          </w:p>
        </w:tc>
      </w:tr>
      <w:tr w:rsidR="002B030F" w14:paraId="50AB346C" w14:textId="77777777" w:rsidTr="00213D04">
        <w:trPr>
          <w:jc w:val="center"/>
        </w:trPr>
        <w:tc>
          <w:tcPr>
            <w:tcW w:w="1536" w:type="dxa"/>
            <w:vAlign w:val="center"/>
          </w:tcPr>
          <w:p w14:paraId="229E8B72" w14:textId="77777777" w:rsidR="002B030F" w:rsidRPr="00F63C9D" w:rsidRDefault="002B030F" w:rsidP="00213D04">
            <w:pPr>
              <w:pStyle w:val="BodyText"/>
              <w:ind w:left="0"/>
              <w:rPr>
                <w:sz w:val="22"/>
              </w:rPr>
            </w:pPr>
            <w:r w:rsidRPr="00F63C9D">
              <w:rPr>
                <w:sz w:val="22"/>
              </w:rPr>
              <w:t>Summary</w:t>
            </w:r>
          </w:p>
        </w:tc>
        <w:tc>
          <w:tcPr>
            <w:tcW w:w="7531" w:type="dxa"/>
            <w:vAlign w:val="center"/>
          </w:tcPr>
          <w:p w14:paraId="37584711" w14:textId="5D4CE1E7" w:rsidR="002B030F" w:rsidRPr="00F63C9D" w:rsidRDefault="002B030F" w:rsidP="00213D04">
            <w:pPr>
              <w:pStyle w:val="BodyText"/>
              <w:ind w:left="0"/>
              <w:rPr>
                <w:sz w:val="22"/>
              </w:rPr>
            </w:pPr>
            <w:r>
              <w:rPr>
                <w:sz w:val="22"/>
              </w:rPr>
              <w:t>Administrator can create a new contract record in the admin portal</w:t>
            </w:r>
          </w:p>
        </w:tc>
      </w:tr>
      <w:tr w:rsidR="002B030F" w14:paraId="4B4FC6D9" w14:textId="77777777" w:rsidTr="00213D04">
        <w:trPr>
          <w:jc w:val="center"/>
        </w:trPr>
        <w:tc>
          <w:tcPr>
            <w:tcW w:w="1536" w:type="dxa"/>
            <w:vAlign w:val="center"/>
          </w:tcPr>
          <w:p w14:paraId="53070247" w14:textId="77777777" w:rsidR="002B030F" w:rsidRPr="00F63C9D" w:rsidRDefault="002B030F" w:rsidP="00213D04">
            <w:pPr>
              <w:pStyle w:val="BodyText"/>
              <w:ind w:left="0"/>
              <w:rPr>
                <w:sz w:val="22"/>
              </w:rPr>
            </w:pPr>
            <w:r w:rsidRPr="00F63C9D">
              <w:rPr>
                <w:sz w:val="22"/>
              </w:rPr>
              <w:t>Rationale</w:t>
            </w:r>
          </w:p>
        </w:tc>
        <w:tc>
          <w:tcPr>
            <w:tcW w:w="7531" w:type="dxa"/>
            <w:vAlign w:val="center"/>
          </w:tcPr>
          <w:p w14:paraId="4EEF3EF9" w14:textId="1B824D55" w:rsidR="002B030F" w:rsidRPr="00F63C9D" w:rsidRDefault="002B030F" w:rsidP="00213D04">
            <w:pPr>
              <w:pStyle w:val="BodyText"/>
              <w:ind w:left="0"/>
              <w:rPr>
                <w:sz w:val="22"/>
              </w:rPr>
            </w:pPr>
            <w:r>
              <w:rPr>
                <w:sz w:val="22"/>
              </w:rPr>
              <w:t>To track the status of the newly created contract record</w:t>
            </w:r>
          </w:p>
        </w:tc>
      </w:tr>
      <w:tr w:rsidR="002B030F" w14:paraId="4FD55A1E" w14:textId="77777777" w:rsidTr="00213D04">
        <w:trPr>
          <w:jc w:val="center"/>
        </w:trPr>
        <w:tc>
          <w:tcPr>
            <w:tcW w:w="1536" w:type="dxa"/>
            <w:vAlign w:val="center"/>
          </w:tcPr>
          <w:p w14:paraId="4E8C5E5B" w14:textId="77777777" w:rsidR="002B030F" w:rsidRPr="00F63C9D" w:rsidRDefault="002B030F" w:rsidP="00213D04">
            <w:pPr>
              <w:pStyle w:val="BodyText"/>
              <w:ind w:left="0"/>
              <w:rPr>
                <w:sz w:val="22"/>
              </w:rPr>
            </w:pPr>
            <w:r w:rsidRPr="00F63C9D">
              <w:rPr>
                <w:sz w:val="22"/>
              </w:rPr>
              <w:t>Users</w:t>
            </w:r>
          </w:p>
        </w:tc>
        <w:tc>
          <w:tcPr>
            <w:tcW w:w="7531" w:type="dxa"/>
            <w:vAlign w:val="center"/>
          </w:tcPr>
          <w:p w14:paraId="7A0C95A2" w14:textId="77777777" w:rsidR="002B030F" w:rsidRPr="00F63C9D" w:rsidRDefault="002B030F" w:rsidP="00213D04">
            <w:pPr>
              <w:pStyle w:val="BodyText"/>
              <w:ind w:left="0"/>
              <w:rPr>
                <w:sz w:val="22"/>
              </w:rPr>
            </w:pPr>
            <w:r>
              <w:rPr>
                <w:sz w:val="22"/>
              </w:rPr>
              <w:t>Administrators</w:t>
            </w:r>
          </w:p>
        </w:tc>
      </w:tr>
      <w:tr w:rsidR="002B030F" w14:paraId="1301580E" w14:textId="77777777" w:rsidTr="00213D04">
        <w:trPr>
          <w:jc w:val="center"/>
        </w:trPr>
        <w:tc>
          <w:tcPr>
            <w:tcW w:w="1536" w:type="dxa"/>
            <w:vAlign w:val="center"/>
          </w:tcPr>
          <w:p w14:paraId="46EF0AE3" w14:textId="77777777" w:rsidR="002B030F" w:rsidRPr="00F63C9D" w:rsidRDefault="002B030F" w:rsidP="00213D04">
            <w:pPr>
              <w:pStyle w:val="BodyText"/>
              <w:ind w:left="0"/>
              <w:rPr>
                <w:sz w:val="22"/>
              </w:rPr>
            </w:pPr>
            <w:r w:rsidRPr="00F63C9D">
              <w:rPr>
                <w:sz w:val="22"/>
              </w:rPr>
              <w:t>Preconditions</w:t>
            </w:r>
          </w:p>
        </w:tc>
        <w:tc>
          <w:tcPr>
            <w:tcW w:w="7531" w:type="dxa"/>
            <w:vAlign w:val="center"/>
          </w:tcPr>
          <w:p w14:paraId="2AFEC07F" w14:textId="77777777" w:rsidR="002B030F" w:rsidRDefault="002B030F" w:rsidP="002B030F">
            <w:pPr>
              <w:pStyle w:val="BodyText"/>
              <w:ind w:left="0"/>
              <w:rPr>
                <w:sz w:val="22"/>
              </w:rPr>
            </w:pPr>
            <w:r>
              <w:rPr>
                <w:sz w:val="22"/>
              </w:rPr>
              <w:t>Administrator has an account in the admin portal</w:t>
            </w:r>
          </w:p>
          <w:p w14:paraId="5B818612" w14:textId="0A2B8F06" w:rsidR="002B030F" w:rsidRPr="00F63C9D" w:rsidRDefault="002B030F" w:rsidP="002B030F">
            <w:pPr>
              <w:pStyle w:val="BodyText"/>
              <w:ind w:left="0"/>
              <w:rPr>
                <w:sz w:val="22"/>
              </w:rPr>
            </w:pPr>
            <w:r>
              <w:rPr>
                <w:sz w:val="22"/>
              </w:rPr>
              <w:t>Administrator logged into the admin portal</w:t>
            </w:r>
          </w:p>
        </w:tc>
      </w:tr>
      <w:tr w:rsidR="002B030F" w14:paraId="17118577" w14:textId="77777777" w:rsidTr="00213D04">
        <w:trPr>
          <w:jc w:val="center"/>
        </w:trPr>
        <w:tc>
          <w:tcPr>
            <w:tcW w:w="1536" w:type="dxa"/>
            <w:vAlign w:val="center"/>
          </w:tcPr>
          <w:p w14:paraId="359BB9B3" w14:textId="77777777" w:rsidR="002B030F" w:rsidRPr="00F63C9D" w:rsidRDefault="002B030F" w:rsidP="00213D04">
            <w:pPr>
              <w:pStyle w:val="BodyText"/>
              <w:ind w:left="0"/>
              <w:rPr>
                <w:sz w:val="22"/>
              </w:rPr>
            </w:pPr>
            <w:r w:rsidRPr="00F63C9D">
              <w:rPr>
                <w:sz w:val="22"/>
              </w:rPr>
              <w:t>Basic Course of events</w:t>
            </w:r>
          </w:p>
        </w:tc>
        <w:tc>
          <w:tcPr>
            <w:tcW w:w="7531" w:type="dxa"/>
            <w:vAlign w:val="center"/>
          </w:tcPr>
          <w:p w14:paraId="53EE4931" w14:textId="77777777" w:rsidR="00E9587A" w:rsidRDefault="002B030F" w:rsidP="00016D24">
            <w:pPr>
              <w:pStyle w:val="BodyText"/>
              <w:numPr>
                <w:ilvl w:val="0"/>
                <w:numId w:val="34"/>
              </w:numPr>
              <w:rPr>
                <w:sz w:val="22"/>
              </w:rPr>
            </w:pPr>
            <w:r>
              <w:rPr>
                <w:sz w:val="22"/>
              </w:rPr>
              <w:t>Administrator launch web browser</w:t>
            </w:r>
          </w:p>
          <w:p w14:paraId="074ABD12" w14:textId="77777777" w:rsidR="00E9587A" w:rsidRDefault="002B030F" w:rsidP="00016D24">
            <w:pPr>
              <w:pStyle w:val="BodyText"/>
              <w:numPr>
                <w:ilvl w:val="0"/>
                <w:numId w:val="34"/>
              </w:numPr>
              <w:rPr>
                <w:sz w:val="22"/>
              </w:rPr>
            </w:pPr>
            <w:r w:rsidRPr="00E9587A">
              <w:rPr>
                <w:sz w:val="22"/>
              </w:rPr>
              <w:t>Administrator goes to Contract Management System dashboard</w:t>
            </w:r>
          </w:p>
          <w:p w14:paraId="3C2CE5EF" w14:textId="77777777" w:rsidR="00E9587A" w:rsidRDefault="002B030F" w:rsidP="00016D24">
            <w:pPr>
              <w:pStyle w:val="BodyText"/>
              <w:numPr>
                <w:ilvl w:val="0"/>
                <w:numId w:val="34"/>
              </w:numPr>
              <w:rPr>
                <w:sz w:val="22"/>
              </w:rPr>
            </w:pPr>
            <w:r w:rsidRPr="00E9587A">
              <w:rPr>
                <w:sz w:val="22"/>
              </w:rPr>
              <w:t xml:space="preserve">Administrator clicks admin </w:t>
            </w:r>
          </w:p>
          <w:p w14:paraId="297BBBD5" w14:textId="0D421BB0" w:rsidR="002B030F" w:rsidRPr="00E9587A" w:rsidRDefault="002B030F" w:rsidP="00016D24">
            <w:pPr>
              <w:pStyle w:val="BodyText"/>
              <w:numPr>
                <w:ilvl w:val="0"/>
                <w:numId w:val="34"/>
              </w:numPr>
              <w:rPr>
                <w:sz w:val="22"/>
              </w:rPr>
            </w:pPr>
            <w:r w:rsidRPr="00E9587A">
              <w:rPr>
                <w:sz w:val="22"/>
              </w:rPr>
              <w:t>Administrator is redirected to admin portal login page</w:t>
            </w:r>
          </w:p>
          <w:p w14:paraId="0AE1A8D5" w14:textId="77777777" w:rsidR="002B030F" w:rsidRDefault="002B030F" w:rsidP="00016D24">
            <w:pPr>
              <w:pStyle w:val="BodyText"/>
              <w:numPr>
                <w:ilvl w:val="0"/>
                <w:numId w:val="34"/>
              </w:numPr>
              <w:rPr>
                <w:sz w:val="22"/>
              </w:rPr>
            </w:pPr>
            <w:r>
              <w:rPr>
                <w:sz w:val="22"/>
              </w:rPr>
              <w:t>Administrator logins</w:t>
            </w:r>
          </w:p>
          <w:p w14:paraId="0E16ADAD" w14:textId="1AF8660A" w:rsidR="002B030F" w:rsidRPr="00F63C9D" w:rsidRDefault="002B030F" w:rsidP="00016D24">
            <w:pPr>
              <w:pStyle w:val="BodyText"/>
              <w:numPr>
                <w:ilvl w:val="0"/>
                <w:numId w:val="34"/>
              </w:numPr>
              <w:rPr>
                <w:sz w:val="22"/>
              </w:rPr>
            </w:pPr>
            <w:r>
              <w:rPr>
                <w:sz w:val="22"/>
              </w:rPr>
              <w:t>Administrator creates a new contract record</w:t>
            </w:r>
          </w:p>
        </w:tc>
      </w:tr>
    </w:tbl>
    <w:p w14:paraId="04C2D5F2" w14:textId="77777777" w:rsidR="002B030F" w:rsidRDefault="002B030F" w:rsidP="002B030F">
      <w:pPr>
        <w:pStyle w:val="BodyText"/>
        <w:ind w:left="0"/>
      </w:pPr>
    </w:p>
    <w:p w14:paraId="40BE36CB" w14:textId="1398EE4B" w:rsidR="002B030F" w:rsidRDefault="002B030F" w:rsidP="00016D24">
      <w:pPr>
        <w:pStyle w:val="BodyText"/>
        <w:numPr>
          <w:ilvl w:val="0"/>
          <w:numId w:val="27"/>
        </w:numPr>
      </w:pPr>
      <w:r>
        <w:t>UC-8</w:t>
      </w:r>
    </w:p>
    <w:tbl>
      <w:tblPr>
        <w:tblStyle w:val="TableGrid"/>
        <w:tblW w:w="9067" w:type="dxa"/>
        <w:jc w:val="center"/>
        <w:tblLook w:val="04A0" w:firstRow="1" w:lastRow="0" w:firstColumn="1" w:lastColumn="0" w:noHBand="0" w:noVBand="1"/>
      </w:tblPr>
      <w:tblGrid>
        <w:gridCol w:w="1536"/>
        <w:gridCol w:w="7531"/>
      </w:tblGrid>
      <w:tr w:rsidR="002B030F" w14:paraId="758542A1" w14:textId="77777777" w:rsidTr="00213D04">
        <w:trPr>
          <w:jc w:val="center"/>
        </w:trPr>
        <w:tc>
          <w:tcPr>
            <w:tcW w:w="1536" w:type="dxa"/>
            <w:vAlign w:val="center"/>
          </w:tcPr>
          <w:p w14:paraId="5C48E2E9" w14:textId="77777777" w:rsidR="002B030F" w:rsidRPr="00F63C9D" w:rsidRDefault="002B030F" w:rsidP="00213D04">
            <w:pPr>
              <w:pStyle w:val="BodyText"/>
              <w:ind w:left="0"/>
              <w:rPr>
                <w:b/>
                <w:sz w:val="22"/>
              </w:rPr>
            </w:pPr>
            <w:r w:rsidRPr="00F63C9D">
              <w:rPr>
                <w:b/>
                <w:sz w:val="22"/>
              </w:rPr>
              <w:t>Name</w:t>
            </w:r>
          </w:p>
        </w:tc>
        <w:tc>
          <w:tcPr>
            <w:tcW w:w="7531" w:type="dxa"/>
            <w:vAlign w:val="center"/>
          </w:tcPr>
          <w:p w14:paraId="7335E453" w14:textId="7F71FCE3" w:rsidR="002B030F" w:rsidRPr="00F63C9D" w:rsidRDefault="002B030F" w:rsidP="00213D04">
            <w:pPr>
              <w:pStyle w:val="BodyText"/>
              <w:ind w:left="0"/>
              <w:rPr>
                <w:b/>
                <w:sz w:val="22"/>
              </w:rPr>
            </w:pPr>
            <w:r w:rsidRPr="00F63C9D">
              <w:rPr>
                <w:b/>
                <w:sz w:val="22"/>
              </w:rPr>
              <w:t>UC-</w:t>
            </w:r>
            <w:r w:rsidR="007A7F73">
              <w:rPr>
                <w:b/>
                <w:sz w:val="22"/>
              </w:rPr>
              <w:t>8</w:t>
            </w:r>
            <w:r w:rsidRPr="00F63C9D">
              <w:rPr>
                <w:b/>
                <w:sz w:val="22"/>
              </w:rPr>
              <w:t>:</w:t>
            </w:r>
            <w:r>
              <w:rPr>
                <w:b/>
                <w:sz w:val="22"/>
              </w:rPr>
              <w:t xml:space="preserve"> Perform </w:t>
            </w:r>
            <w:r w:rsidR="007A7F73">
              <w:rPr>
                <w:b/>
                <w:sz w:val="22"/>
              </w:rPr>
              <w:t>update</w:t>
            </w:r>
            <w:r>
              <w:rPr>
                <w:b/>
                <w:sz w:val="22"/>
              </w:rPr>
              <w:t xml:space="preserve"> contract record operation</w:t>
            </w:r>
          </w:p>
        </w:tc>
      </w:tr>
      <w:tr w:rsidR="002B030F" w14:paraId="0E575496" w14:textId="77777777" w:rsidTr="00213D04">
        <w:trPr>
          <w:jc w:val="center"/>
        </w:trPr>
        <w:tc>
          <w:tcPr>
            <w:tcW w:w="1536" w:type="dxa"/>
            <w:vAlign w:val="center"/>
          </w:tcPr>
          <w:p w14:paraId="145A0BB5" w14:textId="77777777" w:rsidR="002B030F" w:rsidRPr="00F63C9D" w:rsidRDefault="002B030F" w:rsidP="00213D04">
            <w:pPr>
              <w:pStyle w:val="BodyText"/>
              <w:ind w:left="0"/>
              <w:rPr>
                <w:sz w:val="22"/>
              </w:rPr>
            </w:pPr>
            <w:r w:rsidRPr="00F63C9D">
              <w:rPr>
                <w:sz w:val="22"/>
              </w:rPr>
              <w:t>Summary</w:t>
            </w:r>
          </w:p>
        </w:tc>
        <w:tc>
          <w:tcPr>
            <w:tcW w:w="7531" w:type="dxa"/>
            <w:vAlign w:val="center"/>
          </w:tcPr>
          <w:p w14:paraId="5D7FE3E9" w14:textId="084AF71A" w:rsidR="002B030F" w:rsidRPr="00F63C9D" w:rsidRDefault="002B030F" w:rsidP="00213D04">
            <w:pPr>
              <w:pStyle w:val="BodyText"/>
              <w:ind w:left="0"/>
              <w:rPr>
                <w:sz w:val="22"/>
              </w:rPr>
            </w:pPr>
            <w:r>
              <w:rPr>
                <w:sz w:val="22"/>
              </w:rPr>
              <w:t xml:space="preserve">Administrator can </w:t>
            </w:r>
            <w:r w:rsidR="007A7F73">
              <w:rPr>
                <w:sz w:val="22"/>
              </w:rPr>
              <w:t>update an existing contract</w:t>
            </w:r>
            <w:r>
              <w:rPr>
                <w:sz w:val="22"/>
              </w:rPr>
              <w:t xml:space="preserve"> record in the admin portal</w:t>
            </w:r>
          </w:p>
        </w:tc>
      </w:tr>
      <w:tr w:rsidR="002B030F" w14:paraId="6C6B38F2" w14:textId="77777777" w:rsidTr="00213D04">
        <w:trPr>
          <w:jc w:val="center"/>
        </w:trPr>
        <w:tc>
          <w:tcPr>
            <w:tcW w:w="1536" w:type="dxa"/>
            <w:vAlign w:val="center"/>
          </w:tcPr>
          <w:p w14:paraId="4754CA65" w14:textId="77777777" w:rsidR="002B030F" w:rsidRPr="00F63C9D" w:rsidRDefault="002B030F" w:rsidP="00213D04">
            <w:pPr>
              <w:pStyle w:val="BodyText"/>
              <w:ind w:left="0"/>
              <w:rPr>
                <w:sz w:val="22"/>
              </w:rPr>
            </w:pPr>
            <w:r w:rsidRPr="00F63C9D">
              <w:rPr>
                <w:sz w:val="22"/>
              </w:rPr>
              <w:t>Rationale</w:t>
            </w:r>
          </w:p>
        </w:tc>
        <w:tc>
          <w:tcPr>
            <w:tcW w:w="7531" w:type="dxa"/>
            <w:vAlign w:val="center"/>
          </w:tcPr>
          <w:p w14:paraId="1AE55E9C" w14:textId="7C0E7638" w:rsidR="002B030F" w:rsidRPr="00F63C9D" w:rsidRDefault="007A7F73" w:rsidP="00213D04">
            <w:pPr>
              <w:pStyle w:val="BodyText"/>
              <w:ind w:left="0"/>
              <w:rPr>
                <w:sz w:val="22"/>
              </w:rPr>
            </w:pPr>
            <w:r>
              <w:rPr>
                <w:sz w:val="22"/>
              </w:rPr>
              <w:t xml:space="preserve">To allow changes to be made to the contract record in the event there is wrong information </w:t>
            </w:r>
          </w:p>
        </w:tc>
      </w:tr>
      <w:tr w:rsidR="002B030F" w14:paraId="3A45CAD7" w14:textId="77777777" w:rsidTr="00213D04">
        <w:trPr>
          <w:jc w:val="center"/>
        </w:trPr>
        <w:tc>
          <w:tcPr>
            <w:tcW w:w="1536" w:type="dxa"/>
            <w:vAlign w:val="center"/>
          </w:tcPr>
          <w:p w14:paraId="6874978B" w14:textId="77777777" w:rsidR="002B030F" w:rsidRPr="00F63C9D" w:rsidRDefault="002B030F" w:rsidP="00213D04">
            <w:pPr>
              <w:pStyle w:val="BodyText"/>
              <w:ind w:left="0"/>
              <w:rPr>
                <w:sz w:val="22"/>
              </w:rPr>
            </w:pPr>
            <w:r w:rsidRPr="00F63C9D">
              <w:rPr>
                <w:sz w:val="22"/>
              </w:rPr>
              <w:t>Users</w:t>
            </w:r>
          </w:p>
        </w:tc>
        <w:tc>
          <w:tcPr>
            <w:tcW w:w="7531" w:type="dxa"/>
            <w:vAlign w:val="center"/>
          </w:tcPr>
          <w:p w14:paraId="5BE6A49C" w14:textId="77777777" w:rsidR="002B030F" w:rsidRPr="00F63C9D" w:rsidRDefault="002B030F" w:rsidP="00213D04">
            <w:pPr>
              <w:pStyle w:val="BodyText"/>
              <w:ind w:left="0"/>
              <w:rPr>
                <w:sz w:val="22"/>
              </w:rPr>
            </w:pPr>
            <w:r>
              <w:rPr>
                <w:sz w:val="22"/>
              </w:rPr>
              <w:t>Administrators</w:t>
            </w:r>
          </w:p>
        </w:tc>
      </w:tr>
      <w:tr w:rsidR="002B030F" w14:paraId="5E7F6391" w14:textId="77777777" w:rsidTr="00213D04">
        <w:trPr>
          <w:jc w:val="center"/>
        </w:trPr>
        <w:tc>
          <w:tcPr>
            <w:tcW w:w="1536" w:type="dxa"/>
            <w:vAlign w:val="center"/>
          </w:tcPr>
          <w:p w14:paraId="22836F9A" w14:textId="77777777" w:rsidR="002B030F" w:rsidRPr="00F63C9D" w:rsidRDefault="002B030F" w:rsidP="00213D04">
            <w:pPr>
              <w:pStyle w:val="BodyText"/>
              <w:ind w:left="0"/>
              <w:rPr>
                <w:sz w:val="22"/>
              </w:rPr>
            </w:pPr>
            <w:r w:rsidRPr="00F63C9D">
              <w:rPr>
                <w:sz w:val="22"/>
              </w:rPr>
              <w:t>Preconditions</w:t>
            </w:r>
          </w:p>
        </w:tc>
        <w:tc>
          <w:tcPr>
            <w:tcW w:w="7531" w:type="dxa"/>
            <w:vAlign w:val="center"/>
          </w:tcPr>
          <w:p w14:paraId="275D2417" w14:textId="77777777" w:rsidR="002B030F" w:rsidRDefault="002B030F" w:rsidP="00213D04">
            <w:pPr>
              <w:pStyle w:val="BodyText"/>
              <w:ind w:left="0"/>
              <w:rPr>
                <w:sz w:val="22"/>
              </w:rPr>
            </w:pPr>
            <w:r>
              <w:rPr>
                <w:sz w:val="22"/>
              </w:rPr>
              <w:t>Administrator has an account in the admin portal</w:t>
            </w:r>
          </w:p>
          <w:p w14:paraId="3B3E4239" w14:textId="77777777" w:rsidR="002B030F" w:rsidRPr="00F63C9D" w:rsidRDefault="002B030F" w:rsidP="00213D04">
            <w:pPr>
              <w:pStyle w:val="BodyText"/>
              <w:ind w:left="0"/>
              <w:rPr>
                <w:sz w:val="22"/>
              </w:rPr>
            </w:pPr>
            <w:r>
              <w:rPr>
                <w:sz w:val="22"/>
              </w:rPr>
              <w:t>Administrator logged into the admin portal</w:t>
            </w:r>
          </w:p>
        </w:tc>
      </w:tr>
      <w:tr w:rsidR="002B030F" w14:paraId="752DE8D0" w14:textId="77777777" w:rsidTr="00213D04">
        <w:trPr>
          <w:jc w:val="center"/>
        </w:trPr>
        <w:tc>
          <w:tcPr>
            <w:tcW w:w="1536" w:type="dxa"/>
            <w:vAlign w:val="center"/>
          </w:tcPr>
          <w:p w14:paraId="581B89DE" w14:textId="77777777" w:rsidR="002B030F" w:rsidRPr="00F63C9D" w:rsidRDefault="002B030F" w:rsidP="00213D04">
            <w:pPr>
              <w:pStyle w:val="BodyText"/>
              <w:ind w:left="0"/>
              <w:rPr>
                <w:sz w:val="22"/>
              </w:rPr>
            </w:pPr>
            <w:r w:rsidRPr="00F63C9D">
              <w:rPr>
                <w:sz w:val="22"/>
              </w:rPr>
              <w:t>Basic Course of events</w:t>
            </w:r>
          </w:p>
        </w:tc>
        <w:tc>
          <w:tcPr>
            <w:tcW w:w="7531" w:type="dxa"/>
            <w:vAlign w:val="center"/>
          </w:tcPr>
          <w:p w14:paraId="6BCB26FB" w14:textId="77777777" w:rsidR="00840125" w:rsidRDefault="002B030F" w:rsidP="00016D24">
            <w:pPr>
              <w:pStyle w:val="BodyText"/>
              <w:numPr>
                <w:ilvl w:val="0"/>
                <w:numId w:val="35"/>
              </w:numPr>
              <w:rPr>
                <w:sz w:val="22"/>
              </w:rPr>
            </w:pPr>
            <w:r>
              <w:rPr>
                <w:sz w:val="22"/>
              </w:rPr>
              <w:t>Administrator launch web browser</w:t>
            </w:r>
          </w:p>
          <w:p w14:paraId="5564FA72" w14:textId="77777777" w:rsidR="00840125" w:rsidRDefault="002B030F" w:rsidP="00016D24">
            <w:pPr>
              <w:pStyle w:val="BodyText"/>
              <w:numPr>
                <w:ilvl w:val="0"/>
                <w:numId w:val="35"/>
              </w:numPr>
              <w:rPr>
                <w:sz w:val="22"/>
              </w:rPr>
            </w:pPr>
            <w:r w:rsidRPr="00840125">
              <w:rPr>
                <w:sz w:val="22"/>
              </w:rPr>
              <w:t>Administrator goes to Contract Management System dashboard</w:t>
            </w:r>
          </w:p>
          <w:p w14:paraId="57E6939E" w14:textId="77777777" w:rsidR="00840125" w:rsidRDefault="002B030F" w:rsidP="00016D24">
            <w:pPr>
              <w:pStyle w:val="BodyText"/>
              <w:numPr>
                <w:ilvl w:val="0"/>
                <w:numId w:val="35"/>
              </w:numPr>
              <w:rPr>
                <w:sz w:val="22"/>
              </w:rPr>
            </w:pPr>
            <w:r w:rsidRPr="00840125">
              <w:rPr>
                <w:sz w:val="22"/>
              </w:rPr>
              <w:t xml:space="preserve">Administrator clicks admin </w:t>
            </w:r>
          </w:p>
          <w:p w14:paraId="3D14F496" w14:textId="77777777" w:rsidR="00840125" w:rsidRDefault="002B030F" w:rsidP="00016D24">
            <w:pPr>
              <w:pStyle w:val="BodyText"/>
              <w:numPr>
                <w:ilvl w:val="0"/>
                <w:numId w:val="35"/>
              </w:numPr>
              <w:rPr>
                <w:sz w:val="22"/>
              </w:rPr>
            </w:pPr>
            <w:r w:rsidRPr="00840125">
              <w:rPr>
                <w:sz w:val="22"/>
              </w:rPr>
              <w:t>Administrator is redirected to admin portal login page</w:t>
            </w:r>
          </w:p>
          <w:p w14:paraId="06E1F954" w14:textId="32BA2400" w:rsidR="00840125" w:rsidRDefault="002B030F" w:rsidP="00016D24">
            <w:pPr>
              <w:pStyle w:val="BodyText"/>
              <w:numPr>
                <w:ilvl w:val="0"/>
                <w:numId w:val="35"/>
              </w:numPr>
              <w:rPr>
                <w:sz w:val="22"/>
              </w:rPr>
            </w:pPr>
            <w:r w:rsidRPr="00840125">
              <w:rPr>
                <w:sz w:val="22"/>
              </w:rPr>
              <w:t>Administrator logins</w:t>
            </w:r>
          </w:p>
          <w:p w14:paraId="2A03E73F" w14:textId="1BA06CD6" w:rsidR="00FB1E2C" w:rsidRPr="00FB1E2C" w:rsidRDefault="00FB1E2C" w:rsidP="00016D24">
            <w:pPr>
              <w:pStyle w:val="BodyText"/>
              <w:numPr>
                <w:ilvl w:val="0"/>
                <w:numId w:val="35"/>
              </w:numPr>
              <w:rPr>
                <w:sz w:val="22"/>
              </w:rPr>
            </w:pPr>
            <w:r w:rsidRPr="00840125">
              <w:rPr>
                <w:sz w:val="22"/>
              </w:rPr>
              <w:t>Administrator search for that particular contract record</w:t>
            </w:r>
          </w:p>
          <w:p w14:paraId="3FAD449C" w14:textId="392977B4" w:rsidR="002B030F" w:rsidRPr="00840125" w:rsidRDefault="002B030F" w:rsidP="00016D24">
            <w:pPr>
              <w:pStyle w:val="BodyText"/>
              <w:numPr>
                <w:ilvl w:val="0"/>
                <w:numId w:val="35"/>
              </w:numPr>
              <w:rPr>
                <w:sz w:val="22"/>
              </w:rPr>
            </w:pPr>
            <w:r w:rsidRPr="00840125">
              <w:rPr>
                <w:sz w:val="22"/>
              </w:rPr>
              <w:t>Administrator</w:t>
            </w:r>
            <w:r w:rsidR="007A7F73" w:rsidRPr="00840125">
              <w:rPr>
                <w:sz w:val="22"/>
              </w:rPr>
              <w:t xml:space="preserve"> updates an existing contract record</w:t>
            </w:r>
          </w:p>
        </w:tc>
      </w:tr>
    </w:tbl>
    <w:p w14:paraId="7F3AEDB1" w14:textId="77777777" w:rsidR="007A7F73" w:rsidRDefault="007A7F73" w:rsidP="007A7F73">
      <w:pPr>
        <w:pStyle w:val="BodyText"/>
        <w:ind w:left="0"/>
      </w:pPr>
    </w:p>
    <w:p w14:paraId="12BD8AE7" w14:textId="41A8B029" w:rsidR="007A7F73" w:rsidRDefault="007A7F73" w:rsidP="00016D24">
      <w:pPr>
        <w:pStyle w:val="BodyText"/>
        <w:numPr>
          <w:ilvl w:val="0"/>
          <w:numId w:val="27"/>
        </w:numPr>
      </w:pPr>
      <w:r>
        <w:t>UC-9</w:t>
      </w:r>
    </w:p>
    <w:tbl>
      <w:tblPr>
        <w:tblStyle w:val="TableGrid"/>
        <w:tblW w:w="9067" w:type="dxa"/>
        <w:jc w:val="center"/>
        <w:tblLook w:val="04A0" w:firstRow="1" w:lastRow="0" w:firstColumn="1" w:lastColumn="0" w:noHBand="0" w:noVBand="1"/>
      </w:tblPr>
      <w:tblGrid>
        <w:gridCol w:w="1536"/>
        <w:gridCol w:w="7531"/>
      </w:tblGrid>
      <w:tr w:rsidR="007A7F73" w14:paraId="50D6F95C" w14:textId="77777777" w:rsidTr="00213D04">
        <w:trPr>
          <w:jc w:val="center"/>
        </w:trPr>
        <w:tc>
          <w:tcPr>
            <w:tcW w:w="1536" w:type="dxa"/>
            <w:vAlign w:val="center"/>
          </w:tcPr>
          <w:p w14:paraId="0C866D1A" w14:textId="77777777" w:rsidR="007A7F73" w:rsidRPr="00F63C9D" w:rsidRDefault="007A7F73" w:rsidP="00213D04">
            <w:pPr>
              <w:pStyle w:val="BodyText"/>
              <w:ind w:left="0"/>
              <w:rPr>
                <w:b/>
                <w:sz w:val="22"/>
              </w:rPr>
            </w:pPr>
            <w:r w:rsidRPr="00F63C9D">
              <w:rPr>
                <w:b/>
                <w:sz w:val="22"/>
              </w:rPr>
              <w:t>Name</w:t>
            </w:r>
          </w:p>
        </w:tc>
        <w:tc>
          <w:tcPr>
            <w:tcW w:w="7531" w:type="dxa"/>
            <w:vAlign w:val="center"/>
          </w:tcPr>
          <w:p w14:paraId="1C14463B" w14:textId="186612E7" w:rsidR="007A7F73" w:rsidRPr="00F63C9D" w:rsidRDefault="007A7F73" w:rsidP="00213D04">
            <w:pPr>
              <w:pStyle w:val="BodyText"/>
              <w:ind w:left="0"/>
              <w:rPr>
                <w:b/>
                <w:sz w:val="22"/>
              </w:rPr>
            </w:pPr>
            <w:r w:rsidRPr="00F63C9D">
              <w:rPr>
                <w:b/>
                <w:sz w:val="22"/>
              </w:rPr>
              <w:t>UC-</w:t>
            </w:r>
            <w:r w:rsidR="00E9587A">
              <w:rPr>
                <w:b/>
                <w:sz w:val="22"/>
              </w:rPr>
              <w:t>9</w:t>
            </w:r>
            <w:r w:rsidRPr="00F63C9D">
              <w:rPr>
                <w:b/>
                <w:sz w:val="22"/>
              </w:rPr>
              <w:t>:</w:t>
            </w:r>
            <w:r>
              <w:rPr>
                <w:b/>
                <w:sz w:val="22"/>
              </w:rPr>
              <w:t xml:space="preserve"> Perform </w:t>
            </w:r>
            <w:r w:rsidR="00E9587A">
              <w:rPr>
                <w:b/>
                <w:sz w:val="22"/>
              </w:rPr>
              <w:t>delete</w:t>
            </w:r>
            <w:r>
              <w:rPr>
                <w:b/>
                <w:sz w:val="22"/>
              </w:rPr>
              <w:t xml:space="preserve"> contract record operation</w:t>
            </w:r>
          </w:p>
        </w:tc>
      </w:tr>
      <w:tr w:rsidR="007A7F73" w14:paraId="04AB015F" w14:textId="77777777" w:rsidTr="00213D04">
        <w:trPr>
          <w:jc w:val="center"/>
        </w:trPr>
        <w:tc>
          <w:tcPr>
            <w:tcW w:w="1536" w:type="dxa"/>
            <w:vAlign w:val="center"/>
          </w:tcPr>
          <w:p w14:paraId="6229138A" w14:textId="77777777" w:rsidR="007A7F73" w:rsidRPr="00F63C9D" w:rsidRDefault="007A7F73" w:rsidP="00213D04">
            <w:pPr>
              <w:pStyle w:val="BodyText"/>
              <w:ind w:left="0"/>
              <w:rPr>
                <w:sz w:val="22"/>
              </w:rPr>
            </w:pPr>
            <w:r w:rsidRPr="00F63C9D">
              <w:rPr>
                <w:sz w:val="22"/>
              </w:rPr>
              <w:t>Summary</w:t>
            </w:r>
          </w:p>
        </w:tc>
        <w:tc>
          <w:tcPr>
            <w:tcW w:w="7531" w:type="dxa"/>
            <w:vAlign w:val="center"/>
          </w:tcPr>
          <w:p w14:paraId="5CDF7C28" w14:textId="71CEBC6C" w:rsidR="007A7F73" w:rsidRPr="00F63C9D" w:rsidRDefault="007A7F73" w:rsidP="00213D04">
            <w:pPr>
              <w:pStyle w:val="BodyText"/>
              <w:ind w:left="0"/>
              <w:rPr>
                <w:sz w:val="22"/>
              </w:rPr>
            </w:pPr>
            <w:r>
              <w:rPr>
                <w:sz w:val="22"/>
              </w:rPr>
              <w:t xml:space="preserve">Administrator can </w:t>
            </w:r>
            <w:r w:rsidR="00E9587A">
              <w:rPr>
                <w:sz w:val="22"/>
              </w:rPr>
              <w:t>delete</w:t>
            </w:r>
            <w:r>
              <w:rPr>
                <w:sz w:val="22"/>
              </w:rPr>
              <w:t xml:space="preserve"> an existing contract record in the admin portal</w:t>
            </w:r>
          </w:p>
        </w:tc>
      </w:tr>
      <w:tr w:rsidR="007A7F73" w14:paraId="1A9827EE" w14:textId="77777777" w:rsidTr="00213D04">
        <w:trPr>
          <w:jc w:val="center"/>
        </w:trPr>
        <w:tc>
          <w:tcPr>
            <w:tcW w:w="1536" w:type="dxa"/>
            <w:vAlign w:val="center"/>
          </w:tcPr>
          <w:p w14:paraId="2F605023" w14:textId="77777777" w:rsidR="007A7F73" w:rsidRPr="00F63C9D" w:rsidRDefault="007A7F73" w:rsidP="00213D04">
            <w:pPr>
              <w:pStyle w:val="BodyText"/>
              <w:ind w:left="0"/>
              <w:rPr>
                <w:sz w:val="22"/>
              </w:rPr>
            </w:pPr>
            <w:r w:rsidRPr="00F63C9D">
              <w:rPr>
                <w:sz w:val="22"/>
              </w:rPr>
              <w:t>Rationale</w:t>
            </w:r>
          </w:p>
        </w:tc>
        <w:tc>
          <w:tcPr>
            <w:tcW w:w="7531" w:type="dxa"/>
            <w:vAlign w:val="center"/>
          </w:tcPr>
          <w:p w14:paraId="1CEF1227" w14:textId="18556D38" w:rsidR="007A7F73" w:rsidRPr="00F63C9D" w:rsidRDefault="007A7F73" w:rsidP="00213D04">
            <w:pPr>
              <w:pStyle w:val="BodyText"/>
              <w:ind w:left="0"/>
              <w:rPr>
                <w:sz w:val="22"/>
              </w:rPr>
            </w:pPr>
            <w:r>
              <w:rPr>
                <w:sz w:val="22"/>
              </w:rPr>
              <w:t xml:space="preserve">To allow </w:t>
            </w:r>
            <w:r w:rsidR="00E9587A">
              <w:rPr>
                <w:sz w:val="22"/>
              </w:rPr>
              <w:t>contract records to be deleted if there is a need to delete</w:t>
            </w:r>
            <w:r>
              <w:rPr>
                <w:sz w:val="22"/>
              </w:rPr>
              <w:t xml:space="preserve"> </w:t>
            </w:r>
          </w:p>
        </w:tc>
      </w:tr>
      <w:tr w:rsidR="007A7F73" w14:paraId="63CA014C" w14:textId="77777777" w:rsidTr="00213D04">
        <w:trPr>
          <w:jc w:val="center"/>
        </w:trPr>
        <w:tc>
          <w:tcPr>
            <w:tcW w:w="1536" w:type="dxa"/>
            <w:vAlign w:val="center"/>
          </w:tcPr>
          <w:p w14:paraId="5A408D0E" w14:textId="77777777" w:rsidR="007A7F73" w:rsidRPr="00F63C9D" w:rsidRDefault="007A7F73" w:rsidP="00213D04">
            <w:pPr>
              <w:pStyle w:val="BodyText"/>
              <w:ind w:left="0"/>
              <w:rPr>
                <w:sz w:val="22"/>
              </w:rPr>
            </w:pPr>
            <w:r w:rsidRPr="00F63C9D">
              <w:rPr>
                <w:sz w:val="22"/>
              </w:rPr>
              <w:t>Users</w:t>
            </w:r>
          </w:p>
        </w:tc>
        <w:tc>
          <w:tcPr>
            <w:tcW w:w="7531" w:type="dxa"/>
            <w:vAlign w:val="center"/>
          </w:tcPr>
          <w:p w14:paraId="797049BE" w14:textId="77777777" w:rsidR="007A7F73" w:rsidRPr="00F63C9D" w:rsidRDefault="007A7F73" w:rsidP="00213D04">
            <w:pPr>
              <w:pStyle w:val="BodyText"/>
              <w:ind w:left="0"/>
              <w:rPr>
                <w:sz w:val="22"/>
              </w:rPr>
            </w:pPr>
            <w:r>
              <w:rPr>
                <w:sz w:val="22"/>
              </w:rPr>
              <w:t>Administrators</w:t>
            </w:r>
          </w:p>
        </w:tc>
      </w:tr>
      <w:tr w:rsidR="007A7F73" w14:paraId="4188B02E" w14:textId="77777777" w:rsidTr="00213D04">
        <w:trPr>
          <w:jc w:val="center"/>
        </w:trPr>
        <w:tc>
          <w:tcPr>
            <w:tcW w:w="1536" w:type="dxa"/>
            <w:vAlign w:val="center"/>
          </w:tcPr>
          <w:p w14:paraId="57A0A370" w14:textId="77777777" w:rsidR="007A7F73" w:rsidRPr="00F63C9D" w:rsidRDefault="007A7F73" w:rsidP="00213D04">
            <w:pPr>
              <w:pStyle w:val="BodyText"/>
              <w:ind w:left="0"/>
              <w:rPr>
                <w:sz w:val="22"/>
              </w:rPr>
            </w:pPr>
            <w:r w:rsidRPr="00F63C9D">
              <w:rPr>
                <w:sz w:val="22"/>
              </w:rPr>
              <w:t>Preconditions</w:t>
            </w:r>
          </w:p>
        </w:tc>
        <w:tc>
          <w:tcPr>
            <w:tcW w:w="7531" w:type="dxa"/>
            <w:vAlign w:val="center"/>
          </w:tcPr>
          <w:p w14:paraId="48AAEFEE" w14:textId="77777777" w:rsidR="007A7F73" w:rsidRDefault="007A7F73" w:rsidP="00213D04">
            <w:pPr>
              <w:pStyle w:val="BodyText"/>
              <w:ind w:left="0"/>
              <w:rPr>
                <w:sz w:val="22"/>
              </w:rPr>
            </w:pPr>
            <w:r>
              <w:rPr>
                <w:sz w:val="22"/>
              </w:rPr>
              <w:t>Administrator has an account in the admin portal</w:t>
            </w:r>
          </w:p>
          <w:p w14:paraId="60C35B0B" w14:textId="77777777" w:rsidR="007A7F73" w:rsidRPr="00F63C9D" w:rsidRDefault="007A7F73" w:rsidP="00213D04">
            <w:pPr>
              <w:pStyle w:val="BodyText"/>
              <w:ind w:left="0"/>
              <w:rPr>
                <w:sz w:val="22"/>
              </w:rPr>
            </w:pPr>
            <w:r>
              <w:rPr>
                <w:sz w:val="22"/>
              </w:rPr>
              <w:t>Administrator logged into the admin portal</w:t>
            </w:r>
          </w:p>
        </w:tc>
      </w:tr>
      <w:tr w:rsidR="007A7F73" w14:paraId="379906EF" w14:textId="77777777" w:rsidTr="00213D04">
        <w:trPr>
          <w:jc w:val="center"/>
        </w:trPr>
        <w:tc>
          <w:tcPr>
            <w:tcW w:w="1536" w:type="dxa"/>
            <w:vAlign w:val="center"/>
          </w:tcPr>
          <w:p w14:paraId="33DB9FDD" w14:textId="77777777" w:rsidR="007A7F73" w:rsidRPr="00F63C9D" w:rsidRDefault="007A7F73" w:rsidP="00213D04">
            <w:pPr>
              <w:pStyle w:val="BodyText"/>
              <w:ind w:left="0"/>
              <w:rPr>
                <w:sz w:val="22"/>
              </w:rPr>
            </w:pPr>
            <w:r w:rsidRPr="00F63C9D">
              <w:rPr>
                <w:sz w:val="22"/>
              </w:rPr>
              <w:t>Basic Course of events</w:t>
            </w:r>
          </w:p>
        </w:tc>
        <w:tc>
          <w:tcPr>
            <w:tcW w:w="7531" w:type="dxa"/>
            <w:vAlign w:val="center"/>
          </w:tcPr>
          <w:p w14:paraId="46492146" w14:textId="77777777" w:rsidR="00840125" w:rsidRDefault="007A7F73" w:rsidP="00016D24">
            <w:pPr>
              <w:pStyle w:val="BodyText"/>
              <w:numPr>
                <w:ilvl w:val="0"/>
                <w:numId w:val="36"/>
              </w:numPr>
              <w:rPr>
                <w:sz w:val="22"/>
              </w:rPr>
            </w:pPr>
            <w:r>
              <w:rPr>
                <w:sz w:val="22"/>
              </w:rPr>
              <w:t>Administrator launch web browser</w:t>
            </w:r>
          </w:p>
          <w:p w14:paraId="38BE5063" w14:textId="77777777" w:rsidR="00840125" w:rsidRDefault="007A7F73" w:rsidP="00016D24">
            <w:pPr>
              <w:pStyle w:val="BodyText"/>
              <w:numPr>
                <w:ilvl w:val="0"/>
                <w:numId w:val="36"/>
              </w:numPr>
              <w:rPr>
                <w:sz w:val="22"/>
              </w:rPr>
            </w:pPr>
            <w:r w:rsidRPr="00840125">
              <w:rPr>
                <w:sz w:val="22"/>
              </w:rPr>
              <w:t>Administrator goes to Contract Management System dashboard</w:t>
            </w:r>
          </w:p>
          <w:p w14:paraId="65822149" w14:textId="77777777" w:rsidR="00840125" w:rsidRDefault="007A7F73" w:rsidP="00016D24">
            <w:pPr>
              <w:pStyle w:val="BodyText"/>
              <w:numPr>
                <w:ilvl w:val="0"/>
                <w:numId w:val="36"/>
              </w:numPr>
              <w:rPr>
                <w:sz w:val="22"/>
              </w:rPr>
            </w:pPr>
            <w:r w:rsidRPr="00840125">
              <w:rPr>
                <w:sz w:val="22"/>
              </w:rPr>
              <w:t xml:space="preserve">Administrator clicks admin </w:t>
            </w:r>
          </w:p>
          <w:p w14:paraId="51B30253" w14:textId="77777777" w:rsidR="00840125" w:rsidRDefault="007A7F73" w:rsidP="00016D24">
            <w:pPr>
              <w:pStyle w:val="BodyText"/>
              <w:numPr>
                <w:ilvl w:val="0"/>
                <w:numId w:val="36"/>
              </w:numPr>
              <w:rPr>
                <w:sz w:val="22"/>
              </w:rPr>
            </w:pPr>
            <w:r w:rsidRPr="00840125">
              <w:rPr>
                <w:sz w:val="22"/>
              </w:rPr>
              <w:t>Administrator is redirected to admin portal login page</w:t>
            </w:r>
          </w:p>
          <w:p w14:paraId="34DFC279" w14:textId="77777777" w:rsidR="00840125" w:rsidRDefault="007A7F73" w:rsidP="00016D24">
            <w:pPr>
              <w:pStyle w:val="BodyText"/>
              <w:numPr>
                <w:ilvl w:val="0"/>
                <w:numId w:val="36"/>
              </w:numPr>
              <w:rPr>
                <w:sz w:val="22"/>
              </w:rPr>
            </w:pPr>
            <w:r w:rsidRPr="00840125">
              <w:rPr>
                <w:sz w:val="22"/>
              </w:rPr>
              <w:t>Administrator logins</w:t>
            </w:r>
          </w:p>
          <w:p w14:paraId="34C043A5" w14:textId="5C90AA3D" w:rsidR="00E9587A" w:rsidRPr="00840125" w:rsidRDefault="00E9587A" w:rsidP="00016D24">
            <w:pPr>
              <w:pStyle w:val="BodyText"/>
              <w:numPr>
                <w:ilvl w:val="0"/>
                <w:numId w:val="36"/>
              </w:numPr>
              <w:rPr>
                <w:sz w:val="22"/>
              </w:rPr>
            </w:pPr>
            <w:r w:rsidRPr="00840125">
              <w:rPr>
                <w:sz w:val="22"/>
              </w:rPr>
              <w:t>Administrator search for that particular contract record</w:t>
            </w:r>
          </w:p>
          <w:p w14:paraId="097A659E" w14:textId="30B71693" w:rsidR="007A7F73" w:rsidRPr="00F63C9D" w:rsidRDefault="007A7F73" w:rsidP="00016D24">
            <w:pPr>
              <w:pStyle w:val="BodyText"/>
              <w:numPr>
                <w:ilvl w:val="0"/>
                <w:numId w:val="34"/>
              </w:numPr>
              <w:rPr>
                <w:sz w:val="22"/>
              </w:rPr>
            </w:pPr>
            <w:r>
              <w:rPr>
                <w:sz w:val="22"/>
              </w:rPr>
              <w:t xml:space="preserve">Administrator </w:t>
            </w:r>
            <w:r w:rsidR="00E9587A">
              <w:rPr>
                <w:sz w:val="22"/>
              </w:rPr>
              <w:t>deletes</w:t>
            </w:r>
            <w:r>
              <w:rPr>
                <w:sz w:val="22"/>
              </w:rPr>
              <w:t xml:space="preserve"> an existing contract record</w:t>
            </w:r>
          </w:p>
        </w:tc>
      </w:tr>
    </w:tbl>
    <w:p w14:paraId="3970D4A9" w14:textId="77777777" w:rsidR="00213D04" w:rsidRDefault="00213D04" w:rsidP="00213D04">
      <w:pPr>
        <w:pStyle w:val="BodyText"/>
        <w:ind w:left="0"/>
      </w:pPr>
    </w:p>
    <w:p w14:paraId="250AEEC9" w14:textId="77777777" w:rsidR="00213D04" w:rsidRDefault="00213D04">
      <w:pPr>
        <w:widowControl/>
        <w:spacing w:after="200" w:line="276" w:lineRule="auto"/>
        <w:rPr>
          <w:rFonts w:ascii="Arial" w:eastAsia="Verdana" w:hAnsi="Arial" w:cs="Arial"/>
          <w:color w:val="000000" w:themeColor="text1"/>
          <w:spacing w:val="-1"/>
          <w:lang w:eastAsia="zh-SG"/>
        </w:rPr>
      </w:pPr>
      <w:r>
        <w:br w:type="page"/>
      </w:r>
    </w:p>
    <w:p w14:paraId="389B3A13" w14:textId="7CAB4F8B" w:rsidR="00213D04" w:rsidRDefault="00213D04" w:rsidP="00016D24">
      <w:pPr>
        <w:pStyle w:val="BodyText"/>
        <w:numPr>
          <w:ilvl w:val="0"/>
          <w:numId w:val="27"/>
        </w:numPr>
      </w:pPr>
      <w:r>
        <w:lastRenderedPageBreak/>
        <w:t>UC-10</w:t>
      </w:r>
    </w:p>
    <w:tbl>
      <w:tblPr>
        <w:tblStyle w:val="TableGrid"/>
        <w:tblW w:w="9067" w:type="dxa"/>
        <w:jc w:val="center"/>
        <w:tblLook w:val="04A0" w:firstRow="1" w:lastRow="0" w:firstColumn="1" w:lastColumn="0" w:noHBand="0" w:noVBand="1"/>
      </w:tblPr>
      <w:tblGrid>
        <w:gridCol w:w="1536"/>
        <w:gridCol w:w="7531"/>
      </w:tblGrid>
      <w:tr w:rsidR="00213D04" w14:paraId="194D09B3" w14:textId="77777777" w:rsidTr="00213D04">
        <w:trPr>
          <w:jc w:val="center"/>
        </w:trPr>
        <w:tc>
          <w:tcPr>
            <w:tcW w:w="1536" w:type="dxa"/>
            <w:vAlign w:val="center"/>
          </w:tcPr>
          <w:p w14:paraId="360FCD36" w14:textId="77777777" w:rsidR="00213D04" w:rsidRPr="00F63C9D" w:rsidRDefault="00213D04" w:rsidP="00213D04">
            <w:pPr>
              <w:pStyle w:val="BodyText"/>
              <w:ind w:left="0"/>
              <w:rPr>
                <w:b/>
                <w:sz w:val="22"/>
              </w:rPr>
            </w:pPr>
            <w:r w:rsidRPr="00F63C9D">
              <w:rPr>
                <w:b/>
                <w:sz w:val="22"/>
              </w:rPr>
              <w:t>Name</w:t>
            </w:r>
          </w:p>
        </w:tc>
        <w:tc>
          <w:tcPr>
            <w:tcW w:w="7531" w:type="dxa"/>
            <w:vAlign w:val="center"/>
          </w:tcPr>
          <w:p w14:paraId="17405016" w14:textId="23DF9C06" w:rsidR="00213D04" w:rsidRPr="00F63C9D" w:rsidRDefault="00213D04" w:rsidP="00213D04">
            <w:pPr>
              <w:pStyle w:val="BodyText"/>
              <w:ind w:left="0"/>
              <w:rPr>
                <w:b/>
                <w:sz w:val="22"/>
              </w:rPr>
            </w:pPr>
            <w:r w:rsidRPr="00F63C9D">
              <w:rPr>
                <w:b/>
                <w:sz w:val="22"/>
              </w:rPr>
              <w:t>UC-</w:t>
            </w:r>
            <w:r>
              <w:rPr>
                <w:b/>
                <w:sz w:val="22"/>
              </w:rPr>
              <w:t>9</w:t>
            </w:r>
            <w:r w:rsidRPr="00F63C9D">
              <w:rPr>
                <w:b/>
                <w:sz w:val="22"/>
              </w:rPr>
              <w:t>:</w:t>
            </w:r>
            <w:r>
              <w:rPr>
                <w:b/>
                <w:sz w:val="22"/>
              </w:rPr>
              <w:t xml:space="preserve"> Sort full list of contract records</w:t>
            </w:r>
          </w:p>
        </w:tc>
      </w:tr>
      <w:tr w:rsidR="00213D04" w14:paraId="6AB82954" w14:textId="77777777" w:rsidTr="00213D04">
        <w:trPr>
          <w:jc w:val="center"/>
        </w:trPr>
        <w:tc>
          <w:tcPr>
            <w:tcW w:w="1536" w:type="dxa"/>
            <w:vAlign w:val="center"/>
          </w:tcPr>
          <w:p w14:paraId="3B79EA39" w14:textId="77777777" w:rsidR="00213D04" w:rsidRPr="00F63C9D" w:rsidRDefault="00213D04" w:rsidP="00213D04">
            <w:pPr>
              <w:pStyle w:val="BodyText"/>
              <w:ind w:left="0"/>
              <w:rPr>
                <w:sz w:val="22"/>
              </w:rPr>
            </w:pPr>
            <w:r w:rsidRPr="00F63C9D">
              <w:rPr>
                <w:sz w:val="22"/>
              </w:rPr>
              <w:t>Summary</w:t>
            </w:r>
          </w:p>
        </w:tc>
        <w:tc>
          <w:tcPr>
            <w:tcW w:w="7531" w:type="dxa"/>
            <w:vAlign w:val="center"/>
          </w:tcPr>
          <w:p w14:paraId="4F1B7083" w14:textId="21C4065E" w:rsidR="00213D04" w:rsidRPr="00F63C9D" w:rsidRDefault="00213D04" w:rsidP="00213D04">
            <w:pPr>
              <w:pStyle w:val="BodyText"/>
              <w:ind w:left="0"/>
              <w:rPr>
                <w:sz w:val="22"/>
              </w:rPr>
            </w:pPr>
            <w:r>
              <w:rPr>
                <w:sz w:val="22"/>
              </w:rPr>
              <w:t xml:space="preserve">Administrator can </w:t>
            </w:r>
            <w:r w:rsidR="00EA36E8">
              <w:rPr>
                <w:sz w:val="22"/>
              </w:rPr>
              <w:t xml:space="preserve">sort the fill list of contract </w:t>
            </w:r>
            <w:r>
              <w:rPr>
                <w:sz w:val="22"/>
              </w:rPr>
              <w:t>record</w:t>
            </w:r>
            <w:r w:rsidR="00EA36E8">
              <w:rPr>
                <w:sz w:val="22"/>
              </w:rPr>
              <w:t>s</w:t>
            </w:r>
            <w:r>
              <w:rPr>
                <w:sz w:val="22"/>
              </w:rPr>
              <w:t xml:space="preserve"> in the admin portal</w:t>
            </w:r>
          </w:p>
        </w:tc>
      </w:tr>
      <w:tr w:rsidR="00213D04" w14:paraId="65053F12" w14:textId="77777777" w:rsidTr="00213D04">
        <w:trPr>
          <w:jc w:val="center"/>
        </w:trPr>
        <w:tc>
          <w:tcPr>
            <w:tcW w:w="1536" w:type="dxa"/>
            <w:vAlign w:val="center"/>
          </w:tcPr>
          <w:p w14:paraId="36167041" w14:textId="77777777" w:rsidR="00213D04" w:rsidRPr="00F63C9D" w:rsidRDefault="00213D04" w:rsidP="00213D04">
            <w:pPr>
              <w:pStyle w:val="BodyText"/>
              <w:ind w:left="0"/>
              <w:rPr>
                <w:sz w:val="22"/>
              </w:rPr>
            </w:pPr>
            <w:r w:rsidRPr="00F63C9D">
              <w:rPr>
                <w:sz w:val="22"/>
              </w:rPr>
              <w:t>Rationale</w:t>
            </w:r>
          </w:p>
        </w:tc>
        <w:tc>
          <w:tcPr>
            <w:tcW w:w="7531" w:type="dxa"/>
            <w:vAlign w:val="center"/>
          </w:tcPr>
          <w:p w14:paraId="15DD474E" w14:textId="73F2B048" w:rsidR="00213D04" w:rsidRPr="00F63C9D" w:rsidRDefault="00EA36E8" w:rsidP="00213D04">
            <w:pPr>
              <w:pStyle w:val="BodyText"/>
              <w:ind w:left="0"/>
              <w:rPr>
                <w:sz w:val="22"/>
              </w:rPr>
            </w:pPr>
            <w:r>
              <w:rPr>
                <w:sz w:val="22"/>
              </w:rPr>
              <w:t>To organize the list of contract records to have a better view</w:t>
            </w:r>
          </w:p>
        </w:tc>
      </w:tr>
      <w:tr w:rsidR="00213D04" w14:paraId="7CF9A1A9" w14:textId="77777777" w:rsidTr="00213D04">
        <w:trPr>
          <w:jc w:val="center"/>
        </w:trPr>
        <w:tc>
          <w:tcPr>
            <w:tcW w:w="1536" w:type="dxa"/>
            <w:vAlign w:val="center"/>
          </w:tcPr>
          <w:p w14:paraId="1551772C" w14:textId="77777777" w:rsidR="00213D04" w:rsidRPr="00F63C9D" w:rsidRDefault="00213D04" w:rsidP="00213D04">
            <w:pPr>
              <w:pStyle w:val="BodyText"/>
              <w:ind w:left="0"/>
              <w:rPr>
                <w:sz w:val="22"/>
              </w:rPr>
            </w:pPr>
            <w:r w:rsidRPr="00F63C9D">
              <w:rPr>
                <w:sz w:val="22"/>
              </w:rPr>
              <w:t>Users</w:t>
            </w:r>
          </w:p>
        </w:tc>
        <w:tc>
          <w:tcPr>
            <w:tcW w:w="7531" w:type="dxa"/>
            <w:vAlign w:val="center"/>
          </w:tcPr>
          <w:p w14:paraId="7155A075" w14:textId="77777777" w:rsidR="00213D04" w:rsidRPr="00F63C9D" w:rsidRDefault="00213D04" w:rsidP="00213D04">
            <w:pPr>
              <w:pStyle w:val="BodyText"/>
              <w:ind w:left="0"/>
              <w:rPr>
                <w:sz w:val="22"/>
              </w:rPr>
            </w:pPr>
            <w:r>
              <w:rPr>
                <w:sz w:val="22"/>
              </w:rPr>
              <w:t>Administrators</w:t>
            </w:r>
          </w:p>
        </w:tc>
      </w:tr>
      <w:tr w:rsidR="00213D04" w14:paraId="06AB82E1" w14:textId="77777777" w:rsidTr="00213D04">
        <w:trPr>
          <w:jc w:val="center"/>
        </w:trPr>
        <w:tc>
          <w:tcPr>
            <w:tcW w:w="1536" w:type="dxa"/>
            <w:vAlign w:val="center"/>
          </w:tcPr>
          <w:p w14:paraId="0FBBC5A9" w14:textId="77777777" w:rsidR="00213D04" w:rsidRPr="00F63C9D" w:rsidRDefault="00213D04" w:rsidP="00213D04">
            <w:pPr>
              <w:pStyle w:val="BodyText"/>
              <w:ind w:left="0"/>
              <w:rPr>
                <w:sz w:val="22"/>
              </w:rPr>
            </w:pPr>
            <w:r w:rsidRPr="00F63C9D">
              <w:rPr>
                <w:sz w:val="22"/>
              </w:rPr>
              <w:t>Preconditions</w:t>
            </w:r>
          </w:p>
        </w:tc>
        <w:tc>
          <w:tcPr>
            <w:tcW w:w="7531" w:type="dxa"/>
            <w:vAlign w:val="center"/>
          </w:tcPr>
          <w:p w14:paraId="319AA236" w14:textId="77777777" w:rsidR="00213D04" w:rsidRDefault="00213D04" w:rsidP="00213D04">
            <w:pPr>
              <w:pStyle w:val="BodyText"/>
              <w:ind w:left="0"/>
              <w:rPr>
                <w:sz w:val="22"/>
              </w:rPr>
            </w:pPr>
            <w:r>
              <w:rPr>
                <w:sz w:val="22"/>
              </w:rPr>
              <w:t>Administrator has an account in the admin portal</w:t>
            </w:r>
          </w:p>
          <w:p w14:paraId="144DC5D7" w14:textId="77777777" w:rsidR="00213D04" w:rsidRPr="00F63C9D" w:rsidRDefault="00213D04" w:rsidP="00213D04">
            <w:pPr>
              <w:pStyle w:val="BodyText"/>
              <w:ind w:left="0"/>
              <w:rPr>
                <w:sz w:val="22"/>
              </w:rPr>
            </w:pPr>
            <w:r>
              <w:rPr>
                <w:sz w:val="22"/>
              </w:rPr>
              <w:t>Administrator logged into the admin portal</w:t>
            </w:r>
          </w:p>
        </w:tc>
      </w:tr>
      <w:tr w:rsidR="00213D04" w14:paraId="782D9085" w14:textId="77777777" w:rsidTr="00213D04">
        <w:trPr>
          <w:jc w:val="center"/>
        </w:trPr>
        <w:tc>
          <w:tcPr>
            <w:tcW w:w="1536" w:type="dxa"/>
            <w:vAlign w:val="center"/>
          </w:tcPr>
          <w:p w14:paraId="7CC8A6EF" w14:textId="77777777" w:rsidR="00213D04" w:rsidRPr="00F63C9D" w:rsidRDefault="00213D04" w:rsidP="00213D04">
            <w:pPr>
              <w:pStyle w:val="BodyText"/>
              <w:ind w:left="0"/>
              <w:rPr>
                <w:sz w:val="22"/>
              </w:rPr>
            </w:pPr>
            <w:r w:rsidRPr="00F63C9D">
              <w:rPr>
                <w:sz w:val="22"/>
              </w:rPr>
              <w:t>Basic Course of events</w:t>
            </w:r>
          </w:p>
        </w:tc>
        <w:tc>
          <w:tcPr>
            <w:tcW w:w="7531" w:type="dxa"/>
            <w:vAlign w:val="center"/>
          </w:tcPr>
          <w:p w14:paraId="1DEDDB4C" w14:textId="77777777" w:rsidR="00EA36E8" w:rsidRDefault="00213D04" w:rsidP="00016D24">
            <w:pPr>
              <w:pStyle w:val="BodyText"/>
              <w:numPr>
                <w:ilvl w:val="0"/>
                <w:numId w:val="37"/>
              </w:numPr>
              <w:rPr>
                <w:sz w:val="22"/>
              </w:rPr>
            </w:pPr>
            <w:r>
              <w:rPr>
                <w:sz w:val="22"/>
              </w:rPr>
              <w:t>Administrator launch web browser</w:t>
            </w:r>
          </w:p>
          <w:p w14:paraId="610F6222" w14:textId="77777777" w:rsidR="00EA36E8" w:rsidRDefault="00213D04" w:rsidP="00016D24">
            <w:pPr>
              <w:pStyle w:val="BodyText"/>
              <w:numPr>
                <w:ilvl w:val="0"/>
                <w:numId w:val="37"/>
              </w:numPr>
              <w:rPr>
                <w:sz w:val="22"/>
              </w:rPr>
            </w:pPr>
            <w:r w:rsidRPr="00EA36E8">
              <w:rPr>
                <w:sz w:val="22"/>
              </w:rPr>
              <w:t>Administrator goes to Contract Management System dashboard</w:t>
            </w:r>
          </w:p>
          <w:p w14:paraId="5D105CC8" w14:textId="77777777" w:rsidR="00EA36E8" w:rsidRDefault="00213D04" w:rsidP="00016D24">
            <w:pPr>
              <w:pStyle w:val="BodyText"/>
              <w:numPr>
                <w:ilvl w:val="0"/>
                <w:numId w:val="37"/>
              </w:numPr>
              <w:rPr>
                <w:sz w:val="22"/>
              </w:rPr>
            </w:pPr>
            <w:r w:rsidRPr="00EA36E8">
              <w:rPr>
                <w:sz w:val="22"/>
              </w:rPr>
              <w:t xml:space="preserve">Administrator clicks admin </w:t>
            </w:r>
          </w:p>
          <w:p w14:paraId="79FA00D4" w14:textId="77777777" w:rsidR="00EA36E8" w:rsidRDefault="00213D04" w:rsidP="00016D24">
            <w:pPr>
              <w:pStyle w:val="BodyText"/>
              <w:numPr>
                <w:ilvl w:val="0"/>
                <w:numId w:val="37"/>
              </w:numPr>
              <w:rPr>
                <w:sz w:val="22"/>
              </w:rPr>
            </w:pPr>
            <w:r w:rsidRPr="00EA36E8">
              <w:rPr>
                <w:sz w:val="22"/>
              </w:rPr>
              <w:t>Administrator is redirected to admin portal login page</w:t>
            </w:r>
          </w:p>
          <w:p w14:paraId="2B3351D7" w14:textId="77777777" w:rsidR="00EA36E8" w:rsidRDefault="00213D04" w:rsidP="00016D24">
            <w:pPr>
              <w:pStyle w:val="BodyText"/>
              <w:numPr>
                <w:ilvl w:val="0"/>
                <w:numId w:val="37"/>
              </w:numPr>
              <w:rPr>
                <w:sz w:val="22"/>
              </w:rPr>
            </w:pPr>
            <w:r w:rsidRPr="00EA36E8">
              <w:rPr>
                <w:sz w:val="22"/>
              </w:rPr>
              <w:t>Administrator logins</w:t>
            </w:r>
          </w:p>
          <w:p w14:paraId="72B0800E" w14:textId="2F3F51D6" w:rsidR="00213D04" w:rsidRPr="00EA36E8" w:rsidRDefault="00213D04" w:rsidP="00016D24">
            <w:pPr>
              <w:pStyle w:val="BodyText"/>
              <w:numPr>
                <w:ilvl w:val="0"/>
                <w:numId w:val="37"/>
              </w:numPr>
              <w:rPr>
                <w:sz w:val="22"/>
              </w:rPr>
            </w:pPr>
            <w:r w:rsidRPr="00EA36E8">
              <w:rPr>
                <w:sz w:val="22"/>
              </w:rPr>
              <w:t>Administrator</w:t>
            </w:r>
            <w:r w:rsidR="00EA36E8" w:rsidRPr="00EA36E8">
              <w:rPr>
                <w:sz w:val="22"/>
              </w:rPr>
              <w:t xml:space="preserve"> clicks on one of the field in the list to sort</w:t>
            </w:r>
          </w:p>
        </w:tc>
      </w:tr>
    </w:tbl>
    <w:p w14:paraId="7571B07E" w14:textId="77777777" w:rsidR="006414E6" w:rsidRDefault="006414E6" w:rsidP="006414E6">
      <w:pPr>
        <w:pStyle w:val="BodyText"/>
      </w:pPr>
    </w:p>
    <w:p w14:paraId="495756D3" w14:textId="5DB98560" w:rsidR="006414E6" w:rsidRDefault="006414E6" w:rsidP="006414E6">
      <w:pPr>
        <w:pStyle w:val="BodyText"/>
      </w:pPr>
      <w:r>
        <w:t>Knowledge applied during requirements analysis:</w:t>
      </w:r>
    </w:p>
    <w:p w14:paraId="36AACB79" w14:textId="77777777" w:rsidR="006414E6" w:rsidRDefault="006414E6" w:rsidP="00016D24">
      <w:pPr>
        <w:pStyle w:val="BodyText"/>
        <w:numPr>
          <w:ilvl w:val="0"/>
          <w:numId w:val="25"/>
        </w:numPr>
      </w:pPr>
      <w:r>
        <w:t>ICT 2101 – Introduction to Software Engineering</w:t>
      </w:r>
    </w:p>
    <w:p w14:paraId="514CAD3C" w14:textId="4F910D90" w:rsidR="006414E6" w:rsidRDefault="006414E6" w:rsidP="00016D24">
      <w:pPr>
        <w:pStyle w:val="BodyText"/>
        <w:numPr>
          <w:ilvl w:val="1"/>
          <w:numId w:val="25"/>
        </w:numPr>
      </w:pPr>
      <w:r>
        <w:t>Skills and practice I had gone through in learning on how to create a proper use case is applied here</w:t>
      </w:r>
    </w:p>
    <w:p w14:paraId="045A8DEB" w14:textId="77777777" w:rsidR="00EB3DEF" w:rsidRPr="00B01285" w:rsidRDefault="00EB3DEF">
      <w:pPr>
        <w:widowControl/>
        <w:spacing w:after="200" w:line="276" w:lineRule="auto"/>
        <w:rPr>
          <w:rFonts w:ascii="Arial" w:eastAsia="Arial" w:hAnsi="Arial"/>
          <w:b/>
          <w:bCs/>
          <w:szCs w:val="26"/>
        </w:rPr>
      </w:pPr>
    </w:p>
    <w:p w14:paraId="668F6A9B" w14:textId="1AF6AD14" w:rsidR="00910F93" w:rsidRDefault="00910F93" w:rsidP="00D62EA9">
      <w:pPr>
        <w:pStyle w:val="Heading1"/>
        <w:numPr>
          <w:ilvl w:val="0"/>
          <w:numId w:val="8"/>
        </w:numPr>
      </w:pPr>
      <w:r w:rsidRPr="00910F93">
        <w:t>Design P</w:t>
      </w:r>
      <w:r>
        <w:t>hase</w:t>
      </w:r>
    </w:p>
    <w:p w14:paraId="0F9528FB" w14:textId="77777777" w:rsidR="00F976D6" w:rsidRDefault="00F976D6" w:rsidP="00F976D6">
      <w:pPr>
        <w:pStyle w:val="BodyText"/>
      </w:pPr>
    </w:p>
    <w:p w14:paraId="2A9BBACD" w14:textId="77777777" w:rsidR="00F976D6" w:rsidRDefault="00F976D6" w:rsidP="00F976D6">
      <w:pPr>
        <w:pStyle w:val="BodyText"/>
      </w:pPr>
      <w:r>
        <w:t>Once the requirements phase is completed, it is time to move on to the design phase. In this phase, I will be explaining in detail about the various usability heuristics I applied in designing the contract management system.</w:t>
      </w:r>
    </w:p>
    <w:p w14:paraId="433A217A" w14:textId="77777777" w:rsidR="00F976D6" w:rsidRDefault="00F976D6" w:rsidP="00F976D6">
      <w:pPr>
        <w:pStyle w:val="BodyText"/>
      </w:pPr>
    </w:p>
    <w:p w14:paraId="3071EBE6" w14:textId="5764A3F1" w:rsidR="00F976D6" w:rsidRDefault="00703E63" w:rsidP="00016D24">
      <w:pPr>
        <w:pStyle w:val="Heading1"/>
        <w:numPr>
          <w:ilvl w:val="1"/>
          <w:numId w:val="33"/>
        </w:numPr>
      </w:pPr>
      <w:r>
        <w:t>Usability</w:t>
      </w:r>
      <w:r w:rsidR="00E02B5E">
        <w:t xml:space="preserve"> Principles</w:t>
      </w:r>
    </w:p>
    <w:p w14:paraId="611518E7" w14:textId="4FDA6A84" w:rsidR="00F976D6" w:rsidRDefault="00F976D6" w:rsidP="00F976D6">
      <w:pPr>
        <w:pStyle w:val="BodyText"/>
      </w:pPr>
    </w:p>
    <w:p w14:paraId="0935176F" w14:textId="67AAE395" w:rsidR="00F976D6" w:rsidRDefault="00F976D6" w:rsidP="00F976D6">
      <w:pPr>
        <w:pStyle w:val="BodyText"/>
      </w:pPr>
      <w:r>
        <w:t>In this section, the rationale as to why the design of the contract management system is being designed in such a manner will be further explained through the usage of usability heuristics.</w:t>
      </w:r>
    </w:p>
    <w:p w14:paraId="21E9CA36" w14:textId="7211DFB1" w:rsidR="00F976D6" w:rsidRDefault="00F976D6" w:rsidP="00F976D6">
      <w:pPr>
        <w:pStyle w:val="BodyText"/>
      </w:pPr>
    </w:p>
    <w:p w14:paraId="6D3DC67D" w14:textId="744F496B" w:rsidR="00F976D6" w:rsidRDefault="00F976D6" w:rsidP="00016D24">
      <w:pPr>
        <w:pStyle w:val="Heading1"/>
        <w:numPr>
          <w:ilvl w:val="2"/>
          <w:numId w:val="33"/>
        </w:numPr>
      </w:pPr>
      <w:r>
        <w:t>Usability Heuristic – Consistency and Standard</w:t>
      </w:r>
    </w:p>
    <w:p w14:paraId="20C07B0B" w14:textId="4523B97D" w:rsidR="00F976D6" w:rsidRDefault="00F976D6" w:rsidP="00F976D6">
      <w:pPr>
        <w:pStyle w:val="BodyText"/>
      </w:pPr>
    </w:p>
    <w:p w14:paraId="068FBBA4" w14:textId="5B574B75" w:rsidR="00F976D6" w:rsidRDefault="004908AD" w:rsidP="00F976D6">
      <w:pPr>
        <w:pStyle w:val="BodyText"/>
      </w:pPr>
      <w:r>
        <w:rPr>
          <w:noProof/>
        </w:rPr>
        <w:drawing>
          <wp:inline distT="0" distB="0" distL="0" distR="0" wp14:anchorId="2A992164" wp14:editId="6329B9A6">
            <wp:extent cx="5029200" cy="2384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559" r="5104" b="14076"/>
                    <a:stretch/>
                  </pic:blipFill>
                  <pic:spPr bwMode="auto">
                    <a:xfrm>
                      <a:off x="0" y="0"/>
                      <a:ext cx="5070566" cy="2403957"/>
                    </a:xfrm>
                    <a:prstGeom prst="rect">
                      <a:avLst/>
                    </a:prstGeom>
                    <a:ln>
                      <a:noFill/>
                    </a:ln>
                    <a:extLst>
                      <a:ext uri="{53640926-AAD7-44D8-BBD7-CCE9431645EC}">
                        <a14:shadowObscured xmlns:a14="http://schemas.microsoft.com/office/drawing/2010/main"/>
                      </a:ext>
                    </a:extLst>
                  </pic:spPr>
                </pic:pic>
              </a:graphicData>
            </a:graphic>
          </wp:inline>
        </w:drawing>
      </w:r>
    </w:p>
    <w:p w14:paraId="3EF6BCEB" w14:textId="6862ACB4" w:rsidR="004908AD" w:rsidRDefault="004908AD" w:rsidP="004908AD">
      <w:pPr>
        <w:pStyle w:val="Heading4"/>
        <w:jc w:val="center"/>
        <w:rPr>
          <w:rFonts w:ascii="Arial" w:hAnsi="Arial" w:cs="Arial"/>
          <w:b w:val="0"/>
        </w:rPr>
      </w:pPr>
      <w:r w:rsidRPr="004908AD">
        <w:rPr>
          <w:rFonts w:ascii="Arial" w:hAnsi="Arial" w:cs="Arial"/>
          <w:b w:val="0"/>
        </w:rPr>
        <w:t>Figure 18. Dashboard Page</w:t>
      </w:r>
    </w:p>
    <w:p w14:paraId="2C885287" w14:textId="77777777" w:rsidR="004908AD" w:rsidRPr="004908AD" w:rsidRDefault="004908AD" w:rsidP="004908AD"/>
    <w:p w14:paraId="69FC8155" w14:textId="7328274D" w:rsidR="004908AD" w:rsidRDefault="004908AD" w:rsidP="004908AD">
      <w:pPr>
        <w:pStyle w:val="BodyText"/>
      </w:pPr>
      <w:r>
        <w:lastRenderedPageBreak/>
        <w:t>Consistency means that there is some form of harmonious uniformity or agreement among things or parts. As shown in Figure 18, the navigation bar at the top of the page will stay the same throughout all the pages, giving it a uniform look. The content in the body however will vary depending which page it is at.</w:t>
      </w:r>
    </w:p>
    <w:p w14:paraId="11BE8861" w14:textId="77777777" w:rsidR="00F976D6" w:rsidRPr="004908AD" w:rsidRDefault="00F976D6" w:rsidP="004908AD">
      <w:pPr>
        <w:pStyle w:val="BodyText"/>
      </w:pPr>
    </w:p>
    <w:p w14:paraId="7202B60A" w14:textId="4DE28AEA" w:rsidR="00F976D6" w:rsidRDefault="004908AD" w:rsidP="00016D24">
      <w:pPr>
        <w:pStyle w:val="Heading1"/>
        <w:numPr>
          <w:ilvl w:val="2"/>
          <w:numId w:val="33"/>
        </w:numPr>
      </w:pPr>
      <w:r>
        <w:t>Usability Heuristic – Error Prevention</w:t>
      </w:r>
    </w:p>
    <w:p w14:paraId="06F806B5" w14:textId="04DA9C5E" w:rsidR="004908AD" w:rsidRDefault="004908AD" w:rsidP="004908AD">
      <w:pPr>
        <w:pStyle w:val="BodyText"/>
      </w:pPr>
    </w:p>
    <w:p w14:paraId="7EDC03F9" w14:textId="585907D0" w:rsidR="004908AD" w:rsidRDefault="004908AD" w:rsidP="004908AD">
      <w:pPr>
        <w:pStyle w:val="BodyText"/>
      </w:pPr>
      <w:r w:rsidRPr="004908AD">
        <w:rPr>
          <w:noProof/>
        </w:rPr>
        <w:drawing>
          <wp:inline distT="0" distB="0" distL="0" distR="0" wp14:anchorId="798C7E93" wp14:editId="2E717DBB">
            <wp:extent cx="5731510" cy="2499995"/>
            <wp:effectExtent l="0" t="0" r="2540" b="0"/>
            <wp:docPr id="39" name="Picture 3">
              <a:extLst xmlns:a="http://schemas.openxmlformats.org/drawingml/2006/main">
                <a:ext uri="{FF2B5EF4-FFF2-40B4-BE49-F238E27FC236}">
                  <a16:creationId xmlns:a16="http://schemas.microsoft.com/office/drawing/2014/main" id="{063D32B6-CA97-4781-903F-1C48532A87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3D32B6-CA97-4781-903F-1C48532A8766}"/>
                        </a:ext>
                      </a:extLst>
                    </pic:cNvPr>
                    <pic:cNvPicPr>
                      <a:picLocks noChangeAspect="1"/>
                    </pic:cNvPicPr>
                  </pic:nvPicPr>
                  <pic:blipFill rotWithShape="1">
                    <a:blip r:embed="rId35"/>
                    <a:srcRect l="17362" t="9134" b="26777"/>
                    <a:stretch/>
                  </pic:blipFill>
                  <pic:spPr>
                    <a:xfrm>
                      <a:off x="0" y="0"/>
                      <a:ext cx="5731510" cy="2499995"/>
                    </a:xfrm>
                    <a:prstGeom prst="rect">
                      <a:avLst/>
                    </a:prstGeom>
                  </pic:spPr>
                </pic:pic>
              </a:graphicData>
            </a:graphic>
          </wp:inline>
        </w:drawing>
      </w:r>
    </w:p>
    <w:p w14:paraId="00E651CE" w14:textId="1B55B637" w:rsidR="004908AD" w:rsidRDefault="004908AD" w:rsidP="004908AD">
      <w:pPr>
        <w:pStyle w:val="Heading4"/>
        <w:jc w:val="center"/>
        <w:rPr>
          <w:rFonts w:ascii="Arial" w:hAnsi="Arial" w:cs="Arial"/>
          <w:b w:val="0"/>
        </w:rPr>
      </w:pPr>
      <w:r w:rsidRPr="004908AD">
        <w:rPr>
          <w:rFonts w:ascii="Arial" w:hAnsi="Arial" w:cs="Arial"/>
          <w:b w:val="0"/>
        </w:rPr>
        <w:t>Figure 1</w:t>
      </w:r>
      <w:r>
        <w:rPr>
          <w:rFonts w:ascii="Arial" w:hAnsi="Arial" w:cs="Arial"/>
          <w:b w:val="0"/>
        </w:rPr>
        <w:t>9</w:t>
      </w:r>
      <w:r w:rsidRPr="004908AD">
        <w:rPr>
          <w:rFonts w:ascii="Arial" w:hAnsi="Arial" w:cs="Arial"/>
          <w:b w:val="0"/>
        </w:rPr>
        <w:t xml:space="preserve">. </w:t>
      </w:r>
      <w:r>
        <w:rPr>
          <w:rFonts w:ascii="Arial" w:hAnsi="Arial" w:cs="Arial"/>
          <w:b w:val="0"/>
        </w:rPr>
        <w:t>Upload</w:t>
      </w:r>
      <w:r w:rsidRPr="004908AD">
        <w:rPr>
          <w:rFonts w:ascii="Arial" w:hAnsi="Arial" w:cs="Arial"/>
          <w:b w:val="0"/>
        </w:rPr>
        <w:t xml:space="preserve"> Page</w:t>
      </w:r>
    </w:p>
    <w:p w14:paraId="2B7A4A01" w14:textId="77777777" w:rsidR="000E2437" w:rsidRPr="000E2437" w:rsidRDefault="000E2437" w:rsidP="000E2437"/>
    <w:p w14:paraId="39A800D3" w14:textId="701EC9D4" w:rsidR="000E2437" w:rsidRDefault="000E2437" w:rsidP="000E2437">
      <w:pPr>
        <w:pStyle w:val="BodyText"/>
      </w:pPr>
      <w:r>
        <w:t>Error prevention means that there is some form of design and logic to prevent a problem from occurring in the first place. Since the purpose of this page contains a form and allows users to create a new contract record with the relevant details and document</w:t>
      </w:r>
      <w:r w:rsidR="00CE48E9">
        <w:t xml:space="preserve">, there will be certain fields in the form that is mandatory. </w:t>
      </w:r>
      <w:r w:rsidR="00674199">
        <w:t>Hence,</w:t>
      </w:r>
      <w:r w:rsidR="00CE48E9">
        <w:t xml:space="preserve"> we need some form of message to indicate to the user when he/she forgets to fill up a field in the form.</w:t>
      </w:r>
    </w:p>
    <w:p w14:paraId="7CC7CEFC" w14:textId="77777777" w:rsidR="004908AD" w:rsidRDefault="004908AD" w:rsidP="004908AD">
      <w:pPr>
        <w:pStyle w:val="BodyText"/>
      </w:pPr>
    </w:p>
    <w:p w14:paraId="49BB9332" w14:textId="60367228" w:rsidR="004908AD" w:rsidRDefault="00B4080B" w:rsidP="00016D24">
      <w:pPr>
        <w:pStyle w:val="Heading1"/>
        <w:numPr>
          <w:ilvl w:val="2"/>
          <w:numId w:val="33"/>
        </w:numPr>
      </w:pPr>
      <w:r>
        <w:t xml:space="preserve">Usability Heuristic </w:t>
      </w:r>
      <w:r w:rsidR="00674199">
        <w:t>–</w:t>
      </w:r>
      <w:r>
        <w:t xml:space="preserve"> Ae</w:t>
      </w:r>
      <w:r w:rsidR="00674199">
        <w:t>sthetic and minimalist design</w:t>
      </w:r>
    </w:p>
    <w:p w14:paraId="23C66211" w14:textId="629E5E12" w:rsidR="00674199" w:rsidRDefault="00674199" w:rsidP="00674199">
      <w:pPr>
        <w:pStyle w:val="BodyText"/>
      </w:pPr>
    </w:p>
    <w:p w14:paraId="682A73D2" w14:textId="6D214629" w:rsidR="006E228B" w:rsidRDefault="00674199" w:rsidP="003D54B3">
      <w:pPr>
        <w:pStyle w:val="BodyText"/>
      </w:pPr>
      <w:r>
        <w:t xml:space="preserve">Aesthetic and minimalist design means that the webpage should not be overly cluttered with loads of unnecessary information which makes it hard for the users to read. The webpage should be nice and clean, populated with the necessary information to get the message or intention across to the user. In the contract management system, all the webpages are not populated with unnecessary information, it only contains information that is relevant to each individual webpage. </w:t>
      </w:r>
      <w:r w:rsidR="006E21DC">
        <w:t xml:space="preserve">The dashboard page should only contain relevant information to give users an overview of the status of all contracts and the upload page should only contain a form for users to create a new contract record </w:t>
      </w:r>
      <w:r>
        <w:t xml:space="preserve">(See </w:t>
      </w:r>
      <w:hyperlink w:anchor="_Appendix_D" w:history="1">
        <w:r w:rsidRPr="006E228B">
          <w:rPr>
            <w:rStyle w:val="Hyperlink"/>
          </w:rPr>
          <w:t xml:space="preserve">Appendix </w:t>
        </w:r>
        <w:r w:rsidR="006E21DC" w:rsidRPr="006E228B">
          <w:rPr>
            <w:rStyle w:val="Hyperlink"/>
          </w:rPr>
          <w:t>D</w:t>
        </w:r>
      </w:hyperlink>
      <w:r w:rsidR="006E21DC">
        <w:t>)</w:t>
      </w:r>
    </w:p>
    <w:p w14:paraId="29CDE259" w14:textId="77777777" w:rsidR="00130D51" w:rsidRDefault="00130D51" w:rsidP="00130D51">
      <w:pPr>
        <w:pStyle w:val="BodyText"/>
      </w:pPr>
    </w:p>
    <w:p w14:paraId="51A44DBF" w14:textId="354B2EC4" w:rsidR="00130D51" w:rsidRDefault="00130D51" w:rsidP="00130D51">
      <w:pPr>
        <w:pStyle w:val="BodyText"/>
      </w:pPr>
      <w:r>
        <w:t>Knowledge applied during the design phase:</w:t>
      </w:r>
    </w:p>
    <w:p w14:paraId="27477812" w14:textId="2600859C" w:rsidR="00130D51" w:rsidRDefault="00130D51" w:rsidP="00016D24">
      <w:pPr>
        <w:pStyle w:val="BodyText"/>
        <w:numPr>
          <w:ilvl w:val="0"/>
          <w:numId w:val="25"/>
        </w:numPr>
      </w:pPr>
      <w:r>
        <w:t>ICT 210</w:t>
      </w:r>
      <w:r w:rsidR="00392D98">
        <w:t>2</w:t>
      </w:r>
      <w:r>
        <w:t xml:space="preserve"> –</w:t>
      </w:r>
      <w:r w:rsidR="00392D98">
        <w:t xml:space="preserve"> Human Computer interaction</w:t>
      </w:r>
    </w:p>
    <w:p w14:paraId="7BD622A7" w14:textId="6EC785ED" w:rsidR="00130D51" w:rsidRDefault="00392D98" w:rsidP="00016D24">
      <w:pPr>
        <w:pStyle w:val="BodyText"/>
        <w:numPr>
          <w:ilvl w:val="1"/>
          <w:numId w:val="25"/>
        </w:numPr>
      </w:pPr>
      <w:r>
        <w:t>The design principles and usability principles learned in this module are applied during the design phase</w:t>
      </w:r>
    </w:p>
    <w:p w14:paraId="0BC54FD6" w14:textId="77777777" w:rsidR="006E228B" w:rsidRDefault="006E228B">
      <w:pPr>
        <w:widowControl/>
        <w:spacing w:after="200" w:line="276" w:lineRule="auto"/>
        <w:rPr>
          <w:rFonts w:ascii="Arial" w:eastAsia="Arial" w:hAnsi="Arial"/>
          <w:b/>
          <w:bCs/>
          <w:sz w:val="26"/>
          <w:szCs w:val="26"/>
        </w:rPr>
      </w:pPr>
      <w:r>
        <w:br w:type="page"/>
      </w:r>
    </w:p>
    <w:p w14:paraId="46B4EE59" w14:textId="2D3029C4" w:rsidR="00910F93" w:rsidRDefault="00910F93" w:rsidP="00D62EA9">
      <w:pPr>
        <w:pStyle w:val="Heading1"/>
        <w:numPr>
          <w:ilvl w:val="0"/>
          <w:numId w:val="8"/>
        </w:numPr>
      </w:pPr>
      <w:r>
        <w:lastRenderedPageBreak/>
        <w:t>Implementation Phase</w:t>
      </w:r>
    </w:p>
    <w:p w14:paraId="2BBF1A99" w14:textId="0445CE4E" w:rsidR="005B2226" w:rsidRDefault="005B2226" w:rsidP="005B2226">
      <w:pPr>
        <w:pStyle w:val="BodyText"/>
      </w:pPr>
    </w:p>
    <w:p w14:paraId="050835C5" w14:textId="7B2DD9A6" w:rsidR="005B2226" w:rsidRDefault="005B2226" w:rsidP="005B2226">
      <w:pPr>
        <w:pStyle w:val="BodyText"/>
      </w:pPr>
      <w:r>
        <w:t xml:space="preserve">This section explains in detail how the project was implemented, the type of codes that were used and the documentation where the codes will be further explained to provide a detailed description. </w:t>
      </w:r>
    </w:p>
    <w:p w14:paraId="600598C7" w14:textId="77777777" w:rsidR="005B2226" w:rsidRDefault="005B2226" w:rsidP="005B2226">
      <w:pPr>
        <w:pStyle w:val="BodyText"/>
      </w:pPr>
    </w:p>
    <w:p w14:paraId="4D932DD7" w14:textId="1B5AD6E6" w:rsidR="003D54B3" w:rsidRDefault="003D54B3" w:rsidP="003D54B3">
      <w:pPr>
        <w:pStyle w:val="Heading1"/>
        <w:numPr>
          <w:ilvl w:val="1"/>
          <w:numId w:val="16"/>
        </w:numPr>
      </w:pPr>
      <w:r>
        <w:t>Implementation details</w:t>
      </w:r>
    </w:p>
    <w:p w14:paraId="06F2F134" w14:textId="4AC84C57" w:rsidR="004B09A2" w:rsidRDefault="004B09A2" w:rsidP="004B09A2">
      <w:pPr>
        <w:pStyle w:val="BodyText"/>
      </w:pPr>
    </w:p>
    <w:p w14:paraId="0125818C" w14:textId="6AEB5DA1" w:rsidR="004B09A2" w:rsidRDefault="004B09A2" w:rsidP="004B09A2">
      <w:pPr>
        <w:pStyle w:val="BodyText"/>
      </w:pPr>
      <w:r>
        <w:t>As Django is new to me, I had to take time to go through the API documentation and also watch online tutorial videos to have a better understanding before I start the implementation. During the course of learning how to use Django web framework, I would try out mini projects to get myself familiarized and comfortable with the language before I start the actual work.</w:t>
      </w:r>
    </w:p>
    <w:p w14:paraId="6273DC34" w14:textId="16FBE4A6" w:rsidR="00F04CA0" w:rsidRDefault="00F04CA0" w:rsidP="004B09A2">
      <w:pPr>
        <w:pStyle w:val="BodyText"/>
      </w:pPr>
    </w:p>
    <w:p w14:paraId="587F7B8F" w14:textId="339DF540" w:rsidR="00F04CA0" w:rsidRDefault="00F04CA0" w:rsidP="004B09A2">
      <w:pPr>
        <w:pStyle w:val="BodyText"/>
      </w:pPr>
      <w:r>
        <w:t>The way the contract management system is throug</w:t>
      </w:r>
      <w:r w:rsidR="00320B3D">
        <w:t>h the process of FDD</w:t>
      </w:r>
      <w:r>
        <w:t>.</w:t>
      </w:r>
      <w:r w:rsidR="00320B3D">
        <w:t xml:space="preserve"> FDD is called Feature Driven Development and as the name suggests, the development is driven by features. I used this process because it is lightweight</w:t>
      </w:r>
      <w:r w:rsidR="0060271F">
        <w:t xml:space="preserve"> and easy to use</w:t>
      </w:r>
      <w:r w:rsidR="006E41F5">
        <w:t>. Since Django is python driven, it relies heavily on the version of python and django used. The correct version of py</w:t>
      </w:r>
      <w:r w:rsidR="008C1D26">
        <w:t>thon has to be installed with the correct version of Django otherwise it will not work. Because of this, having a virtual environment to implement the contract management system will be very useful. The virtual environment tool that is used for this project is Anaconda.</w:t>
      </w:r>
    </w:p>
    <w:p w14:paraId="4DD6729D" w14:textId="31AA5CC1" w:rsidR="005B1C45" w:rsidRDefault="005B1C45" w:rsidP="004B09A2">
      <w:pPr>
        <w:pStyle w:val="BodyText"/>
      </w:pPr>
    </w:p>
    <w:p w14:paraId="6FB5358C" w14:textId="57FEB112" w:rsidR="005B1C45" w:rsidRDefault="005B1C45" w:rsidP="004B09A2">
      <w:pPr>
        <w:pStyle w:val="BodyText"/>
      </w:pPr>
      <w:r>
        <w:t>With Anaconda, it can easily create, saves, loads and switches between environments on the local computer. With different environments to switch around, each project on one environment can have a specialised python version and this will not affect the other projects in the other environments.</w:t>
      </w:r>
      <w:r w:rsidR="0068328A">
        <w:t xml:space="preserve"> The best part of all is that</w:t>
      </w:r>
      <w:r w:rsidR="00313BAD">
        <w:t xml:space="preserve"> python can still be installed in the local computer directory.</w:t>
      </w:r>
    </w:p>
    <w:p w14:paraId="45866A09" w14:textId="77777777" w:rsidR="004B09A2" w:rsidRDefault="004B09A2" w:rsidP="004B09A2">
      <w:pPr>
        <w:pStyle w:val="BodyText"/>
      </w:pPr>
    </w:p>
    <w:p w14:paraId="33CA1D31" w14:textId="2E629AE1" w:rsidR="003D54B3" w:rsidRDefault="003D54B3" w:rsidP="003D54B3">
      <w:pPr>
        <w:pStyle w:val="Heading1"/>
        <w:numPr>
          <w:ilvl w:val="1"/>
          <w:numId w:val="16"/>
        </w:numPr>
      </w:pPr>
      <w:r>
        <w:t>Codebase</w:t>
      </w:r>
    </w:p>
    <w:p w14:paraId="17DC6396" w14:textId="29B2250F" w:rsidR="0060271F" w:rsidRDefault="0060271F" w:rsidP="0060271F">
      <w:pPr>
        <w:pStyle w:val="BodyText"/>
      </w:pPr>
    </w:p>
    <w:p w14:paraId="32448412" w14:textId="11778597" w:rsidR="0060271F" w:rsidRDefault="0060271F" w:rsidP="0060271F">
      <w:pPr>
        <w:pStyle w:val="BodyText"/>
      </w:pPr>
      <w:r>
        <w:t>This section will explain in detail the various types of code being used to implement the contract management system and it covers the area of front-end, backend-end and database.</w:t>
      </w:r>
      <w:r w:rsidR="00AF7FE3">
        <w:t xml:space="preserve"> The framework that envelops everything is Django, which is written in Python language.</w:t>
      </w:r>
      <w:r w:rsidR="00937CC4">
        <w:t xml:space="preserve"> It also includes the justification as to why these languages were chosen.</w:t>
      </w:r>
    </w:p>
    <w:p w14:paraId="2153CA76" w14:textId="777CC730" w:rsidR="0060271F" w:rsidRDefault="0060271F" w:rsidP="0060271F">
      <w:pPr>
        <w:pStyle w:val="BodyText"/>
      </w:pPr>
    </w:p>
    <w:p w14:paraId="08F279A5" w14:textId="08F83B9E" w:rsidR="0060271F" w:rsidRDefault="0060271F" w:rsidP="0060271F">
      <w:pPr>
        <w:pStyle w:val="BodyText"/>
      </w:pPr>
      <w:r>
        <w:t>For the front-end portion, the following codes are being used:</w:t>
      </w:r>
    </w:p>
    <w:p w14:paraId="30AF2292" w14:textId="77777777" w:rsidR="0060271F" w:rsidRDefault="0060271F" w:rsidP="0060271F">
      <w:pPr>
        <w:pStyle w:val="BodyText"/>
        <w:numPr>
          <w:ilvl w:val="0"/>
          <w:numId w:val="17"/>
        </w:numPr>
      </w:pPr>
      <w:r>
        <w:t>HTML5</w:t>
      </w:r>
    </w:p>
    <w:p w14:paraId="49CDF901" w14:textId="77777777" w:rsidR="0060271F" w:rsidRDefault="0060271F" w:rsidP="0060271F">
      <w:pPr>
        <w:pStyle w:val="BodyText"/>
        <w:numPr>
          <w:ilvl w:val="1"/>
          <w:numId w:val="17"/>
        </w:numPr>
      </w:pPr>
      <w:r>
        <w:t>To define the components of the webpage</w:t>
      </w:r>
    </w:p>
    <w:p w14:paraId="7DD67D84" w14:textId="77777777" w:rsidR="0060271F" w:rsidRDefault="0060271F" w:rsidP="0060271F">
      <w:pPr>
        <w:pStyle w:val="BodyText"/>
        <w:numPr>
          <w:ilvl w:val="0"/>
          <w:numId w:val="17"/>
        </w:numPr>
      </w:pPr>
      <w:r>
        <w:t>CSS3</w:t>
      </w:r>
    </w:p>
    <w:p w14:paraId="289A2F36" w14:textId="77777777" w:rsidR="0060271F" w:rsidRDefault="0060271F" w:rsidP="0060271F">
      <w:pPr>
        <w:pStyle w:val="BodyText"/>
        <w:numPr>
          <w:ilvl w:val="1"/>
          <w:numId w:val="17"/>
        </w:numPr>
      </w:pPr>
      <w:r>
        <w:t>To add styling to the components of the webpage</w:t>
      </w:r>
    </w:p>
    <w:p w14:paraId="3E11E0A4" w14:textId="77777777" w:rsidR="0060271F" w:rsidRDefault="0060271F" w:rsidP="0060271F">
      <w:pPr>
        <w:pStyle w:val="BodyText"/>
        <w:numPr>
          <w:ilvl w:val="0"/>
          <w:numId w:val="17"/>
        </w:numPr>
      </w:pPr>
      <w:r>
        <w:t>Flexbox</w:t>
      </w:r>
    </w:p>
    <w:p w14:paraId="4EE3CBFE" w14:textId="074D4705" w:rsidR="0060271F" w:rsidRDefault="0060271F" w:rsidP="0060271F">
      <w:pPr>
        <w:pStyle w:val="BodyText"/>
        <w:numPr>
          <w:ilvl w:val="1"/>
          <w:numId w:val="17"/>
        </w:numPr>
      </w:pPr>
      <w:r>
        <w:t>To add layout to the components of the webpage similarly to bootstrap</w:t>
      </w:r>
    </w:p>
    <w:p w14:paraId="3AAA4928" w14:textId="565A6527" w:rsidR="0060271F" w:rsidRDefault="0060271F" w:rsidP="0060271F">
      <w:pPr>
        <w:pStyle w:val="BodyText"/>
        <w:numPr>
          <w:ilvl w:val="1"/>
          <w:numId w:val="17"/>
        </w:numPr>
      </w:pPr>
      <w:r>
        <w:t>Useful for creating dashboards where there is a lot of containers and grids involved</w:t>
      </w:r>
      <w:r w:rsidR="00AF7FE3">
        <w:t xml:space="preserve"> to give the box look</w:t>
      </w:r>
    </w:p>
    <w:p w14:paraId="114E1D56" w14:textId="77777777" w:rsidR="0060271F" w:rsidRDefault="0060271F" w:rsidP="0060271F">
      <w:pPr>
        <w:pStyle w:val="BodyText"/>
      </w:pPr>
    </w:p>
    <w:p w14:paraId="1415B601" w14:textId="3190A994" w:rsidR="0060271F" w:rsidRDefault="0060271F" w:rsidP="0060271F">
      <w:pPr>
        <w:pStyle w:val="BodyText"/>
      </w:pPr>
      <w:r>
        <w:t>The rationale behind choosing the above mentioned front-end codes is because the nature of the contract management system is to be implemented as a web application, the easiest and simplest way to is to use HTML5 and CSS3 as that is the basis of a typical front-end webpage.</w:t>
      </w:r>
    </w:p>
    <w:p w14:paraId="3613CB14" w14:textId="77777777" w:rsidR="0060271F" w:rsidRDefault="0060271F" w:rsidP="0060271F">
      <w:pPr>
        <w:pStyle w:val="BodyText"/>
      </w:pPr>
    </w:p>
    <w:p w14:paraId="4F60BF53" w14:textId="35C3886A" w:rsidR="0060271F" w:rsidRDefault="003A1D60" w:rsidP="0060271F">
      <w:pPr>
        <w:pStyle w:val="BodyText"/>
      </w:pPr>
      <w:r>
        <w:lastRenderedPageBreak/>
        <w:t>For the back-end portion, the following codes are being used:</w:t>
      </w:r>
    </w:p>
    <w:p w14:paraId="5B7FA1E8" w14:textId="00124DD6" w:rsidR="003A1D60" w:rsidRDefault="003A1D60" w:rsidP="00016D24">
      <w:pPr>
        <w:pStyle w:val="BodyText"/>
        <w:numPr>
          <w:ilvl w:val="0"/>
          <w:numId w:val="38"/>
        </w:numPr>
      </w:pPr>
      <w:r>
        <w:t>Python</w:t>
      </w:r>
    </w:p>
    <w:p w14:paraId="5940C855" w14:textId="0FF852B7" w:rsidR="003A1D60" w:rsidRDefault="003A1D60" w:rsidP="00016D24">
      <w:pPr>
        <w:pStyle w:val="BodyText"/>
        <w:numPr>
          <w:ilvl w:val="1"/>
          <w:numId w:val="38"/>
        </w:numPr>
      </w:pPr>
      <w:r>
        <w:t>The underlying code that Django uses</w:t>
      </w:r>
    </w:p>
    <w:p w14:paraId="4489E10A" w14:textId="50F8EF65" w:rsidR="003A1D60" w:rsidRDefault="003A1D60" w:rsidP="003A1D60">
      <w:pPr>
        <w:pStyle w:val="BodyText"/>
      </w:pPr>
    </w:p>
    <w:p w14:paraId="7904DEAA" w14:textId="7F2FDA44" w:rsidR="003A1D60" w:rsidRDefault="003A1D60" w:rsidP="003A1D60">
      <w:pPr>
        <w:pStyle w:val="BodyText"/>
      </w:pPr>
      <w:r>
        <w:t>Using Django saves implementation work lots of time as most of the codes and components of the webpage has been automatically created upon project creation. All I have to deal with is the code portion residing in the model, template and view files</w:t>
      </w:r>
      <w:r w:rsidR="00CC2DD5">
        <w:t>. Code reusability is widely practiced when building web applications with Django, this make the code very readable and maintainable.</w:t>
      </w:r>
    </w:p>
    <w:p w14:paraId="350EF1E9" w14:textId="783E03FD" w:rsidR="00A770F1" w:rsidRDefault="00A770F1" w:rsidP="003A1D60">
      <w:pPr>
        <w:pStyle w:val="BodyText"/>
      </w:pPr>
    </w:p>
    <w:p w14:paraId="0EF3C1A9" w14:textId="75BAE037" w:rsidR="00A770F1" w:rsidRDefault="00A770F1" w:rsidP="00A770F1">
      <w:pPr>
        <w:pStyle w:val="BodyText"/>
      </w:pPr>
      <w:r>
        <w:t>Knowledge learned in school that was applied in this section:</w:t>
      </w:r>
    </w:p>
    <w:p w14:paraId="4A002CB4" w14:textId="23D544BD" w:rsidR="00A770F1" w:rsidRDefault="00A770F1" w:rsidP="00016D24">
      <w:pPr>
        <w:pStyle w:val="BodyText"/>
        <w:numPr>
          <w:ilvl w:val="0"/>
          <w:numId w:val="38"/>
        </w:numPr>
      </w:pPr>
      <w:r>
        <w:t>ICT 1002 – Programming Fundamentals</w:t>
      </w:r>
    </w:p>
    <w:p w14:paraId="47BACC6B" w14:textId="74033031" w:rsidR="00A770F1" w:rsidRDefault="00A770F1" w:rsidP="00016D24">
      <w:pPr>
        <w:pStyle w:val="BodyText"/>
        <w:numPr>
          <w:ilvl w:val="1"/>
          <w:numId w:val="38"/>
        </w:numPr>
      </w:pPr>
      <w:r>
        <w:t>Skills and practice accumulated with coding in python has helped me a lot in this section</w:t>
      </w:r>
    </w:p>
    <w:p w14:paraId="395CCA67" w14:textId="64AA8D41" w:rsidR="00A770F1" w:rsidRDefault="00A770F1" w:rsidP="00016D24">
      <w:pPr>
        <w:pStyle w:val="BodyText"/>
        <w:numPr>
          <w:ilvl w:val="0"/>
          <w:numId w:val="38"/>
        </w:numPr>
      </w:pPr>
      <w:r>
        <w:t>ICT 1004 – Web Systems and Technologies</w:t>
      </w:r>
    </w:p>
    <w:p w14:paraId="7DF9E31B" w14:textId="55EE7AB2" w:rsidR="00A770F1" w:rsidRDefault="00A770F1" w:rsidP="00016D24">
      <w:pPr>
        <w:pStyle w:val="BodyText"/>
        <w:numPr>
          <w:ilvl w:val="1"/>
          <w:numId w:val="38"/>
        </w:numPr>
      </w:pPr>
      <w:r>
        <w:t>The skills learned in this module in building web application is required in this section</w:t>
      </w:r>
    </w:p>
    <w:p w14:paraId="38E5E89D" w14:textId="5EC95F2F" w:rsidR="00A770F1" w:rsidRDefault="00A770F1" w:rsidP="00016D24">
      <w:pPr>
        <w:pStyle w:val="BodyText"/>
        <w:numPr>
          <w:ilvl w:val="0"/>
          <w:numId w:val="38"/>
        </w:numPr>
      </w:pPr>
      <w:r>
        <w:t>ICT 2103 – Information Management</w:t>
      </w:r>
    </w:p>
    <w:p w14:paraId="6E556750" w14:textId="72F14513" w:rsidR="00A770F1" w:rsidRDefault="00A770F1" w:rsidP="00016D24">
      <w:pPr>
        <w:pStyle w:val="BodyText"/>
        <w:numPr>
          <w:ilvl w:val="1"/>
          <w:numId w:val="38"/>
        </w:numPr>
      </w:pPr>
      <w:r>
        <w:t>The basic understanding of how data is being stored and structured in a database is required here</w:t>
      </w:r>
    </w:p>
    <w:p w14:paraId="2CF3D01B" w14:textId="6C13DF21" w:rsidR="00A770F1" w:rsidRDefault="00A770F1" w:rsidP="00016D24">
      <w:pPr>
        <w:pStyle w:val="BodyText"/>
        <w:numPr>
          <w:ilvl w:val="0"/>
          <w:numId w:val="38"/>
        </w:numPr>
      </w:pPr>
      <w:r>
        <w:t>ICT 2106 – Software Design</w:t>
      </w:r>
    </w:p>
    <w:p w14:paraId="5163EE26" w14:textId="3B5FA218" w:rsidR="00A770F1" w:rsidRDefault="00A770F1" w:rsidP="00016D24">
      <w:pPr>
        <w:pStyle w:val="BodyText"/>
        <w:numPr>
          <w:ilvl w:val="1"/>
          <w:numId w:val="38"/>
        </w:numPr>
      </w:pPr>
      <w:r>
        <w:t>The understanding of the MVC design pattern is required in this section to understand the MTV design patter Django is using</w:t>
      </w:r>
    </w:p>
    <w:p w14:paraId="5EDA53C0" w14:textId="44D409CB" w:rsidR="00A770F1" w:rsidRDefault="00A770F1" w:rsidP="00016D24">
      <w:pPr>
        <w:pStyle w:val="BodyText"/>
        <w:numPr>
          <w:ilvl w:val="1"/>
          <w:numId w:val="38"/>
        </w:numPr>
      </w:pPr>
      <w:r>
        <w:t>The fundamentals of good coding practices such as code reusability, coupling, cohesion is required during the implementation portion.</w:t>
      </w:r>
    </w:p>
    <w:p w14:paraId="6CF43552" w14:textId="3454D3F6" w:rsidR="00A770F1" w:rsidRPr="00A770F1" w:rsidRDefault="00A770F1" w:rsidP="00A770F1">
      <w:pPr>
        <w:pStyle w:val="BodyText"/>
      </w:pPr>
    </w:p>
    <w:p w14:paraId="3BD87F72" w14:textId="534928B4" w:rsidR="003D54B3" w:rsidRDefault="003D54B3" w:rsidP="003D54B3">
      <w:pPr>
        <w:pStyle w:val="Heading1"/>
        <w:numPr>
          <w:ilvl w:val="1"/>
          <w:numId w:val="16"/>
        </w:numPr>
      </w:pPr>
      <w:r>
        <w:t>Documentation</w:t>
      </w:r>
    </w:p>
    <w:p w14:paraId="4D0ED59C" w14:textId="2B7ED94E" w:rsidR="006E41F5" w:rsidRDefault="006E41F5" w:rsidP="006E41F5">
      <w:pPr>
        <w:pStyle w:val="BodyText"/>
      </w:pPr>
    </w:p>
    <w:p w14:paraId="73954851" w14:textId="77BD7F16" w:rsidR="006E41F5" w:rsidRDefault="006E41F5" w:rsidP="006E41F5">
      <w:pPr>
        <w:pStyle w:val="BodyText"/>
      </w:pPr>
      <w:r>
        <w:t>Codes used in this project comes with comments and documentation. Comments will reside on the front-end portion while on the back-end portion, it includes both comments and documentation. The comments give a brief description of what this line of code is doing while documentation gives a top-down detailed description of what this chunk of code is supposed to do.</w:t>
      </w:r>
    </w:p>
    <w:p w14:paraId="3BC1781D" w14:textId="06622BCE" w:rsidR="006E41F5" w:rsidRDefault="006E41F5" w:rsidP="006E41F5">
      <w:pPr>
        <w:pStyle w:val="BodyText"/>
      </w:pPr>
    </w:p>
    <w:p w14:paraId="52DA0371" w14:textId="77777777" w:rsidR="00D246B0" w:rsidRDefault="006E41F5" w:rsidP="00D246B0">
      <w:pPr>
        <w:pStyle w:val="BodyText"/>
      </w:pPr>
      <w:r>
        <w:t>Before jumping right into the details of the codes,</w:t>
      </w:r>
      <w:r w:rsidR="00313BAD">
        <w:t xml:space="preserve"> we will need to set up a virtual environment in anaconda follow by calling some commands to create the project files.</w:t>
      </w:r>
      <w:r w:rsidR="00D246B0">
        <w:t xml:space="preserve"> Follow the steps shown below:</w:t>
      </w:r>
    </w:p>
    <w:p w14:paraId="062EA245" w14:textId="2C5D94E7" w:rsidR="00D246B0" w:rsidRDefault="00313BAD" w:rsidP="00016D24">
      <w:pPr>
        <w:pStyle w:val="BodyText"/>
        <w:numPr>
          <w:ilvl w:val="0"/>
          <w:numId w:val="39"/>
        </w:numPr>
      </w:pPr>
      <w:r>
        <w:t xml:space="preserve">To create a new virtual environment, use </w:t>
      </w:r>
      <w:r w:rsidR="00D246B0">
        <w:t>“</w:t>
      </w:r>
      <w:r w:rsidRPr="00313BAD">
        <w:rPr>
          <w:b/>
        </w:rPr>
        <w:t>conda create</w:t>
      </w:r>
      <w:r w:rsidR="00D246B0">
        <w:rPr>
          <w:b/>
        </w:rPr>
        <w:t>”</w:t>
      </w:r>
      <w:r>
        <w:rPr>
          <w:b/>
        </w:rPr>
        <w:t xml:space="preserve">. </w:t>
      </w:r>
      <w:r>
        <w:t xml:space="preserve">For </w:t>
      </w:r>
      <w:r w:rsidR="00465A47">
        <w:t>example,</w:t>
      </w:r>
      <w:r>
        <w:t xml:space="preserve"> the command “</w:t>
      </w:r>
      <w:r w:rsidRPr="00F4363E">
        <w:rPr>
          <w:b/>
        </w:rPr>
        <w:t>conda create –name snowflakes biopython</w:t>
      </w:r>
      <w:r>
        <w:t>” creates a new environment named “snowflakes” with the program “biopython”</w:t>
      </w:r>
      <w:r w:rsidR="00D246B0">
        <w:t xml:space="preserve">. </w:t>
      </w:r>
    </w:p>
    <w:p w14:paraId="01F3BA18" w14:textId="4D38A8BE" w:rsidR="00313BAD" w:rsidRDefault="00D246B0" w:rsidP="00016D24">
      <w:pPr>
        <w:pStyle w:val="BodyText"/>
        <w:numPr>
          <w:ilvl w:val="0"/>
          <w:numId w:val="39"/>
        </w:numPr>
      </w:pPr>
      <w:r>
        <w:t>The environment has to be activated once it has been created. Use “</w:t>
      </w:r>
      <w:r w:rsidRPr="00D246B0">
        <w:rPr>
          <w:b/>
        </w:rPr>
        <w:t>activate snowflakes</w:t>
      </w:r>
      <w:r>
        <w:rPr>
          <w:b/>
        </w:rPr>
        <w:t xml:space="preserve">” </w:t>
      </w:r>
      <w:r>
        <w:t>to activate the newly created environment.</w:t>
      </w:r>
    </w:p>
    <w:p w14:paraId="7198EAE9" w14:textId="0C7FF628" w:rsidR="00D246B0" w:rsidRDefault="00D246B0" w:rsidP="00016D24">
      <w:pPr>
        <w:pStyle w:val="BodyText"/>
        <w:numPr>
          <w:ilvl w:val="0"/>
          <w:numId w:val="39"/>
        </w:numPr>
      </w:pPr>
      <w:r>
        <w:t>Alternatively, an environment can be created with the specified python version. An example would look like this “</w:t>
      </w:r>
      <w:r w:rsidRPr="00D246B0">
        <w:rPr>
          <w:b/>
        </w:rPr>
        <w:t>conda create –name bunnies python=3.5 babel</w:t>
      </w:r>
      <w:r>
        <w:t xml:space="preserve">”. This means that </w:t>
      </w:r>
      <w:r w:rsidR="00EA1A28">
        <w:t>an</w:t>
      </w:r>
      <w:r>
        <w:t xml:space="preserve"> environment named bunnies is created with python 3 and babel program installed.</w:t>
      </w:r>
    </w:p>
    <w:p w14:paraId="19368528" w14:textId="7B74A684" w:rsidR="00ED2A1A" w:rsidRDefault="00ED2A1A" w:rsidP="00016D24">
      <w:pPr>
        <w:pStyle w:val="BodyText"/>
        <w:numPr>
          <w:ilvl w:val="0"/>
          <w:numId w:val="39"/>
        </w:numPr>
      </w:pPr>
      <w:r>
        <w:t>Once the program has been created</w:t>
      </w:r>
      <w:r w:rsidR="00C7345F">
        <w:t>, the project and app can be created, and this contains the actual project files. Before that, make sure that the file directory is the correct one. Simply call these commands:</w:t>
      </w:r>
    </w:p>
    <w:p w14:paraId="6A827A48" w14:textId="61DA3910" w:rsidR="00C7345F" w:rsidRDefault="00C7345F" w:rsidP="00016D24">
      <w:pPr>
        <w:pStyle w:val="BodyText"/>
        <w:numPr>
          <w:ilvl w:val="1"/>
          <w:numId w:val="39"/>
        </w:numPr>
      </w:pPr>
      <w:r>
        <w:t>Django-admin startproject &lt;project name&gt;</w:t>
      </w:r>
    </w:p>
    <w:p w14:paraId="0BCC1852" w14:textId="57BA99B2" w:rsidR="00C7345F" w:rsidRDefault="00C7345F" w:rsidP="00016D24">
      <w:pPr>
        <w:pStyle w:val="BodyText"/>
        <w:numPr>
          <w:ilvl w:val="1"/>
          <w:numId w:val="39"/>
        </w:numPr>
      </w:pPr>
      <w:r>
        <w:t>Django-admin startapp &lt;app name&gt;</w:t>
      </w:r>
    </w:p>
    <w:p w14:paraId="1EBA4F5A" w14:textId="50D3CD91" w:rsidR="00465A47" w:rsidRDefault="00465A47" w:rsidP="00465A47">
      <w:pPr>
        <w:pStyle w:val="BodyText"/>
      </w:pPr>
      <w:r>
        <w:lastRenderedPageBreak/>
        <w:t>Once everything has been setup, the actual editing of the project files can commence. Before we can start editing the project files, there is one final step of setup that needs to be done. In order to do that, let us understand the project directory structure. A typical project directory would look like this:</w:t>
      </w:r>
    </w:p>
    <w:p w14:paraId="68821202" w14:textId="77777777" w:rsidR="00465A47" w:rsidRDefault="00465A47" w:rsidP="00465A47">
      <w:pPr>
        <w:pStyle w:val="BodyText"/>
      </w:pPr>
    </w:p>
    <w:p w14:paraId="1693A129" w14:textId="36A7CFE4" w:rsidR="00465A47" w:rsidRDefault="00465A47" w:rsidP="00465A47">
      <w:pPr>
        <w:pStyle w:val="BodyText"/>
      </w:pPr>
      <w:r>
        <w:rPr>
          <w:noProof/>
        </w:rPr>
        <w:drawing>
          <wp:inline distT="0" distB="0" distL="0" distR="0" wp14:anchorId="5EDF3079" wp14:editId="5E7E6097">
            <wp:extent cx="5072380" cy="20846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1473" b="38527"/>
                    <a:stretch/>
                  </pic:blipFill>
                  <pic:spPr bwMode="auto">
                    <a:xfrm>
                      <a:off x="0" y="0"/>
                      <a:ext cx="5073956" cy="2085262"/>
                    </a:xfrm>
                    <a:prstGeom prst="rect">
                      <a:avLst/>
                    </a:prstGeom>
                    <a:ln>
                      <a:noFill/>
                    </a:ln>
                    <a:extLst>
                      <a:ext uri="{53640926-AAD7-44D8-BBD7-CCE9431645EC}">
                        <a14:shadowObscured xmlns:a14="http://schemas.microsoft.com/office/drawing/2010/main"/>
                      </a:ext>
                    </a:extLst>
                  </pic:spPr>
                </pic:pic>
              </a:graphicData>
            </a:graphic>
          </wp:inline>
        </w:drawing>
      </w:r>
    </w:p>
    <w:p w14:paraId="02FE995A" w14:textId="2B27F0CE" w:rsidR="00465A47" w:rsidRDefault="00465A47" w:rsidP="00465A47">
      <w:pPr>
        <w:pStyle w:val="Heading4"/>
        <w:jc w:val="center"/>
        <w:rPr>
          <w:rFonts w:ascii="Arial" w:hAnsi="Arial" w:cs="Arial"/>
          <w:b w:val="0"/>
        </w:rPr>
      </w:pPr>
      <w:r>
        <w:rPr>
          <w:rFonts w:ascii="Arial" w:hAnsi="Arial" w:cs="Arial"/>
          <w:b w:val="0"/>
        </w:rPr>
        <w:t>Figure 20. Django Project Directory</w:t>
      </w:r>
    </w:p>
    <w:p w14:paraId="364DE215" w14:textId="77B2FB0F" w:rsidR="00465A47" w:rsidRDefault="00465A47" w:rsidP="00465A47"/>
    <w:p w14:paraId="28566F7A" w14:textId="5C564851" w:rsidR="00465A47" w:rsidRPr="00465A47" w:rsidRDefault="00465A47" w:rsidP="00465A47">
      <w:pPr>
        <w:pStyle w:val="BodyText"/>
      </w:pPr>
      <w:r>
        <w:t xml:space="preserve">As shown in Figure 20, </w:t>
      </w:r>
      <w:r w:rsidR="00E904C0">
        <w:t xml:space="preserve">the first file refers to the app directory file, and this is created when the command Django-admin startapp &lt;app name&gt; is called. The second file refers to directory of the project, it contains most of the files including the logic. Media folder is an optional file to be created but its main purposes is to store images or documents, basically content that can be dynamically change. Static folder on the other hand is also an optional file where is store all the static files such as </w:t>
      </w:r>
      <w:r w:rsidR="007704B7">
        <w:t>CSS</w:t>
      </w:r>
      <w:r w:rsidR="00E904C0">
        <w:t xml:space="preserve"> and</w:t>
      </w:r>
      <w:r w:rsidR="007704B7">
        <w:t xml:space="preserve"> JavaScript</w:t>
      </w:r>
      <w:r w:rsidR="00E904C0">
        <w:t xml:space="preserve"> files, files that will remain constant once created. Lastly, the templates folder is the folder that contains the html files.</w:t>
      </w:r>
    </w:p>
    <w:p w14:paraId="6B8B96B8" w14:textId="77777777" w:rsidR="00465A47" w:rsidRDefault="00465A47" w:rsidP="00E13F28">
      <w:pPr>
        <w:pStyle w:val="BodyText"/>
        <w:ind w:left="0"/>
      </w:pPr>
    </w:p>
    <w:p w14:paraId="2CA72C37" w14:textId="36BC295D" w:rsidR="00465A47" w:rsidRDefault="00465A47" w:rsidP="00465A47">
      <w:pPr>
        <w:pStyle w:val="BodyText"/>
      </w:pPr>
      <w:r>
        <w:t>For this project, we will only be focusing on editing the following project files:</w:t>
      </w:r>
    </w:p>
    <w:p w14:paraId="5FF61173" w14:textId="64D37944" w:rsidR="00E13F28" w:rsidRDefault="00E13F28" w:rsidP="00016D24">
      <w:pPr>
        <w:pStyle w:val="BodyText"/>
        <w:numPr>
          <w:ilvl w:val="0"/>
          <w:numId w:val="40"/>
        </w:numPr>
      </w:pPr>
      <w:r>
        <w:t>Under the app folder</w:t>
      </w:r>
    </w:p>
    <w:p w14:paraId="5F53A235" w14:textId="56C09CC3" w:rsidR="00465A47" w:rsidRDefault="00465A47" w:rsidP="00016D24">
      <w:pPr>
        <w:pStyle w:val="BodyText"/>
        <w:numPr>
          <w:ilvl w:val="1"/>
          <w:numId w:val="40"/>
        </w:numPr>
      </w:pPr>
      <w:r>
        <w:t>Admin.py</w:t>
      </w:r>
      <w:r w:rsidR="00E13F28">
        <w:t xml:space="preserve"> file</w:t>
      </w:r>
    </w:p>
    <w:p w14:paraId="7C3FFF86" w14:textId="6F43F648" w:rsidR="00E13F28" w:rsidRDefault="00E13F28" w:rsidP="00016D24">
      <w:pPr>
        <w:pStyle w:val="BodyText"/>
        <w:numPr>
          <w:ilvl w:val="1"/>
          <w:numId w:val="40"/>
        </w:numPr>
      </w:pPr>
      <w:r>
        <w:t>Forms.py file</w:t>
      </w:r>
    </w:p>
    <w:p w14:paraId="1D4C14C4" w14:textId="13F998C1" w:rsidR="00E13F28" w:rsidRDefault="00E13F28" w:rsidP="00016D24">
      <w:pPr>
        <w:pStyle w:val="BodyText"/>
        <w:numPr>
          <w:ilvl w:val="1"/>
          <w:numId w:val="40"/>
        </w:numPr>
      </w:pPr>
      <w:r>
        <w:t>Models.py file</w:t>
      </w:r>
    </w:p>
    <w:p w14:paraId="6965D21E" w14:textId="22FB77F3" w:rsidR="00E13F28" w:rsidRDefault="00E13F28" w:rsidP="00016D24">
      <w:pPr>
        <w:pStyle w:val="BodyText"/>
        <w:numPr>
          <w:ilvl w:val="1"/>
          <w:numId w:val="40"/>
        </w:numPr>
      </w:pPr>
      <w:r>
        <w:t>Urls.py file</w:t>
      </w:r>
    </w:p>
    <w:p w14:paraId="24355D8D" w14:textId="17953E30" w:rsidR="00E13F28" w:rsidRDefault="00E13F28" w:rsidP="00016D24">
      <w:pPr>
        <w:pStyle w:val="BodyText"/>
        <w:numPr>
          <w:ilvl w:val="1"/>
          <w:numId w:val="40"/>
        </w:numPr>
      </w:pPr>
      <w:r>
        <w:t>Views.py file</w:t>
      </w:r>
    </w:p>
    <w:p w14:paraId="537F81D7" w14:textId="0F8D4007" w:rsidR="00E13F28" w:rsidRDefault="00E13F28" w:rsidP="00016D24">
      <w:pPr>
        <w:pStyle w:val="BodyText"/>
        <w:numPr>
          <w:ilvl w:val="0"/>
          <w:numId w:val="40"/>
        </w:numPr>
      </w:pPr>
      <w:r>
        <w:t>Under the project folder</w:t>
      </w:r>
    </w:p>
    <w:p w14:paraId="267E00FE" w14:textId="7EC50402" w:rsidR="00E13F28" w:rsidRDefault="00E13F28" w:rsidP="00016D24">
      <w:pPr>
        <w:pStyle w:val="BodyText"/>
        <w:numPr>
          <w:ilvl w:val="1"/>
          <w:numId w:val="40"/>
        </w:numPr>
      </w:pPr>
      <w:r>
        <w:t>Settings.py file</w:t>
      </w:r>
    </w:p>
    <w:p w14:paraId="6737CC51" w14:textId="1E50A986" w:rsidR="00E13F28" w:rsidRDefault="00E13F28" w:rsidP="00016D24">
      <w:pPr>
        <w:pStyle w:val="BodyText"/>
        <w:numPr>
          <w:ilvl w:val="1"/>
          <w:numId w:val="40"/>
        </w:numPr>
      </w:pPr>
      <w:r>
        <w:t>Urls.py file</w:t>
      </w:r>
    </w:p>
    <w:p w14:paraId="17843E5B" w14:textId="245DFF48" w:rsidR="00EA156B" w:rsidRDefault="00EA156B" w:rsidP="00016D24">
      <w:pPr>
        <w:pStyle w:val="BodyText"/>
        <w:numPr>
          <w:ilvl w:val="0"/>
          <w:numId w:val="40"/>
        </w:numPr>
      </w:pPr>
      <w:r>
        <w:t>Under the static folder</w:t>
      </w:r>
    </w:p>
    <w:p w14:paraId="451726A0" w14:textId="31EEEACE" w:rsidR="00EA156B" w:rsidRDefault="00EA156B" w:rsidP="00016D24">
      <w:pPr>
        <w:pStyle w:val="BodyText"/>
        <w:numPr>
          <w:ilvl w:val="1"/>
          <w:numId w:val="40"/>
        </w:numPr>
      </w:pPr>
      <w:r>
        <w:t xml:space="preserve">Mainly </w:t>
      </w:r>
      <w:r w:rsidR="00EA1A28">
        <w:t>CSS</w:t>
      </w:r>
      <w:r>
        <w:t xml:space="preserve"> files or </w:t>
      </w:r>
      <w:r w:rsidR="00EA1A28">
        <w:t>JavaScript</w:t>
      </w:r>
      <w:r>
        <w:t xml:space="preserve"> files</w:t>
      </w:r>
    </w:p>
    <w:p w14:paraId="2E82AAA8" w14:textId="33518565" w:rsidR="00EA156B" w:rsidRDefault="00EA156B" w:rsidP="00016D24">
      <w:pPr>
        <w:pStyle w:val="BodyText"/>
        <w:numPr>
          <w:ilvl w:val="0"/>
          <w:numId w:val="40"/>
        </w:numPr>
      </w:pPr>
      <w:r>
        <w:t>Under the templates folder</w:t>
      </w:r>
    </w:p>
    <w:p w14:paraId="59773600" w14:textId="35F237A7" w:rsidR="00EA156B" w:rsidRPr="00313BAD" w:rsidRDefault="00EA156B" w:rsidP="00016D24">
      <w:pPr>
        <w:pStyle w:val="BodyText"/>
        <w:numPr>
          <w:ilvl w:val="1"/>
          <w:numId w:val="40"/>
        </w:numPr>
      </w:pPr>
      <w:r>
        <w:t>HTML files</w:t>
      </w:r>
    </w:p>
    <w:p w14:paraId="3C636099" w14:textId="2081D0A8" w:rsidR="006E41F5" w:rsidRDefault="006E41F5" w:rsidP="006E41F5">
      <w:pPr>
        <w:pStyle w:val="BodyText"/>
      </w:pPr>
    </w:p>
    <w:p w14:paraId="448094C2" w14:textId="1E499188" w:rsidR="00EA1A28" w:rsidRDefault="00EA1A28" w:rsidP="00EA1A28">
      <w:pPr>
        <w:pStyle w:val="Heading1"/>
        <w:numPr>
          <w:ilvl w:val="2"/>
          <w:numId w:val="16"/>
        </w:numPr>
      </w:pPr>
      <w:r>
        <w:t>Admin.py under app folder</w:t>
      </w:r>
    </w:p>
    <w:p w14:paraId="2F2E71B5" w14:textId="77777777" w:rsidR="006E41F5" w:rsidRPr="000517E6" w:rsidRDefault="006E41F5" w:rsidP="006E41F5">
      <w:pPr>
        <w:pStyle w:val="BodyText"/>
        <w:rPr>
          <w:sz w:val="16"/>
        </w:rPr>
      </w:pPr>
    </w:p>
    <w:p w14:paraId="6DBF70EC" w14:textId="53CB44AB" w:rsidR="005B2226" w:rsidRDefault="00EA1A28" w:rsidP="00EA1A28">
      <w:pPr>
        <w:pStyle w:val="BodyText"/>
      </w:pPr>
      <w:r>
        <w:t>This is where the models created in models.py file are registered.</w:t>
      </w:r>
      <w:r w:rsidR="00EA3EDF">
        <w:t xml:space="preserve"> (See </w:t>
      </w:r>
      <w:hyperlink w:anchor="_Appendix_E" w:history="1">
        <w:r w:rsidR="00EA3EDF" w:rsidRPr="00FC1C88">
          <w:rPr>
            <w:rStyle w:val="Hyperlink"/>
          </w:rPr>
          <w:t>Appendix E</w:t>
        </w:r>
      </w:hyperlink>
      <w:r w:rsidR="00EA3EDF">
        <w:t>)</w:t>
      </w:r>
    </w:p>
    <w:p w14:paraId="65432DA2" w14:textId="78D75786" w:rsidR="00EA1A28" w:rsidRPr="000517E6" w:rsidRDefault="00EA1A28" w:rsidP="00EA1A28">
      <w:pPr>
        <w:pStyle w:val="BodyText"/>
        <w:rPr>
          <w:sz w:val="14"/>
        </w:rPr>
      </w:pPr>
    </w:p>
    <w:p w14:paraId="0DCEEBE1" w14:textId="0B035CCB" w:rsidR="00EA1A28" w:rsidRDefault="00EA1A28" w:rsidP="00EA1A28">
      <w:pPr>
        <w:pStyle w:val="Heading1"/>
        <w:numPr>
          <w:ilvl w:val="2"/>
          <w:numId w:val="16"/>
        </w:numPr>
      </w:pPr>
      <w:r>
        <w:t>Models.py under app folder</w:t>
      </w:r>
    </w:p>
    <w:p w14:paraId="3E847EDE" w14:textId="4AF157B2" w:rsidR="00EA3EDF" w:rsidRPr="000517E6" w:rsidRDefault="00EA3EDF" w:rsidP="00EA3EDF">
      <w:pPr>
        <w:pStyle w:val="BodyText"/>
        <w:rPr>
          <w:sz w:val="14"/>
        </w:rPr>
      </w:pPr>
    </w:p>
    <w:p w14:paraId="29F723E2" w14:textId="53396A86" w:rsidR="00B54AA5" w:rsidRDefault="00EA3EDF" w:rsidP="00B54AA5">
      <w:pPr>
        <w:pStyle w:val="BodyText"/>
      </w:pPr>
      <w:r>
        <w:t xml:space="preserve">This is where the models are created. Models created are actually classes itself and each class have attributes associated with the class. Django models will be imported into this file (See </w:t>
      </w:r>
      <w:hyperlink w:anchor="_Appendix_F" w:history="1">
        <w:r w:rsidRPr="00FC1C88">
          <w:rPr>
            <w:rStyle w:val="Hyperlink"/>
          </w:rPr>
          <w:t>Appendix F</w:t>
        </w:r>
      </w:hyperlink>
      <w:r>
        <w:t>)</w:t>
      </w:r>
    </w:p>
    <w:p w14:paraId="22740762" w14:textId="760C6897" w:rsidR="00EA1A28" w:rsidRDefault="00EA1A28" w:rsidP="00EA1A28">
      <w:pPr>
        <w:pStyle w:val="Heading1"/>
        <w:numPr>
          <w:ilvl w:val="2"/>
          <w:numId w:val="16"/>
        </w:numPr>
      </w:pPr>
      <w:r>
        <w:lastRenderedPageBreak/>
        <w:t>Forms.py under app folder</w:t>
      </w:r>
    </w:p>
    <w:p w14:paraId="55156CF4" w14:textId="17F0D16A" w:rsidR="00EA3EDF" w:rsidRDefault="00EA3EDF" w:rsidP="00EA3EDF">
      <w:pPr>
        <w:pStyle w:val="BodyText"/>
      </w:pPr>
    </w:p>
    <w:p w14:paraId="0C9E8935" w14:textId="5F019DAA" w:rsidR="00EA3EDF" w:rsidRDefault="00EA3EDF" w:rsidP="00EA3EDF">
      <w:pPr>
        <w:pStyle w:val="BodyText"/>
      </w:pPr>
      <w:r>
        <w:t>This is similar to</w:t>
      </w:r>
      <w:r w:rsidR="001C19C9">
        <w:t xml:space="preserve"> models.py except that modelforms is imported. As the name implies, this file is meant to auto populate the HTML form automatically based on the attributes defined in the class.</w:t>
      </w:r>
      <w:r w:rsidR="00664C8C">
        <w:t xml:space="preserve"> One good thing about Django is that it allows class inheritance so repeated attributes would not have be declared and defined again.</w:t>
      </w:r>
      <w:r w:rsidR="00106BF1">
        <w:t xml:space="preserve"> (See </w:t>
      </w:r>
      <w:hyperlink w:anchor="_Appendix_G" w:history="1">
        <w:r w:rsidR="00106BF1" w:rsidRPr="00FC1C88">
          <w:rPr>
            <w:rStyle w:val="Hyperlink"/>
          </w:rPr>
          <w:t>Appendix G</w:t>
        </w:r>
      </w:hyperlink>
      <w:r w:rsidR="00106BF1">
        <w:t>)</w:t>
      </w:r>
    </w:p>
    <w:p w14:paraId="0F1AC56A" w14:textId="77777777" w:rsidR="00EA3EDF" w:rsidRDefault="00EA3EDF" w:rsidP="00EA3EDF">
      <w:pPr>
        <w:pStyle w:val="BodyText"/>
      </w:pPr>
    </w:p>
    <w:p w14:paraId="45A7A3F3" w14:textId="20EA445B" w:rsidR="00EA1A28" w:rsidRDefault="00EA1A28" w:rsidP="00EA1A28">
      <w:pPr>
        <w:pStyle w:val="Heading1"/>
        <w:numPr>
          <w:ilvl w:val="2"/>
          <w:numId w:val="16"/>
        </w:numPr>
      </w:pPr>
      <w:r>
        <w:t>Urls.py under app folder</w:t>
      </w:r>
    </w:p>
    <w:p w14:paraId="564D10D4" w14:textId="126A9A19" w:rsidR="006B56A5" w:rsidRDefault="006B56A5" w:rsidP="006B56A5">
      <w:pPr>
        <w:pStyle w:val="BodyText"/>
      </w:pPr>
    </w:p>
    <w:p w14:paraId="1EA66682" w14:textId="7769883E" w:rsidR="006B56A5" w:rsidRDefault="006B56A5" w:rsidP="006B56A5">
      <w:pPr>
        <w:pStyle w:val="BodyText"/>
      </w:pPr>
      <w:r>
        <w:t>This is where the logic of URL routing is defined. Basically, whenever a URL is requested, it will tell the web application to look for codes in this file, locate the requested URL and look for the function in the views.py file</w:t>
      </w:r>
      <w:r w:rsidR="00106BF1">
        <w:t xml:space="preserve"> (See </w:t>
      </w:r>
      <w:hyperlink w:anchor="_Appendix_H" w:history="1">
        <w:r w:rsidR="00106BF1" w:rsidRPr="00FC1C88">
          <w:rPr>
            <w:rStyle w:val="Hyperlink"/>
          </w:rPr>
          <w:t>Appendix H</w:t>
        </w:r>
      </w:hyperlink>
      <w:r w:rsidR="00106BF1">
        <w:t>)</w:t>
      </w:r>
    </w:p>
    <w:p w14:paraId="5C438549" w14:textId="77777777" w:rsidR="006B56A5" w:rsidRDefault="006B56A5" w:rsidP="006B56A5">
      <w:pPr>
        <w:pStyle w:val="BodyText"/>
      </w:pPr>
    </w:p>
    <w:p w14:paraId="1BD2593E" w14:textId="50B67B57" w:rsidR="006B56A5" w:rsidRDefault="006B56A5" w:rsidP="00EA1A28">
      <w:pPr>
        <w:pStyle w:val="Heading1"/>
        <w:numPr>
          <w:ilvl w:val="2"/>
          <w:numId w:val="16"/>
        </w:numPr>
      </w:pPr>
      <w:r>
        <w:t>Views.py under app folder</w:t>
      </w:r>
    </w:p>
    <w:p w14:paraId="03A69EE4" w14:textId="69FCADAC" w:rsidR="006B56A5" w:rsidRDefault="006B56A5" w:rsidP="006B56A5">
      <w:pPr>
        <w:pStyle w:val="BodyText"/>
      </w:pPr>
    </w:p>
    <w:p w14:paraId="1D9F8790" w14:textId="715FED6F" w:rsidR="006B56A5" w:rsidRDefault="006B56A5" w:rsidP="006B56A5">
      <w:pPr>
        <w:pStyle w:val="BodyText"/>
      </w:pPr>
      <w:r>
        <w:t>This is where the real logic happens. Views.py is meant to bridge the gap between templates and models. It tells the web application which set of data is to be retrieved from the database via the model and which set of retrieved data is to be displayed to the HTML side for rendering.</w:t>
      </w:r>
      <w:r w:rsidR="00106BF1">
        <w:t xml:space="preserve"> (See </w:t>
      </w:r>
      <w:hyperlink w:anchor="_Appendix_I" w:history="1">
        <w:r w:rsidR="00106BF1" w:rsidRPr="00FC1C88">
          <w:rPr>
            <w:rStyle w:val="Hyperlink"/>
          </w:rPr>
          <w:t>Appendix I</w:t>
        </w:r>
      </w:hyperlink>
      <w:r w:rsidR="00106BF1">
        <w:t>)</w:t>
      </w:r>
    </w:p>
    <w:p w14:paraId="4A61943A" w14:textId="5635F4BF" w:rsidR="002154A2" w:rsidRDefault="002154A2" w:rsidP="006B56A5">
      <w:pPr>
        <w:pStyle w:val="BodyText"/>
      </w:pPr>
    </w:p>
    <w:p w14:paraId="00A2F9F9" w14:textId="37B1F1DC" w:rsidR="002154A2" w:rsidRDefault="002154A2" w:rsidP="002154A2">
      <w:pPr>
        <w:pStyle w:val="Heading1"/>
        <w:numPr>
          <w:ilvl w:val="2"/>
          <w:numId w:val="16"/>
        </w:numPr>
      </w:pPr>
      <w:r>
        <w:t>Settings.py under project folder</w:t>
      </w:r>
    </w:p>
    <w:p w14:paraId="409864C1" w14:textId="3D6B4A9B" w:rsidR="00106BF1" w:rsidRDefault="00106BF1" w:rsidP="00106BF1">
      <w:pPr>
        <w:pStyle w:val="BodyText"/>
      </w:pPr>
    </w:p>
    <w:p w14:paraId="5819E058" w14:textId="0153EB7F" w:rsidR="00106BF1" w:rsidRDefault="00106BF1" w:rsidP="00106BF1">
      <w:pPr>
        <w:pStyle w:val="BodyText"/>
      </w:pPr>
      <w:r>
        <w:t xml:space="preserve">This is where the initialization codes reside in. Any new app created will have to be registered here. New folders created also have to defined here. (See </w:t>
      </w:r>
      <w:hyperlink w:anchor="_Appendix_J" w:history="1">
        <w:r w:rsidRPr="00FC1C88">
          <w:rPr>
            <w:rStyle w:val="Hyperlink"/>
          </w:rPr>
          <w:t>Appendix J</w:t>
        </w:r>
      </w:hyperlink>
      <w:r>
        <w:t>)</w:t>
      </w:r>
    </w:p>
    <w:p w14:paraId="4A7807F8" w14:textId="77777777" w:rsidR="00106BF1" w:rsidRDefault="00106BF1" w:rsidP="00106BF1">
      <w:pPr>
        <w:pStyle w:val="BodyText"/>
      </w:pPr>
    </w:p>
    <w:p w14:paraId="3918B733" w14:textId="4DF6F92D" w:rsidR="002154A2" w:rsidRDefault="002154A2" w:rsidP="002154A2">
      <w:pPr>
        <w:pStyle w:val="Heading1"/>
        <w:numPr>
          <w:ilvl w:val="2"/>
          <w:numId w:val="16"/>
        </w:numPr>
      </w:pPr>
      <w:r>
        <w:t>Urls.py under project folder</w:t>
      </w:r>
    </w:p>
    <w:p w14:paraId="16C21BBA" w14:textId="1D61E1ED" w:rsidR="00106BF1" w:rsidRDefault="00106BF1" w:rsidP="00106BF1">
      <w:pPr>
        <w:pStyle w:val="BodyText"/>
      </w:pPr>
    </w:p>
    <w:p w14:paraId="4F2500B6" w14:textId="18E8B6DC" w:rsidR="00106BF1" w:rsidRDefault="00106BF1" w:rsidP="00106BF1">
      <w:pPr>
        <w:pStyle w:val="BodyText"/>
      </w:pPr>
      <w:r>
        <w:t xml:space="preserve">This is very similar to the urls.py file under the app folder, except that the </w:t>
      </w:r>
      <w:r w:rsidR="001652CE">
        <w:t>URL</w:t>
      </w:r>
      <w:r>
        <w:t xml:space="preserve"> routing codes under the app folder is meant to serve </w:t>
      </w:r>
      <w:r w:rsidR="001652CE">
        <w:t>URLs</w:t>
      </w:r>
      <w:r>
        <w:t xml:space="preserve"> with the app name extension while the </w:t>
      </w:r>
      <w:r w:rsidR="001652CE">
        <w:t>URL</w:t>
      </w:r>
      <w:r>
        <w:t xml:space="preserve"> routing codes under the project folder is meant to route the generic </w:t>
      </w:r>
      <w:r w:rsidR="001652CE">
        <w:t>URLs</w:t>
      </w:r>
      <w:r>
        <w:t xml:space="preserve"> such as the index page, admin and etc… (See </w:t>
      </w:r>
      <w:hyperlink w:anchor="_Appendix_K" w:history="1">
        <w:r w:rsidRPr="001652CE">
          <w:rPr>
            <w:rStyle w:val="Hyperlink"/>
          </w:rPr>
          <w:t>Appendix K</w:t>
        </w:r>
      </w:hyperlink>
      <w:r>
        <w:t>)</w:t>
      </w:r>
    </w:p>
    <w:p w14:paraId="5218A002" w14:textId="661BCB4F" w:rsidR="0037385A" w:rsidRDefault="0037385A" w:rsidP="00106BF1">
      <w:pPr>
        <w:pStyle w:val="BodyText"/>
      </w:pPr>
    </w:p>
    <w:p w14:paraId="1873C51F" w14:textId="076F76C1" w:rsidR="0037385A" w:rsidRDefault="0037385A" w:rsidP="0037385A">
      <w:pPr>
        <w:pStyle w:val="Heading1"/>
        <w:numPr>
          <w:ilvl w:val="2"/>
          <w:numId w:val="16"/>
        </w:numPr>
      </w:pPr>
      <w:r>
        <w:t>Static Folder</w:t>
      </w:r>
    </w:p>
    <w:p w14:paraId="5A2B91BE" w14:textId="03C499EA" w:rsidR="0037385A" w:rsidRDefault="0037385A" w:rsidP="0037385A">
      <w:pPr>
        <w:pStyle w:val="BodyText"/>
      </w:pPr>
    </w:p>
    <w:p w14:paraId="285155D0" w14:textId="0DB8FFB6" w:rsidR="0037385A" w:rsidRDefault="0037385A" w:rsidP="0037385A">
      <w:pPr>
        <w:pStyle w:val="BodyText"/>
      </w:pPr>
      <w:r>
        <w:t>This is where all the static files like CSS or JavaScript files are stored.</w:t>
      </w:r>
      <w:r w:rsidR="005B2966">
        <w:t xml:space="preserve"> (See </w:t>
      </w:r>
      <w:hyperlink w:anchor="_Appendix_L" w:history="1">
        <w:r w:rsidR="005B2966" w:rsidRPr="00BB3EAF">
          <w:rPr>
            <w:rStyle w:val="Hyperlink"/>
          </w:rPr>
          <w:t>Appendix L</w:t>
        </w:r>
      </w:hyperlink>
      <w:r w:rsidR="005B2966">
        <w:t>)</w:t>
      </w:r>
    </w:p>
    <w:p w14:paraId="471DF1AC" w14:textId="77777777" w:rsidR="0037385A" w:rsidRDefault="0037385A" w:rsidP="0037385A">
      <w:pPr>
        <w:pStyle w:val="BodyText"/>
      </w:pPr>
    </w:p>
    <w:p w14:paraId="1C0AEEDF" w14:textId="4FC8F94C" w:rsidR="0037385A" w:rsidRDefault="0037385A" w:rsidP="0037385A">
      <w:pPr>
        <w:pStyle w:val="Heading1"/>
        <w:numPr>
          <w:ilvl w:val="2"/>
          <w:numId w:val="16"/>
        </w:numPr>
      </w:pPr>
      <w:r>
        <w:t>Templates Folder</w:t>
      </w:r>
    </w:p>
    <w:p w14:paraId="43CB7DE3" w14:textId="11E42316" w:rsidR="0037385A" w:rsidRDefault="0037385A" w:rsidP="0037385A">
      <w:pPr>
        <w:pStyle w:val="BodyText"/>
      </w:pPr>
    </w:p>
    <w:p w14:paraId="7822CAFF" w14:textId="41612FDB" w:rsidR="0037385A" w:rsidRDefault="0037385A" w:rsidP="0037385A">
      <w:pPr>
        <w:pStyle w:val="BodyText"/>
      </w:pPr>
      <w:r>
        <w:t>This is where the HTML files are stored. HTML files can be extended, meaning that a base html is created which contains the uniform looks of the webpage can be extended from another webpage with the help of template tagging</w:t>
      </w:r>
      <w:r w:rsidR="003C046E">
        <w:t xml:space="preserve"> {% %}</w:t>
      </w:r>
      <w:r>
        <w:t>.</w:t>
      </w:r>
      <w:r w:rsidR="005B2966">
        <w:t xml:space="preserve"> (See </w:t>
      </w:r>
      <w:hyperlink w:anchor="_Appendix_M" w:history="1">
        <w:r w:rsidR="005B2966" w:rsidRPr="00BB3EAF">
          <w:rPr>
            <w:rStyle w:val="Hyperlink"/>
          </w:rPr>
          <w:t>Appendix M</w:t>
        </w:r>
      </w:hyperlink>
      <w:r w:rsidR="005B2966">
        <w:t>)</w:t>
      </w:r>
    </w:p>
    <w:p w14:paraId="079E2209" w14:textId="6C95D95F" w:rsidR="0037385A" w:rsidRDefault="0037385A" w:rsidP="0037385A">
      <w:pPr>
        <w:pStyle w:val="BodyText"/>
      </w:pPr>
    </w:p>
    <w:p w14:paraId="3700B51C" w14:textId="77777777" w:rsidR="00CE0129" w:rsidRDefault="00CE0129">
      <w:pPr>
        <w:widowControl/>
        <w:spacing w:after="200" w:line="276" w:lineRule="auto"/>
        <w:rPr>
          <w:rFonts w:ascii="Arial" w:eastAsia="Verdana" w:hAnsi="Arial" w:cs="Arial"/>
          <w:color w:val="000000" w:themeColor="text1"/>
          <w:spacing w:val="-1"/>
          <w:lang w:eastAsia="zh-SG"/>
        </w:rPr>
      </w:pPr>
      <w:r>
        <w:br w:type="page"/>
      </w:r>
    </w:p>
    <w:p w14:paraId="4BC0F77D" w14:textId="219EF07C" w:rsidR="00CE0129" w:rsidRDefault="00CE0129" w:rsidP="0037385A">
      <w:pPr>
        <w:pStyle w:val="BodyText"/>
      </w:pPr>
      <w:r>
        <w:lastRenderedPageBreak/>
        <w:t xml:space="preserve">Once all the files have been edited, it is time to run the server and display the webpage. The best way is to implement a feature, run the server to test it out, make sure everything is in order before moving on to the next feature. </w:t>
      </w:r>
      <w:proofErr w:type="gramStart"/>
      <w:r>
        <w:t>In order to</w:t>
      </w:r>
      <w:proofErr w:type="gramEnd"/>
      <w:r>
        <w:t xml:space="preserve"> get project files running, these commands have to be called:</w:t>
      </w:r>
    </w:p>
    <w:p w14:paraId="697C900C" w14:textId="0C35CBF5" w:rsidR="00CE0129" w:rsidRDefault="00CE0129" w:rsidP="0037385A">
      <w:pPr>
        <w:pStyle w:val="BodyText"/>
      </w:pPr>
    </w:p>
    <w:p w14:paraId="06DE291C" w14:textId="52CEAACD" w:rsidR="00CE0129" w:rsidRDefault="00CE0129" w:rsidP="0037385A">
      <w:pPr>
        <w:pStyle w:val="BodyText"/>
      </w:pPr>
      <w:r>
        <w:t xml:space="preserve">The first 2 commands </w:t>
      </w:r>
      <w:r w:rsidR="00232CBA">
        <w:t>are</w:t>
      </w:r>
      <w:r>
        <w:t xml:space="preserve"> responsible to migrate the changes to the database and to create the new table in the database based the model’s attributes</w:t>
      </w:r>
      <w:r w:rsidR="00D366FB">
        <w:t>. Remember to always to run these 2 commands whenever changes are being made to existing models.</w:t>
      </w:r>
    </w:p>
    <w:p w14:paraId="727885DF" w14:textId="547EAABE" w:rsidR="00CE0129" w:rsidRDefault="00CE0129" w:rsidP="00CE0129">
      <w:pPr>
        <w:pStyle w:val="BodyText"/>
        <w:numPr>
          <w:ilvl w:val="0"/>
          <w:numId w:val="51"/>
        </w:numPr>
      </w:pPr>
      <w:r>
        <w:t>Python manage.py migrate</w:t>
      </w:r>
    </w:p>
    <w:p w14:paraId="1A691FE1" w14:textId="10E872BC" w:rsidR="00CE0129" w:rsidRDefault="00CE0129" w:rsidP="00CE0129">
      <w:pPr>
        <w:pStyle w:val="BodyText"/>
        <w:numPr>
          <w:ilvl w:val="0"/>
          <w:numId w:val="51"/>
        </w:numPr>
      </w:pPr>
      <w:r>
        <w:t>Python manage.py makemigrations</w:t>
      </w:r>
    </w:p>
    <w:p w14:paraId="4086517E" w14:textId="03CA2C79" w:rsidR="00CE0129" w:rsidRDefault="00CE0129" w:rsidP="00CE0129">
      <w:pPr>
        <w:pStyle w:val="BodyText"/>
      </w:pPr>
    </w:p>
    <w:p w14:paraId="7E18E283" w14:textId="2352F439" w:rsidR="00CE0129" w:rsidRDefault="00CE0129" w:rsidP="00CE0129">
      <w:pPr>
        <w:pStyle w:val="BodyText"/>
      </w:pPr>
      <w:r>
        <w:t>This command is to run the server on the computer’s local host so that the webpage can be displayed.</w:t>
      </w:r>
    </w:p>
    <w:p w14:paraId="65F0541A" w14:textId="1C9CC878" w:rsidR="00CE0129" w:rsidRDefault="00CE0129" w:rsidP="00CE0129">
      <w:pPr>
        <w:pStyle w:val="BodyText"/>
        <w:numPr>
          <w:ilvl w:val="0"/>
          <w:numId w:val="51"/>
        </w:numPr>
      </w:pPr>
      <w:r>
        <w:t>Python manage.py runserver</w:t>
      </w:r>
    </w:p>
    <w:p w14:paraId="53537F7F" w14:textId="77777777" w:rsidR="0037385A" w:rsidRDefault="0037385A" w:rsidP="00106BF1">
      <w:pPr>
        <w:pStyle w:val="BodyText"/>
      </w:pPr>
    </w:p>
    <w:p w14:paraId="6EFB21A5" w14:textId="77777777" w:rsidR="002154A2" w:rsidRDefault="002154A2" w:rsidP="006B56A5">
      <w:pPr>
        <w:pStyle w:val="BodyText"/>
      </w:pPr>
    </w:p>
    <w:p w14:paraId="0F01C69E" w14:textId="61B4831D" w:rsidR="00910F93" w:rsidRDefault="00910F93" w:rsidP="00D62EA9">
      <w:pPr>
        <w:pStyle w:val="Heading1"/>
        <w:numPr>
          <w:ilvl w:val="0"/>
          <w:numId w:val="8"/>
        </w:numPr>
      </w:pPr>
      <w:r>
        <w:t>Verification Phase</w:t>
      </w:r>
    </w:p>
    <w:p w14:paraId="63348C7D" w14:textId="7BF8A812" w:rsidR="00596F8D" w:rsidRDefault="00596F8D" w:rsidP="00596F8D">
      <w:pPr>
        <w:pStyle w:val="BodyText"/>
      </w:pPr>
    </w:p>
    <w:p w14:paraId="0D54C72F" w14:textId="10B6961D" w:rsidR="00596F8D" w:rsidRDefault="009D4AAA" w:rsidP="009D4AAA">
      <w:pPr>
        <w:pStyle w:val="BodyText"/>
      </w:pPr>
      <w:r>
        <w:t>Once the implementation phase has come to an end, verification would need to be conducted to ensure that the requirements have been met. In this section I will be explaining the process of how I conducted the verification for this project.</w:t>
      </w:r>
    </w:p>
    <w:p w14:paraId="4736AAE2" w14:textId="77777777" w:rsidR="00596F8D" w:rsidRDefault="00596F8D" w:rsidP="00596F8D">
      <w:pPr>
        <w:pStyle w:val="BodyText"/>
      </w:pPr>
    </w:p>
    <w:p w14:paraId="7C99BA8C" w14:textId="5D170006" w:rsidR="003D54B3" w:rsidRDefault="003D54B3" w:rsidP="00016D24">
      <w:pPr>
        <w:pStyle w:val="Heading1"/>
        <w:numPr>
          <w:ilvl w:val="1"/>
          <w:numId w:val="37"/>
        </w:numPr>
      </w:pPr>
      <w:r>
        <w:t>Test Approach</w:t>
      </w:r>
    </w:p>
    <w:p w14:paraId="5668DC7E" w14:textId="66B79EE9" w:rsidR="00596F8D" w:rsidRDefault="00596F8D" w:rsidP="00596F8D">
      <w:pPr>
        <w:pStyle w:val="BodyText"/>
      </w:pPr>
    </w:p>
    <w:p w14:paraId="2D584336" w14:textId="4E8E9FA2" w:rsidR="00596F8D" w:rsidRDefault="009D4AAA" w:rsidP="009D4AAA">
      <w:pPr>
        <w:pStyle w:val="BodyText"/>
      </w:pPr>
      <w:r>
        <w:t xml:space="preserve">Functional testing is as an approach to test the </w:t>
      </w:r>
      <w:r w:rsidR="004B4A8A">
        <w:t>contract management system</w:t>
      </w:r>
      <w:r>
        <w:t xml:space="preserve">. Functional testing is a software testing process used in which a software is </w:t>
      </w:r>
      <w:bookmarkStart w:id="3" w:name="_Hlk499257402"/>
      <w:r>
        <w:t>test</w:t>
      </w:r>
      <w:r w:rsidR="004A25E9">
        <w:t>ed</w:t>
      </w:r>
      <w:r>
        <w:t xml:space="preserve"> </w:t>
      </w:r>
      <w:bookmarkEnd w:id="3"/>
      <w:r>
        <w:t xml:space="preserve">to ensure that it conforms with all the specified requirements. It also ensures it has all the required functionality it is supposed to. In functional testing, there are 2 kinds of testing and black-box testing would be used to test that the software work as expected. It ensures that by checking that whatever is inputted should have an expected output and this will be checked against the actual output. In order to carry out black box testing, test cases </w:t>
      </w:r>
      <w:r w:rsidR="003B1A2D">
        <w:t>are</w:t>
      </w:r>
      <w:r>
        <w:t xml:space="preserve"> needed to ensure that there is a guide to follow, to know what needs to be tested based on the functional requirements gathered from the requirements phase.</w:t>
      </w:r>
    </w:p>
    <w:p w14:paraId="7A1687B4" w14:textId="77777777" w:rsidR="00596F8D" w:rsidRDefault="00596F8D" w:rsidP="00596F8D">
      <w:pPr>
        <w:pStyle w:val="BodyText"/>
      </w:pPr>
    </w:p>
    <w:p w14:paraId="16E54C32" w14:textId="6A63B737" w:rsidR="003D54B3" w:rsidRDefault="003D54B3" w:rsidP="00016D24">
      <w:pPr>
        <w:pStyle w:val="Heading1"/>
        <w:numPr>
          <w:ilvl w:val="1"/>
          <w:numId w:val="37"/>
        </w:numPr>
      </w:pPr>
      <w:r>
        <w:t>Test Cases</w:t>
      </w:r>
    </w:p>
    <w:p w14:paraId="0E78BA9C" w14:textId="556C6D10" w:rsidR="00596F8D" w:rsidRDefault="00596F8D" w:rsidP="00596F8D">
      <w:pPr>
        <w:pStyle w:val="BodyText"/>
      </w:pPr>
    </w:p>
    <w:p w14:paraId="3C4826E7" w14:textId="77777777" w:rsidR="00EA6BAA" w:rsidRDefault="00EA6BAA" w:rsidP="00EA6BAA">
      <w:pPr>
        <w:pStyle w:val="BodyText"/>
      </w:pPr>
      <w:r>
        <w:t xml:space="preserve">The test cases are linked back to the use cases identified in the requirements analysis section. This ensures traceability of test cases back to requirements and no requirements are left out from the test cases. </w:t>
      </w:r>
    </w:p>
    <w:p w14:paraId="370932CD" w14:textId="77777777" w:rsidR="00EA6BAA" w:rsidRDefault="00EA6BAA" w:rsidP="00EA6BAA">
      <w:pPr>
        <w:pStyle w:val="BodyText"/>
      </w:pPr>
    </w:p>
    <w:p w14:paraId="76EEB5DD" w14:textId="77777777" w:rsidR="00EA6BAA" w:rsidRDefault="00EA6BAA" w:rsidP="00EA6BAA">
      <w:pPr>
        <w:pStyle w:val="BodyText"/>
      </w:pPr>
      <w:r>
        <w:t>Test cases have a template to follow and will have the following fields:</w:t>
      </w:r>
    </w:p>
    <w:p w14:paraId="3EC3E5DB" w14:textId="77777777" w:rsidR="00EA6BAA" w:rsidRDefault="00EA6BAA" w:rsidP="00EA6BAA">
      <w:pPr>
        <w:pStyle w:val="BodyText"/>
        <w:numPr>
          <w:ilvl w:val="0"/>
          <w:numId w:val="19"/>
        </w:numPr>
      </w:pPr>
      <w:r>
        <w:t>Pre-conditions</w:t>
      </w:r>
    </w:p>
    <w:p w14:paraId="7C55E516" w14:textId="77777777" w:rsidR="00EA6BAA" w:rsidRDefault="00EA6BAA" w:rsidP="00EA6BAA">
      <w:pPr>
        <w:pStyle w:val="BodyText"/>
        <w:numPr>
          <w:ilvl w:val="1"/>
          <w:numId w:val="19"/>
        </w:numPr>
      </w:pPr>
      <w:r>
        <w:t>Conditions that need to happen for this test case can be carried out</w:t>
      </w:r>
    </w:p>
    <w:p w14:paraId="064277BB" w14:textId="77777777" w:rsidR="00EA6BAA" w:rsidRDefault="00EA6BAA" w:rsidP="00EA6BAA">
      <w:pPr>
        <w:pStyle w:val="BodyText"/>
        <w:numPr>
          <w:ilvl w:val="0"/>
          <w:numId w:val="19"/>
        </w:numPr>
      </w:pPr>
      <w:r>
        <w:t>Dependencies</w:t>
      </w:r>
    </w:p>
    <w:p w14:paraId="3EF7E26D" w14:textId="77777777" w:rsidR="00EA6BAA" w:rsidRDefault="00EA6BAA" w:rsidP="00EA6BAA">
      <w:pPr>
        <w:pStyle w:val="BodyText"/>
        <w:numPr>
          <w:ilvl w:val="1"/>
          <w:numId w:val="19"/>
        </w:numPr>
      </w:pPr>
      <w:r>
        <w:t>Preceding tasks or events that required to be completed before the starting the test case</w:t>
      </w:r>
    </w:p>
    <w:p w14:paraId="46B650DB" w14:textId="77777777" w:rsidR="00EA6BAA" w:rsidRDefault="00EA6BAA" w:rsidP="00EA6BAA">
      <w:pPr>
        <w:pStyle w:val="BodyText"/>
        <w:numPr>
          <w:ilvl w:val="0"/>
          <w:numId w:val="19"/>
        </w:numPr>
      </w:pPr>
      <w:r>
        <w:t>Use Case ID</w:t>
      </w:r>
    </w:p>
    <w:p w14:paraId="5B48B28E" w14:textId="77777777" w:rsidR="00EA6BAA" w:rsidRDefault="00EA6BAA" w:rsidP="00EA6BAA">
      <w:pPr>
        <w:pStyle w:val="BodyText"/>
        <w:numPr>
          <w:ilvl w:val="1"/>
          <w:numId w:val="19"/>
        </w:numPr>
      </w:pPr>
      <w:r>
        <w:t>To reference from the list of use cases to ensure that this test case is testing for the relevant requirement</w:t>
      </w:r>
    </w:p>
    <w:p w14:paraId="0EF6D8FE" w14:textId="77777777" w:rsidR="00EA6BAA" w:rsidRDefault="00EA6BAA" w:rsidP="00EA6BAA">
      <w:pPr>
        <w:pStyle w:val="BodyText"/>
        <w:numPr>
          <w:ilvl w:val="0"/>
          <w:numId w:val="19"/>
        </w:numPr>
      </w:pPr>
      <w:r>
        <w:t>Test Case ID</w:t>
      </w:r>
    </w:p>
    <w:p w14:paraId="2EEF2EDD" w14:textId="77777777" w:rsidR="00EA6BAA" w:rsidRDefault="00EA6BAA" w:rsidP="00EA6BAA">
      <w:pPr>
        <w:pStyle w:val="BodyText"/>
        <w:numPr>
          <w:ilvl w:val="1"/>
          <w:numId w:val="19"/>
        </w:numPr>
      </w:pPr>
      <w:r>
        <w:t>To make sure that every test case can be identifiable</w:t>
      </w:r>
    </w:p>
    <w:p w14:paraId="28E59CAB" w14:textId="77777777" w:rsidR="00EA6BAA" w:rsidRDefault="00EA6BAA" w:rsidP="00EA6BAA">
      <w:pPr>
        <w:pStyle w:val="BodyText"/>
        <w:numPr>
          <w:ilvl w:val="0"/>
          <w:numId w:val="19"/>
        </w:numPr>
      </w:pPr>
      <w:r>
        <w:lastRenderedPageBreak/>
        <w:t>Test title</w:t>
      </w:r>
    </w:p>
    <w:p w14:paraId="0BB8116F" w14:textId="77777777" w:rsidR="00EA6BAA" w:rsidRDefault="00EA6BAA" w:rsidP="00EA6BAA">
      <w:pPr>
        <w:pStyle w:val="BodyText"/>
        <w:numPr>
          <w:ilvl w:val="1"/>
          <w:numId w:val="19"/>
        </w:numPr>
      </w:pPr>
      <w:r>
        <w:t>To give an overview of what this test case is about</w:t>
      </w:r>
    </w:p>
    <w:p w14:paraId="2F81837A" w14:textId="77777777" w:rsidR="00EA6BAA" w:rsidRDefault="00EA6BAA" w:rsidP="00EA6BAA">
      <w:pPr>
        <w:pStyle w:val="BodyText"/>
        <w:numPr>
          <w:ilvl w:val="0"/>
          <w:numId w:val="19"/>
        </w:numPr>
      </w:pPr>
      <w:r>
        <w:t>Test Description</w:t>
      </w:r>
    </w:p>
    <w:p w14:paraId="169DA2FC" w14:textId="77777777" w:rsidR="00EA6BAA" w:rsidRDefault="00EA6BAA" w:rsidP="00EA6BAA">
      <w:pPr>
        <w:pStyle w:val="BodyText"/>
        <w:numPr>
          <w:ilvl w:val="1"/>
          <w:numId w:val="19"/>
        </w:numPr>
      </w:pPr>
      <w:r>
        <w:t>To provide a more detailed version of the test title to allow readers to understand what this test case is about</w:t>
      </w:r>
    </w:p>
    <w:p w14:paraId="388251D9" w14:textId="77777777" w:rsidR="00EA6BAA" w:rsidRDefault="00EA6BAA" w:rsidP="00EA6BAA">
      <w:pPr>
        <w:pStyle w:val="BodyText"/>
        <w:numPr>
          <w:ilvl w:val="0"/>
          <w:numId w:val="19"/>
        </w:numPr>
      </w:pPr>
      <w:r>
        <w:t>Steps</w:t>
      </w:r>
    </w:p>
    <w:p w14:paraId="7A8AC36D" w14:textId="77777777" w:rsidR="00EA6BAA" w:rsidRDefault="00EA6BAA" w:rsidP="00EA6BAA">
      <w:pPr>
        <w:pStyle w:val="BodyText"/>
        <w:numPr>
          <w:ilvl w:val="1"/>
          <w:numId w:val="19"/>
        </w:numPr>
      </w:pPr>
      <w:r>
        <w:t>To give a step by step guideline to follow to ensure the test results are not rigged</w:t>
      </w:r>
    </w:p>
    <w:p w14:paraId="38782562" w14:textId="77777777" w:rsidR="00EA6BAA" w:rsidRDefault="00EA6BAA" w:rsidP="00EA6BAA">
      <w:pPr>
        <w:pStyle w:val="BodyText"/>
        <w:numPr>
          <w:ilvl w:val="0"/>
          <w:numId w:val="19"/>
        </w:numPr>
      </w:pPr>
      <w:r>
        <w:t>Expected Result</w:t>
      </w:r>
    </w:p>
    <w:p w14:paraId="743EF2F2" w14:textId="77777777" w:rsidR="00EA6BAA" w:rsidRDefault="00EA6BAA" w:rsidP="00EA6BAA">
      <w:pPr>
        <w:pStyle w:val="BodyText"/>
        <w:numPr>
          <w:ilvl w:val="1"/>
          <w:numId w:val="19"/>
        </w:numPr>
      </w:pPr>
      <w:r>
        <w:t xml:space="preserve">What would the result look like in </w:t>
      </w:r>
      <w:proofErr w:type="gramStart"/>
      <w:r>
        <w:t>theory</w:t>
      </w:r>
      <w:proofErr w:type="gramEnd"/>
    </w:p>
    <w:p w14:paraId="2DFB1FA8" w14:textId="77777777" w:rsidR="00EA6BAA" w:rsidRDefault="00EA6BAA" w:rsidP="00EA6BAA">
      <w:pPr>
        <w:pStyle w:val="BodyText"/>
        <w:numPr>
          <w:ilvl w:val="0"/>
          <w:numId w:val="19"/>
        </w:numPr>
      </w:pPr>
      <w:r>
        <w:t>Actual Result</w:t>
      </w:r>
    </w:p>
    <w:p w14:paraId="15FA3FAF" w14:textId="77777777" w:rsidR="00EA6BAA" w:rsidRDefault="00EA6BAA" w:rsidP="00EA6BAA">
      <w:pPr>
        <w:pStyle w:val="BodyText"/>
        <w:numPr>
          <w:ilvl w:val="1"/>
          <w:numId w:val="19"/>
        </w:numPr>
      </w:pPr>
      <w:r>
        <w:t>The actual result of the testing itself</w:t>
      </w:r>
    </w:p>
    <w:p w14:paraId="3C69D346" w14:textId="77777777" w:rsidR="00EA6BAA" w:rsidRDefault="00EA6BAA" w:rsidP="00EA6BAA">
      <w:pPr>
        <w:pStyle w:val="BodyText"/>
        <w:numPr>
          <w:ilvl w:val="0"/>
          <w:numId w:val="19"/>
        </w:numPr>
      </w:pPr>
      <w:r>
        <w:t>Status (Pass/Fail)</w:t>
      </w:r>
    </w:p>
    <w:p w14:paraId="42DAEED5" w14:textId="77777777" w:rsidR="00EA6BAA" w:rsidRDefault="00EA6BAA" w:rsidP="00EA6BAA">
      <w:pPr>
        <w:pStyle w:val="BodyText"/>
        <w:numPr>
          <w:ilvl w:val="1"/>
          <w:numId w:val="19"/>
        </w:numPr>
      </w:pPr>
      <w:r>
        <w:t>To indicate whether did this test case pass or fail.</w:t>
      </w:r>
    </w:p>
    <w:p w14:paraId="64094961" w14:textId="77777777" w:rsidR="00EA6BAA" w:rsidRDefault="00EA6BAA" w:rsidP="00EA6BAA">
      <w:pPr>
        <w:pStyle w:val="BodyText"/>
      </w:pPr>
    </w:p>
    <w:p w14:paraId="5350EC92" w14:textId="21F2EC0E" w:rsidR="00EA6BAA" w:rsidRDefault="00EA6BAA" w:rsidP="00EA6BAA">
      <w:pPr>
        <w:pStyle w:val="BodyText"/>
      </w:pPr>
      <w:r>
        <w:t>An example of how a test case template look like would be this:</w:t>
      </w:r>
    </w:p>
    <w:p w14:paraId="6290912D" w14:textId="77777777" w:rsidR="00EA6BAA" w:rsidRDefault="00EA6BAA" w:rsidP="00EA6BAA">
      <w:pPr>
        <w:pStyle w:val="BodyText"/>
        <w:ind w:left="0"/>
      </w:pPr>
    </w:p>
    <w:tbl>
      <w:tblPr>
        <w:tblStyle w:val="TableGrid"/>
        <w:tblW w:w="9493" w:type="dxa"/>
        <w:jc w:val="center"/>
        <w:tblLook w:val="04A0" w:firstRow="1" w:lastRow="0" w:firstColumn="1" w:lastColumn="0" w:noHBand="0" w:noVBand="1"/>
      </w:tblPr>
      <w:tblGrid>
        <w:gridCol w:w="1677"/>
        <w:gridCol w:w="7816"/>
      </w:tblGrid>
      <w:tr w:rsidR="00EA6BAA" w14:paraId="2CF44D2B" w14:textId="77777777" w:rsidTr="008852E0">
        <w:trPr>
          <w:jc w:val="center"/>
        </w:trPr>
        <w:tc>
          <w:tcPr>
            <w:tcW w:w="1677" w:type="dxa"/>
            <w:vAlign w:val="center"/>
          </w:tcPr>
          <w:p w14:paraId="5F1E5A04" w14:textId="77777777" w:rsidR="00EA6BAA" w:rsidRDefault="00EA6BAA" w:rsidP="008852E0">
            <w:pPr>
              <w:pStyle w:val="BodyText"/>
              <w:ind w:left="0"/>
            </w:pPr>
            <w:r>
              <w:t>Test Case ID</w:t>
            </w:r>
          </w:p>
        </w:tc>
        <w:tc>
          <w:tcPr>
            <w:tcW w:w="7816" w:type="dxa"/>
            <w:vAlign w:val="center"/>
          </w:tcPr>
          <w:p w14:paraId="2A703029" w14:textId="77777777" w:rsidR="00EA6BAA" w:rsidRDefault="00EA6BAA" w:rsidP="008852E0">
            <w:pPr>
              <w:pStyle w:val="BodyText"/>
              <w:ind w:left="0"/>
            </w:pPr>
          </w:p>
        </w:tc>
      </w:tr>
      <w:tr w:rsidR="00EA6BAA" w14:paraId="7CDDEA6E" w14:textId="77777777" w:rsidTr="008852E0">
        <w:trPr>
          <w:jc w:val="center"/>
        </w:trPr>
        <w:tc>
          <w:tcPr>
            <w:tcW w:w="1677" w:type="dxa"/>
            <w:vAlign w:val="center"/>
          </w:tcPr>
          <w:p w14:paraId="33412DE8" w14:textId="77777777" w:rsidR="00EA6BAA" w:rsidRDefault="00EA6BAA" w:rsidP="008852E0">
            <w:pPr>
              <w:pStyle w:val="BodyText"/>
              <w:ind w:left="0"/>
            </w:pPr>
            <w:r>
              <w:t>Use Case ID</w:t>
            </w:r>
          </w:p>
        </w:tc>
        <w:tc>
          <w:tcPr>
            <w:tcW w:w="7816" w:type="dxa"/>
            <w:vAlign w:val="center"/>
          </w:tcPr>
          <w:p w14:paraId="668AFB77" w14:textId="77777777" w:rsidR="00EA6BAA" w:rsidRDefault="00EA6BAA" w:rsidP="008852E0">
            <w:pPr>
              <w:pStyle w:val="BodyText"/>
              <w:ind w:left="0"/>
            </w:pPr>
          </w:p>
        </w:tc>
      </w:tr>
      <w:tr w:rsidR="00EA6BAA" w14:paraId="1D093348" w14:textId="77777777" w:rsidTr="008852E0">
        <w:trPr>
          <w:jc w:val="center"/>
        </w:trPr>
        <w:tc>
          <w:tcPr>
            <w:tcW w:w="1677" w:type="dxa"/>
            <w:vAlign w:val="center"/>
          </w:tcPr>
          <w:p w14:paraId="687774DF" w14:textId="77777777" w:rsidR="00EA6BAA" w:rsidRDefault="00EA6BAA" w:rsidP="008852E0">
            <w:pPr>
              <w:pStyle w:val="BodyText"/>
              <w:ind w:left="0"/>
            </w:pPr>
            <w:r>
              <w:t>Test Title</w:t>
            </w:r>
          </w:p>
        </w:tc>
        <w:tc>
          <w:tcPr>
            <w:tcW w:w="7816" w:type="dxa"/>
            <w:vAlign w:val="center"/>
          </w:tcPr>
          <w:p w14:paraId="49CB730A" w14:textId="77777777" w:rsidR="00EA6BAA" w:rsidRDefault="00EA6BAA" w:rsidP="008852E0">
            <w:pPr>
              <w:pStyle w:val="BodyText"/>
              <w:ind w:left="0"/>
            </w:pPr>
          </w:p>
        </w:tc>
      </w:tr>
      <w:tr w:rsidR="00EA6BAA" w14:paraId="344708DC" w14:textId="77777777" w:rsidTr="008852E0">
        <w:trPr>
          <w:jc w:val="center"/>
        </w:trPr>
        <w:tc>
          <w:tcPr>
            <w:tcW w:w="1677" w:type="dxa"/>
            <w:vAlign w:val="center"/>
          </w:tcPr>
          <w:p w14:paraId="0501132C" w14:textId="77777777" w:rsidR="00EA6BAA" w:rsidRDefault="00EA6BAA" w:rsidP="008852E0">
            <w:pPr>
              <w:pStyle w:val="BodyText"/>
              <w:ind w:left="0"/>
            </w:pPr>
            <w:r>
              <w:t>Test Description</w:t>
            </w:r>
          </w:p>
        </w:tc>
        <w:tc>
          <w:tcPr>
            <w:tcW w:w="7816" w:type="dxa"/>
            <w:vAlign w:val="center"/>
          </w:tcPr>
          <w:p w14:paraId="15493370" w14:textId="77777777" w:rsidR="00EA6BAA" w:rsidRDefault="00EA6BAA" w:rsidP="008852E0">
            <w:pPr>
              <w:pStyle w:val="BodyText"/>
              <w:ind w:left="0"/>
            </w:pPr>
          </w:p>
        </w:tc>
      </w:tr>
      <w:tr w:rsidR="00EA6BAA" w14:paraId="644EEAD4" w14:textId="77777777" w:rsidTr="008852E0">
        <w:trPr>
          <w:jc w:val="center"/>
        </w:trPr>
        <w:tc>
          <w:tcPr>
            <w:tcW w:w="1677" w:type="dxa"/>
            <w:vAlign w:val="center"/>
          </w:tcPr>
          <w:p w14:paraId="242BAA1A" w14:textId="77777777" w:rsidR="00EA6BAA" w:rsidRDefault="00EA6BAA" w:rsidP="008852E0">
            <w:pPr>
              <w:pStyle w:val="BodyText"/>
              <w:ind w:left="0"/>
            </w:pPr>
            <w:r>
              <w:t>Pre-conditions</w:t>
            </w:r>
          </w:p>
        </w:tc>
        <w:tc>
          <w:tcPr>
            <w:tcW w:w="7816" w:type="dxa"/>
            <w:vAlign w:val="center"/>
          </w:tcPr>
          <w:p w14:paraId="3A297A8B" w14:textId="77777777" w:rsidR="00EA6BAA" w:rsidRDefault="00EA6BAA" w:rsidP="008852E0">
            <w:pPr>
              <w:pStyle w:val="BodyText"/>
              <w:ind w:left="0"/>
            </w:pPr>
          </w:p>
        </w:tc>
      </w:tr>
      <w:tr w:rsidR="00EA6BAA" w14:paraId="204F8317" w14:textId="77777777" w:rsidTr="008852E0">
        <w:trPr>
          <w:jc w:val="center"/>
        </w:trPr>
        <w:tc>
          <w:tcPr>
            <w:tcW w:w="1677" w:type="dxa"/>
            <w:vAlign w:val="center"/>
          </w:tcPr>
          <w:p w14:paraId="4293BA08" w14:textId="77777777" w:rsidR="00EA6BAA" w:rsidRDefault="00EA6BAA" w:rsidP="008852E0">
            <w:pPr>
              <w:pStyle w:val="BodyText"/>
              <w:ind w:left="0"/>
            </w:pPr>
            <w:r>
              <w:t>Dependencies</w:t>
            </w:r>
          </w:p>
        </w:tc>
        <w:tc>
          <w:tcPr>
            <w:tcW w:w="7816" w:type="dxa"/>
            <w:vAlign w:val="center"/>
          </w:tcPr>
          <w:p w14:paraId="385497C7" w14:textId="77777777" w:rsidR="00EA6BAA" w:rsidRDefault="00EA6BAA" w:rsidP="008852E0">
            <w:pPr>
              <w:pStyle w:val="BodyText"/>
              <w:ind w:left="0"/>
            </w:pPr>
          </w:p>
        </w:tc>
      </w:tr>
      <w:tr w:rsidR="00EA6BAA" w14:paraId="248D6A7A" w14:textId="77777777" w:rsidTr="008852E0">
        <w:trPr>
          <w:trHeight w:val="61"/>
          <w:jc w:val="center"/>
        </w:trPr>
        <w:tc>
          <w:tcPr>
            <w:tcW w:w="9493" w:type="dxa"/>
            <w:gridSpan w:val="2"/>
            <w:vAlign w:val="center"/>
          </w:tcPr>
          <w:p w14:paraId="2564BC02" w14:textId="77777777" w:rsidR="00EA6BAA" w:rsidRDefault="00EA6BAA" w:rsidP="008852E0">
            <w:pPr>
              <w:pStyle w:val="BodyText"/>
              <w:ind w:left="0"/>
            </w:pPr>
          </w:p>
        </w:tc>
      </w:tr>
      <w:tr w:rsidR="00EA6BAA" w14:paraId="63C2EA88" w14:textId="77777777" w:rsidTr="008852E0">
        <w:trPr>
          <w:jc w:val="center"/>
        </w:trPr>
        <w:tc>
          <w:tcPr>
            <w:tcW w:w="1677" w:type="dxa"/>
            <w:vAlign w:val="center"/>
          </w:tcPr>
          <w:p w14:paraId="603A8450" w14:textId="77777777" w:rsidR="00EA6BAA" w:rsidRDefault="00EA6BAA" w:rsidP="008852E0">
            <w:pPr>
              <w:pStyle w:val="BodyText"/>
              <w:ind w:left="0"/>
              <w:jc w:val="center"/>
            </w:pPr>
            <w:r>
              <w:t>Test Step</w:t>
            </w:r>
          </w:p>
        </w:tc>
        <w:tc>
          <w:tcPr>
            <w:tcW w:w="7816" w:type="dxa"/>
            <w:vAlign w:val="center"/>
          </w:tcPr>
          <w:p w14:paraId="3FF2E188" w14:textId="77777777" w:rsidR="00EA6BAA" w:rsidRDefault="00EA6BAA" w:rsidP="008852E0">
            <w:pPr>
              <w:pStyle w:val="BodyText"/>
              <w:ind w:left="0"/>
              <w:jc w:val="center"/>
            </w:pPr>
          </w:p>
        </w:tc>
      </w:tr>
      <w:tr w:rsidR="00EA6BAA" w14:paraId="4F4CF7B9" w14:textId="77777777" w:rsidTr="008852E0">
        <w:trPr>
          <w:jc w:val="center"/>
        </w:trPr>
        <w:tc>
          <w:tcPr>
            <w:tcW w:w="1677" w:type="dxa"/>
            <w:vAlign w:val="center"/>
          </w:tcPr>
          <w:p w14:paraId="47AC523A" w14:textId="77777777" w:rsidR="00EA6BAA" w:rsidRDefault="00EA6BAA" w:rsidP="008852E0">
            <w:pPr>
              <w:pStyle w:val="BodyText"/>
              <w:ind w:left="0"/>
              <w:jc w:val="center"/>
            </w:pPr>
            <w:r>
              <w:t>Expected Result</w:t>
            </w:r>
          </w:p>
        </w:tc>
        <w:tc>
          <w:tcPr>
            <w:tcW w:w="7816" w:type="dxa"/>
            <w:vAlign w:val="center"/>
          </w:tcPr>
          <w:p w14:paraId="38DB4759" w14:textId="77777777" w:rsidR="00EA6BAA" w:rsidRDefault="00EA6BAA" w:rsidP="008852E0">
            <w:pPr>
              <w:pStyle w:val="BodyText"/>
              <w:ind w:left="0"/>
              <w:jc w:val="center"/>
            </w:pPr>
          </w:p>
        </w:tc>
      </w:tr>
      <w:tr w:rsidR="00EA6BAA" w14:paraId="04761A23" w14:textId="77777777" w:rsidTr="008852E0">
        <w:trPr>
          <w:jc w:val="center"/>
        </w:trPr>
        <w:tc>
          <w:tcPr>
            <w:tcW w:w="1677" w:type="dxa"/>
            <w:vAlign w:val="center"/>
          </w:tcPr>
          <w:p w14:paraId="56C85E9B" w14:textId="77777777" w:rsidR="00EA6BAA" w:rsidRDefault="00EA6BAA" w:rsidP="008852E0">
            <w:pPr>
              <w:pStyle w:val="BodyText"/>
              <w:ind w:left="0"/>
              <w:jc w:val="center"/>
            </w:pPr>
            <w:r>
              <w:t>Actual Result</w:t>
            </w:r>
          </w:p>
        </w:tc>
        <w:tc>
          <w:tcPr>
            <w:tcW w:w="7816" w:type="dxa"/>
            <w:vAlign w:val="center"/>
          </w:tcPr>
          <w:p w14:paraId="5FE23773" w14:textId="77777777" w:rsidR="00EA6BAA" w:rsidRDefault="00EA6BAA" w:rsidP="008852E0">
            <w:pPr>
              <w:pStyle w:val="BodyText"/>
              <w:ind w:left="0"/>
              <w:jc w:val="center"/>
            </w:pPr>
          </w:p>
        </w:tc>
      </w:tr>
      <w:tr w:rsidR="00EA6BAA" w14:paraId="668CC86F" w14:textId="77777777" w:rsidTr="008852E0">
        <w:trPr>
          <w:jc w:val="center"/>
        </w:trPr>
        <w:tc>
          <w:tcPr>
            <w:tcW w:w="1677" w:type="dxa"/>
            <w:vAlign w:val="center"/>
          </w:tcPr>
          <w:p w14:paraId="41D55EA5" w14:textId="77777777" w:rsidR="00EA6BAA" w:rsidRDefault="00EA6BAA" w:rsidP="008852E0">
            <w:pPr>
              <w:pStyle w:val="BodyText"/>
              <w:ind w:left="0"/>
              <w:jc w:val="center"/>
            </w:pPr>
            <w:r>
              <w:t>Status</w:t>
            </w:r>
          </w:p>
        </w:tc>
        <w:tc>
          <w:tcPr>
            <w:tcW w:w="7816" w:type="dxa"/>
            <w:vAlign w:val="center"/>
          </w:tcPr>
          <w:p w14:paraId="319CC70B" w14:textId="77777777" w:rsidR="00EA6BAA" w:rsidRDefault="00EA6BAA" w:rsidP="008852E0">
            <w:pPr>
              <w:pStyle w:val="BodyText"/>
              <w:ind w:left="0"/>
              <w:jc w:val="center"/>
            </w:pPr>
          </w:p>
        </w:tc>
      </w:tr>
    </w:tbl>
    <w:p w14:paraId="41F2498D" w14:textId="29CE5298" w:rsidR="00EA6BAA" w:rsidRDefault="00EA6BAA" w:rsidP="00EA6BAA">
      <w:pPr>
        <w:pStyle w:val="Heading4"/>
        <w:jc w:val="center"/>
        <w:rPr>
          <w:b w:val="0"/>
        </w:rPr>
      </w:pPr>
      <w:r>
        <w:rPr>
          <w:b w:val="0"/>
        </w:rPr>
        <w:t>Table</w:t>
      </w:r>
      <w:r w:rsidRPr="00CC446F">
        <w:rPr>
          <w:b w:val="0"/>
        </w:rPr>
        <w:t xml:space="preserve"> </w:t>
      </w:r>
      <w:r w:rsidR="002B1DAD">
        <w:rPr>
          <w:b w:val="0"/>
        </w:rPr>
        <w:t>2</w:t>
      </w:r>
      <w:r w:rsidRPr="00CC446F">
        <w:rPr>
          <w:b w:val="0"/>
        </w:rPr>
        <w:t>.</w:t>
      </w:r>
      <w:r>
        <w:rPr>
          <w:b w:val="0"/>
        </w:rPr>
        <w:t xml:space="preserve"> Black-box test case template</w:t>
      </w:r>
    </w:p>
    <w:p w14:paraId="6B43551A" w14:textId="5E720F43" w:rsidR="008852E0" w:rsidRDefault="008852E0" w:rsidP="008852E0"/>
    <w:p w14:paraId="34B9BDA5" w14:textId="77777777" w:rsidR="008852E0" w:rsidRDefault="008852E0" w:rsidP="008852E0">
      <w:pPr>
        <w:pStyle w:val="BodyText"/>
      </w:pPr>
      <w:r>
        <w:t>In this section, the actual test cases are displayed here to show the results of the test cases.</w:t>
      </w:r>
    </w:p>
    <w:p w14:paraId="54AD3EE1" w14:textId="77777777" w:rsidR="008852E0" w:rsidRPr="001C73D3" w:rsidRDefault="008852E0" w:rsidP="008852E0">
      <w:pPr>
        <w:pStyle w:val="BodyText"/>
        <w:rPr>
          <w:sz w:val="14"/>
        </w:rPr>
      </w:pPr>
    </w:p>
    <w:p w14:paraId="155212B6" w14:textId="2C6F9C7D" w:rsidR="008852E0" w:rsidRDefault="008852E0" w:rsidP="00016D24">
      <w:pPr>
        <w:pStyle w:val="BodyText"/>
        <w:numPr>
          <w:ilvl w:val="0"/>
          <w:numId w:val="20"/>
        </w:numPr>
      </w:pPr>
      <w:r>
        <w:t>TC-1</w:t>
      </w:r>
    </w:p>
    <w:tbl>
      <w:tblPr>
        <w:tblStyle w:val="TableGrid"/>
        <w:tblW w:w="9493" w:type="dxa"/>
        <w:jc w:val="center"/>
        <w:tblLook w:val="04A0" w:firstRow="1" w:lastRow="0" w:firstColumn="1" w:lastColumn="0" w:noHBand="0" w:noVBand="1"/>
      </w:tblPr>
      <w:tblGrid>
        <w:gridCol w:w="1677"/>
        <w:gridCol w:w="7816"/>
      </w:tblGrid>
      <w:tr w:rsidR="008852E0" w14:paraId="6BCEF44F" w14:textId="77777777" w:rsidTr="008852E0">
        <w:trPr>
          <w:jc w:val="center"/>
        </w:trPr>
        <w:tc>
          <w:tcPr>
            <w:tcW w:w="1677" w:type="dxa"/>
            <w:vAlign w:val="center"/>
          </w:tcPr>
          <w:p w14:paraId="08A482D9" w14:textId="77777777" w:rsidR="008852E0" w:rsidRDefault="008852E0" w:rsidP="008852E0">
            <w:pPr>
              <w:pStyle w:val="BodyText"/>
              <w:ind w:left="0"/>
            </w:pPr>
            <w:r>
              <w:t>Test Case ID</w:t>
            </w:r>
          </w:p>
        </w:tc>
        <w:tc>
          <w:tcPr>
            <w:tcW w:w="7816" w:type="dxa"/>
            <w:vAlign w:val="center"/>
          </w:tcPr>
          <w:p w14:paraId="2A3C712F" w14:textId="77777777" w:rsidR="008852E0" w:rsidRDefault="008852E0" w:rsidP="008852E0">
            <w:pPr>
              <w:pStyle w:val="BodyText"/>
              <w:ind w:left="0"/>
            </w:pPr>
            <w:r>
              <w:t>TC-1</w:t>
            </w:r>
          </w:p>
        </w:tc>
      </w:tr>
      <w:tr w:rsidR="008852E0" w14:paraId="63A48B79" w14:textId="77777777" w:rsidTr="008852E0">
        <w:trPr>
          <w:jc w:val="center"/>
        </w:trPr>
        <w:tc>
          <w:tcPr>
            <w:tcW w:w="1677" w:type="dxa"/>
            <w:vAlign w:val="center"/>
          </w:tcPr>
          <w:p w14:paraId="7D7F6B8A" w14:textId="77777777" w:rsidR="008852E0" w:rsidRDefault="008852E0" w:rsidP="008852E0">
            <w:pPr>
              <w:pStyle w:val="BodyText"/>
              <w:ind w:left="0"/>
            </w:pPr>
            <w:r>
              <w:t>Use Case ID</w:t>
            </w:r>
          </w:p>
        </w:tc>
        <w:tc>
          <w:tcPr>
            <w:tcW w:w="7816" w:type="dxa"/>
            <w:vAlign w:val="center"/>
          </w:tcPr>
          <w:p w14:paraId="1C4D7C41" w14:textId="77777777" w:rsidR="008852E0" w:rsidRDefault="008852E0" w:rsidP="008852E0">
            <w:pPr>
              <w:pStyle w:val="BodyText"/>
              <w:ind w:left="0"/>
            </w:pPr>
            <w:r>
              <w:t>UC-1</w:t>
            </w:r>
          </w:p>
        </w:tc>
      </w:tr>
      <w:tr w:rsidR="008852E0" w14:paraId="714ECBFA" w14:textId="77777777" w:rsidTr="008852E0">
        <w:trPr>
          <w:jc w:val="center"/>
        </w:trPr>
        <w:tc>
          <w:tcPr>
            <w:tcW w:w="1677" w:type="dxa"/>
            <w:vAlign w:val="center"/>
          </w:tcPr>
          <w:p w14:paraId="3A879433" w14:textId="77777777" w:rsidR="008852E0" w:rsidRDefault="008852E0" w:rsidP="008852E0">
            <w:pPr>
              <w:pStyle w:val="BodyText"/>
              <w:ind w:left="0"/>
            </w:pPr>
            <w:r>
              <w:t>Test Title</w:t>
            </w:r>
          </w:p>
        </w:tc>
        <w:tc>
          <w:tcPr>
            <w:tcW w:w="7816" w:type="dxa"/>
            <w:vAlign w:val="center"/>
          </w:tcPr>
          <w:p w14:paraId="7E4D29F0" w14:textId="060772E9" w:rsidR="008852E0" w:rsidRDefault="00585337" w:rsidP="008852E0">
            <w:pPr>
              <w:pStyle w:val="BodyText"/>
              <w:ind w:left="0"/>
            </w:pPr>
            <w:r>
              <w:t>View number of documents of each status in dashboard</w:t>
            </w:r>
            <w:r w:rsidR="008852E0">
              <w:t xml:space="preserve">  </w:t>
            </w:r>
          </w:p>
        </w:tc>
      </w:tr>
      <w:tr w:rsidR="008852E0" w14:paraId="2D0BED18" w14:textId="77777777" w:rsidTr="008852E0">
        <w:trPr>
          <w:jc w:val="center"/>
        </w:trPr>
        <w:tc>
          <w:tcPr>
            <w:tcW w:w="1677" w:type="dxa"/>
            <w:vAlign w:val="center"/>
          </w:tcPr>
          <w:p w14:paraId="76F43652" w14:textId="77777777" w:rsidR="008852E0" w:rsidRDefault="008852E0" w:rsidP="008852E0">
            <w:pPr>
              <w:pStyle w:val="BodyText"/>
              <w:ind w:left="0"/>
            </w:pPr>
            <w:r>
              <w:t>Test Description</w:t>
            </w:r>
          </w:p>
        </w:tc>
        <w:tc>
          <w:tcPr>
            <w:tcW w:w="7816" w:type="dxa"/>
            <w:vAlign w:val="center"/>
          </w:tcPr>
          <w:p w14:paraId="11D4D56A" w14:textId="69AD5ABE" w:rsidR="008852E0" w:rsidRDefault="008852E0" w:rsidP="008852E0">
            <w:pPr>
              <w:pStyle w:val="BodyText"/>
              <w:ind w:left="0"/>
            </w:pPr>
            <w:r>
              <w:t xml:space="preserve">Users </w:t>
            </w:r>
            <w:r w:rsidR="00585337">
              <w:t>wants to know how many documents are in each status so that he can have a good grasp of the situation</w:t>
            </w:r>
          </w:p>
        </w:tc>
      </w:tr>
      <w:tr w:rsidR="008852E0" w14:paraId="4A0949B9" w14:textId="77777777" w:rsidTr="008852E0">
        <w:trPr>
          <w:jc w:val="center"/>
        </w:trPr>
        <w:tc>
          <w:tcPr>
            <w:tcW w:w="1677" w:type="dxa"/>
            <w:vAlign w:val="center"/>
          </w:tcPr>
          <w:p w14:paraId="3D93844A" w14:textId="77777777" w:rsidR="008852E0" w:rsidRDefault="008852E0" w:rsidP="008852E0">
            <w:pPr>
              <w:pStyle w:val="BodyText"/>
              <w:ind w:left="0"/>
            </w:pPr>
            <w:r>
              <w:t>Pre-conditions</w:t>
            </w:r>
          </w:p>
        </w:tc>
        <w:tc>
          <w:tcPr>
            <w:tcW w:w="7816" w:type="dxa"/>
            <w:vAlign w:val="center"/>
          </w:tcPr>
          <w:p w14:paraId="3EB893C2" w14:textId="3AC10E90" w:rsidR="008852E0" w:rsidRDefault="001F156A" w:rsidP="008852E0">
            <w:pPr>
              <w:pStyle w:val="BodyText"/>
              <w:ind w:left="0"/>
            </w:pPr>
            <w:r>
              <w:t>-NIL-</w:t>
            </w:r>
          </w:p>
        </w:tc>
      </w:tr>
      <w:tr w:rsidR="008852E0" w14:paraId="630E0A3A" w14:textId="77777777" w:rsidTr="008852E0">
        <w:trPr>
          <w:jc w:val="center"/>
        </w:trPr>
        <w:tc>
          <w:tcPr>
            <w:tcW w:w="1677" w:type="dxa"/>
            <w:vAlign w:val="center"/>
          </w:tcPr>
          <w:p w14:paraId="615E2CA6" w14:textId="77777777" w:rsidR="008852E0" w:rsidRDefault="008852E0" w:rsidP="008852E0">
            <w:pPr>
              <w:pStyle w:val="BodyText"/>
              <w:ind w:left="0"/>
            </w:pPr>
            <w:r>
              <w:t>Dependencies</w:t>
            </w:r>
          </w:p>
        </w:tc>
        <w:tc>
          <w:tcPr>
            <w:tcW w:w="7816" w:type="dxa"/>
            <w:vAlign w:val="center"/>
          </w:tcPr>
          <w:p w14:paraId="74E3D277" w14:textId="77777777" w:rsidR="008852E0" w:rsidRDefault="008852E0" w:rsidP="008852E0">
            <w:pPr>
              <w:pStyle w:val="BodyText"/>
              <w:ind w:left="0"/>
            </w:pPr>
            <w:r>
              <w:t>Specified requirements</w:t>
            </w:r>
          </w:p>
        </w:tc>
      </w:tr>
      <w:tr w:rsidR="008852E0" w14:paraId="401A1EF8" w14:textId="77777777" w:rsidTr="008852E0">
        <w:trPr>
          <w:trHeight w:val="61"/>
          <w:jc w:val="center"/>
        </w:trPr>
        <w:tc>
          <w:tcPr>
            <w:tcW w:w="9493" w:type="dxa"/>
            <w:gridSpan w:val="2"/>
            <w:vAlign w:val="center"/>
          </w:tcPr>
          <w:p w14:paraId="2CAB3B99" w14:textId="77777777" w:rsidR="008852E0" w:rsidRDefault="008852E0" w:rsidP="008852E0">
            <w:pPr>
              <w:pStyle w:val="BodyText"/>
              <w:ind w:left="0"/>
            </w:pPr>
          </w:p>
        </w:tc>
      </w:tr>
      <w:tr w:rsidR="008852E0" w14:paraId="0A78DE61" w14:textId="77777777" w:rsidTr="008852E0">
        <w:trPr>
          <w:jc w:val="center"/>
        </w:trPr>
        <w:tc>
          <w:tcPr>
            <w:tcW w:w="1677" w:type="dxa"/>
            <w:vAlign w:val="center"/>
          </w:tcPr>
          <w:p w14:paraId="4522E763" w14:textId="77777777" w:rsidR="008852E0" w:rsidRDefault="008852E0" w:rsidP="008852E0">
            <w:pPr>
              <w:pStyle w:val="BodyText"/>
              <w:ind w:left="0"/>
              <w:jc w:val="center"/>
            </w:pPr>
            <w:r>
              <w:t>Test Step</w:t>
            </w:r>
          </w:p>
        </w:tc>
        <w:tc>
          <w:tcPr>
            <w:tcW w:w="7816" w:type="dxa"/>
            <w:vAlign w:val="center"/>
          </w:tcPr>
          <w:p w14:paraId="6EBBCFD9" w14:textId="77777777" w:rsidR="008852E0" w:rsidRDefault="001F156A" w:rsidP="00016D24">
            <w:pPr>
              <w:pStyle w:val="BodyText"/>
              <w:numPr>
                <w:ilvl w:val="0"/>
                <w:numId w:val="41"/>
              </w:numPr>
              <w:jc w:val="left"/>
            </w:pPr>
            <w:r>
              <w:t>User launch contract management system dashboard</w:t>
            </w:r>
          </w:p>
          <w:p w14:paraId="73EA9C3E" w14:textId="2A661FFE" w:rsidR="001F156A" w:rsidRPr="00AD16DF" w:rsidRDefault="001F156A" w:rsidP="00016D24">
            <w:pPr>
              <w:pStyle w:val="BodyText"/>
              <w:numPr>
                <w:ilvl w:val="0"/>
                <w:numId w:val="41"/>
              </w:numPr>
              <w:jc w:val="left"/>
            </w:pPr>
            <w:r>
              <w:t>User views the number in each status box</w:t>
            </w:r>
          </w:p>
        </w:tc>
      </w:tr>
      <w:tr w:rsidR="008852E0" w14:paraId="4B445F1D" w14:textId="77777777" w:rsidTr="008852E0">
        <w:trPr>
          <w:jc w:val="center"/>
        </w:trPr>
        <w:tc>
          <w:tcPr>
            <w:tcW w:w="1677" w:type="dxa"/>
            <w:vAlign w:val="center"/>
          </w:tcPr>
          <w:p w14:paraId="59F7D96C" w14:textId="77777777" w:rsidR="008852E0" w:rsidRDefault="008852E0" w:rsidP="008852E0">
            <w:pPr>
              <w:pStyle w:val="BodyText"/>
              <w:ind w:left="0"/>
              <w:jc w:val="center"/>
            </w:pPr>
            <w:r>
              <w:t>Expected Result</w:t>
            </w:r>
          </w:p>
        </w:tc>
        <w:tc>
          <w:tcPr>
            <w:tcW w:w="7816" w:type="dxa"/>
            <w:vAlign w:val="center"/>
          </w:tcPr>
          <w:p w14:paraId="145CE831" w14:textId="39AAF196" w:rsidR="008852E0" w:rsidRDefault="008852E0" w:rsidP="008852E0">
            <w:pPr>
              <w:pStyle w:val="BodyText"/>
              <w:ind w:left="0"/>
              <w:jc w:val="left"/>
            </w:pPr>
            <w:r>
              <w:t>Upon</w:t>
            </w:r>
            <w:r w:rsidR="00986BFB">
              <w:t xml:space="preserve"> launching the dashboard, user should be able to the dashboard populated with some data</w:t>
            </w:r>
          </w:p>
        </w:tc>
      </w:tr>
      <w:tr w:rsidR="008852E0" w14:paraId="3030D406" w14:textId="77777777" w:rsidTr="008852E0">
        <w:trPr>
          <w:jc w:val="center"/>
        </w:trPr>
        <w:tc>
          <w:tcPr>
            <w:tcW w:w="1677" w:type="dxa"/>
            <w:vAlign w:val="center"/>
          </w:tcPr>
          <w:p w14:paraId="1901C809" w14:textId="77777777" w:rsidR="008852E0" w:rsidRDefault="008852E0" w:rsidP="008852E0">
            <w:pPr>
              <w:pStyle w:val="BodyText"/>
              <w:ind w:left="0"/>
              <w:jc w:val="center"/>
            </w:pPr>
            <w:r>
              <w:t>Actual Result</w:t>
            </w:r>
          </w:p>
        </w:tc>
        <w:tc>
          <w:tcPr>
            <w:tcW w:w="7816" w:type="dxa"/>
            <w:vAlign w:val="center"/>
          </w:tcPr>
          <w:p w14:paraId="7463B558" w14:textId="2787EAD2" w:rsidR="008852E0" w:rsidRDefault="00986BFB" w:rsidP="008852E0">
            <w:pPr>
              <w:pStyle w:val="BodyText"/>
              <w:ind w:left="0"/>
              <w:jc w:val="left"/>
            </w:pPr>
            <w:r>
              <w:t>Dashboard was populated with some data upon launching the dashboard</w:t>
            </w:r>
          </w:p>
        </w:tc>
      </w:tr>
      <w:tr w:rsidR="008852E0" w14:paraId="3467465E" w14:textId="77777777" w:rsidTr="008852E0">
        <w:trPr>
          <w:jc w:val="center"/>
        </w:trPr>
        <w:tc>
          <w:tcPr>
            <w:tcW w:w="1677" w:type="dxa"/>
            <w:vAlign w:val="center"/>
          </w:tcPr>
          <w:p w14:paraId="5C42C91D" w14:textId="77777777" w:rsidR="008852E0" w:rsidRDefault="008852E0" w:rsidP="008852E0">
            <w:pPr>
              <w:pStyle w:val="BodyText"/>
              <w:ind w:left="0"/>
              <w:jc w:val="center"/>
            </w:pPr>
            <w:r>
              <w:t>Status</w:t>
            </w:r>
          </w:p>
        </w:tc>
        <w:tc>
          <w:tcPr>
            <w:tcW w:w="7816" w:type="dxa"/>
            <w:shd w:val="clear" w:color="auto" w:fill="00B050"/>
            <w:vAlign w:val="center"/>
          </w:tcPr>
          <w:p w14:paraId="092A3CB3" w14:textId="77777777" w:rsidR="008852E0" w:rsidRPr="002453AC" w:rsidRDefault="008852E0" w:rsidP="008852E0">
            <w:pPr>
              <w:pStyle w:val="BodyText"/>
              <w:ind w:left="0"/>
              <w:jc w:val="center"/>
              <w:rPr>
                <w:b/>
              </w:rPr>
            </w:pPr>
            <w:r w:rsidRPr="002453AC">
              <w:rPr>
                <w:b/>
              </w:rPr>
              <w:t>Pass</w:t>
            </w:r>
          </w:p>
        </w:tc>
      </w:tr>
    </w:tbl>
    <w:p w14:paraId="35087DF5" w14:textId="77777777" w:rsidR="00CB0143" w:rsidRPr="001C73D3" w:rsidRDefault="00CB0143" w:rsidP="00CB0143">
      <w:pPr>
        <w:pStyle w:val="BodyText"/>
        <w:rPr>
          <w:sz w:val="14"/>
        </w:rPr>
      </w:pPr>
    </w:p>
    <w:p w14:paraId="760EBC19" w14:textId="77777777" w:rsidR="00991E96" w:rsidRDefault="00991E96">
      <w:pPr>
        <w:widowControl/>
        <w:spacing w:after="200" w:line="276" w:lineRule="auto"/>
        <w:rPr>
          <w:rFonts w:ascii="Arial" w:eastAsia="Verdana" w:hAnsi="Arial" w:cs="Arial"/>
          <w:color w:val="000000" w:themeColor="text1"/>
          <w:spacing w:val="-1"/>
          <w:lang w:eastAsia="zh-SG"/>
        </w:rPr>
      </w:pPr>
      <w:r>
        <w:br w:type="page"/>
      </w:r>
    </w:p>
    <w:p w14:paraId="21D4F161" w14:textId="08DF355C" w:rsidR="00CB0143" w:rsidRDefault="00CB0143" w:rsidP="00016D24">
      <w:pPr>
        <w:pStyle w:val="BodyText"/>
        <w:numPr>
          <w:ilvl w:val="0"/>
          <w:numId w:val="20"/>
        </w:numPr>
      </w:pPr>
      <w:r>
        <w:lastRenderedPageBreak/>
        <w:t>TC-2</w:t>
      </w:r>
    </w:p>
    <w:tbl>
      <w:tblPr>
        <w:tblStyle w:val="TableGrid"/>
        <w:tblW w:w="9493" w:type="dxa"/>
        <w:jc w:val="center"/>
        <w:tblLook w:val="04A0" w:firstRow="1" w:lastRow="0" w:firstColumn="1" w:lastColumn="0" w:noHBand="0" w:noVBand="1"/>
      </w:tblPr>
      <w:tblGrid>
        <w:gridCol w:w="1677"/>
        <w:gridCol w:w="7816"/>
      </w:tblGrid>
      <w:tr w:rsidR="00CB0143" w14:paraId="7ADF75E7" w14:textId="77777777" w:rsidTr="00957D0C">
        <w:trPr>
          <w:jc w:val="center"/>
        </w:trPr>
        <w:tc>
          <w:tcPr>
            <w:tcW w:w="1677" w:type="dxa"/>
            <w:vAlign w:val="center"/>
          </w:tcPr>
          <w:p w14:paraId="013CD3C2" w14:textId="77777777" w:rsidR="00CB0143" w:rsidRDefault="00CB0143" w:rsidP="00957D0C">
            <w:pPr>
              <w:pStyle w:val="BodyText"/>
              <w:ind w:left="0"/>
            </w:pPr>
            <w:r>
              <w:t>Test Case ID</w:t>
            </w:r>
          </w:p>
        </w:tc>
        <w:tc>
          <w:tcPr>
            <w:tcW w:w="7816" w:type="dxa"/>
            <w:vAlign w:val="center"/>
          </w:tcPr>
          <w:p w14:paraId="159471D3" w14:textId="3A9121AE" w:rsidR="00CB0143" w:rsidRDefault="00CB0143" w:rsidP="00957D0C">
            <w:pPr>
              <w:pStyle w:val="BodyText"/>
              <w:ind w:left="0"/>
            </w:pPr>
            <w:r>
              <w:t>TC-2</w:t>
            </w:r>
          </w:p>
        </w:tc>
      </w:tr>
      <w:tr w:rsidR="00CB0143" w14:paraId="3CE80B0A" w14:textId="77777777" w:rsidTr="00957D0C">
        <w:trPr>
          <w:jc w:val="center"/>
        </w:trPr>
        <w:tc>
          <w:tcPr>
            <w:tcW w:w="1677" w:type="dxa"/>
            <w:vAlign w:val="center"/>
          </w:tcPr>
          <w:p w14:paraId="69BB2AD8" w14:textId="77777777" w:rsidR="00CB0143" w:rsidRDefault="00CB0143" w:rsidP="00957D0C">
            <w:pPr>
              <w:pStyle w:val="BodyText"/>
              <w:ind w:left="0"/>
            </w:pPr>
            <w:r>
              <w:t>Use Case ID</w:t>
            </w:r>
          </w:p>
        </w:tc>
        <w:tc>
          <w:tcPr>
            <w:tcW w:w="7816" w:type="dxa"/>
            <w:vAlign w:val="center"/>
          </w:tcPr>
          <w:p w14:paraId="4C6795BB" w14:textId="02D9EA67" w:rsidR="00CB0143" w:rsidRDefault="00CB0143" w:rsidP="00957D0C">
            <w:pPr>
              <w:pStyle w:val="BodyText"/>
              <w:ind w:left="0"/>
            </w:pPr>
            <w:r>
              <w:t>UC-2</w:t>
            </w:r>
          </w:p>
        </w:tc>
      </w:tr>
      <w:tr w:rsidR="00CB0143" w14:paraId="7658DB3E" w14:textId="77777777" w:rsidTr="00957D0C">
        <w:trPr>
          <w:jc w:val="center"/>
        </w:trPr>
        <w:tc>
          <w:tcPr>
            <w:tcW w:w="1677" w:type="dxa"/>
            <w:vAlign w:val="center"/>
          </w:tcPr>
          <w:p w14:paraId="2CFC4BE3" w14:textId="77777777" w:rsidR="00CB0143" w:rsidRDefault="00CB0143" w:rsidP="00957D0C">
            <w:pPr>
              <w:pStyle w:val="BodyText"/>
              <w:ind w:left="0"/>
            </w:pPr>
            <w:r>
              <w:t>Test Title</w:t>
            </w:r>
          </w:p>
        </w:tc>
        <w:tc>
          <w:tcPr>
            <w:tcW w:w="7816" w:type="dxa"/>
            <w:vAlign w:val="center"/>
          </w:tcPr>
          <w:p w14:paraId="65F8015B" w14:textId="3B428C6A" w:rsidR="00CB0143" w:rsidRDefault="00CB0143" w:rsidP="00957D0C">
            <w:pPr>
              <w:pStyle w:val="BodyText"/>
              <w:ind w:left="0"/>
            </w:pPr>
            <w:r>
              <w:t>Create new contract record and upload document</w:t>
            </w:r>
          </w:p>
        </w:tc>
      </w:tr>
      <w:tr w:rsidR="00CB0143" w14:paraId="2C14D0BE" w14:textId="77777777" w:rsidTr="00957D0C">
        <w:trPr>
          <w:jc w:val="center"/>
        </w:trPr>
        <w:tc>
          <w:tcPr>
            <w:tcW w:w="1677" w:type="dxa"/>
            <w:vAlign w:val="center"/>
          </w:tcPr>
          <w:p w14:paraId="49DFDBE6" w14:textId="77777777" w:rsidR="00CB0143" w:rsidRDefault="00CB0143" w:rsidP="00957D0C">
            <w:pPr>
              <w:pStyle w:val="BodyText"/>
              <w:ind w:left="0"/>
            </w:pPr>
            <w:r>
              <w:t>Test Description</w:t>
            </w:r>
          </w:p>
        </w:tc>
        <w:tc>
          <w:tcPr>
            <w:tcW w:w="7816" w:type="dxa"/>
            <w:vAlign w:val="center"/>
          </w:tcPr>
          <w:p w14:paraId="2C03E27E" w14:textId="3AC89E68" w:rsidR="00CB0143" w:rsidRDefault="00CB0143" w:rsidP="00957D0C">
            <w:pPr>
              <w:pStyle w:val="BodyText"/>
              <w:ind w:left="0"/>
            </w:pPr>
            <w:r>
              <w:t>User has a new contract at hand and wants to create a new record with the document</w:t>
            </w:r>
          </w:p>
        </w:tc>
      </w:tr>
      <w:tr w:rsidR="00CB0143" w14:paraId="0F7EB27D" w14:textId="77777777" w:rsidTr="00957D0C">
        <w:trPr>
          <w:jc w:val="center"/>
        </w:trPr>
        <w:tc>
          <w:tcPr>
            <w:tcW w:w="1677" w:type="dxa"/>
            <w:vAlign w:val="center"/>
          </w:tcPr>
          <w:p w14:paraId="3598E21D" w14:textId="77777777" w:rsidR="00CB0143" w:rsidRDefault="00CB0143" w:rsidP="00957D0C">
            <w:pPr>
              <w:pStyle w:val="BodyText"/>
              <w:ind w:left="0"/>
            </w:pPr>
            <w:r>
              <w:t>Pre-conditions</w:t>
            </w:r>
          </w:p>
        </w:tc>
        <w:tc>
          <w:tcPr>
            <w:tcW w:w="7816" w:type="dxa"/>
            <w:vAlign w:val="center"/>
          </w:tcPr>
          <w:p w14:paraId="45274B40" w14:textId="77777777" w:rsidR="00CB0143" w:rsidRDefault="00CB0143" w:rsidP="00957D0C">
            <w:pPr>
              <w:pStyle w:val="BodyText"/>
              <w:ind w:left="0"/>
            </w:pPr>
            <w:r>
              <w:t>-NIL-</w:t>
            </w:r>
          </w:p>
        </w:tc>
      </w:tr>
      <w:tr w:rsidR="00CB0143" w14:paraId="3DB7AA8A" w14:textId="77777777" w:rsidTr="00957D0C">
        <w:trPr>
          <w:jc w:val="center"/>
        </w:trPr>
        <w:tc>
          <w:tcPr>
            <w:tcW w:w="1677" w:type="dxa"/>
            <w:vAlign w:val="center"/>
          </w:tcPr>
          <w:p w14:paraId="0A922FE4" w14:textId="77777777" w:rsidR="00CB0143" w:rsidRDefault="00CB0143" w:rsidP="00957D0C">
            <w:pPr>
              <w:pStyle w:val="BodyText"/>
              <w:ind w:left="0"/>
            </w:pPr>
            <w:r>
              <w:t>Dependencies</w:t>
            </w:r>
          </w:p>
        </w:tc>
        <w:tc>
          <w:tcPr>
            <w:tcW w:w="7816" w:type="dxa"/>
            <w:vAlign w:val="center"/>
          </w:tcPr>
          <w:p w14:paraId="25440670" w14:textId="77777777" w:rsidR="00CB0143" w:rsidRDefault="00CB0143" w:rsidP="00957D0C">
            <w:pPr>
              <w:pStyle w:val="BodyText"/>
              <w:ind w:left="0"/>
            </w:pPr>
            <w:r>
              <w:t>Specified requirements</w:t>
            </w:r>
          </w:p>
        </w:tc>
      </w:tr>
      <w:tr w:rsidR="00CB0143" w14:paraId="52603B4E" w14:textId="77777777" w:rsidTr="00957D0C">
        <w:trPr>
          <w:trHeight w:val="61"/>
          <w:jc w:val="center"/>
        </w:trPr>
        <w:tc>
          <w:tcPr>
            <w:tcW w:w="9493" w:type="dxa"/>
            <w:gridSpan w:val="2"/>
            <w:vAlign w:val="center"/>
          </w:tcPr>
          <w:p w14:paraId="4A163E48" w14:textId="77777777" w:rsidR="00CB0143" w:rsidRDefault="00CB0143" w:rsidP="00957D0C">
            <w:pPr>
              <w:pStyle w:val="BodyText"/>
              <w:ind w:left="0"/>
            </w:pPr>
          </w:p>
        </w:tc>
      </w:tr>
      <w:tr w:rsidR="00CB0143" w14:paraId="343E871F" w14:textId="77777777" w:rsidTr="00957D0C">
        <w:trPr>
          <w:jc w:val="center"/>
        </w:trPr>
        <w:tc>
          <w:tcPr>
            <w:tcW w:w="1677" w:type="dxa"/>
            <w:vAlign w:val="center"/>
          </w:tcPr>
          <w:p w14:paraId="50CFEF6F" w14:textId="77777777" w:rsidR="00CB0143" w:rsidRDefault="00CB0143" w:rsidP="00957D0C">
            <w:pPr>
              <w:pStyle w:val="BodyText"/>
              <w:ind w:left="0"/>
              <w:jc w:val="center"/>
            </w:pPr>
            <w:r>
              <w:t>Test Step</w:t>
            </w:r>
          </w:p>
        </w:tc>
        <w:tc>
          <w:tcPr>
            <w:tcW w:w="7816" w:type="dxa"/>
            <w:vAlign w:val="center"/>
          </w:tcPr>
          <w:p w14:paraId="7ADF8AEF" w14:textId="77777777" w:rsidR="00CB0143" w:rsidRDefault="00CB0143" w:rsidP="00016D24">
            <w:pPr>
              <w:pStyle w:val="BodyText"/>
              <w:numPr>
                <w:ilvl w:val="0"/>
                <w:numId w:val="42"/>
              </w:numPr>
              <w:jc w:val="left"/>
            </w:pPr>
            <w:r>
              <w:t>User launch contract management system dashboard</w:t>
            </w:r>
          </w:p>
          <w:p w14:paraId="53F33B13" w14:textId="77777777" w:rsidR="00CB0143" w:rsidRDefault="008A1522" w:rsidP="00016D24">
            <w:pPr>
              <w:pStyle w:val="BodyText"/>
              <w:numPr>
                <w:ilvl w:val="0"/>
                <w:numId w:val="42"/>
              </w:numPr>
              <w:jc w:val="left"/>
            </w:pPr>
            <w:r>
              <w:t>User navigates to the upload page</w:t>
            </w:r>
          </w:p>
          <w:p w14:paraId="46E7C87E" w14:textId="77777777" w:rsidR="008A1522" w:rsidRDefault="008A1522" w:rsidP="00016D24">
            <w:pPr>
              <w:pStyle w:val="BodyText"/>
              <w:numPr>
                <w:ilvl w:val="0"/>
                <w:numId w:val="42"/>
              </w:numPr>
              <w:jc w:val="left"/>
            </w:pPr>
            <w:r>
              <w:t>User fills up the form and uploads a document and hit upload</w:t>
            </w:r>
          </w:p>
          <w:p w14:paraId="16D5630E" w14:textId="77777777" w:rsidR="008A1522" w:rsidRDefault="008A1522" w:rsidP="00016D24">
            <w:pPr>
              <w:pStyle w:val="BodyText"/>
              <w:numPr>
                <w:ilvl w:val="0"/>
                <w:numId w:val="42"/>
              </w:numPr>
              <w:jc w:val="left"/>
            </w:pPr>
            <w:r>
              <w:t>User is redirected back to the dashboard</w:t>
            </w:r>
          </w:p>
          <w:p w14:paraId="1DE6A46C" w14:textId="48365BAF" w:rsidR="00BF7744" w:rsidRPr="00AD16DF" w:rsidRDefault="00BF7744" w:rsidP="00016D24">
            <w:pPr>
              <w:pStyle w:val="BodyText"/>
              <w:numPr>
                <w:ilvl w:val="0"/>
                <w:numId w:val="42"/>
              </w:numPr>
              <w:jc w:val="left"/>
            </w:pPr>
            <w:r>
              <w:t>User should see the value of one of the status increase</w:t>
            </w:r>
          </w:p>
        </w:tc>
      </w:tr>
      <w:tr w:rsidR="00CB0143" w14:paraId="5A6E598F" w14:textId="77777777" w:rsidTr="00957D0C">
        <w:trPr>
          <w:jc w:val="center"/>
        </w:trPr>
        <w:tc>
          <w:tcPr>
            <w:tcW w:w="1677" w:type="dxa"/>
            <w:vAlign w:val="center"/>
          </w:tcPr>
          <w:p w14:paraId="5DD27977" w14:textId="77777777" w:rsidR="00CB0143" w:rsidRDefault="00CB0143" w:rsidP="00957D0C">
            <w:pPr>
              <w:pStyle w:val="BodyText"/>
              <w:ind w:left="0"/>
              <w:jc w:val="center"/>
            </w:pPr>
            <w:r>
              <w:t>Expected Result</w:t>
            </w:r>
          </w:p>
        </w:tc>
        <w:tc>
          <w:tcPr>
            <w:tcW w:w="7816" w:type="dxa"/>
            <w:vAlign w:val="center"/>
          </w:tcPr>
          <w:p w14:paraId="6E8AB5D3" w14:textId="3980C512" w:rsidR="00CB0143" w:rsidRDefault="00CB0143" w:rsidP="00957D0C">
            <w:pPr>
              <w:pStyle w:val="BodyText"/>
              <w:ind w:left="0"/>
              <w:jc w:val="left"/>
            </w:pPr>
            <w:r>
              <w:t>Upon</w:t>
            </w:r>
            <w:r w:rsidR="00957D0C">
              <w:t xml:space="preserve"> submitting the form, user is redirected back to dashboard </w:t>
            </w:r>
            <w:r w:rsidR="00A8562F">
              <w:t>displaying</w:t>
            </w:r>
            <w:r w:rsidR="00957D0C">
              <w:t xml:space="preserve"> the updated numbers</w:t>
            </w:r>
          </w:p>
        </w:tc>
      </w:tr>
      <w:tr w:rsidR="00C3580A" w14:paraId="73F54BBC" w14:textId="77777777" w:rsidTr="00957D0C">
        <w:trPr>
          <w:jc w:val="center"/>
        </w:trPr>
        <w:tc>
          <w:tcPr>
            <w:tcW w:w="1677" w:type="dxa"/>
            <w:vAlign w:val="center"/>
          </w:tcPr>
          <w:p w14:paraId="566EB12B" w14:textId="77777777" w:rsidR="00C3580A" w:rsidRDefault="00C3580A" w:rsidP="00C3580A">
            <w:pPr>
              <w:pStyle w:val="BodyText"/>
              <w:ind w:left="0"/>
              <w:jc w:val="center"/>
            </w:pPr>
            <w:r>
              <w:t>Actual Result</w:t>
            </w:r>
          </w:p>
        </w:tc>
        <w:tc>
          <w:tcPr>
            <w:tcW w:w="7816" w:type="dxa"/>
            <w:vAlign w:val="center"/>
          </w:tcPr>
          <w:p w14:paraId="6F8F9FE0" w14:textId="27ADA7A3" w:rsidR="00C3580A" w:rsidRDefault="00C3580A" w:rsidP="00C3580A">
            <w:pPr>
              <w:pStyle w:val="BodyText"/>
              <w:ind w:left="0"/>
              <w:jc w:val="left"/>
            </w:pPr>
            <w:r>
              <w:t>Upon submitting the form, user is redirected back to dashboard displaying the updated numbers</w:t>
            </w:r>
          </w:p>
        </w:tc>
      </w:tr>
      <w:tr w:rsidR="00CB0143" w14:paraId="5323D453" w14:textId="77777777" w:rsidTr="00957D0C">
        <w:trPr>
          <w:jc w:val="center"/>
        </w:trPr>
        <w:tc>
          <w:tcPr>
            <w:tcW w:w="1677" w:type="dxa"/>
            <w:vAlign w:val="center"/>
          </w:tcPr>
          <w:p w14:paraId="246752C6" w14:textId="77777777" w:rsidR="00CB0143" w:rsidRDefault="00CB0143" w:rsidP="00957D0C">
            <w:pPr>
              <w:pStyle w:val="BodyText"/>
              <w:ind w:left="0"/>
              <w:jc w:val="center"/>
            </w:pPr>
            <w:r>
              <w:t>Status</w:t>
            </w:r>
          </w:p>
        </w:tc>
        <w:tc>
          <w:tcPr>
            <w:tcW w:w="7816" w:type="dxa"/>
            <w:shd w:val="clear" w:color="auto" w:fill="00B050"/>
            <w:vAlign w:val="center"/>
          </w:tcPr>
          <w:p w14:paraId="2ADF49ED" w14:textId="77777777" w:rsidR="00CB0143" w:rsidRPr="002453AC" w:rsidRDefault="00CB0143" w:rsidP="00957D0C">
            <w:pPr>
              <w:pStyle w:val="BodyText"/>
              <w:ind w:left="0"/>
              <w:jc w:val="center"/>
              <w:rPr>
                <w:b/>
              </w:rPr>
            </w:pPr>
            <w:r w:rsidRPr="002453AC">
              <w:rPr>
                <w:b/>
              </w:rPr>
              <w:t>Pass</w:t>
            </w:r>
          </w:p>
        </w:tc>
      </w:tr>
    </w:tbl>
    <w:p w14:paraId="3BA0E3D1" w14:textId="2E86E394" w:rsidR="00596F8D" w:rsidRDefault="00596F8D" w:rsidP="00596F8D">
      <w:pPr>
        <w:pStyle w:val="BodyText"/>
      </w:pPr>
    </w:p>
    <w:p w14:paraId="19EE1BD1" w14:textId="5F3D8194" w:rsidR="00D93228" w:rsidRDefault="00D93228" w:rsidP="00016D24">
      <w:pPr>
        <w:pStyle w:val="BodyText"/>
        <w:numPr>
          <w:ilvl w:val="0"/>
          <w:numId w:val="20"/>
        </w:numPr>
      </w:pPr>
      <w:r>
        <w:t>TC-3</w:t>
      </w:r>
    </w:p>
    <w:tbl>
      <w:tblPr>
        <w:tblStyle w:val="TableGrid"/>
        <w:tblW w:w="9493" w:type="dxa"/>
        <w:jc w:val="center"/>
        <w:tblLook w:val="04A0" w:firstRow="1" w:lastRow="0" w:firstColumn="1" w:lastColumn="0" w:noHBand="0" w:noVBand="1"/>
      </w:tblPr>
      <w:tblGrid>
        <w:gridCol w:w="1677"/>
        <w:gridCol w:w="7816"/>
      </w:tblGrid>
      <w:tr w:rsidR="00D93228" w14:paraId="4811EBC6" w14:textId="77777777" w:rsidTr="00930BED">
        <w:trPr>
          <w:jc w:val="center"/>
        </w:trPr>
        <w:tc>
          <w:tcPr>
            <w:tcW w:w="1677" w:type="dxa"/>
            <w:vAlign w:val="center"/>
          </w:tcPr>
          <w:p w14:paraId="5EADF1D9" w14:textId="77777777" w:rsidR="00D93228" w:rsidRDefault="00D93228" w:rsidP="00930BED">
            <w:pPr>
              <w:pStyle w:val="BodyText"/>
              <w:ind w:left="0"/>
            </w:pPr>
            <w:r>
              <w:t>Test Case ID</w:t>
            </w:r>
          </w:p>
        </w:tc>
        <w:tc>
          <w:tcPr>
            <w:tcW w:w="7816" w:type="dxa"/>
            <w:vAlign w:val="center"/>
          </w:tcPr>
          <w:p w14:paraId="5223F244" w14:textId="2CF792C3" w:rsidR="00D93228" w:rsidRDefault="00D93228" w:rsidP="00930BED">
            <w:pPr>
              <w:pStyle w:val="BodyText"/>
              <w:ind w:left="0"/>
            </w:pPr>
            <w:r>
              <w:t>TC-3</w:t>
            </w:r>
          </w:p>
        </w:tc>
      </w:tr>
      <w:tr w:rsidR="00D93228" w14:paraId="5643F297" w14:textId="77777777" w:rsidTr="00930BED">
        <w:trPr>
          <w:jc w:val="center"/>
        </w:trPr>
        <w:tc>
          <w:tcPr>
            <w:tcW w:w="1677" w:type="dxa"/>
            <w:vAlign w:val="center"/>
          </w:tcPr>
          <w:p w14:paraId="728EF94C" w14:textId="77777777" w:rsidR="00D93228" w:rsidRDefault="00D93228" w:rsidP="00930BED">
            <w:pPr>
              <w:pStyle w:val="BodyText"/>
              <w:ind w:left="0"/>
            </w:pPr>
            <w:r>
              <w:t>Use Case ID</w:t>
            </w:r>
          </w:p>
        </w:tc>
        <w:tc>
          <w:tcPr>
            <w:tcW w:w="7816" w:type="dxa"/>
            <w:vAlign w:val="center"/>
          </w:tcPr>
          <w:p w14:paraId="71FEC7CD" w14:textId="3E90DBFE" w:rsidR="00D93228" w:rsidRDefault="00D93228" w:rsidP="00930BED">
            <w:pPr>
              <w:pStyle w:val="BodyText"/>
              <w:ind w:left="0"/>
            </w:pPr>
            <w:r>
              <w:t>UC-3</w:t>
            </w:r>
          </w:p>
        </w:tc>
      </w:tr>
      <w:tr w:rsidR="00D93228" w14:paraId="4A4671A3" w14:textId="77777777" w:rsidTr="00930BED">
        <w:trPr>
          <w:jc w:val="center"/>
        </w:trPr>
        <w:tc>
          <w:tcPr>
            <w:tcW w:w="1677" w:type="dxa"/>
            <w:vAlign w:val="center"/>
          </w:tcPr>
          <w:p w14:paraId="07BE7316" w14:textId="77777777" w:rsidR="00D93228" w:rsidRDefault="00D93228" w:rsidP="00930BED">
            <w:pPr>
              <w:pStyle w:val="BodyText"/>
              <w:ind w:left="0"/>
            </w:pPr>
            <w:r>
              <w:t>Test Title</w:t>
            </w:r>
          </w:p>
        </w:tc>
        <w:tc>
          <w:tcPr>
            <w:tcW w:w="7816" w:type="dxa"/>
            <w:vAlign w:val="center"/>
          </w:tcPr>
          <w:p w14:paraId="3051B982" w14:textId="56369B8D" w:rsidR="00D93228" w:rsidRDefault="00D93228" w:rsidP="00930BED">
            <w:pPr>
              <w:pStyle w:val="BodyText"/>
              <w:ind w:left="0"/>
            </w:pPr>
            <w:r>
              <w:t>Create new contract record without uploading document</w:t>
            </w:r>
          </w:p>
        </w:tc>
      </w:tr>
      <w:tr w:rsidR="00D93228" w14:paraId="4A4013D4" w14:textId="77777777" w:rsidTr="00930BED">
        <w:trPr>
          <w:jc w:val="center"/>
        </w:trPr>
        <w:tc>
          <w:tcPr>
            <w:tcW w:w="1677" w:type="dxa"/>
            <w:vAlign w:val="center"/>
          </w:tcPr>
          <w:p w14:paraId="0B826A03" w14:textId="77777777" w:rsidR="00D93228" w:rsidRDefault="00D93228" w:rsidP="00930BED">
            <w:pPr>
              <w:pStyle w:val="BodyText"/>
              <w:ind w:left="0"/>
            </w:pPr>
            <w:r>
              <w:t>Test Description</w:t>
            </w:r>
          </w:p>
        </w:tc>
        <w:tc>
          <w:tcPr>
            <w:tcW w:w="7816" w:type="dxa"/>
            <w:vAlign w:val="center"/>
          </w:tcPr>
          <w:p w14:paraId="2529A8DE" w14:textId="5329A3CA" w:rsidR="00D93228" w:rsidRDefault="00D93228" w:rsidP="00930BED">
            <w:pPr>
              <w:pStyle w:val="BodyText"/>
              <w:ind w:left="0"/>
            </w:pPr>
            <w:r>
              <w:t>User has a new contract at hand and wants to create a new recor</w:t>
            </w:r>
            <w:r w:rsidR="002D7CB7">
              <w:t>d without the document</w:t>
            </w:r>
          </w:p>
        </w:tc>
      </w:tr>
      <w:tr w:rsidR="00D93228" w14:paraId="474CA18D" w14:textId="77777777" w:rsidTr="00930BED">
        <w:trPr>
          <w:jc w:val="center"/>
        </w:trPr>
        <w:tc>
          <w:tcPr>
            <w:tcW w:w="1677" w:type="dxa"/>
            <w:vAlign w:val="center"/>
          </w:tcPr>
          <w:p w14:paraId="17459B49" w14:textId="77777777" w:rsidR="00D93228" w:rsidRDefault="00D93228" w:rsidP="00930BED">
            <w:pPr>
              <w:pStyle w:val="BodyText"/>
              <w:ind w:left="0"/>
            </w:pPr>
            <w:r>
              <w:t>Pre-conditions</w:t>
            </w:r>
          </w:p>
        </w:tc>
        <w:tc>
          <w:tcPr>
            <w:tcW w:w="7816" w:type="dxa"/>
            <w:vAlign w:val="center"/>
          </w:tcPr>
          <w:p w14:paraId="64630F3E" w14:textId="77777777" w:rsidR="00D93228" w:rsidRDefault="00D93228" w:rsidP="00930BED">
            <w:pPr>
              <w:pStyle w:val="BodyText"/>
              <w:ind w:left="0"/>
            </w:pPr>
            <w:r>
              <w:t>-NIL-</w:t>
            </w:r>
          </w:p>
        </w:tc>
      </w:tr>
      <w:tr w:rsidR="00D93228" w14:paraId="6F1E73FD" w14:textId="77777777" w:rsidTr="00930BED">
        <w:trPr>
          <w:jc w:val="center"/>
        </w:trPr>
        <w:tc>
          <w:tcPr>
            <w:tcW w:w="1677" w:type="dxa"/>
            <w:vAlign w:val="center"/>
          </w:tcPr>
          <w:p w14:paraId="61DE8ADE" w14:textId="77777777" w:rsidR="00D93228" w:rsidRDefault="00D93228" w:rsidP="00930BED">
            <w:pPr>
              <w:pStyle w:val="BodyText"/>
              <w:ind w:left="0"/>
            </w:pPr>
            <w:r>
              <w:t>Dependencies</w:t>
            </w:r>
          </w:p>
        </w:tc>
        <w:tc>
          <w:tcPr>
            <w:tcW w:w="7816" w:type="dxa"/>
            <w:vAlign w:val="center"/>
          </w:tcPr>
          <w:p w14:paraId="31824F06" w14:textId="77777777" w:rsidR="00D93228" w:rsidRDefault="00D93228" w:rsidP="00930BED">
            <w:pPr>
              <w:pStyle w:val="BodyText"/>
              <w:ind w:left="0"/>
            </w:pPr>
            <w:r>
              <w:t>Specified requirements</w:t>
            </w:r>
          </w:p>
        </w:tc>
      </w:tr>
      <w:tr w:rsidR="00D93228" w14:paraId="12F5ED75" w14:textId="77777777" w:rsidTr="00930BED">
        <w:trPr>
          <w:trHeight w:val="61"/>
          <w:jc w:val="center"/>
        </w:trPr>
        <w:tc>
          <w:tcPr>
            <w:tcW w:w="9493" w:type="dxa"/>
            <w:gridSpan w:val="2"/>
            <w:vAlign w:val="center"/>
          </w:tcPr>
          <w:p w14:paraId="7E54B6CE" w14:textId="77777777" w:rsidR="00D93228" w:rsidRDefault="00D93228" w:rsidP="00930BED">
            <w:pPr>
              <w:pStyle w:val="BodyText"/>
              <w:ind w:left="0"/>
            </w:pPr>
          </w:p>
        </w:tc>
      </w:tr>
      <w:tr w:rsidR="002D7CB7" w14:paraId="7BCDF41C" w14:textId="77777777" w:rsidTr="00930BED">
        <w:trPr>
          <w:jc w:val="center"/>
        </w:trPr>
        <w:tc>
          <w:tcPr>
            <w:tcW w:w="1677" w:type="dxa"/>
            <w:vAlign w:val="center"/>
          </w:tcPr>
          <w:p w14:paraId="7FA35547" w14:textId="77777777" w:rsidR="002D7CB7" w:rsidRDefault="002D7CB7" w:rsidP="002D7CB7">
            <w:pPr>
              <w:pStyle w:val="BodyText"/>
              <w:ind w:left="0"/>
              <w:jc w:val="center"/>
            </w:pPr>
            <w:r>
              <w:t>Test Step</w:t>
            </w:r>
          </w:p>
        </w:tc>
        <w:tc>
          <w:tcPr>
            <w:tcW w:w="7816" w:type="dxa"/>
            <w:vAlign w:val="center"/>
          </w:tcPr>
          <w:p w14:paraId="67E18CA4" w14:textId="79D54603" w:rsidR="002D7CB7" w:rsidRDefault="002D7CB7" w:rsidP="00016D24">
            <w:pPr>
              <w:pStyle w:val="BodyText"/>
              <w:numPr>
                <w:ilvl w:val="0"/>
                <w:numId w:val="43"/>
              </w:numPr>
              <w:jc w:val="left"/>
            </w:pPr>
            <w:r>
              <w:t>User launch contract management system dashboard</w:t>
            </w:r>
          </w:p>
          <w:p w14:paraId="52DD5DDF" w14:textId="77777777" w:rsidR="002D7CB7" w:rsidRDefault="002D7CB7" w:rsidP="00016D24">
            <w:pPr>
              <w:pStyle w:val="BodyText"/>
              <w:numPr>
                <w:ilvl w:val="0"/>
                <w:numId w:val="43"/>
              </w:numPr>
              <w:jc w:val="left"/>
            </w:pPr>
            <w:r>
              <w:t>User navigates to the upload page</w:t>
            </w:r>
          </w:p>
          <w:p w14:paraId="11671C3D" w14:textId="1A19F141" w:rsidR="002D7CB7" w:rsidRDefault="002D7CB7" w:rsidP="00016D24">
            <w:pPr>
              <w:pStyle w:val="BodyText"/>
              <w:numPr>
                <w:ilvl w:val="0"/>
                <w:numId w:val="43"/>
              </w:numPr>
              <w:jc w:val="left"/>
            </w:pPr>
            <w:r>
              <w:t>User fills up the form, leave the document upload field black and hit upload</w:t>
            </w:r>
          </w:p>
          <w:p w14:paraId="3BB31D0A" w14:textId="77777777" w:rsidR="002D7CB7" w:rsidRDefault="002D7CB7" w:rsidP="00016D24">
            <w:pPr>
              <w:pStyle w:val="BodyText"/>
              <w:numPr>
                <w:ilvl w:val="0"/>
                <w:numId w:val="43"/>
              </w:numPr>
              <w:jc w:val="left"/>
            </w:pPr>
            <w:r>
              <w:t>User is redirected back to the dashboard</w:t>
            </w:r>
          </w:p>
          <w:p w14:paraId="1FC5A169" w14:textId="616DCA0B" w:rsidR="002D7CB7" w:rsidRPr="00AD16DF" w:rsidRDefault="002D7CB7" w:rsidP="00016D24">
            <w:pPr>
              <w:pStyle w:val="BodyText"/>
              <w:numPr>
                <w:ilvl w:val="0"/>
                <w:numId w:val="43"/>
              </w:numPr>
              <w:jc w:val="left"/>
            </w:pPr>
            <w:r>
              <w:t>User should see the value of one of the status increase</w:t>
            </w:r>
          </w:p>
        </w:tc>
      </w:tr>
      <w:tr w:rsidR="002D7CB7" w14:paraId="66F126B9" w14:textId="77777777" w:rsidTr="00930BED">
        <w:trPr>
          <w:jc w:val="center"/>
        </w:trPr>
        <w:tc>
          <w:tcPr>
            <w:tcW w:w="1677" w:type="dxa"/>
            <w:vAlign w:val="center"/>
          </w:tcPr>
          <w:p w14:paraId="271AD481" w14:textId="77777777" w:rsidR="002D7CB7" w:rsidRDefault="002D7CB7" w:rsidP="002D7CB7">
            <w:pPr>
              <w:pStyle w:val="BodyText"/>
              <w:ind w:left="0"/>
              <w:jc w:val="center"/>
            </w:pPr>
            <w:r>
              <w:t>Expected Result</w:t>
            </w:r>
          </w:p>
        </w:tc>
        <w:tc>
          <w:tcPr>
            <w:tcW w:w="7816" w:type="dxa"/>
            <w:vAlign w:val="center"/>
          </w:tcPr>
          <w:p w14:paraId="4B5715EE" w14:textId="5CEADA85" w:rsidR="002D7CB7" w:rsidRDefault="002D7CB7" w:rsidP="002D7CB7">
            <w:pPr>
              <w:pStyle w:val="BodyText"/>
              <w:ind w:left="0"/>
              <w:jc w:val="left"/>
            </w:pPr>
            <w:r>
              <w:t>Upon submitting the form, user is redirected back to dashboard displaying the updated numbers</w:t>
            </w:r>
          </w:p>
        </w:tc>
      </w:tr>
      <w:tr w:rsidR="002D7CB7" w14:paraId="572811F5" w14:textId="77777777" w:rsidTr="00930BED">
        <w:trPr>
          <w:jc w:val="center"/>
        </w:trPr>
        <w:tc>
          <w:tcPr>
            <w:tcW w:w="1677" w:type="dxa"/>
            <w:vAlign w:val="center"/>
          </w:tcPr>
          <w:p w14:paraId="4C676A30" w14:textId="77777777" w:rsidR="002D7CB7" w:rsidRDefault="002D7CB7" w:rsidP="002D7CB7">
            <w:pPr>
              <w:pStyle w:val="BodyText"/>
              <w:ind w:left="0"/>
              <w:jc w:val="center"/>
            </w:pPr>
            <w:r>
              <w:t>Actual Result</w:t>
            </w:r>
          </w:p>
        </w:tc>
        <w:tc>
          <w:tcPr>
            <w:tcW w:w="7816" w:type="dxa"/>
            <w:vAlign w:val="center"/>
          </w:tcPr>
          <w:p w14:paraId="36618B41" w14:textId="53F6A031" w:rsidR="002D7CB7" w:rsidRDefault="002D7CB7" w:rsidP="002D7CB7">
            <w:pPr>
              <w:pStyle w:val="BodyText"/>
              <w:ind w:left="0"/>
              <w:jc w:val="left"/>
            </w:pPr>
            <w:r>
              <w:t>Upon submitting the form, user is redirected back to dashboard displaying the updated numbers</w:t>
            </w:r>
          </w:p>
        </w:tc>
      </w:tr>
      <w:tr w:rsidR="00D93228" w14:paraId="07397FB4" w14:textId="77777777" w:rsidTr="00930BED">
        <w:trPr>
          <w:jc w:val="center"/>
        </w:trPr>
        <w:tc>
          <w:tcPr>
            <w:tcW w:w="1677" w:type="dxa"/>
            <w:vAlign w:val="center"/>
          </w:tcPr>
          <w:p w14:paraId="3745B993" w14:textId="77777777" w:rsidR="00D93228" w:rsidRDefault="00D93228" w:rsidP="00930BED">
            <w:pPr>
              <w:pStyle w:val="BodyText"/>
              <w:ind w:left="0"/>
              <w:jc w:val="center"/>
            </w:pPr>
            <w:r>
              <w:t>Status</w:t>
            </w:r>
          </w:p>
        </w:tc>
        <w:tc>
          <w:tcPr>
            <w:tcW w:w="7816" w:type="dxa"/>
            <w:shd w:val="clear" w:color="auto" w:fill="00B050"/>
            <w:vAlign w:val="center"/>
          </w:tcPr>
          <w:p w14:paraId="08ED0084" w14:textId="77777777" w:rsidR="00D93228" w:rsidRPr="002453AC" w:rsidRDefault="00D93228" w:rsidP="00930BED">
            <w:pPr>
              <w:pStyle w:val="BodyText"/>
              <w:ind w:left="0"/>
              <w:jc w:val="center"/>
              <w:rPr>
                <w:b/>
              </w:rPr>
            </w:pPr>
            <w:r w:rsidRPr="002453AC">
              <w:rPr>
                <w:b/>
              </w:rPr>
              <w:t>Pass</w:t>
            </w:r>
          </w:p>
        </w:tc>
      </w:tr>
    </w:tbl>
    <w:p w14:paraId="465EFA00" w14:textId="70B42282" w:rsidR="003F3866" w:rsidRPr="001C73D3" w:rsidRDefault="003F3866" w:rsidP="003F3866">
      <w:pPr>
        <w:pStyle w:val="BodyText"/>
        <w:rPr>
          <w:sz w:val="14"/>
        </w:rPr>
      </w:pPr>
    </w:p>
    <w:p w14:paraId="44A9B25C" w14:textId="3DDFAA0F" w:rsidR="003F3866" w:rsidRDefault="003F3866" w:rsidP="00016D24">
      <w:pPr>
        <w:pStyle w:val="BodyText"/>
        <w:numPr>
          <w:ilvl w:val="0"/>
          <w:numId w:val="20"/>
        </w:numPr>
      </w:pPr>
      <w:r>
        <w:t>TC-4</w:t>
      </w:r>
    </w:p>
    <w:tbl>
      <w:tblPr>
        <w:tblStyle w:val="TableGrid"/>
        <w:tblW w:w="9493" w:type="dxa"/>
        <w:jc w:val="center"/>
        <w:tblLook w:val="04A0" w:firstRow="1" w:lastRow="0" w:firstColumn="1" w:lastColumn="0" w:noHBand="0" w:noVBand="1"/>
      </w:tblPr>
      <w:tblGrid>
        <w:gridCol w:w="1677"/>
        <w:gridCol w:w="7816"/>
      </w:tblGrid>
      <w:tr w:rsidR="003F3866" w14:paraId="10E1D071" w14:textId="77777777" w:rsidTr="00930BED">
        <w:trPr>
          <w:jc w:val="center"/>
        </w:trPr>
        <w:tc>
          <w:tcPr>
            <w:tcW w:w="1677" w:type="dxa"/>
            <w:vAlign w:val="center"/>
          </w:tcPr>
          <w:p w14:paraId="3D2C3D87" w14:textId="77777777" w:rsidR="003F3866" w:rsidRDefault="003F3866" w:rsidP="00930BED">
            <w:pPr>
              <w:pStyle w:val="BodyText"/>
              <w:ind w:left="0"/>
            </w:pPr>
            <w:r>
              <w:t>Test Case ID</w:t>
            </w:r>
          </w:p>
        </w:tc>
        <w:tc>
          <w:tcPr>
            <w:tcW w:w="7816" w:type="dxa"/>
            <w:vAlign w:val="center"/>
          </w:tcPr>
          <w:p w14:paraId="6541302B" w14:textId="34182394" w:rsidR="003F3866" w:rsidRDefault="003F3866" w:rsidP="00930BED">
            <w:pPr>
              <w:pStyle w:val="BodyText"/>
              <w:ind w:left="0"/>
            </w:pPr>
            <w:r>
              <w:t>TC-4</w:t>
            </w:r>
          </w:p>
        </w:tc>
      </w:tr>
      <w:tr w:rsidR="003F3866" w14:paraId="2AC3CDAE" w14:textId="77777777" w:rsidTr="00930BED">
        <w:trPr>
          <w:jc w:val="center"/>
        </w:trPr>
        <w:tc>
          <w:tcPr>
            <w:tcW w:w="1677" w:type="dxa"/>
            <w:vAlign w:val="center"/>
          </w:tcPr>
          <w:p w14:paraId="42064B54" w14:textId="77777777" w:rsidR="003F3866" w:rsidRDefault="003F3866" w:rsidP="00930BED">
            <w:pPr>
              <w:pStyle w:val="BodyText"/>
              <w:ind w:left="0"/>
            </w:pPr>
            <w:r>
              <w:t>Use Case ID</w:t>
            </w:r>
          </w:p>
        </w:tc>
        <w:tc>
          <w:tcPr>
            <w:tcW w:w="7816" w:type="dxa"/>
            <w:vAlign w:val="center"/>
          </w:tcPr>
          <w:p w14:paraId="0684ABE9" w14:textId="660C1D08" w:rsidR="003F3866" w:rsidRDefault="003F3866" w:rsidP="00930BED">
            <w:pPr>
              <w:pStyle w:val="BodyText"/>
              <w:ind w:left="0"/>
            </w:pPr>
            <w:r>
              <w:t>UC-4</w:t>
            </w:r>
          </w:p>
        </w:tc>
      </w:tr>
      <w:tr w:rsidR="003F3866" w14:paraId="452E6204" w14:textId="77777777" w:rsidTr="00930BED">
        <w:trPr>
          <w:jc w:val="center"/>
        </w:trPr>
        <w:tc>
          <w:tcPr>
            <w:tcW w:w="1677" w:type="dxa"/>
            <w:vAlign w:val="center"/>
          </w:tcPr>
          <w:p w14:paraId="34B6635B" w14:textId="77777777" w:rsidR="003F3866" w:rsidRDefault="003F3866" w:rsidP="00930BED">
            <w:pPr>
              <w:pStyle w:val="BodyText"/>
              <w:ind w:left="0"/>
            </w:pPr>
            <w:r>
              <w:t>Test Title</w:t>
            </w:r>
          </w:p>
        </w:tc>
        <w:tc>
          <w:tcPr>
            <w:tcW w:w="7816" w:type="dxa"/>
            <w:vAlign w:val="center"/>
          </w:tcPr>
          <w:p w14:paraId="540E570D" w14:textId="14E5D5B1" w:rsidR="003F3866" w:rsidRDefault="003F3866" w:rsidP="00930BED">
            <w:pPr>
              <w:pStyle w:val="BodyText"/>
              <w:ind w:left="0"/>
            </w:pPr>
            <w:r>
              <w:t>Navigate through the different links in the navigation bar</w:t>
            </w:r>
          </w:p>
        </w:tc>
      </w:tr>
      <w:tr w:rsidR="003F3866" w14:paraId="189E9269" w14:textId="77777777" w:rsidTr="00930BED">
        <w:trPr>
          <w:jc w:val="center"/>
        </w:trPr>
        <w:tc>
          <w:tcPr>
            <w:tcW w:w="1677" w:type="dxa"/>
            <w:vAlign w:val="center"/>
          </w:tcPr>
          <w:p w14:paraId="1F731A8F" w14:textId="77777777" w:rsidR="003F3866" w:rsidRDefault="003F3866" w:rsidP="00930BED">
            <w:pPr>
              <w:pStyle w:val="BodyText"/>
              <w:ind w:left="0"/>
            </w:pPr>
            <w:r>
              <w:t>Test Description</w:t>
            </w:r>
          </w:p>
        </w:tc>
        <w:tc>
          <w:tcPr>
            <w:tcW w:w="7816" w:type="dxa"/>
            <w:vAlign w:val="center"/>
          </w:tcPr>
          <w:p w14:paraId="1DCE9108" w14:textId="66391532" w:rsidR="003F3866" w:rsidRDefault="00FA0766" w:rsidP="00930BED">
            <w:pPr>
              <w:pStyle w:val="BodyText"/>
              <w:ind w:left="0"/>
            </w:pPr>
            <w:r>
              <w:t>User wants to navigate through the webpage via the navigation panel at the top of the page</w:t>
            </w:r>
          </w:p>
        </w:tc>
      </w:tr>
      <w:tr w:rsidR="003F3866" w14:paraId="1B5099E1" w14:textId="77777777" w:rsidTr="00930BED">
        <w:trPr>
          <w:jc w:val="center"/>
        </w:trPr>
        <w:tc>
          <w:tcPr>
            <w:tcW w:w="1677" w:type="dxa"/>
            <w:vAlign w:val="center"/>
          </w:tcPr>
          <w:p w14:paraId="166389F5" w14:textId="77777777" w:rsidR="003F3866" w:rsidRDefault="003F3866" w:rsidP="00930BED">
            <w:pPr>
              <w:pStyle w:val="BodyText"/>
              <w:ind w:left="0"/>
            </w:pPr>
            <w:r>
              <w:t>Pre-conditions</w:t>
            </w:r>
          </w:p>
        </w:tc>
        <w:tc>
          <w:tcPr>
            <w:tcW w:w="7816" w:type="dxa"/>
            <w:vAlign w:val="center"/>
          </w:tcPr>
          <w:p w14:paraId="03B03E3F" w14:textId="77777777" w:rsidR="003F3866" w:rsidRDefault="003F3866" w:rsidP="00930BED">
            <w:pPr>
              <w:pStyle w:val="BodyText"/>
              <w:ind w:left="0"/>
            </w:pPr>
            <w:r>
              <w:t>-NIL-</w:t>
            </w:r>
          </w:p>
        </w:tc>
      </w:tr>
      <w:tr w:rsidR="003F3866" w14:paraId="54EB4AE2" w14:textId="77777777" w:rsidTr="00930BED">
        <w:trPr>
          <w:jc w:val="center"/>
        </w:trPr>
        <w:tc>
          <w:tcPr>
            <w:tcW w:w="1677" w:type="dxa"/>
            <w:vAlign w:val="center"/>
          </w:tcPr>
          <w:p w14:paraId="7E2C1FE8" w14:textId="77777777" w:rsidR="003F3866" w:rsidRDefault="003F3866" w:rsidP="00930BED">
            <w:pPr>
              <w:pStyle w:val="BodyText"/>
              <w:ind w:left="0"/>
            </w:pPr>
            <w:r>
              <w:t>Dependencies</w:t>
            </w:r>
          </w:p>
        </w:tc>
        <w:tc>
          <w:tcPr>
            <w:tcW w:w="7816" w:type="dxa"/>
            <w:vAlign w:val="center"/>
          </w:tcPr>
          <w:p w14:paraId="7DD0F8F2" w14:textId="77777777" w:rsidR="003F3866" w:rsidRDefault="003F3866" w:rsidP="00930BED">
            <w:pPr>
              <w:pStyle w:val="BodyText"/>
              <w:ind w:left="0"/>
            </w:pPr>
            <w:r>
              <w:t>Specified requirements</w:t>
            </w:r>
          </w:p>
        </w:tc>
      </w:tr>
      <w:tr w:rsidR="003F3866" w14:paraId="02C3C373" w14:textId="77777777" w:rsidTr="00930BED">
        <w:trPr>
          <w:trHeight w:val="61"/>
          <w:jc w:val="center"/>
        </w:trPr>
        <w:tc>
          <w:tcPr>
            <w:tcW w:w="9493" w:type="dxa"/>
            <w:gridSpan w:val="2"/>
            <w:vAlign w:val="center"/>
          </w:tcPr>
          <w:p w14:paraId="61A49A63" w14:textId="77777777" w:rsidR="003F3866" w:rsidRDefault="003F3866" w:rsidP="00930BED">
            <w:pPr>
              <w:pStyle w:val="BodyText"/>
              <w:ind w:left="0"/>
            </w:pPr>
          </w:p>
        </w:tc>
      </w:tr>
      <w:tr w:rsidR="00CE66E5" w14:paraId="714B960F" w14:textId="77777777" w:rsidTr="00930BED">
        <w:trPr>
          <w:jc w:val="center"/>
        </w:trPr>
        <w:tc>
          <w:tcPr>
            <w:tcW w:w="1677" w:type="dxa"/>
            <w:vAlign w:val="center"/>
          </w:tcPr>
          <w:p w14:paraId="2B2DD371" w14:textId="77777777" w:rsidR="00CE66E5" w:rsidRDefault="00CE66E5" w:rsidP="00CE66E5">
            <w:pPr>
              <w:pStyle w:val="BodyText"/>
              <w:ind w:left="0"/>
              <w:jc w:val="center"/>
            </w:pPr>
            <w:r>
              <w:t>Test Step</w:t>
            </w:r>
          </w:p>
        </w:tc>
        <w:tc>
          <w:tcPr>
            <w:tcW w:w="7816" w:type="dxa"/>
            <w:vAlign w:val="center"/>
          </w:tcPr>
          <w:p w14:paraId="5CB645EC" w14:textId="290C5664" w:rsidR="00CE66E5" w:rsidRDefault="00CE66E5" w:rsidP="00016D24">
            <w:pPr>
              <w:pStyle w:val="BodyText"/>
              <w:numPr>
                <w:ilvl w:val="0"/>
                <w:numId w:val="44"/>
              </w:numPr>
              <w:jc w:val="left"/>
            </w:pPr>
            <w:r>
              <w:t>User launch contract management system dashboard</w:t>
            </w:r>
          </w:p>
          <w:p w14:paraId="705468F6" w14:textId="5B1FE728" w:rsidR="00CE66E5" w:rsidRPr="00CE66E5" w:rsidRDefault="00CE66E5" w:rsidP="00016D24">
            <w:pPr>
              <w:pStyle w:val="BodyText"/>
              <w:numPr>
                <w:ilvl w:val="0"/>
                <w:numId w:val="44"/>
              </w:numPr>
              <w:jc w:val="left"/>
            </w:pPr>
            <w:r>
              <w:t>User clicks all the links in the navigation bar one by one</w:t>
            </w:r>
          </w:p>
        </w:tc>
      </w:tr>
      <w:tr w:rsidR="00CE66E5" w14:paraId="4AA58D6D" w14:textId="77777777" w:rsidTr="00930BED">
        <w:trPr>
          <w:jc w:val="center"/>
        </w:trPr>
        <w:tc>
          <w:tcPr>
            <w:tcW w:w="1677" w:type="dxa"/>
            <w:vAlign w:val="center"/>
          </w:tcPr>
          <w:p w14:paraId="7BC89E7A" w14:textId="77777777" w:rsidR="00CE66E5" w:rsidRDefault="00CE66E5" w:rsidP="00CE66E5">
            <w:pPr>
              <w:pStyle w:val="BodyText"/>
              <w:ind w:left="0"/>
              <w:jc w:val="center"/>
            </w:pPr>
            <w:r>
              <w:t>Expected Result</w:t>
            </w:r>
          </w:p>
        </w:tc>
        <w:tc>
          <w:tcPr>
            <w:tcW w:w="7816" w:type="dxa"/>
            <w:vAlign w:val="center"/>
          </w:tcPr>
          <w:p w14:paraId="5A74B737" w14:textId="7265DC11" w:rsidR="00CE66E5" w:rsidRDefault="00CE66E5" w:rsidP="00CE66E5">
            <w:pPr>
              <w:pStyle w:val="BodyText"/>
              <w:ind w:left="0"/>
              <w:jc w:val="left"/>
            </w:pPr>
            <w:r>
              <w:t>User should be redirected to the respective pages with the correct layout rendered</w:t>
            </w:r>
          </w:p>
        </w:tc>
      </w:tr>
      <w:tr w:rsidR="00CE66E5" w14:paraId="13BC9B1B" w14:textId="77777777" w:rsidTr="00930BED">
        <w:trPr>
          <w:jc w:val="center"/>
        </w:trPr>
        <w:tc>
          <w:tcPr>
            <w:tcW w:w="1677" w:type="dxa"/>
            <w:vAlign w:val="center"/>
          </w:tcPr>
          <w:p w14:paraId="4C2F5D46" w14:textId="77777777" w:rsidR="00CE66E5" w:rsidRDefault="00CE66E5" w:rsidP="00CE66E5">
            <w:pPr>
              <w:pStyle w:val="BodyText"/>
              <w:ind w:left="0"/>
              <w:jc w:val="center"/>
            </w:pPr>
            <w:r>
              <w:t>Actual Result</w:t>
            </w:r>
          </w:p>
        </w:tc>
        <w:tc>
          <w:tcPr>
            <w:tcW w:w="7816" w:type="dxa"/>
            <w:vAlign w:val="center"/>
          </w:tcPr>
          <w:p w14:paraId="501A15A1" w14:textId="4374FA28" w:rsidR="00CE66E5" w:rsidRDefault="00CE66E5" w:rsidP="00CE66E5">
            <w:pPr>
              <w:pStyle w:val="BodyText"/>
              <w:ind w:left="0"/>
              <w:jc w:val="left"/>
            </w:pPr>
            <w:r>
              <w:t>User is redirected to the respective pages with the correct layout rendered</w:t>
            </w:r>
          </w:p>
        </w:tc>
      </w:tr>
      <w:tr w:rsidR="003F3866" w14:paraId="7E8CF3A1" w14:textId="77777777" w:rsidTr="00930BED">
        <w:trPr>
          <w:jc w:val="center"/>
        </w:trPr>
        <w:tc>
          <w:tcPr>
            <w:tcW w:w="1677" w:type="dxa"/>
            <w:vAlign w:val="center"/>
          </w:tcPr>
          <w:p w14:paraId="45971793" w14:textId="77777777" w:rsidR="003F3866" w:rsidRDefault="003F3866" w:rsidP="00930BED">
            <w:pPr>
              <w:pStyle w:val="BodyText"/>
              <w:ind w:left="0"/>
              <w:jc w:val="center"/>
            </w:pPr>
            <w:r>
              <w:t>Status</w:t>
            </w:r>
          </w:p>
        </w:tc>
        <w:tc>
          <w:tcPr>
            <w:tcW w:w="7816" w:type="dxa"/>
            <w:shd w:val="clear" w:color="auto" w:fill="00B050"/>
            <w:vAlign w:val="center"/>
          </w:tcPr>
          <w:p w14:paraId="50704827" w14:textId="77777777" w:rsidR="003F3866" w:rsidRPr="002453AC" w:rsidRDefault="003F3866" w:rsidP="00930BED">
            <w:pPr>
              <w:pStyle w:val="BodyText"/>
              <w:ind w:left="0"/>
              <w:jc w:val="center"/>
              <w:rPr>
                <w:b/>
              </w:rPr>
            </w:pPr>
            <w:r w:rsidRPr="002453AC">
              <w:rPr>
                <w:b/>
              </w:rPr>
              <w:t>Pass</w:t>
            </w:r>
          </w:p>
        </w:tc>
      </w:tr>
    </w:tbl>
    <w:p w14:paraId="35F651DE" w14:textId="77777777" w:rsidR="001F1FA4" w:rsidRPr="001C73D3" w:rsidRDefault="001F1FA4" w:rsidP="001F1FA4">
      <w:pPr>
        <w:pStyle w:val="BodyText"/>
        <w:rPr>
          <w:sz w:val="14"/>
        </w:rPr>
      </w:pPr>
    </w:p>
    <w:p w14:paraId="51252442" w14:textId="77777777" w:rsidR="007C158D" w:rsidRDefault="007C158D">
      <w:pPr>
        <w:widowControl/>
        <w:spacing w:after="200" w:line="276" w:lineRule="auto"/>
        <w:rPr>
          <w:rFonts w:ascii="Arial" w:eastAsia="Verdana" w:hAnsi="Arial" w:cs="Arial"/>
          <w:color w:val="000000" w:themeColor="text1"/>
          <w:spacing w:val="-1"/>
          <w:lang w:eastAsia="zh-SG"/>
        </w:rPr>
      </w:pPr>
      <w:r>
        <w:br w:type="page"/>
      </w:r>
    </w:p>
    <w:p w14:paraId="45AF73CF" w14:textId="3033E000" w:rsidR="001F1FA4" w:rsidRDefault="001F1FA4" w:rsidP="00016D24">
      <w:pPr>
        <w:pStyle w:val="BodyText"/>
        <w:numPr>
          <w:ilvl w:val="0"/>
          <w:numId w:val="20"/>
        </w:numPr>
      </w:pPr>
      <w:r>
        <w:lastRenderedPageBreak/>
        <w:t>TC-5</w:t>
      </w:r>
    </w:p>
    <w:tbl>
      <w:tblPr>
        <w:tblStyle w:val="TableGrid"/>
        <w:tblW w:w="9493" w:type="dxa"/>
        <w:jc w:val="center"/>
        <w:tblLook w:val="04A0" w:firstRow="1" w:lastRow="0" w:firstColumn="1" w:lastColumn="0" w:noHBand="0" w:noVBand="1"/>
      </w:tblPr>
      <w:tblGrid>
        <w:gridCol w:w="1677"/>
        <w:gridCol w:w="7816"/>
      </w:tblGrid>
      <w:tr w:rsidR="001F1FA4" w14:paraId="19689D0C" w14:textId="77777777" w:rsidTr="00930BED">
        <w:trPr>
          <w:jc w:val="center"/>
        </w:trPr>
        <w:tc>
          <w:tcPr>
            <w:tcW w:w="1677" w:type="dxa"/>
            <w:vAlign w:val="center"/>
          </w:tcPr>
          <w:p w14:paraId="76FAB4F2" w14:textId="77777777" w:rsidR="001F1FA4" w:rsidRDefault="001F1FA4" w:rsidP="00930BED">
            <w:pPr>
              <w:pStyle w:val="BodyText"/>
              <w:ind w:left="0"/>
            </w:pPr>
            <w:r>
              <w:t>Test Case ID</w:t>
            </w:r>
          </w:p>
        </w:tc>
        <w:tc>
          <w:tcPr>
            <w:tcW w:w="7816" w:type="dxa"/>
            <w:vAlign w:val="center"/>
          </w:tcPr>
          <w:p w14:paraId="0AFCA593" w14:textId="296A99AF" w:rsidR="001F1FA4" w:rsidRDefault="001F1FA4" w:rsidP="00930BED">
            <w:pPr>
              <w:pStyle w:val="BodyText"/>
              <w:ind w:left="0"/>
            </w:pPr>
            <w:r>
              <w:t>TC-</w:t>
            </w:r>
            <w:r w:rsidR="009C7733">
              <w:t>5</w:t>
            </w:r>
          </w:p>
        </w:tc>
      </w:tr>
      <w:tr w:rsidR="001F1FA4" w14:paraId="44ED56D9" w14:textId="77777777" w:rsidTr="00930BED">
        <w:trPr>
          <w:jc w:val="center"/>
        </w:trPr>
        <w:tc>
          <w:tcPr>
            <w:tcW w:w="1677" w:type="dxa"/>
            <w:vAlign w:val="center"/>
          </w:tcPr>
          <w:p w14:paraId="5D5D8204" w14:textId="77777777" w:rsidR="001F1FA4" w:rsidRDefault="001F1FA4" w:rsidP="00930BED">
            <w:pPr>
              <w:pStyle w:val="BodyText"/>
              <w:ind w:left="0"/>
            </w:pPr>
            <w:r>
              <w:t>Use Case ID</w:t>
            </w:r>
          </w:p>
        </w:tc>
        <w:tc>
          <w:tcPr>
            <w:tcW w:w="7816" w:type="dxa"/>
            <w:vAlign w:val="center"/>
          </w:tcPr>
          <w:p w14:paraId="6751B72E" w14:textId="68882B26" w:rsidR="001F1FA4" w:rsidRDefault="001F1FA4" w:rsidP="00930BED">
            <w:pPr>
              <w:pStyle w:val="BodyText"/>
              <w:ind w:left="0"/>
            </w:pPr>
            <w:r>
              <w:t>UC-</w:t>
            </w:r>
            <w:r w:rsidR="009C7733">
              <w:t>5</w:t>
            </w:r>
          </w:p>
        </w:tc>
      </w:tr>
      <w:tr w:rsidR="001F1FA4" w14:paraId="188B02A3" w14:textId="77777777" w:rsidTr="00930BED">
        <w:trPr>
          <w:jc w:val="center"/>
        </w:trPr>
        <w:tc>
          <w:tcPr>
            <w:tcW w:w="1677" w:type="dxa"/>
            <w:vAlign w:val="center"/>
          </w:tcPr>
          <w:p w14:paraId="60299554" w14:textId="77777777" w:rsidR="001F1FA4" w:rsidRDefault="001F1FA4" w:rsidP="00930BED">
            <w:pPr>
              <w:pStyle w:val="BodyText"/>
              <w:ind w:left="0"/>
            </w:pPr>
            <w:r>
              <w:t>Test Title</w:t>
            </w:r>
          </w:p>
        </w:tc>
        <w:tc>
          <w:tcPr>
            <w:tcW w:w="7816" w:type="dxa"/>
            <w:vAlign w:val="center"/>
          </w:tcPr>
          <w:p w14:paraId="365290D5" w14:textId="14BBF60B" w:rsidR="001F1FA4" w:rsidRDefault="009C7733" w:rsidP="00930BED">
            <w:pPr>
              <w:pStyle w:val="BodyText"/>
              <w:ind w:left="0"/>
            </w:pPr>
            <w:r>
              <w:t>View full list of contracts in the admin portal</w:t>
            </w:r>
          </w:p>
        </w:tc>
      </w:tr>
      <w:tr w:rsidR="001F1FA4" w14:paraId="64B2B368" w14:textId="77777777" w:rsidTr="00930BED">
        <w:trPr>
          <w:jc w:val="center"/>
        </w:trPr>
        <w:tc>
          <w:tcPr>
            <w:tcW w:w="1677" w:type="dxa"/>
            <w:vAlign w:val="center"/>
          </w:tcPr>
          <w:p w14:paraId="27F0F717" w14:textId="77777777" w:rsidR="001F1FA4" w:rsidRDefault="001F1FA4" w:rsidP="00930BED">
            <w:pPr>
              <w:pStyle w:val="BodyText"/>
              <w:ind w:left="0"/>
            </w:pPr>
            <w:r>
              <w:t>Test Description</w:t>
            </w:r>
          </w:p>
        </w:tc>
        <w:tc>
          <w:tcPr>
            <w:tcW w:w="7816" w:type="dxa"/>
            <w:vAlign w:val="center"/>
          </w:tcPr>
          <w:p w14:paraId="6243F8F5" w14:textId="15EFFA3A" w:rsidR="001F1FA4" w:rsidRDefault="009C7733" w:rsidP="00930BED">
            <w:pPr>
              <w:pStyle w:val="BodyText"/>
              <w:ind w:left="0"/>
            </w:pPr>
            <w:r>
              <w:t>Administrator wants to view the full list of contracts after logging in to the admin portal</w:t>
            </w:r>
          </w:p>
        </w:tc>
      </w:tr>
      <w:tr w:rsidR="001F1FA4" w14:paraId="7CA37468" w14:textId="77777777" w:rsidTr="00930BED">
        <w:trPr>
          <w:jc w:val="center"/>
        </w:trPr>
        <w:tc>
          <w:tcPr>
            <w:tcW w:w="1677" w:type="dxa"/>
            <w:vAlign w:val="center"/>
          </w:tcPr>
          <w:p w14:paraId="369985E8" w14:textId="77777777" w:rsidR="001F1FA4" w:rsidRDefault="001F1FA4" w:rsidP="00930BED">
            <w:pPr>
              <w:pStyle w:val="BodyText"/>
              <w:ind w:left="0"/>
            </w:pPr>
            <w:r>
              <w:t>Pre-conditions</w:t>
            </w:r>
          </w:p>
        </w:tc>
        <w:tc>
          <w:tcPr>
            <w:tcW w:w="7816" w:type="dxa"/>
            <w:vAlign w:val="center"/>
          </w:tcPr>
          <w:p w14:paraId="3AB2E90D" w14:textId="77777777" w:rsidR="001F1FA4" w:rsidRDefault="001F1FA4" w:rsidP="00930BED">
            <w:pPr>
              <w:pStyle w:val="BodyText"/>
              <w:ind w:left="0"/>
            </w:pPr>
            <w:r>
              <w:t>-NIL-</w:t>
            </w:r>
          </w:p>
        </w:tc>
      </w:tr>
      <w:tr w:rsidR="001F1FA4" w14:paraId="4D1ADB1E" w14:textId="77777777" w:rsidTr="00930BED">
        <w:trPr>
          <w:jc w:val="center"/>
        </w:trPr>
        <w:tc>
          <w:tcPr>
            <w:tcW w:w="1677" w:type="dxa"/>
            <w:vAlign w:val="center"/>
          </w:tcPr>
          <w:p w14:paraId="25B5AE12" w14:textId="77777777" w:rsidR="001F1FA4" w:rsidRDefault="001F1FA4" w:rsidP="00930BED">
            <w:pPr>
              <w:pStyle w:val="BodyText"/>
              <w:ind w:left="0"/>
            </w:pPr>
            <w:r>
              <w:t>Dependencies</w:t>
            </w:r>
          </w:p>
        </w:tc>
        <w:tc>
          <w:tcPr>
            <w:tcW w:w="7816" w:type="dxa"/>
            <w:vAlign w:val="center"/>
          </w:tcPr>
          <w:p w14:paraId="45E3BEC8" w14:textId="77777777" w:rsidR="001F1FA4" w:rsidRDefault="001F1FA4" w:rsidP="00930BED">
            <w:pPr>
              <w:pStyle w:val="BodyText"/>
              <w:ind w:left="0"/>
            </w:pPr>
            <w:r>
              <w:t>Specified requirements</w:t>
            </w:r>
          </w:p>
        </w:tc>
      </w:tr>
      <w:tr w:rsidR="001F1FA4" w14:paraId="471FC5C3" w14:textId="77777777" w:rsidTr="00930BED">
        <w:trPr>
          <w:trHeight w:val="61"/>
          <w:jc w:val="center"/>
        </w:trPr>
        <w:tc>
          <w:tcPr>
            <w:tcW w:w="9493" w:type="dxa"/>
            <w:gridSpan w:val="2"/>
            <w:vAlign w:val="center"/>
          </w:tcPr>
          <w:p w14:paraId="1A54ED49" w14:textId="77777777" w:rsidR="001F1FA4" w:rsidRDefault="001F1FA4" w:rsidP="00930BED">
            <w:pPr>
              <w:pStyle w:val="BodyText"/>
              <w:ind w:left="0"/>
            </w:pPr>
          </w:p>
        </w:tc>
      </w:tr>
      <w:tr w:rsidR="001F1FA4" w14:paraId="052AA222" w14:textId="77777777" w:rsidTr="00930BED">
        <w:trPr>
          <w:jc w:val="center"/>
        </w:trPr>
        <w:tc>
          <w:tcPr>
            <w:tcW w:w="1677" w:type="dxa"/>
            <w:vAlign w:val="center"/>
          </w:tcPr>
          <w:p w14:paraId="28F2A52E" w14:textId="77777777" w:rsidR="001F1FA4" w:rsidRDefault="001F1FA4" w:rsidP="00930BED">
            <w:pPr>
              <w:pStyle w:val="BodyText"/>
              <w:ind w:left="0"/>
              <w:jc w:val="center"/>
            </w:pPr>
            <w:r>
              <w:t>Test Step</w:t>
            </w:r>
          </w:p>
        </w:tc>
        <w:tc>
          <w:tcPr>
            <w:tcW w:w="7816" w:type="dxa"/>
            <w:vAlign w:val="center"/>
          </w:tcPr>
          <w:p w14:paraId="37E14C4B" w14:textId="77777777" w:rsidR="001F1FA4" w:rsidRDefault="00B80292" w:rsidP="00016D24">
            <w:pPr>
              <w:pStyle w:val="BodyText"/>
              <w:numPr>
                <w:ilvl w:val="0"/>
                <w:numId w:val="45"/>
              </w:numPr>
              <w:jc w:val="left"/>
            </w:pPr>
            <w:r>
              <w:t>Administrator launch CMS dashboard</w:t>
            </w:r>
          </w:p>
          <w:p w14:paraId="1B0A04BB" w14:textId="77777777" w:rsidR="00B80292" w:rsidRDefault="00B80292" w:rsidP="00016D24">
            <w:pPr>
              <w:pStyle w:val="BodyText"/>
              <w:numPr>
                <w:ilvl w:val="0"/>
                <w:numId w:val="45"/>
              </w:numPr>
              <w:jc w:val="left"/>
            </w:pPr>
            <w:r>
              <w:t>Administrator clicks Admin link in navigation panel</w:t>
            </w:r>
          </w:p>
          <w:p w14:paraId="3F893659" w14:textId="0C7F8E3C" w:rsidR="00B80292" w:rsidRDefault="00B80292" w:rsidP="00016D24">
            <w:pPr>
              <w:pStyle w:val="BodyText"/>
              <w:numPr>
                <w:ilvl w:val="0"/>
                <w:numId w:val="45"/>
              </w:numPr>
              <w:jc w:val="left"/>
            </w:pPr>
            <w:r>
              <w:t>Administrator logs in to the admin portal</w:t>
            </w:r>
          </w:p>
          <w:p w14:paraId="14803DC2" w14:textId="7A5DA470" w:rsidR="00B80292" w:rsidRDefault="00B80292" w:rsidP="00016D24">
            <w:pPr>
              <w:pStyle w:val="BodyText"/>
              <w:numPr>
                <w:ilvl w:val="0"/>
                <w:numId w:val="45"/>
              </w:numPr>
              <w:jc w:val="left"/>
            </w:pPr>
            <w:r>
              <w:t>Administrator clicks documents</w:t>
            </w:r>
          </w:p>
          <w:p w14:paraId="4180CC4E" w14:textId="45928B87" w:rsidR="00B80292" w:rsidRPr="00CE66E5" w:rsidRDefault="00B80292" w:rsidP="00016D24">
            <w:pPr>
              <w:pStyle w:val="BodyText"/>
              <w:numPr>
                <w:ilvl w:val="0"/>
                <w:numId w:val="45"/>
              </w:numPr>
              <w:jc w:val="left"/>
            </w:pPr>
            <w:r>
              <w:t>Administrator views the full list of contracts</w:t>
            </w:r>
          </w:p>
        </w:tc>
      </w:tr>
      <w:tr w:rsidR="001F1FA4" w14:paraId="22D3B788" w14:textId="77777777" w:rsidTr="00930BED">
        <w:trPr>
          <w:jc w:val="center"/>
        </w:trPr>
        <w:tc>
          <w:tcPr>
            <w:tcW w:w="1677" w:type="dxa"/>
            <w:vAlign w:val="center"/>
          </w:tcPr>
          <w:p w14:paraId="4F9AA501" w14:textId="77777777" w:rsidR="001F1FA4" w:rsidRDefault="001F1FA4" w:rsidP="00930BED">
            <w:pPr>
              <w:pStyle w:val="BodyText"/>
              <w:ind w:left="0"/>
              <w:jc w:val="center"/>
            </w:pPr>
            <w:r>
              <w:t>Expected Result</w:t>
            </w:r>
          </w:p>
        </w:tc>
        <w:tc>
          <w:tcPr>
            <w:tcW w:w="7816" w:type="dxa"/>
            <w:vAlign w:val="center"/>
          </w:tcPr>
          <w:p w14:paraId="7AB8E91B" w14:textId="736814F1" w:rsidR="001F1FA4" w:rsidRDefault="00FB5F8E" w:rsidP="00930BED">
            <w:pPr>
              <w:pStyle w:val="BodyText"/>
              <w:ind w:left="0"/>
              <w:jc w:val="left"/>
            </w:pPr>
            <w:r>
              <w:t>Administrator should be able to see the full list of contracts</w:t>
            </w:r>
          </w:p>
        </w:tc>
      </w:tr>
      <w:tr w:rsidR="001F1FA4" w14:paraId="6B8F1E14" w14:textId="77777777" w:rsidTr="00930BED">
        <w:trPr>
          <w:jc w:val="center"/>
        </w:trPr>
        <w:tc>
          <w:tcPr>
            <w:tcW w:w="1677" w:type="dxa"/>
            <w:vAlign w:val="center"/>
          </w:tcPr>
          <w:p w14:paraId="2F34A6A9" w14:textId="77777777" w:rsidR="001F1FA4" w:rsidRDefault="001F1FA4" w:rsidP="00930BED">
            <w:pPr>
              <w:pStyle w:val="BodyText"/>
              <w:ind w:left="0"/>
              <w:jc w:val="center"/>
            </w:pPr>
            <w:r>
              <w:t>Actual Result</w:t>
            </w:r>
          </w:p>
        </w:tc>
        <w:tc>
          <w:tcPr>
            <w:tcW w:w="7816" w:type="dxa"/>
            <w:vAlign w:val="center"/>
          </w:tcPr>
          <w:p w14:paraId="11EA7B76" w14:textId="1C62542E" w:rsidR="001F1FA4" w:rsidRDefault="00FB5F8E" w:rsidP="00930BED">
            <w:pPr>
              <w:pStyle w:val="BodyText"/>
              <w:ind w:left="0"/>
              <w:jc w:val="left"/>
            </w:pPr>
            <w:r>
              <w:t>The full list of contracts is populated and displayed to the Administrator</w:t>
            </w:r>
          </w:p>
        </w:tc>
      </w:tr>
      <w:tr w:rsidR="001F1FA4" w14:paraId="51BA94DD" w14:textId="77777777" w:rsidTr="00930BED">
        <w:trPr>
          <w:jc w:val="center"/>
        </w:trPr>
        <w:tc>
          <w:tcPr>
            <w:tcW w:w="1677" w:type="dxa"/>
            <w:vAlign w:val="center"/>
          </w:tcPr>
          <w:p w14:paraId="6C81D8A7" w14:textId="77777777" w:rsidR="001F1FA4" w:rsidRDefault="001F1FA4" w:rsidP="00930BED">
            <w:pPr>
              <w:pStyle w:val="BodyText"/>
              <w:ind w:left="0"/>
              <w:jc w:val="center"/>
            </w:pPr>
            <w:r>
              <w:t>Status</w:t>
            </w:r>
          </w:p>
        </w:tc>
        <w:tc>
          <w:tcPr>
            <w:tcW w:w="7816" w:type="dxa"/>
            <w:shd w:val="clear" w:color="auto" w:fill="00B050"/>
            <w:vAlign w:val="center"/>
          </w:tcPr>
          <w:p w14:paraId="4C617461" w14:textId="77777777" w:rsidR="001F1FA4" w:rsidRPr="002453AC" w:rsidRDefault="001F1FA4" w:rsidP="00930BED">
            <w:pPr>
              <w:pStyle w:val="BodyText"/>
              <w:ind w:left="0"/>
              <w:jc w:val="center"/>
              <w:rPr>
                <w:b/>
              </w:rPr>
            </w:pPr>
            <w:r w:rsidRPr="002453AC">
              <w:rPr>
                <w:b/>
              </w:rPr>
              <w:t>Pass</w:t>
            </w:r>
          </w:p>
        </w:tc>
      </w:tr>
    </w:tbl>
    <w:p w14:paraId="7A647665" w14:textId="77777777" w:rsidR="007C158D" w:rsidRDefault="007C158D" w:rsidP="007C158D">
      <w:pPr>
        <w:pStyle w:val="BodyText"/>
      </w:pPr>
    </w:p>
    <w:p w14:paraId="601BF072" w14:textId="4C79DEC8" w:rsidR="00F65BCB" w:rsidRDefault="00F65BCB" w:rsidP="00016D24">
      <w:pPr>
        <w:pStyle w:val="BodyText"/>
        <w:numPr>
          <w:ilvl w:val="0"/>
          <w:numId w:val="20"/>
        </w:numPr>
      </w:pPr>
      <w:r>
        <w:t>TC-6</w:t>
      </w:r>
    </w:p>
    <w:tbl>
      <w:tblPr>
        <w:tblStyle w:val="TableGrid"/>
        <w:tblW w:w="9493" w:type="dxa"/>
        <w:jc w:val="center"/>
        <w:tblLook w:val="04A0" w:firstRow="1" w:lastRow="0" w:firstColumn="1" w:lastColumn="0" w:noHBand="0" w:noVBand="1"/>
      </w:tblPr>
      <w:tblGrid>
        <w:gridCol w:w="1677"/>
        <w:gridCol w:w="7816"/>
      </w:tblGrid>
      <w:tr w:rsidR="00F65BCB" w14:paraId="23CB20AE" w14:textId="77777777" w:rsidTr="00930BED">
        <w:trPr>
          <w:jc w:val="center"/>
        </w:trPr>
        <w:tc>
          <w:tcPr>
            <w:tcW w:w="1677" w:type="dxa"/>
            <w:vAlign w:val="center"/>
          </w:tcPr>
          <w:p w14:paraId="2AE42852" w14:textId="77777777" w:rsidR="00F65BCB" w:rsidRDefault="00F65BCB" w:rsidP="00930BED">
            <w:pPr>
              <w:pStyle w:val="BodyText"/>
              <w:ind w:left="0"/>
            </w:pPr>
            <w:r>
              <w:t>Test Case ID</w:t>
            </w:r>
          </w:p>
        </w:tc>
        <w:tc>
          <w:tcPr>
            <w:tcW w:w="7816" w:type="dxa"/>
            <w:vAlign w:val="center"/>
          </w:tcPr>
          <w:p w14:paraId="0DEBA2A4" w14:textId="7414DA62" w:rsidR="00F65BCB" w:rsidRDefault="00F65BCB" w:rsidP="00930BED">
            <w:pPr>
              <w:pStyle w:val="BodyText"/>
              <w:ind w:left="0"/>
            </w:pPr>
            <w:r>
              <w:t>TC-6</w:t>
            </w:r>
          </w:p>
        </w:tc>
      </w:tr>
      <w:tr w:rsidR="00F65BCB" w14:paraId="11043FDD" w14:textId="77777777" w:rsidTr="00930BED">
        <w:trPr>
          <w:jc w:val="center"/>
        </w:trPr>
        <w:tc>
          <w:tcPr>
            <w:tcW w:w="1677" w:type="dxa"/>
            <w:vAlign w:val="center"/>
          </w:tcPr>
          <w:p w14:paraId="42B18868" w14:textId="77777777" w:rsidR="00F65BCB" w:rsidRDefault="00F65BCB" w:rsidP="00930BED">
            <w:pPr>
              <w:pStyle w:val="BodyText"/>
              <w:ind w:left="0"/>
            </w:pPr>
            <w:r>
              <w:t>Use Case ID</w:t>
            </w:r>
          </w:p>
        </w:tc>
        <w:tc>
          <w:tcPr>
            <w:tcW w:w="7816" w:type="dxa"/>
            <w:vAlign w:val="center"/>
          </w:tcPr>
          <w:p w14:paraId="2FCAC56A" w14:textId="4DFE8382" w:rsidR="00F65BCB" w:rsidRDefault="00F65BCB" w:rsidP="00930BED">
            <w:pPr>
              <w:pStyle w:val="BodyText"/>
              <w:ind w:left="0"/>
            </w:pPr>
            <w:r>
              <w:t>UC-6</w:t>
            </w:r>
          </w:p>
        </w:tc>
      </w:tr>
      <w:tr w:rsidR="00F65BCB" w14:paraId="2262E1EB" w14:textId="77777777" w:rsidTr="00930BED">
        <w:trPr>
          <w:jc w:val="center"/>
        </w:trPr>
        <w:tc>
          <w:tcPr>
            <w:tcW w:w="1677" w:type="dxa"/>
            <w:vAlign w:val="center"/>
          </w:tcPr>
          <w:p w14:paraId="6B12B848" w14:textId="77777777" w:rsidR="00F65BCB" w:rsidRDefault="00F65BCB" w:rsidP="00930BED">
            <w:pPr>
              <w:pStyle w:val="BodyText"/>
              <w:ind w:left="0"/>
            </w:pPr>
            <w:r>
              <w:t>Test Title</w:t>
            </w:r>
          </w:p>
        </w:tc>
        <w:tc>
          <w:tcPr>
            <w:tcW w:w="7816" w:type="dxa"/>
            <w:vAlign w:val="center"/>
          </w:tcPr>
          <w:p w14:paraId="4834886F" w14:textId="79B735E5" w:rsidR="00F65BCB" w:rsidRDefault="00F65BCB" w:rsidP="00930BED">
            <w:pPr>
              <w:pStyle w:val="BodyText"/>
              <w:ind w:left="0"/>
            </w:pPr>
            <w:r>
              <w:t>Search for individual contract record</w:t>
            </w:r>
          </w:p>
        </w:tc>
      </w:tr>
      <w:tr w:rsidR="00F65BCB" w14:paraId="68091A56" w14:textId="77777777" w:rsidTr="00930BED">
        <w:trPr>
          <w:jc w:val="center"/>
        </w:trPr>
        <w:tc>
          <w:tcPr>
            <w:tcW w:w="1677" w:type="dxa"/>
            <w:vAlign w:val="center"/>
          </w:tcPr>
          <w:p w14:paraId="4681B4CF" w14:textId="77777777" w:rsidR="00F65BCB" w:rsidRDefault="00F65BCB" w:rsidP="00930BED">
            <w:pPr>
              <w:pStyle w:val="BodyText"/>
              <w:ind w:left="0"/>
            </w:pPr>
            <w:r>
              <w:t>Test Description</w:t>
            </w:r>
          </w:p>
        </w:tc>
        <w:tc>
          <w:tcPr>
            <w:tcW w:w="7816" w:type="dxa"/>
            <w:vAlign w:val="center"/>
          </w:tcPr>
          <w:p w14:paraId="79024B21" w14:textId="420FD0A7" w:rsidR="00F65BCB" w:rsidRDefault="00F65BCB" w:rsidP="00930BED">
            <w:pPr>
              <w:pStyle w:val="BodyText"/>
              <w:ind w:left="0"/>
            </w:pPr>
            <w:r>
              <w:t>Administrator wants to search for individual contract record after logging in to the admin portal</w:t>
            </w:r>
          </w:p>
        </w:tc>
      </w:tr>
      <w:tr w:rsidR="00F65BCB" w14:paraId="52CDBF7E" w14:textId="77777777" w:rsidTr="00930BED">
        <w:trPr>
          <w:jc w:val="center"/>
        </w:trPr>
        <w:tc>
          <w:tcPr>
            <w:tcW w:w="1677" w:type="dxa"/>
            <w:vAlign w:val="center"/>
          </w:tcPr>
          <w:p w14:paraId="40443E11" w14:textId="77777777" w:rsidR="00F65BCB" w:rsidRDefault="00F65BCB" w:rsidP="00930BED">
            <w:pPr>
              <w:pStyle w:val="BodyText"/>
              <w:ind w:left="0"/>
            </w:pPr>
            <w:r>
              <w:t>Pre-conditions</w:t>
            </w:r>
          </w:p>
        </w:tc>
        <w:tc>
          <w:tcPr>
            <w:tcW w:w="7816" w:type="dxa"/>
            <w:vAlign w:val="center"/>
          </w:tcPr>
          <w:p w14:paraId="150DF070" w14:textId="77777777" w:rsidR="00F65BCB" w:rsidRDefault="00F65BCB" w:rsidP="00930BED">
            <w:pPr>
              <w:pStyle w:val="BodyText"/>
              <w:ind w:left="0"/>
            </w:pPr>
            <w:r>
              <w:t>-NIL-</w:t>
            </w:r>
          </w:p>
        </w:tc>
      </w:tr>
      <w:tr w:rsidR="00F65BCB" w14:paraId="54393CBC" w14:textId="77777777" w:rsidTr="00930BED">
        <w:trPr>
          <w:jc w:val="center"/>
        </w:trPr>
        <w:tc>
          <w:tcPr>
            <w:tcW w:w="1677" w:type="dxa"/>
            <w:vAlign w:val="center"/>
          </w:tcPr>
          <w:p w14:paraId="3A383790" w14:textId="77777777" w:rsidR="00F65BCB" w:rsidRDefault="00F65BCB" w:rsidP="00930BED">
            <w:pPr>
              <w:pStyle w:val="BodyText"/>
              <w:ind w:left="0"/>
            </w:pPr>
            <w:r>
              <w:t>Dependencies</w:t>
            </w:r>
          </w:p>
        </w:tc>
        <w:tc>
          <w:tcPr>
            <w:tcW w:w="7816" w:type="dxa"/>
            <w:vAlign w:val="center"/>
          </w:tcPr>
          <w:p w14:paraId="19B873A5" w14:textId="77777777" w:rsidR="00F65BCB" w:rsidRDefault="00F65BCB" w:rsidP="00930BED">
            <w:pPr>
              <w:pStyle w:val="BodyText"/>
              <w:ind w:left="0"/>
            </w:pPr>
            <w:r>
              <w:t>Specified requirements</w:t>
            </w:r>
          </w:p>
        </w:tc>
      </w:tr>
      <w:tr w:rsidR="00F65BCB" w14:paraId="35CE9DC0" w14:textId="77777777" w:rsidTr="00930BED">
        <w:trPr>
          <w:trHeight w:val="61"/>
          <w:jc w:val="center"/>
        </w:trPr>
        <w:tc>
          <w:tcPr>
            <w:tcW w:w="9493" w:type="dxa"/>
            <w:gridSpan w:val="2"/>
            <w:vAlign w:val="center"/>
          </w:tcPr>
          <w:p w14:paraId="32DBD030" w14:textId="77777777" w:rsidR="00F65BCB" w:rsidRDefault="00F65BCB" w:rsidP="00930BED">
            <w:pPr>
              <w:pStyle w:val="BodyText"/>
              <w:ind w:left="0"/>
            </w:pPr>
          </w:p>
        </w:tc>
      </w:tr>
      <w:tr w:rsidR="00F65BCB" w14:paraId="35531DB2" w14:textId="77777777" w:rsidTr="00930BED">
        <w:trPr>
          <w:jc w:val="center"/>
        </w:trPr>
        <w:tc>
          <w:tcPr>
            <w:tcW w:w="1677" w:type="dxa"/>
            <w:vAlign w:val="center"/>
          </w:tcPr>
          <w:p w14:paraId="5286A032" w14:textId="77777777" w:rsidR="00F65BCB" w:rsidRDefault="00F65BCB" w:rsidP="00930BED">
            <w:pPr>
              <w:pStyle w:val="BodyText"/>
              <w:ind w:left="0"/>
              <w:jc w:val="center"/>
            </w:pPr>
            <w:r>
              <w:t>Test Step</w:t>
            </w:r>
          </w:p>
        </w:tc>
        <w:tc>
          <w:tcPr>
            <w:tcW w:w="7816" w:type="dxa"/>
            <w:vAlign w:val="center"/>
          </w:tcPr>
          <w:p w14:paraId="11BC8904" w14:textId="1DB054FC" w:rsidR="00F65BCB" w:rsidRDefault="00F65BCB" w:rsidP="00016D24">
            <w:pPr>
              <w:pStyle w:val="BodyText"/>
              <w:numPr>
                <w:ilvl w:val="0"/>
                <w:numId w:val="46"/>
              </w:numPr>
              <w:jc w:val="left"/>
            </w:pPr>
            <w:r>
              <w:t>Administrator launch CMS dashboard</w:t>
            </w:r>
          </w:p>
          <w:p w14:paraId="08E112AF" w14:textId="77777777" w:rsidR="00F65BCB" w:rsidRDefault="00F65BCB" w:rsidP="00016D24">
            <w:pPr>
              <w:pStyle w:val="BodyText"/>
              <w:numPr>
                <w:ilvl w:val="0"/>
                <w:numId w:val="46"/>
              </w:numPr>
              <w:jc w:val="left"/>
            </w:pPr>
            <w:r>
              <w:t>Administrator clicks Admin link in navigation panel</w:t>
            </w:r>
          </w:p>
          <w:p w14:paraId="3D9667D7" w14:textId="77777777" w:rsidR="00F65BCB" w:rsidRDefault="00F65BCB" w:rsidP="00016D24">
            <w:pPr>
              <w:pStyle w:val="BodyText"/>
              <w:numPr>
                <w:ilvl w:val="0"/>
                <w:numId w:val="46"/>
              </w:numPr>
              <w:jc w:val="left"/>
            </w:pPr>
            <w:r>
              <w:t>Administrator logs in to the admin portal</w:t>
            </w:r>
          </w:p>
          <w:p w14:paraId="4E1A79A6" w14:textId="77777777" w:rsidR="00F65BCB" w:rsidRDefault="00F65BCB" w:rsidP="00016D24">
            <w:pPr>
              <w:pStyle w:val="BodyText"/>
              <w:numPr>
                <w:ilvl w:val="0"/>
                <w:numId w:val="46"/>
              </w:numPr>
              <w:jc w:val="left"/>
            </w:pPr>
            <w:r>
              <w:t>Administrator clicks documents</w:t>
            </w:r>
          </w:p>
          <w:p w14:paraId="68B9A746" w14:textId="5BB2D083" w:rsidR="00F65BCB" w:rsidRPr="00CE66E5" w:rsidRDefault="00F65BCB" w:rsidP="00016D24">
            <w:pPr>
              <w:pStyle w:val="BodyText"/>
              <w:numPr>
                <w:ilvl w:val="0"/>
                <w:numId w:val="46"/>
              </w:numPr>
              <w:jc w:val="left"/>
            </w:pPr>
            <w:r>
              <w:t>Administrator</w:t>
            </w:r>
            <w:r w:rsidR="00AC4BE5">
              <w:t xml:space="preserve"> search for the individual record and views it</w:t>
            </w:r>
          </w:p>
        </w:tc>
      </w:tr>
      <w:tr w:rsidR="00F65BCB" w14:paraId="0C8BD92A" w14:textId="77777777" w:rsidTr="00930BED">
        <w:trPr>
          <w:jc w:val="center"/>
        </w:trPr>
        <w:tc>
          <w:tcPr>
            <w:tcW w:w="1677" w:type="dxa"/>
            <w:vAlign w:val="center"/>
          </w:tcPr>
          <w:p w14:paraId="50A6F367" w14:textId="77777777" w:rsidR="00F65BCB" w:rsidRDefault="00F65BCB" w:rsidP="00930BED">
            <w:pPr>
              <w:pStyle w:val="BodyText"/>
              <w:ind w:left="0"/>
              <w:jc w:val="center"/>
            </w:pPr>
            <w:r>
              <w:t>Expected Result</w:t>
            </w:r>
          </w:p>
        </w:tc>
        <w:tc>
          <w:tcPr>
            <w:tcW w:w="7816" w:type="dxa"/>
            <w:vAlign w:val="center"/>
          </w:tcPr>
          <w:p w14:paraId="2FD4AA09" w14:textId="3F2189C1" w:rsidR="00F65BCB" w:rsidRDefault="00F65BCB" w:rsidP="00930BED">
            <w:pPr>
              <w:pStyle w:val="BodyText"/>
              <w:ind w:left="0"/>
              <w:jc w:val="left"/>
            </w:pPr>
            <w:r>
              <w:t>Administrator should be a</w:t>
            </w:r>
            <w:r w:rsidR="000D088D">
              <w:t>ble to search for the record and view its details</w:t>
            </w:r>
          </w:p>
        </w:tc>
      </w:tr>
      <w:tr w:rsidR="00F65BCB" w14:paraId="744A0983" w14:textId="77777777" w:rsidTr="00930BED">
        <w:trPr>
          <w:jc w:val="center"/>
        </w:trPr>
        <w:tc>
          <w:tcPr>
            <w:tcW w:w="1677" w:type="dxa"/>
            <w:vAlign w:val="center"/>
          </w:tcPr>
          <w:p w14:paraId="6C16D514" w14:textId="77777777" w:rsidR="00F65BCB" w:rsidRDefault="00F65BCB" w:rsidP="00930BED">
            <w:pPr>
              <w:pStyle w:val="BodyText"/>
              <w:ind w:left="0"/>
              <w:jc w:val="center"/>
            </w:pPr>
            <w:r>
              <w:t>Actual Result</w:t>
            </w:r>
          </w:p>
        </w:tc>
        <w:tc>
          <w:tcPr>
            <w:tcW w:w="7816" w:type="dxa"/>
            <w:vAlign w:val="center"/>
          </w:tcPr>
          <w:p w14:paraId="42F962A4" w14:textId="6EC32296" w:rsidR="00F65BCB" w:rsidRDefault="000D088D" w:rsidP="00930BED">
            <w:pPr>
              <w:pStyle w:val="BodyText"/>
              <w:ind w:left="0"/>
              <w:jc w:val="left"/>
            </w:pPr>
            <w:r>
              <w:t>Administrator was able to view the searched contract record</w:t>
            </w:r>
          </w:p>
        </w:tc>
      </w:tr>
      <w:tr w:rsidR="00F65BCB" w14:paraId="6EFA7E1B" w14:textId="77777777" w:rsidTr="00930BED">
        <w:trPr>
          <w:jc w:val="center"/>
        </w:trPr>
        <w:tc>
          <w:tcPr>
            <w:tcW w:w="1677" w:type="dxa"/>
            <w:vAlign w:val="center"/>
          </w:tcPr>
          <w:p w14:paraId="575BE1EC" w14:textId="77777777" w:rsidR="00F65BCB" w:rsidRDefault="00F65BCB" w:rsidP="00930BED">
            <w:pPr>
              <w:pStyle w:val="BodyText"/>
              <w:ind w:left="0"/>
              <w:jc w:val="center"/>
            </w:pPr>
            <w:r>
              <w:t>Status</w:t>
            </w:r>
          </w:p>
        </w:tc>
        <w:tc>
          <w:tcPr>
            <w:tcW w:w="7816" w:type="dxa"/>
            <w:shd w:val="clear" w:color="auto" w:fill="00B050"/>
            <w:vAlign w:val="center"/>
          </w:tcPr>
          <w:p w14:paraId="7AF6F3F8" w14:textId="77777777" w:rsidR="00F65BCB" w:rsidRPr="002453AC" w:rsidRDefault="00F65BCB" w:rsidP="00930BED">
            <w:pPr>
              <w:pStyle w:val="BodyText"/>
              <w:ind w:left="0"/>
              <w:jc w:val="center"/>
              <w:rPr>
                <w:b/>
              </w:rPr>
            </w:pPr>
            <w:r w:rsidRPr="002453AC">
              <w:rPr>
                <w:b/>
              </w:rPr>
              <w:t>Pass</w:t>
            </w:r>
          </w:p>
        </w:tc>
      </w:tr>
    </w:tbl>
    <w:p w14:paraId="7A5E574B" w14:textId="77777777" w:rsidR="007371E3" w:rsidRPr="001C73D3" w:rsidRDefault="007371E3" w:rsidP="007371E3">
      <w:pPr>
        <w:pStyle w:val="BodyText"/>
        <w:rPr>
          <w:sz w:val="14"/>
        </w:rPr>
      </w:pPr>
    </w:p>
    <w:p w14:paraId="1047DF45" w14:textId="039D3C43" w:rsidR="007371E3" w:rsidRDefault="007371E3" w:rsidP="00016D24">
      <w:pPr>
        <w:pStyle w:val="BodyText"/>
        <w:numPr>
          <w:ilvl w:val="0"/>
          <w:numId w:val="20"/>
        </w:numPr>
      </w:pPr>
      <w:r>
        <w:t>TC-7</w:t>
      </w:r>
    </w:p>
    <w:tbl>
      <w:tblPr>
        <w:tblStyle w:val="TableGrid"/>
        <w:tblW w:w="9493" w:type="dxa"/>
        <w:jc w:val="center"/>
        <w:tblLook w:val="04A0" w:firstRow="1" w:lastRow="0" w:firstColumn="1" w:lastColumn="0" w:noHBand="0" w:noVBand="1"/>
      </w:tblPr>
      <w:tblGrid>
        <w:gridCol w:w="1677"/>
        <w:gridCol w:w="7816"/>
      </w:tblGrid>
      <w:tr w:rsidR="007371E3" w14:paraId="1C24A415" w14:textId="77777777" w:rsidTr="00930BED">
        <w:trPr>
          <w:jc w:val="center"/>
        </w:trPr>
        <w:tc>
          <w:tcPr>
            <w:tcW w:w="1677" w:type="dxa"/>
            <w:vAlign w:val="center"/>
          </w:tcPr>
          <w:p w14:paraId="304D19D5" w14:textId="77777777" w:rsidR="007371E3" w:rsidRDefault="007371E3" w:rsidP="00930BED">
            <w:pPr>
              <w:pStyle w:val="BodyText"/>
              <w:ind w:left="0"/>
            </w:pPr>
            <w:r>
              <w:t>Test Case ID</w:t>
            </w:r>
          </w:p>
        </w:tc>
        <w:tc>
          <w:tcPr>
            <w:tcW w:w="7816" w:type="dxa"/>
            <w:vAlign w:val="center"/>
          </w:tcPr>
          <w:p w14:paraId="18E4C9F6" w14:textId="41B267F5" w:rsidR="007371E3" w:rsidRDefault="007371E3" w:rsidP="00930BED">
            <w:pPr>
              <w:pStyle w:val="BodyText"/>
              <w:ind w:left="0"/>
            </w:pPr>
            <w:r>
              <w:t>TC-7</w:t>
            </w:r>
          </w:p>
        </w:tc>
      </w:tr>
      <w:tr w:rsidR="007371E3" w14:paraId="0BA06F59" w14:textId="77777777" w:rsidTr="00930BED">
        <w:trPr>
          <w:jc w:val="center"/>
        </w:trPr>
        <w:tc>
          <w:tcPr>
            <w:tcW w:w="1677" w:type="dxa"/>
            <w:vAlign w:val="center"/>
          </w:tcPr>
          <w:p w14:paraId="44B77892" w14:textId="77777777" w:rsidR="007371E3" w:rsidRDefault="007371E3" w:rsidP="00930BED">
            <w:pPr>
              <w:pStyle w:val="BodyText"/>
              <w:ind w:left="0"/>
            </w:pPr>
            <w:r>
              <w:t>Use Case ID</w:t>
            </w:r>
          </w:p>
        </w:tc>
        <w:tc>
          <w:tcPr>
            <w:tcW w:w="7816" w:type="dxa"/>
            <w:vAlign w:val="center"/>
          </w:tcPr>
          <w:p w14:paraId="4D9942B1" w14:textId="0F40BB1F" w:rsidR="007371E3" w:rsidRDefault="007371E3" w:rsidP="00930BED">
            <w:pPr>
              <w:pStyle w:val="BodyText"/>
              <w:ind w:left="0"/>
            </w:pPr>
            <w:r>
              <w:t>UC-7</w:t>
            </w:r>
          </w:p>
        </w:tc>
      </w:tr>
      <w:tr w:rsidR="007371E3" w14:paraId="77C3C7AF" w14:textId="77777777" w:rsidTr="00930BED">
        <w:trPr>
          <w:jc w:val="center"/>
        </w:trPr>
        <w:tc>
          <w:tcPr>
            <w:tcW w:w="1677" w:type="dxa"/>
            <w:vAlign w:val="center"/>
          </w:tcPr>
          <w:p w14:paraId="24DC6427" w14:textId="77777777" w:rsidR="007371E3" w:rsidRDefault="007371E3" w:rsidP="00930BED">
            <w:pPr>
              <w:pStyle w:val="BodyText"/>
              <w:ind w:left="0"/>
            </w:pPr>
            <w:r>
              <w:t>Test Title</w:t>
            </w:r>
          </w:p>
        </w:tc>
        <w:tc>
          <w:tcPr>
            <w:tcW w:w="7816" w:type="dxa"/>
            <w:vAlign w:val="center"/>
          </w:tcPr>
          <w:p w14:paraId="35FAF633" w14:textId="5A0F0562" w:rsidR="007371E3" w:rsidRDefault="00930BED" w:rsidP="00930BED">
            <w:pPr>
              <w:pStyle w:val="BodyText"/>
              <w:ind w:left="0"/>
            </w:pPr>
            <w:r>
              <w:t>Perform create contract record</w:t>
            </w:r>
            <w:r w:rsidR="00827E01">
              <w:t xml:space="preserve"> operations</w:t>
            </w:r>
          </w:p>
        </w:tc>
      </w:tr>
      <w:tr w:rsidR="007371E3" w14:paraId="2C634137" w14:textId="77777777" w:rsidTr="00930BED">
        <w:trPr>
          <w:jc w:val="center"/>
        </w:trPr>
        <w:tc>
          <w:tcPr>
            <w:tcW w:w="1677" w:type="dxa"/>
            <w:vAlign w:val="center"/>
          </w:tcPr>
          <w:p w14:paraId="2CD07784" w14:textId="77777777" w:rsidR="007371E3" w:rsidRDefault="007371E3" w:rsidP="00930BED">
            <w:pPr>
              <w:pStyle w:val="BodyText"/>
              <w:ind w:left="0"/>
            </w:pPr>
            <w:r>
              <w:t>Test Description</w:t>
            </w:r>
          </w:p>
        </w:tc>
        <w:tc>
          <w:tcPr>
            <w:tcW w:w="7816" w:type="dxa"/>
            <w:vAlign w:val="center"/>
          </w:tcPr>
          <w:p w14:paraId="5485CF01" w14:textId="4C44B1D5" w:rsidR="007371E3" w:rsidRDefault="007371E3" w:rsidP="00930BED">
            <w:pPr>
              <w:pStyle w:val="BodyText"/>
              <w:ind w:left="0"/>
            </w:pPr>
            <w:r>
              <w:t>Administrator wants</w:t>
            </w:r>
            <w:r w:rsidR="00B50BE3">
              <w:t xml:space="preserve"> to be able to create a new record in the admin portal</w:t>
            </w:r>
          </w:p>
        </w:tc>
      </w:tr>
      <w:tr w:rsidR="007371E3" w14:paraId="40B87189" w14:textId="77777777" w:rsidTr="00930BED">
        <w:trPr>
          <w:jc w:val="center"/>
        </w:trPr>
        <w:tc>
          <w:tcPr>
            <w:tcW w:w="1677" w:type="dxa"/>
            <w:vAlign w:val="center"/>
          </w:tcPr>
          <w:p w14:paraId="76C9AB60" w14:textId="77777777" w:rsidR="007371E3" w:rsidRDefault="007371E3" w:rsidP="00930BED">
            <w:pPr>
              <w:pStyle w:val="BodyText"/>
              <w:ind w:left="0"/>
            </w:pPr>
            <w:r>
              <w:t>Pre-conditions</w:t>
            </w:r>
          </w:p>
        </w:tc>
        <w:tc>
          <w:tcPr>
            <w:tcW w:w="7816" w:type="dxa"/>
            <w:vAlign w:val="center"/>
          </w:tcPr>
          <w:p w14:paraId="31C07E42" w14:textId="77777777" w:rsidR="007371E3" w:rsidRDefault="007371E3" w:rsidP="00930BED">
            <w:pPr>
              <w:pStyle w:val="BodyText"/>
              <w:ind w:left="0"/>
            </w:pPr>
            <w:r>
              <w:t>-NIL-</w:t>
            </w:r>
          </w:p>
        </w:tc>
      </w:tr>
      <w:tr w:rsidR="007371E3" w14:paraId="0D49A549" w14:textId="77777777" w:rsidTr="00930BED">
        <w:trPr>
          <w:jc w:val="center"/>
        </w:trPr>
        <w:tc>
          <w:tcPr>
            <w:tcW w:w="1677" w:type="dxa"/>
            <w:vAlign w:val="center"/>
          </w:tcPr>
          <w:p w14:paraId="7EE85A26" w14:textId="77777777" w:rsidR="007371E3" w:rsidRDefault="007371E3" w:rsidP="00930BED">
            <w:pPr>
              <w:pStyle w:val="BodyText"/>
              <w:ind w:left="0"/>
            </w:pPr>
            <w:r>
              <w:t>Dependencies</w:t>
            </w:r>
          </w:p>
        </w:tc>
        <w:tc>
          <w:tcPr>
            <w:tcW w:w="7816" w:type="dxa"/>
            <w:vAlign w:val="center"/>
          </w:tcPr>
          <w:p w14:paraId="32D76BA7" w14:textId="77777777" w:rsidR="007371E3" w:rsidRDefault="007371E3" w:rsidP="00930BED">
            <w:pPr>
              <w:pStyle w:val="BodyText"/>
              <w:ind w:left="0"/>
            </w:pPr>
            <w:r>
              <w:t>Specified requirements</w:t>
            </w:r>
          </w:p>
        </w:tc>
      </w:tr>
      <w:tr w:rsidR="007371E3" w14:paraId="5ED81E36" w14:textId="77777777" w:rsidTr="00930BED">
        <w:trPr>
          <w:trHeight w:val="61"/>
          <w:jc w:val="center"/>
        </w:trPr>
        <w:tc>
          <w:tcPr>
            <w:tcW w:w="9493" w:type="dxa"/>
            <w:gridSpan w:val="2"/>
            <w:vAlign w:val="center"/>
          </w:tcPr>
          <w:p w14:paraId="5D569D29" w14:textId="77777777" w:rsidR="007371E3" w:rsidRDefault="007371E3" w:rsidP="00930BED">
            <w:pPr>
              <w:pStyle w:val="BodyText"/>
              <w:ind w:left="0"/>
            </w:pPr>
          </w:p>
        </w:tc>
      </w:tr>
      <w:tr w:rsidR="007371E3" w14:paraId="3C6A78C2" w14:textId="77777777" w:rsidTr="00930BED">
        <w:trPr>
          <w:jc w:val="center"/>
        </w:trPr>
        <w:tc>
          <w:tcPr>
            <w:tcW w:w="1677" w:type="dxa"/>
            <w:vAlign w:val="center"/>
          </w:tcPr>
          <w:p w14:paraId="240BE22C" w14:textId="77777777" w:rsidR="007371E3" w:rsidRDefault="007371E3" w:rsidP="00930BED">
            <w:pPr>
              <w:pStyle w:val="BodyText"/>
              <w:ind w:left="0"/>
              <w:jc w:val="center"/>
            </w:pPr>
            <w:r>
              <w:t>Test Step</w:t>
            </w:r>
          </w:p>
        </w:tc>
        <w:tc>
          <w:tcPr>
            <w:tcW w:w="7816" w:type="dxa"/>
            <w:vAlign w:val="center"/>
          </w:tcPr>
          <w:p w14:paraId="76F082AE" w14:textId="3AEC9041" w:rsidR="007371E3" w:rsidRDefault="007371E3" w:rsidP="00016D24">
            <w:pPr>
              <w:pStyle w:val="BodyText"/>
              <w:numPr>
                <w:ilvl w:val="0"/>
                <w:numId w:val="47"/>
              </w:numPr>
              <w:jc w:val="left"/>
            </w:pPr>
            <w:r>
              <w:t>Administrator launch CMS dashboard</w:t>
            </w:r>
          </w:p>
          <w:p w14:paraId="03D23F1B" w14:textId="137FF640" w:rsidR="007371E3" w:rsidRDefault="007371E3" w:rsidP="00016D24">
            <w:pPr>
              <w:pStyle w:val="BodyText"/>
              <w:numPr>
                <w:ilvl w:val="0"/>
                <w:numId w:val="47"/>
              </w:numPr>
              <w:jc w:val="left"/>
            </w:pPr>
            <w:r>
              <w:t>Administrator clicks Admin link in navigation panel</w:t>
            </w:r>
          </w:p>
          <w:p w14:paraId="33CBA5E2" w14:textId="77777777" w:rsidR="007371E3" w:rsidRDefault="007371E3" w:rsidP="00016D24">
            <w:pPr>
              <w:pStyle w:val="BodyText"/>
              <w:numPr>
                <w:ilvl w:val="0"/>
                <w:numId w:val="47"/>
              </w:numPr>
              <w:jc w:val="left"/>
            </w:pPr>
            <w:r>
              <w:t>Administrator logs in to the admin portal</w:t>
            </w:r>
          </w:p>
          <w:p w14:paraId="26A795FC" w14:textId="77777777" w:rsidR="007371E3" w:rsidRDefault="007371E3" w:rsidP="00016D24">
            <w:pPr>
              <w:pStyle w:val="BodyText"/>
              <w:numPr>
                <w:ilvl w:val="0"/>
                <w:numId w:val="47"/>
              </w:numPr>
              <w:jc w:val="left"/>
            </w:pPr>
            <w:r>
              <w:t>Administrator clicks documents</w:t>
            </w:r>
          </w:p>
          <w:p w14:paraId="2B89D70C" w14:textId="77777777" w:rsidR="007371E3" w:rsidRDefault="007371E3" w:rsidP="00016D24">
            <w:pPr>
              <w:pStyle w:val="BodyText"/>
              <w:numPr>
                <w:ilvl w:val="0"/>
                <w:numId w:val="47"/>
              </w:numPr>
              <w:jc w:val="left"/>
            </w:pPr>
            <w:r>
              <w:t>Administrator</w:t>
            </w:r>
            <w:r w:rsidR="00E259D4">
              <w:t xml:space="preserve"> clicks add document</w:t>
            </w:r>
          </w:p>
          <w:p w14:paraId="0631B7F2" w14:textId="08A6F527" w:rsidR="00E259D4" w:rsidRPr="00CE66E5" w:rsidRDefault="00E259D4" w:rsidP="00016D24">
            <w:pPr>
              <w:pStyle w:val="BodyText"/>
              <w:numPr>
                <w:ilvl w:val="0"/>
                <w:numId w:val="47"/>
              </w:numPr>
              <w:jc w:val="left"/>
            </w:pPr>
            <w:r>
              <w:t>Administrator fills up the form and hit save</w:t>
            </w:r>
          </w:p>
        </w:tc>
      </w:tr>
      <w:tr w:rsidR="007371E3" w14:paraId="3E6238CA" w14:textId="77777777" w:rsidTr="00930BED">
        <w:trPr>
          <w:jc w:val="center"/>
        </w:trPr>
        <w:tc>
          <w:tcPr>
            <w:tcW w:w="1677" w:type="dxa"/>
            <w:vAlign w:val="center"/>
          </w:tcPr>
          <w:p w14:paraId="5BA78D02" w14:textId="77777777" w:rsidR="007371E3" w:rsidRDefault="007371E3" w:rsidP="00930BED">
            <w:pPr>
              <w:pStyle w:val="BodyText"/>
              <w:ind w:left="0"/>
              <w:jc w:val="center"/>
            </w:pPr>
            <w:r>
              <w:t>Expected Result</w:t>
            </w:r>
          </w:p>
        </w:tc>
        <w:tc>
          <w:tcPr>
            <w:tcW w:w="7816" w:type="dxa"/>
            <w:vAlign w:val="center"/>
          </w:tcPr>
          <w:p w14:paraId="45D95A19" w14:textId="106B1024" w:rsidR="007371E3" w:rsidRDefault="00E259D4" w:rsidP="00930BED">
            <w:pPr>
              <w:pStyle w:val="BodyText"/>
              <w:ind w:left="0"/>
              <w:jc w:val="left"/>
            </w:pPr>
            <w:r>
              <w:t>The new record should appear in the list of records</w:t>
            </w:r>
          </w:p>
        </w:tc>
      </w:tr>
      <w:tr w:rsidR="00E259D4" w14:paraId="0B014125" w14:textId="77777777" w:rsidTr="00930BED">
        <w:trPr>
          <w:jc w:val="center"/>
        </w:trPr>
        <w:tc>
          <w:tcPr>
            <w:tcW w:w="1677" w:type="dxa"/>
            <w:vAlign w:val="center"/>
          </w:tcPr>
          <w:p w14:paraId="592970B4" w14:textId="77777777" w:rsidR="00E259D4" w:rsidRDefault="00E259D4" w:rsidP="00E259D4">
            <w:pPr>
              <w:pStyle w:val="BodyText"/>
              <w:ind w:left="0"/>
              <w:jc w:val="center"/>
            </w:pPr>
            <w:r>
              <w:t>Actual Result</w:t>
            </w:r>
          </w:p>
        </w:tc>
        <w:tc>
          <w:tcPr>
            <w:tcW w:w="7816" w:type="dxa"/>
            <w:vAlign w:val="center"/>
          </w:tcPr>
          <w:p w14:paraId="25D582A2" w14:textId="1C88A6D9" w:rsidR="00E259D4" w:rsidRDefault="00E259D4" w:rsidP="00E259D4">
            <w:pPr>
              <w:pStyle w:val="BodyText"/>
              <w:ind w:left="0"/>
              <w:jc w:val="left"/>
            </w:pPr>
            <w:r>
              <w:t>The new record appeared in the list of records after adding</w:t>
            </w:r>
          </w:p>
        </w:tc>
      </w:tr>
      <w:tr w:rsidR="007371E3" w14:paraId="434A73EA" w14:textId="77777777" w:rsidTr="00930BED">
        <w:trPr>
          <w:jc w:val="center"/>
        </w:trPr>
        <w:tc>
          <w:tcPr>
            <w:tcW w:w="1677" w:type="dxa"/>
            <w:vAlign w:val="center"/>
          </w:tcPr>
          <w:p w14:paraId="4A2CD613" w14:textId="77777777" w:rsidR="007371E3" w:rsidRDefault="007371E3" w:rsidP="00930BED">
            <w:pPr>
              <w:pStyle w:val="BodyText"/>
              <w:ind w:left="0"/>
              <w:jc w:val="center"/>
            </w:pPr>
            <w:r>
              <w:t>Status</w:t>
            </w:r>
          </w:p>
        </w:tc>
        <w:tc>
          <w:tcPr>
            <w:tcW w:w="7816" w:type="dxa"/>
            <w:shd w:val="clear" w:color="auto" w:fill="00B050"/>
            <w:vAlign w:val="center"/>
          </w:tcPr>
          <w:p w14:paraId="351D6222" w14:textId="77777777" w:rsidR="007371E3" w:rsidRPr="002453AC" w:rsidRDefault="007371E3" w:rsidP="00930BED">
            <w:pPr>
              <w:pStyle w:val="BodyText"/>
              <w:ind w:left="0"/>
              <w:jc w:val="center"/>
              <w:rPr>
                <w:b/>
              </w:rPr>
            </w:pPr>
            <w:r w:rsidRPr="002453AC">
              <w:rPr>
                <w:b/>
              </w:rPr>
              <w:t>Pass</w:t>
            </w:r>
          </w:p>
        </w:tc>
      </w:tr>
    </w:tbl>
    <w:p w14:paraId="3CC4D67D" w14:textId="173675A9" w:rsidR="00F8488E" w:rsidRPr="001C73D3" w:rsidRDefault="00F8488E" w:rsidP="00F8488E">
      <w:pPr>
        <w:pStyle w:val="BodyText"/>
        <w:rPr>
          <w:sz w:val="14"/>
        </w:rPr>
      </w:pPr>
    </w:p>
    <w:p w14:paraId="3DFAC525" w14:textId="77777777" w:rsidR="00524D07" w:rsidRDefault="00524D07">
      <w:pPr>
        <w:widowControl/>
        <w:spacing w:after="200" w:line="276" w:lineRule="auto"/>
        <w:rPr>
          <w:rFonts w:ascii="Arial" w:eastAsia="Verdana" w:hAnsi="Arial" w:cs="Arial"/>
          <w:color w:val="000000" w:themeColor="text1"/>
          <w:spacing w:val="-1"/>
          <w:lang w:eastAsia="zh-SG"/>
        </w:rPr>
      </w:pPr>
      <w:r>
        <w:br w:type="page"/>
      </w:r>
    </w:p>
    <w:p w14:paraId="66654C21" w14:textId="7F2EB5A0" w:rsidR="00F8488E" w:rsidRDefault="00F8488E" w:rsidP="00016D24">
      <w:pPr>
        <w:pStyle w:val="BodyText"/>
        <w:numPr>
          <w:ilvl w:val="0"/>
          <w:numId w:val="20"/>
        </w:numPr>
      </w:pPr>
      <w:r>
        <w:lastRenderedPageBreak/>
        <w:t>TC-8</w:t>
      </w:r>
    </w:p>
    <w:tbl>
      <w:tblPr>
        <w:tblStyle w:val="TableGrid"/>
        <w:tblW w:w="9493" w:type="dxa"/>
        <w:jc w:val="center"/>
        <w:tblLook w:val="04A0" w:firstRow="1" w:lastRow="0" w:firstColumn="1" w:lastColumn="0" w:noHBand="0" w:noVBand="1"/>
      </w:tblPr>
      <w:tblGrid>
        <w:gridCol w:w="1677"/>
        <w:gridCol w:w="7816"/>
      </w:tblGrid>
      <w:tr w:rsidR="00F8488E" w14:paraId="63A01896" w14:textId="77777777" w:rsidTr="00791203">
        <w:trPr>
          <w:jc w:val="center"/>
        </w:trPr>
        <w:tc>
          <w:tcPr>
            <w:tcW w:w="1677" w:type="dxa"/>
            <w:vAlign w:val="center"/>
          </w:tcPr>
          <w:p w14:paraId="57267C35" w14:textId="77777777" w:rsidR="00F8488E" w:rsidRDefault="00F8488E" w:rsidP="00791203">
            <w:pPr>
              <w:pStyle w:val="BodyText"/>
              <w:ind w:left="0"/>
            </w:pPr>
            <w:r>
              <w:t>Test Case ID</w:t>
            </w:r>
          </w:p>
        </w:tc>
        <w:tc>
          <w:tcPr>
            <w:tcW w:w="7816" w:type="dxa"/>
            <w:vAlign w:val="center"/>
          </w:tcPr>
          <w:p w14:paraId="7A77DE82" w14:textId="3AD42E1A" w:rsidR="00F8488E" w:rsidRDefault="00F8488E" w:rsidP="00791203">
            <w:pPr>
              <w:pStyle w:val="BodyText"/>
              <w:ind w:left="0"/>
            </w:pPr>
            <w:r>
              <w:t>TC-8</w:t>
            </w:r>
          </w:p>
        </w:tc>
      </w:tr>
      <w:tr w:rsidR="00F8488E" w14:paraId="012F44B8" w14:textId="77777777" w:rsidTr="00791203">
        <w:trPr>
          <w:jc w:val="center"/>
        </w:trPr>
        <w:tc>
          <w:tcPr>
            <w:tcW w:w="1677" w:type="dxa"/>
            <w:vAlign w:val="center"/>
          </w:tcPr>
          <w:p w14:paraId="0FDC19F9" w14:textId="77777777" w:rsidR="00F8488E" w:rsidRDefault="00F8488E" w:rsidP="00791203">
            <w:pPr>
              <w:pStyle w:val="BodyText"/>
              <w:ind w:left="0"/>
            </w:pPr>
            <w:r>
              <w:t>Use Case ID</w:t>
            </w:r>
          </w:p>
        </w:tc>
        <w:tc>
          <w:tcPr>
            <w:tcW w:w="7816" w:type="dxa"/>
            <w:vAlign w:val="center"/>
          </w:tcPr>
          <w:p w14:paraId="09DD1304" w14:textId="1773BE15" w:rsidR="00F8488E" w:rsidRDefault="00F8488E" w:rsidP="00791203">
            <w:pPr>
              <w:pStyle w:val="BodyText"/>
              <w:ind w:left="0"/>
            </w:pPr>
            <w:r>
              <w:t>UC-8</w:t>
            </w:r>
          </w:p>
        </w:tc>
      </w:tr>
      <w:tr w:rsidR="00F8488E" w14:paraId="149B682C" w14:textId="77777777" w:rsidTr="00791203">
        <w:trPr>
          <w:jc w:val="center"/>
        </w:trPr>
        <w:tc>
          <w:tcPr>
            <w:tcW w:w="1677" w:type="dxa"/>
            <w:vAlign w:val="center"/>
          </w:tcPr>
          <w:p w14:paraId="0D6BE62B" w14:textId="77777777" w:rsidR="00F8488E" w:rsidRDefault="00F8488E" w:rsidP="00791203">
            <w:pPr>
              <w:pStyle w:val="BodyText"/>
              <w:ind w:left="0"/>
            </w:pPr>
            <w:r>
              <w:t>Test Title</w:t>
            </w:r>
          </w:p>
        </w:tc>
        <w:tc>
          <w:tcPr>
            <w:tcW w:w="7816" w:type="dxa"/>
            <w:vAlign w:val="center"/>
          </w:tcPr>
          <w:p w14:paraId="7F69B03F" w14:textId="5AC8890E" w:rsidR="00F8488E" w:rsidRDefault="00F8488E" w:rsidP="00791203">
            <w:pPr>
              <w:pStyle w:val="BodyText"/>
              <w:ind w:left="0"/>
            </w:pPr>
            <w:r>
              <w:t>Perform update contract record operations</w:t>
            </w:r>
          </w:p>
        </w:tc>
      </w:tr>
      <w:tr w:rsidR="00F8488E" w14:paraId="69D3E927" w14:textId="77777777" w:rsidTr="00791203">
        <w:trPr>
          <w:jc w:val="center"/>
        </w:trPr>
        <w:tc>
          <w:tcPr>
            <w:tcW w:w="1677" w:type="dxa"/>
            <w:vAlign w:val="center"/>
          </w:tcPr>
          <w:p w14:paraId="28F824D8" w14:textId="77777777" w:rsidR="00F8488E" w:rsidRDefault="00F8488E" w:rsidP="00791203">
            <w:pPr>
              <w:pStyle w:val="BodyText"/>
              <w:ind w:left="0"/>
            </w:pPr>
            <w:r>
              <w:t>Test Description</w:t>
            </w:r>
          </w:p>
        </w:tc>
        <w:tc>
          <w:tcPr>
            <w:tcW w:w="7816" w:type="dxa"/>
            <w:vAlign w:val="center"/>
          </w:tcPr>
          <w:p w14:paraId="52AA4989" w14:textId="6A7334E9" w:rsidR="00F8488E" w:rsidRDefault="00F8488E" w:rsidP="00791203">
            <w:pPr>
              <w:pStyle w:val="BodyText"/>
              <w:ind w:left="0"/>
            </w:pPr>
            <w:r>
              <w:t>Administrator wants to be able to update a</w:t>
            </w:r>
            <w:r w:rsidR="00EC2206">
              <w:t>n</w:t>
            </w:r>
            <w:r>
              <w:t xml:space="preserve"> existing record in the admin portal</w:t>
            </w:r>
          </w:p>
        </w:tc>
      </w:tr>
      <w:tr w:rsidR="00F8488E" w14:paraId="4631438B" w14:textId="77777777" w:rsidTr="00791203">
        <w:trPr>
          <w:jc w:val="center"/>
        </w:trPr>
        <w:tc>
          <w:tcPr>
            <w:tcW w:w="1677" w:type="dxa"/>
            <w:vAlign w:val="center"/>
          </w:tcPr>
          <w:p w14:paraId="01A47BF3" w14:textId="77777777" w:rsidR="00F8488E" w:rsidRDefault="00F8488E" w:rsidP="00791203">
            <w:pPr>
              <w:pStyle w:val="BodyText"/>
              <w:ind w:left="0"/>
            </w:pPr>
            <w:r>
              <w:t>Pre-conditions</w:t>
            </w:r>
          </w:p>
        </w:tc>
        <w:tc>
          <w:tcPr>
            <w:tcW w:w="7816" w:type="dxa"/>
            <w:vAlign w:val="center"/>
          </w:tcPr>
          <w:p w14:paraId="1E33D9A5" w14:textId="77777777" w:rsidR="00F8488E" w:rsidRDefault="00F8488E" w:rsidP="00791203">
            <w:pPr>
              <w:pStyle w:val="BodyText"/>
              <w:ind w:left="0"/>
            </w:pPr>
            <w:r>
              <w:t>-NIL-</w:t>
            </w:r>
          </w:p>
        </w:tc>
      </w:tr>
      <w:tr w:rsidR="00F8488E" w14:paraId="43EAC0E2" w14:textId="77777777" w:rsidTr="00791203">
        <w:trPr>
          <w:jc w:val="center"/>
        </w:trPr>
        <w:tc>
          <w:tcPr>
            <w:tcW w:w="1677" w:type="dxa"/>
            <w:vAlign w:val="center"/>
          </w:tcPr>
          <w:p w14:paraId="6AF8FE1A" w14:textId="77777777" w:rsidR="00F8488E" w:rsidRDefault="00F8488E" w:rsidP="00791203">
            <w:pPr>
              <w:pStyle w:val="BodyText"/>
              <w:ind w:left="0"/>
            </w:pPr>
            <w:r>
              <w:t>Dependencies</w:t>
            </w:r>
          </w:p>
        </w:tc>
        <w:tc>
          <w:tcPr>
            <w:tcW w:w="7816" w:type="dxa"/>
            <w:vAlign w:val="center"/>
          </w:tcPr>
          <w:p w14:paraId="6D39226E" w14:textId="77777777" w:rsidR="00F8488E" w:rsidRDefault="00F8488E" w:rsidP="00791203">
            <w:pPr>
              <w:pStyle w:val="BodyText"/>
              <w:ind w:left="0"/>
            </w:pPr>
            <w:r>
              <w:t>Specified requirements</w:t>
            </w:r>
          </w:p>
        </w:tc>
      </w:tr>
      <w:tr w:rsidR="00F8488E" w14:paraId="4E8F1CC6" w14:textId="77777777" w:rsidTr="00791203">
        <w:trPr>
          <w:trHeight w:val="61"/>
          <w:jc w:val="center"/>
        </w:trPr>
        <w:tc>
          <w:tcPr>
            <w:tcW w:w="9493" w:type="dxa"/>
            <w:gridSpan w:val="2"/>
            <w:vAlign w:val="center"/>
          </w:tcPr>
          <w:p w14:paraId="1FF67FBC" w14:textId="77777777" w:rsidR="00F8488E" w:rsidRDefault="00F8488E" w:rsidP="00791203">
            <w:pPr>
              <w:pStyle w:val="BodyText"/>
              <w:ind w:left="0"/>
            </w:pPr>
          </w:p>
        </w:tc>
      </w:tr>
      <w:tr w:rsidR="00F8488E" w14:paraId="6B983D0B" w14:textId="77777777" w:rsidTr="00791203">
        <w:trPr>
          <w:jc w:val="center"/>
        </w:trPr>
        <w:tc>
          <w:tcPr>
            <w:tcW w:w="1677" w:type="dxa"/>
            <w:vAlign w:val="center"/>
          </w:tcPr>
          <w:p w14:paraId="634FAAB9" w14:textId="77777777" w:rsidR="00F8488E" w:rsidRDefault="00F8488E" w:rsidP="00791203">
            <w:pPr>
              <w:pStyle w:val="BodyText"/>
              <w:ind w:left="0"/>
              <w:jc w:val="center"/>
            </w:pPr>
            <w:r>
              <w:t>Test Step</w:t>
            </w:r>
          </w:p>
        </w:tc>
        <w:tc>
          <w:tcPr>
            <w:tcW w:w="7816" w:type="dxa"/>
            <w:vAlign w:val="center"/>
          </w:tcPr>
          <w:p w14:paraId="02557066" w14:textId="762647BC" w:rsidR="00F8488E" w:rsidRDefault="00F8488E" w:rsidP="00016D24">
            <w:pPr>
              <w:pStyle w:val="BodyText"/>
              <w:numPr>
                <w:ilvl w:val="0"/>
                <w:numId w:val="48"/>
              </w:numPr>
              <w:jc w:val="left"/>
            </w:pPr>
            <w:r>
              <w:t>Administrator launch CMS dashboard</w:t>
            </w:r>
          </w:p>
          <w:p w14:paraId="22C5AFD4" w14:textId="77777777" w:rsidR="00F8488E" w:rsidRDefault="00F8488E" w:rsidP="00016D24">
            <w:pPr>
              <w:pStyle w:val="BodyText"/>
              <w:numPr>
                <w:ilvl w:val="0"/>
                <w:numId w:val="48"/>
              </w:numPr>
              <w:jc w:val="left"/>
            </w:pPr>
            <w:r>
              <w:t>Administrator clicks Admin link in navigation panel</w:t>
            </w:r>
          </w:p>
          <w:p w14:paraId="14F72965" w14:textId="77777777" w:rsidR="00F8488E" w:rsidRDefault="00F8488E" w:rsidP="00016D24">
            <w:pPr>
              <w:pStyle w:val="BodyText"/>
              <w:numPr>
                <w:ilvl w:val="0"/>
                <w:numId w:val="48"/>
              </w:numPr>
              <w:jc w:val="left"/>
            </w:pPr>
            <w:r>
              <w:t>Administrator logs in to the admin portal</w:t>
            </w:r>
          </w:p>
          <w:p w14:paraId="68FBB5D8" w14:textId="77777777" w:rsidR="00F8488E" w:rsidRDefault="00F8488E" w:rsidP="00016D24">
            <w:pPr>
              <w:pStyle w:val="BodyText"/>
              <w:numPr>
                <w:ilvl w:val="0"/>
                <w:numId w:val="48"/>
              </w:numPr>
              <w:jc w:val="left"/>
            </w:pPr>
            <w:r>
              <w:t>Administrator clicks documents</w:t>
            </w:r>
          </w:p>
          <w:p w14:paraId="1B7C1B7A" w14:textId="54C2BBAF" w:rsidR="00F8488E" w:rsidRDefault="00F8488E" w:rsidP="00016D24">
            <w:pPr>
              <w:pStyle w:val="BodyText"/>
              <w:numPr>
                <w:ilvl w:val="0"/>
                <w:numId w:val="48"/>
              </w:numPr>
              <w:jc w:val="left"/>
            </w:pPr>
            <w:r>
              <w:t>Administrator search for record to update</w:t>
            </w:r>
          </w:p>
          <w:p w14:paraId="0336E267" w14:textId="3BC5DF2B" w:rsidR="00F8488E" w:rsidRPr="00CE66E5" w:rsidRDefault="00F8488E" w:rsidP="00016D24">
            <w:pPr>
              <w:pStyle w:val="BodyText"/>
              <w:numPr>
                <w:ilvl w:val="0"/>
                <w:numId w:val="48"/>
              </w:numPr>
              <w:jc w:val="left"/>
            </w:pPr>
            <w:r>
              <w:t>Administrator edits the fields in the form and hit save</w:t>
            </w:r>
          </w:p>
        </w:tc>
      </w:tr>
      <w:tr w:rsidR="00F8488E" w14:paraId="56864CA5" w14:textId="77777777" w:rsidTr="00791203">
        <w:trPr>
          <w:jc w:val="center"/>
        </w:trPr>
        <w:tc>
          <w:tcPr>
            <w:tcW w:w="1677" w:type="dxa"/>
            <w:vAlign w:val="center"/>
          </w:tcPr>
          <w:p w14:paraId="4A6AAE9B" w14:textId="77777777" w:rsidR="00F8488E" w:rsidRDefault="00F8488E" w:rsidP="00791203">
            <w:pPr>
              <w:pStyle w:val="BodyText"/>
              <w:ind w:left="0"/>
              <w:jc w:val="center"/>
            </w:pPr>
            <w:r>
              <w:t>Expected Result</w:t>
            </w:r>
          </w:p>
        </w:tc>
        <w:tc>
          <w:tcPr>
            <w:tcW w:w="7816" w:type="dxa"/>
            <w:vAlign w:val="center"/>
          </w:tcPr>
          <w:p w14:paraId="79B95888" w14:textId="38EC9B83" w:rsidR="00F8488E" w:rsidRDefault="00F10C0C" w:rsidP="00791203">
            <w:pPr>
              <w:pStyle w:val="BodyText"/>
              <w:ind w:left="0"/>
              <w:jc w:val="left"/>
            </w:pPr>
            <w:r>
              <w:t>Existing record should be populated with the new detail</w:t>
            </w:r>
          </w:p>
        </w:tc>
      </w:tr>
      <w:tr w:rsidR="00F10C0C" w14:paraId="4A5D7C80" w14:textId="77777777" w:rsidTr="00791203">
        <w:trPr>
          <w:jc w:val="center"/>
        </w:trPr>
        <w:tc>
          <w:tcPr>
            <w:tcW w:w="1677" w:type="dxa"/>
            <w:vAlign w:val="center"/>
          </w:tcPr>
          <w:p w14:paraId="79373DDD" w14:textId="77777777" w:rsidR="00F10C0C" w:rsidRDefault="00F10C0C" w:rsidP="00F10C0C">
            <w:pPr>
              <w:pStyle w:val="BodyText"/>
              <w:ind w:left="0"/>
              <w:jc w:val="center"/>
            </w:pPr>
            <w:r>
              <w:t>Actual Result</w:t>
            </w:r>
          </w:p>
        </w:tc>
        <w:tc>
          <w:tcPr>
            <w:tcW w:w="7816" w:type="dxa"/>
            <w:vAlign w:val="center"/>
          </w:tcPr>
          <w:p w14:paraId="574D4504" w14:textId="19C2A15D" w:rsidR="00F10C0C" w:rsidRDefault="00F10C0C" w:rsidP="00F10C0C">
            <w:pPr>
              <w:pStyle w:val="BodyText"/>
              <w:ind w:left="0"/>
              <w:jc w:val="left"/>
            </w:pPr>
            <w:r>
              <w:t>Existing record was populated with the new detail</w:t>
            </w:r>
          </w:p>
        </w:tc>
      </w:tr>
      <w:tr w:rsidR="00F8488E" w14:paraId="102BD40E" w14:textId="77777777" w:rsidTr="00791203">
        <w:trPr>
          <w:jc w:val="center"/>
        </w:trPr>
        <w:tc>
          <w:tcPr>
            <w:tcW w:w="1677" w:type="dxa"/>
            <w:vAlign w:val="center"/>
          </w:tcPr>
          <w:p w14:paraId="7F7E105D" w14:textId="77777777" w:rsidR="00F8488E" w:rsidRDefault="00F8488E" w:rsidP="00791203">
            <w:pPr>
              <w:pStyle w:val="BodyText"/>
              <w:ind w:left="0"/>
              <w:jc w:val="center"/>
            </w:pPr>
            <w:r>
              <w:t>Status</w:t>
            </w:r>
          </w:p>
        </w:tc>
        <w:tc>
          <w:tcPr>
            <w:tcW w:w="7816" w:type="dxa"/>
            <w:shd w:val="clear" w:color="auto" w:fill="00B050"/>
            <w:vAlign w:val="center"/>
          </w:tcPr>
          <w:p w14:paraId="2246C622" w14:textId="77777777" w:rsidR="00F8488E" w:rsidRPr="002453AC" w:rsidRDefault="00F8488E" w:rsidP="00791203">
            <w:pPr>
              <w:pStyle w:val="BodyText"/>
              <w:ind w:left="0"/>
              <w:jc w:val="center"/>
              <w:rPr>
                <w:b/>
              </w:rPr>
            </w:pPr>
            <w:r w:rsidRPr="002453AC">
              <w:rPr>
                <w:b/>
              </w:rPr>
              <w:t>Pass</w:t>
            </w:r>
          </w:p>
        </w:tc>
      </w:tr>
    </w:tbl>
    <w:p w14:paraId="6410E011" w14:textId="77777777" w:rsidR="00524D07" w:rsidRDefault="00524D07" w:rsidP="00524D07">
      <w:pPr>
        <w:pStyle w:val="BodyText"/>
        <w:ind w:left="0"/>
      </w:pPr>
    </w:p>
    <w:p w14:paraId="66CF1C33" w14:textId="1885E78E" w:rsidR="00FD20A3" w:rsidRDefault="00FD20A3" w:rsidP="00016D24">
      <w:pPr>
        <w:pStyle w:val="BodyText"/>
        <w:numPr>
          <w:ilvl w:val="0"/>
          <w:numId w:val="20"/>
        </w:numPr>
      </w:pPr>
      <w:r>
        <w:t>TC-9</w:t>
      </w:r>
    </w:p>
    <w:tbl>
      <w:tblPr>
        <w:tblStyle w:val="TableGrid"/>
        <w:tblW w:w="9493" w:type="dxa"/>
        <w:jc w:val="center"/>
        <w:tblLook w:val="04A0" w:firstRow="1" w:lastRow="0" w:firstColumn="1" w:lastColumn="0" w:noHBand="0" w:noVBand="1"/>
      </w:tblPr>
      <w:tblGrid>
        <w:gridCol w:w="1677"/>
        <w:gridCol w:w="7816"/>
      </w:tblGrid>
      <w:tr w:rsidR="00FD20A3" w14:paraId="398406DE" w14:textId="77777777" w:rsidTr="00791203">
        <w:trPr>
          <w:jc w:val="center"/>
        </w:trPr>
        <w:tc>
          <w:tcPr>
            <w:tcW w:w="1677" w:type="dxa"/>
            <w:vAlign w:val="center"/>
          </w:tcPr>
          <w:p w14:paraId="3279C9C3" w14:textId="77777777" w:rsidR="00FD20A3" w:rsidRDefault="00FD20A3" w:rsidP="00791203">
            <w:pPr>
              <w:pStyle w:val="BodyText"/>
              <w:ind w:left="0"/>
            </w:pPr>
            <w:r>
              <w:t>Test Case ID</w:t>
            </w:r>
          </w:p>
        </w:tc>
        <w:tc>
          <w:tcPr>
            <w:tcW w:w="7816" w:type="dxa"/>
            <w:vAlign w:val="center"/>
          </w:tcPr>
          <w:p w14:paraId="053E13A3" w14:textId="2B3F487B" w:rsidR="00FD20A3" w:rsidRDefault="00FD20A3" w:rsidP="00791203">
            <w:pPr>
              <w:pStyle w:val="BodyText"/>
              <w:ind w:left="0"/>
            </w:pPr>
            <w:r>
              <w:t>TC-9</w:t>
            </w:r>
          </w:p>
        </w:tc>
      </w:tr>
      <w:tr w:rsidR="00FD20A3" w14:paraId="1A5F37D4" w14:textId="77777777" w:rsidTr="00791203">
        <w:trPr>
          <w:jc w:val="center"/>
        </w:trPr>
        <w:tc>
          <w:tcPr>
            <w:tcW w:w="1677" w:type="dxa"/>
            <w:vAlign w:val="center"/>
          </w:tcPr>
          <w:p w14:paraId="19084466" w14:textId="77777777" w:rsidR="00FD20A3" w:rsidRDefault="00FD20A3" w:rsidP="00791203">
            <w:pPr>
              <w:pStyle w:val="BodyText"/>
              <w:ind w:left="0"/>
            </w:pPr>
            <w:r>
              <w:t>Use Case ID</w:t>
            </w:r>
          </w:p>
        </w:tc>
        <w:tc>
          <w:tcPr>
            <w:tcW w:w="7816" w:type="dxa"/>
            <w:vAlign w:val="center"/>
          </w:tcPr>
          <w:p w14:paraId="6D34B70C" w14:textId="57EB867E" w:rsidR="00FD20A3" w:rsidRDefault="00FD20A3" w:rsidP="00791203">
            <w:pPr>
              <w:pStyle w:val="BodyText"/>
              <w:ind w:left="0"/>
            </w:pPr>
            <w:r>
              <w:t>UC-9</w:t>
            </w:r>
          </w:p>
        </w:tc>
      </w:tr>
      <w:tr w:rsidR="00FD20A3" w14:paraId="3F4EC0B9" w14:textId="77777777" w:rsidTr="00791203">
        <w:trPr>
          <w:jc w:val="center"/>
        </w:trPr>
        <w:tc>
          <w:tcPr>
            <w:tcW w:w="1677" w:type="dxa"/>
            <w:vAlign w:val="center"/>
          </w:tcPr>
          <w:p w14:paraId="51ED8C38" w14:textId="77777777" w:rsidR="00FD20A3" w:rsidRDefault="00FD20A3" w:rsidP="00791203">
            <w:pPr>
              <w:pStyle w:val="BodyText"/>
              <w:ind w:left="0"/>
            </w:pPr>
            <w:r>
              <w:t>Test Title</w:t>
            </w:r>
          </w:p>
        </w:tc>
        <w:tc>
          <w:tcPr>
            <w:tcW w:w="7816" w:type="dxa"/>
            <w:vAlign w:val="center"/>
          </w:tcPr>
          <w:p w14:paraId="21290FC5" w14:textId="043AF001" w:rsidR="00FD20A3" w:rsidRDefault="00FD20A3" w:rsidP="00791203">
            <w:pPr>
              <w:pStyle w:val="BodyText"/>
              <w:ind w:left="0"/>
            </w:pPr>
            <w:r>
              <w:t xml:space="preserve">Perform </w:t>
            </w:r>
            <w:r w:rsidR="00AD5841">
              <w:t>delete</w:t>
            </w:r>
            <w:r>
              <w:t xml:space="preserve"> contract record operations</w:t>
            </w:r>
          </w:p>
        </w:tc>
      </w:tr>
      <w:tr w:rsidR="00FD20A3" w14:paraId="6876A7C7" w14:textId="77777777" w:rsidTr="00791203">
        <w:trPr>
          <w:jc w:val="center"/>
        </w:trPr>
        <w:tc>
          <w:tcPr>
            <w:tcW w:w="1677" w:type="dxa"/>
            <w:vAlign w:val="center"/>
          </w:tcPr>
          <w:p w14:paraId="4B444FF9" w14:textId="77777777" w:rsidR="00FD20A3" w:rsidRDefault="00FD20A3" w:rsidP="00791203">
            <w:pPr>
              <w:pStyle w:val="BodyText"/>
              <w:ind w:left="0"/>
            </w:pPr>
            <w:r>
              <w:t>Test Description</w:t>
            </w:r>
          </w:p>
        </w:tc>
        <w:tc>
          <w:tcPr>
            <w:tcW w:w="7816" w:type="dxa"/>
            <w:vAlign w:val="center"/>
          </w:tcPr>
          <w:p w14:paraId="16BCEA56" w14:textId="7CC2CB49" w:rsidR="00FD20A3" w:rsidRDefault="00FD20A3" w:rsidP="00791203">
            <w:pPr>
              <w:pStyle w:val="BodyText"/>
              <w:ind w:left="0"/>
            </w:pPr>
            <w:r>
              <w:t xml:space="preserve">Administrator wants to be able to </w:t>
            </w:r>
            <w:r w:rsidR="00AD5841">
              <w:t>delete</w:t>
            </w:r>
            <w:r>
              <w:t xml:space="preserve"> a</w:t>
            </w:r>
            <w:r w:rsidR="00AD5841">
              <w:t>n</w:t>
            </w:r>
            <w:r>
              <w:t xml:space="preserve"> existing record in the admin portal</w:t>
            </w:r>
          </w:p>
        </w:tc>
      </w:tr>
      <w:tr w:rsidR="00FD20A3" w14:paraId="1E60EFF4" w14:textId="77777777" w:rsidTr="00791203">
        <w:trPr>
          <w:jc w:val="center"/>
        </w:trPr>
        <w:tc>
          <w:tcPr>
            <w:tcW w:w="1677" w:type="dxa"/>
            <w:vAlign w:val="center"/>
          </w:tcPr>
          <w:p w14:paraId="2B0F6286" w14:textId="77777777" w:rsidR="00FD20A3" w:rsidRDefault="00FD20A3" w:rsidP="00791203">
            <w:pPr>
              <w:pStyle w:val="BodyText"/>
              <w:ind w:left="0"/>
            </w:pPr>
            <w:r>
              <w:t>Pre-conditions</w:t>
            </w:r>
          </w:p>
        </w:tc>
        <w:tc>
          <w:tcPr>
            <w:tcW w:w="7816" w:type="dxa"/>
            <w:vAlign w:val="center"/>
          </w:tcPr>
          <w:p w14:paraId="0843715F" w14:textId="77777777" w:rsidR="00FD20A3" w:rsidRDefault="00FD20A3" w:rsidP="00791203">
            <w:pPr>
              <w:pStyle w:val="BodyText"/>
              <w:ind w:left="0"/>
            </w:pPr>
            <w:r>
              <w:t>-NIL-</w:t>
            </w:r>
          </w:p>
        </w:tc>
      </w:tr>
      <w:tr w:rsidR="00FD20A3" w14:paraId="56605142" w14:textId="77777777" w:rsidTr="00791203">
        <w:trPr>
          <w:jc w:val="center"/>
        </w:trPr>
        <w:tc>
          <w:tcPr>
            <w:tcW w:w="1677" w:type="dxa"/>
            <w:vAlign w:val="center"/>
          </w:tcPr>
          <w:p w14:paraId="07E21E17" w14:textId="77777777" w:rsidR="00FD20A3" w:rsidRDefault="00FD20A3" w:rsidP="00791203">
            <w:pPr>
              <w:pStyle w:val="BodyText"/>
              <w:ind w:left="0"/>
            </w:pPr>
            <w:r>
              <w:t>Dependencies</w:t>
            </w:r>
          </w:p>
        </w:tc>
        <w:tc>
          <w:tcPr>
            <w:tcW w:w="7816" w:type="dxa"/>
            <w:vAlign w:val="center"/>
          </w:tcPr>
          <w:p w14:paraId="08A8FF8C" w14:textId="77777777" w:rsidR="00FD20A3" w:rsidRDefault="00FD20A3" w:rsidP="00791203">
            <w:pPr>
              <w:pStyle w:val="BodyText"/>
              <w:ind w:left="0"/>
            </w:pPr>
            <w:r>
              <w:t>Specified requirements</w:t>
            </w:r>
          </w:p>
        </w:tc>
      </w:tr>
      <w:tr w:rsidR="00FD20A3" w14:paraId="32647D82" w14:textId="77777777" w:rsidTr="00791203">
        <w:trPr>
          <w:trHeight w:val="61"/>
          <w:jc w:val="center"/>
        </w:trPr>
        <w:tc>
          <w:tcPr>
            <w:tcW w:w="9493" w:type="dxa"/>
            <w:gridSpan w:val="2"/>
            <w:vAlign w:val="center"/>
          </w:tcPr>
          <w:p w14:paraId="481A420B" w14:textId="77777777" w:rsidR="00FD20A3" w:rsidRDefault="00FD20A3" w:rsidP="00791203">
            <w:pPr>
              <w:pStyle w:val="BodyText"/>
              <w:ind w:left="0"/>
            </w:pPr>
          </w:p>
        </w:tc>
      </w:tr>
      <w:tr w:rsidR="00FD20A3" w14:paraId="5535F01A" w14:textId="77777777" w:rsidTr="00791203">
        <w:trPr>
          <w:jc w:val="center"/>
        </w:trPr>
        <w:tc>
          <w:tcPr>
            <w:tcW w:w="1677" w:type="dxa"/>
            <w:vAlign w:val="center"/>
          </w:tcPr>
          <w:p w14:paraId="542FB213" w14:textId="77777777" w:rsidR="00FD20A3" w:rsidRDefault="00FD20A3" w:rsidP="00791203">
            <w:pPr>
              <w:pStyle w:val="BodyText"/>
              <w:ind w:left="0"/>
              <w:jc w:val="center"/>
            </w:pPr>
            <w:r>
              <w:t>Test Step</w:t>
            </w:r>
          </w:p>
        </w:tc>
        <w:tc>
          <w:tcPr>
            <w:tcW w:w="7816" w:type="dxa"/>
            <w:vAlign w:val="center"/>
          </w:tcPr>
          <w:p w14:paraId="44CF788A" w14:textId="56F325D2" w:rsidR="00FD20A3" w:rsidRDefault="00FD20A3" w:rsidP="00016D24">
            <w:pPr>
              <w:pStyle w:val="BodyText"/>
              <w:numPr>
                <w:ilvl w:val="0"/>
                <w:numId w:val="49"/>
              </w:numPr>
              <w:jc w:val="left"/>
            </w:pPr>
            <w:r>
              <w:t>Administrator launch CMS dashboard</w:t>
            </w:r>
          </w:p>
          <w:p w14:paraId="665026B7" w14:textId="77777777" w:rsidR="00FD20A3" w:rsidRDefault="00FD20A3" w:rsidP="00016D24">
            <w:pPr>
              <w:pStyle w:val="BodyText"/>
              <w:numPr>
                <w:ilvl w:val="0"/>
                <w:numId w:val="49"/>
              </w:numPr>
              <w:jc w:val="left"/>
            </w:pPr>
            <w:r>
              <w:t>Administrator clicks Admin link in navigation panel</w:t>
            </w:r>
          </w:p>
          <w:p w14:paraId="2BEA197E" w14:textId="77777777" w:rsidR="00FD20A3" w:rsidRDefault="00FD20A3" w:rsidP="00016D24">
            <w:pPr>
              <w:pStyle w:val="BodyText"/>
              <w:numPr>
                <w:ilvl w:val="0"/>
                <w:numId w:val="49"/>
              </w:numPr>
              <w:jc w:val="left"/>
            </w:pPr>
            <w:r>
              <w:t>Administrator logs in to the admin portal</w:t>
            </w:r>
          </w:p>
          <w:p w14:paraId="4EE0B689" w14:textId="77777777" w:rsidR="00FD20A3" w:rsidRDefault="00FD20A3" w:rsidP="00016D24">
            <w:pPr>
              <w:pStyle w:val="BodyText"/>
              <w:numPr>
                <w:ilvl w:val="0"/>
                <w:numId w:val="49"/>
              </w:numPr>
              <w:jc w:val="left"/>
            </w:pPr>
            <w:r>
              <w:t>Administrator clicks documents</w:t>
            </w:r>
          </w:p>
          <w:p w14:paraId="0CC74F32" w14:textId="42720DB8" w:rsidR="00FD20A3" w:rsidRPr="009679DB" w:rsidRDefault="00FD20A3" w:rsidP="00016D24">
            <w:pPr>
              <w:pStyle w:val="BodyText"/>
              <w:numPr>
                <w:ilvl w:val="0"/>
                <w:numId w:val="49"/>
              </w:numPr>
              <w:jc w:val="left"/>
            </w:pPr>
            <w:r>
              <w:t xml:space="preserve">Administrator search for record to </w:t>
            </w:r>
            <w:r w:rsidR="009679DB">
              <w:t>delete</w:t>
            </w:r>
          </w:p>
        </w:tc>
      </w:tr>
      <w:tr w:rsidR="00FD20A3" w14:paraId="36A2C1D4" w14:textId="77777777" w:rsidTr="00791203">
        <w:trPr>
          <w:jc w:val="center"/>
        </w:trPr>
        <w:tc>
          <w:tcPr>
            <w:tcW w:w="1677" w:type="dxa"/>
            <w:vAlign w:val="center"/>
          </w:tcPr>
          <w:p w14:paraId="11490577" w14:textId="77777777" w:rsidR="00FD20A3" w:rsidRDefault="00FD20A3" w:rsidP="00791203">
            <w:pPr>
              <w:pStyle w:val="BodyText"/>
              <w:ind w:left="0"/>
              <w:jc w:val="center"/>
            </w:pPr>
            <w:r>
              <w:t>Expected Result</w:t>
            </w:r>
          </w:p>
        </w:tc>
        <w:tc>
          <w:tcPr>
            <w:tcW w:w="7816" w:type="dxa"/>
            <w:vAlign w:val="center"/>
          </w:tcPr>
          <w:p w14:paraId="39636EE9" w14:textId="3BBC094F" w:rsidR="00FD20A3" w:rsidRDefault="00E0505B" w:rsidP="00791203">
            <w:pPr>
              <w:pStyle w:val="BodyText"/>
              <w:ind w:left="0"/>
              <w:jc w:val="left"/>
            </w:pPr>
            <w:r>
              <w:t>Deleted record should no longer exists in the list of records</w:t>
            </w:r>
          </w:p>
        </w:tc>
      </w:tr>
      <w:tr w:rsidR="00FD20A3" w14:paraId="507673E4" w14:textId="77777777" w:rsidTr="00791203">
        <w:trPr>
          <w:jc w:val="center"/>
        </w:trPr>
        <w:tc>
          <w:tcPr>
            <w:tcW w:w="1677" w:type="dxa"/>
            <w:vAlign w:val="center"/>
          </w:tcPr>
          <w:p w14:paraId="1CF2AC0C" w14:textId="77777777" w:rsidR="00FD20A3" w:rsidRDefault="00FD20A3" w:rsidP="00791203">
            <w:pPr>
              <w:pStyle w:val="BodyText"/>
              <w:ind w:left="0"/>
              <w:jc w:val="center"/>
            </w:pPr>
            <w:r>
              <w:t>Actual Result</w:t>
            </w:r>
          </w:p>
        </w:tc>
        <w:tc>
          <w:tcPr>
            <w:tcW w:w="7816" w:type="dxa"/>
            <w:vAlign w:val="center"/>
          </w:tcPr>
          <w:p w14:paraId="24BF0D85" w14:textId="253EE97A" w:rsidR="00FD20A3" w:rsidRDefault="00E0505B" w:rsidP="00791203">
            <w:pPr>
              <w:pStyle w:val="BodyText"/>
              <w:ind w:left="0"/>
              <w:jc w:val="left"/>
            </w:pPr>
            <w:r>
              <w:t>Deleted record no longer exists in the list of records</w:t>
            </w:r>
          </w:p>
        </w:tc>
      </w:tr>
      <w:tr w:rsidR="00FD20A3" w14:paraId="09998D7F" w14:textId="77777777" w:rsidTr="00791203">
        <w:trPr>
          <w:jc w:val="center"/>
        </w:trPr>
        <w:tc>
          <w:tcPr>
            <w:tcW w:w="1677" w:type="dxa"/>
            <w:vAlign w:val="center"/>
          </w:tcPr>
          <w:p w14:paraId="6B48E417" w14:textId="77777777" w:rsidR="00FD20A3" w:rsidRDefault="00FD20A3" w:rsidP="00791203">
            <w:pPr>
              <w:pStyle w:val="BodyText"/>
              <w:ind w:left="0"/>
              <w:jc w:val="center"/>
            </w:pPr>
            <w:r>
              <w:t>Status</w:t>
            </w:r>
          </w:p>
        </w:tc>
        <w:tc>
          <w:tcPr>
            <w:tcW w:w="7816" w:type="dxa"/>
            <w:shd w:val="clear" w:color="auto" w:fill="00B050"/>
            <w:vAlign w:val="center"/>
          </w:tcPr>
          <w:p w14:paraId="666346A1" w14:textId="77777777" w:rsidR="00FD20A3" w:rsidRPr="002453AC" w:rsidRDefault="00FD20A3" w:rsidP="00791203">
            <w:pPr>
              <w:pStyle w:val="BodyText"/>
              <w:ind w:left="0"/>
              <w:jc w:val="center"/>
              <w:rPr>
                <w:b/>
              </w:rPr>
            </w:pPr>
            <w:r w:rsidRPr="002453AC">
              <w:rPr>
                <w:b/>
              </w:rPr>
              <w:t>Pass</w:t>
            </w:r>
          </w:p>
        </w:tc>
      </w:tr>
    </w:tbl>
    <w:p w14:paraId="512373C2" w14:textId="02B4576A" w:rsidR="00FD20A3" w:rsidRPr="001C73D3" w:rsidRDefault="00FD20A3" w:rsidP="00FD20A3">
      <w:pPr>
        <w:pStyle w:val="BodyText"/>
        <w:rPr>
          <w:sz w:val="14"/>
        </w:rPr>
      </w:pPr>
    </w:p>
    <w:p w14:paraId="581CB45D" w14:textId="56C374CF" w:rsidR="00FD20A3" w:rsidRDefault="00FD20A3" w:rsidP="00016D24">
      <w:pPr>
        <w:pStyle w:val="BodyText"/>
        <w:numPr>
          <w:ilvl w:val="0"/>
          <w:numId w:val="20"/>
        </w:numPr>
      </w:pPr>
      <w:r>
        <w:t>TC-10</w:t>
      </w:r>
    </w:p>
    <w:tbl>
      <w:tblPr>
        <w:tblStyle w:val="TableGrid"/>
        <w:tblW w:w="9493" w:type="dxa"/>
        <w:jc w:val="center"/>
        <w:tblLook w:val="04A0" w:firstRow="1" w:lastRow="0" w:firstColumn="1" w:lastColumn="0" w:noHBand="0" w:noVBand="1"/>
      </w:tblPr>
      <w:tblGrid>
        <w:gridCol w:w="1677"/>
        <w:gridCol w:w="7816"/>
      </w:tblGrid>
      <w:tr w:rsidR="00FD20A3" w14:paraId="40C36705" w14:textId="77777777" w:rsidTr="00791203">
        <w:trPr>
          <w:jc w:val="center"/>
        </w:trPr>
        <w:tc>
          <w:tcPr>
            <w:tcW w:w="1677" w:type="dxa"/>
            <w:vAlign w:val="center"/>
          </w:tcPr>
          <w:p w14:paraId="60403A49" w14:textId="77777777" w:rsidR="00FD20A3" w:rsidRDefault="00FD20A3" w:rsidP="00791203">
            <w:pPr>
              <w:pStyle w:val="BodyText"/>
              <w:ind w:left="0"/>
            </w:pPr>
            <w:r>
              <w:t>Test Case ID</w:t>
            </w:r>
          </w:p>
        </w:tc>
        <w:tc>
          <w:tcPr>
            <w:tcW w:w="7816" w:type="dxa"/>
            <w:vAlign w:val="center"/>
          </w:tcPr>
          <w:p w14:paraId="1B08EEF1" w14:textId="22D64427" w:rsidR="00FD20A3" w:rsidRDefault="00FD20A3" w:rsidP="00791203">
            <w:pPr>
              <w:pStyle w:val="BodyText"/>
              <w:ind w:left="0"/>
            </w:pPr>
            <w:r>
              <w:t>TC-10</w:t>
            </w:r>
          </w:p>
        </w:tc>
      </w:tr>
      <w:tr w:rsidR="00FD20A3" w14:paraId="0889DD52" w14:textId="77777777" w:rsidTr="00791203">
        <w:trPr>
          <w:jc w:val="center"/>
        </w:trPr>
        <w:tc>
          <w:tcPr>
            <w:tcW w:w="1677" w:type="dxa"/>
            <w:vAlign w:val="center"/>
          </w:tcPr>
          <w:p w14:paraId="235411FF" w14:textId="77777777" w:rsidR="00FD20A3" w:rsidRDefault="00FD20A3" w:rsidP="00791203">
            <w:pPr>
              <w:pStyle w:val="BodyText"/>
              <w:ind w:left="0"/>
            </w:pPr>
            <w:r>
              <w:t>Use Case ID</w:t>
            </w:r>
          </w:p>
        </w:tc>
        <w:tc>
          <w:tcPr>
            <w:tcW w:w="7816" w:type="dxa"/>
            <w:vAlign w:val="center"/>
          </w:tcPr>
          <w:p w14:paraId="6B431BAE" w14:textId="670CADEE" w:rsidR="00FD20A3" w:rsidRDefault="00FD20A3" w:rsidP="00791203">
            <w:pPr>
              <w:pStyle w:val="BodyText"/>
              <w:ind w:left="0"/>
            </w:pPr>
            <w:r>
              <w:t>UC-10</w:t>
            </w:r>
          </w:p>
        </w:tc>
      </w:tr>
      <w:tr w:rsidR="00FD20A3" w14:paraId="5D2093C6" w14:textId="77777777" w:rsidTr="00791203">
        <w:trPr>
          <w:jc w:val="center"/>
        </w:trPr>
        <w:tc>
          <w:tcPr>
            <w:tcW w:w="1677" w:type="dxa"/>
            <w:vAlign w:val="center"/>
          </w:tcPr>
          <w:p w14:paraId="2BFC570D" w14:textId="77777777" w:rsidR="00FD20A3" w:rsidRDefault="00FD20A3" w:rsidP="00791203">
            <w:pPr>
              <w:pStyle w:val="BodyText"/>
              <w:ind w:left="0"/>
            </w:pPr>
            <w:r>
              <w:t>Test Title</w:t>
            </w:r>
          </w:p>
        </w:tc>
        <w:tc>
          <w:tcPr>
            <w:tcW w:w="7816" w:type="dxa"/>
            <w:vAlign w:val="center"/>
          </w:tcPr>
          <w:p w14:paraId="0AA45369" w14:textId="27C82255" w:rsidR="00FD20A3" w:rsidRDefault="002E59B6" w:rsidP="00791203">
            <w:pPr>
              <w:pStyle w:val="BodyText"/>
              <w:ind w:left="0"/>
            </w:pPr>
            <w:r>
              <w:t xml:space="preserve">Sort list of contracts </w:t>
            </w:r>
          </w:p>
        </w:tc>
      </w:tr>
      <w:tr w:rsidR="00FD20A3" w14:paraId="39357D00" w14:textId="77777777" w:rsidTr="00791203">
        <w:trPr>
          <w:jc w:val="center"/>
        </w:trPr>
        <w:tc>
          <w:tcPr>
            <w:tcW w:w="1677" w:type="dxa"/>
            <w:vAlign w:val="center"/>
          </w:tcPr>
          <w:p w14:paraId="45D1E859" w14:textId="77777777" w:rsidR="00FD20A3" w:rsidRDefault="00FD20A3" w:rsidP="00791203">
            <w:pPr>
              <w:pStyle w:val="BodyText"/>
              <w:ind w:left="0"/>
            </w:pPr>
            <w:r>
              <w:t>Test Description</w:t>
            </w:r>
          </w:p>
        </w:tc>
        <w:tc>
          <w:tcPr>
            <w:tcW w:w="7816" w:type="dxa"/>
            <w:vAlign w:val="center"/>
          </w:tcPr>
          <w:p w14:paraId="20CB7ADF" w14:textId="2E38BD75" w:rsidR="00FD20A3" w:rsidRDefault="00FD20A3" w:rsidP="00791203">
            <w:pPr>
              <w:pStyle w:val="BodyText"/>
              <w:ind w:left="0"/>
            </w:pPr>
            <w:r>
              <w:t>Administrator wants to be able t</w:t>
            </w:r>
            <w:r w:rsidR="002E59B6">
              <w:t xml:space="preserve">o sort the list of contracts according to the fields </w:t>
            </w:r>
            <w:r>
              <w:t>in the admin portal</w:t>
            </w:r>
          </w:p>
        </w:tc>
      </w:tr>
      <w:tr w:rsidR="00FD20A3" w14:paraId="6DE967E7" w14:textId="77777777" w:rsidTr="00791203">
        <w:trPr>
          <w:jc w:val="center"/>
        </w:trPr>
        <w:tc>
          <w:tcPr>
            <w:tcW w:w="1677" w:type="dxa"/>
            <w:vAlign w:val="center"/>
          </w:tcPr>
          <w:p w14:paraId="5409477C" w14:textId="77777777" w:rsidR="00FD20A3" w:rsidRDefault="00FD20A3" w:rsidP="00791203">
            <w:pPr>
              <w:pStyle w:val="BodyText"/>
              <w:ind w:left="0"/>
            </w:pPr>
            <w:r>
              <w:t>Pre-conditions</w:t>
            </w:r>
          </w:p>
        </w:tc>
        <w:tc>
          <w:tcPr>
            <w:tcW w:w="7816" w:type="dxa"/>
            <w:vAlign w:val="center"/>
          </w:tcPr>
          <w:p w14:paraId="03083BC3" w14:textId="77777777" w:rsidR="00FD20A3" w:rsidRDefault="00FD20A3" w:rsidP="00791203">
            <w:pPr>
              <w:pStyle w:val="BodyText"/>
              <w:ind w:left="0"/>
            </w:pPr>
            <w:r>
              <w:t>-NIL-</w:t>
            </w:r>
          </w:p>
        </w:tc>
      </w:tr>
      <w:tr w:rsidR="00FD20A3" w14:paraId="0860466B" w14:textId="77777777" w:rsidTr="00791203">
        <w:trPr>
          <w:jc w:val="center"/>
        </w:trPr>
        <w:tc>
          <w:tcPr>
            <w:tcW w:w="1677" w:type="dxa"/>
            <w:vAlign w:val="center"/>
          </w:tcPr>
          <w:p w14:paraId="2E43EE60" w14:textId="77777777" w:rsidR="00FD20A3" w:rsidRDefault="00FD20A3" w:rsidP="00791203">
            <w:pPr>
              <w:pStyle w:val="BodyText"/>
              <w:ind w:left="0"/>
            </w:pPr>
            <w:r>
              <w:t>Dependencies</w:t>
            </w:r>
          </w:p>
        </w:tc>
        <w:tc>
          <w:tcPr>
            <w:tcW w:w="7816" w:type="dxa"/>
            <w:vAlign w:val="center"/>
          </w:tcPr>
          <w:p w14:paraId="7F1CA12D" w14:textId="77777777" w:rsidR="00FD20A3" w:rsidRDefault="00FD20A3" w:rsidP="00791203">
            <w:pPr>
              <w:pStyle w:val="BodyText"/>
              <w:ind w:left="0"/>
            </w:pPr>
            <w:r>
              <w:t>Specified requirements</w:t>
            </w:r>
          </w:p>
        </w:tc>
      </w:tr>
      <w:tr w:rsidR="00FD20A3" w14:paraId="1A6F61BB" w14:textId="77777777" w:rsidTr="00791203">
        <w:trPr>
          <w:trHeight w:val="61"/>
          <w:jc w:val="center"/>
        </w:trPr>
        <w:tc>
          <w:tcPr>
            <w:tcW w:w="9493" w:type="dxa"/>
            <w:gridSpan w:val="2"/>
            <w:vAlign w:val="center"/>
          </w:tcPr>
          <w:p w14:paraId="707A2F24" w14:textId="77777777" w:rsidR="00FD20A3" w:rsidRDefault="00FD20A3" w:rsidP="00791203">
            <w:pPr>
              <w:pStyle w:val="BodyText"/>
              <w:ind w:left="0"/>
            </w:pPr>
          </w:p>
        </w:tc>
      </w:tr>
      <w:tr w:rsidR="00FD20A3" w14:paraId="158F5269" w14:textId="77777777" w:rsidTr="00791203">
        <w:trPr>
          <w:jc w:val="center"/>
        </w:trPr>
        <w:tc>
          <w:tcPr>
            <w:tcW w:w="1677" w:type="dxa"/>
            <w:vAlign w:val="center"/>
          </w:tcPr>
          <w:p w14:paraId="3E04FAE8" w14:textId="77777777" w:rsidR="00FD20A3" w:rsidRDefault="00FD20A3" w:rsidP="00791203">
            <w:pPr>
              <w:pStyle w:val="BodyText"/>
              <w:ind w:left="0"/>
              <w:jc w:val="center"/>
            </w:pPr>
            <w:r>
              <w:t>Test Step</w:t>
            </w:r>
          </w:p>
        </w:tc>
        <w:tc>
          <w:tcPr>
            <w:tcW w:w="7816" w:type="dxa"/>
            <w:vAlign w:val="center"/>
          </w:tcPr>
          <w:p w14:paraId="601A640E" w14:textId="69742FD2" w:rsidR="00FD20A3" w:rsidRDefault="00FD20A3" w:rsidP="00016D24">
            <w:pPr>
              <w:pStyle w:val="BodyText"/>
              <w:numPr>
                <w:ilvl w:val="0"/>
                <w:numId w:val="50"/>
              </w:numPr>
              <w:jc w:val="left"/>
            </w:pPr>
            <w:r>
              <w:t>Administrator launch CMS dashboard</w:t>
            </w:r>
          </w:p>
          <w:p w14:paraId="6F7D5BC1" w14:textId="77777777" w:rsidR="00FD20A3" w:rsidRDefault="00FD20A3" w:rsidP="00016D24">
            <w:pPr>
              <w:pStyle w:val="BodyText"/>
              <w:numPr>
                <w:ilvl w:val="0"/>
                <w:numId w:val="50"/>
              </w:numPr>
              <w:jc w:val="left"/>
            </w:pPr>
            <w:r>
              <w:t>Administrator clicks Admin link in navigation panel</w:t>
            </w:r>
          </w:p>
          <w:p w14:paraId="3735DFD1" w14:textId="77777777" w:rsidR="00FD20A3" w:rsidRDefault="00FD20A3" w:rsidP="00016D24">
            <w:pPr>
              <w:pStyle w:val="BodyText"/>
              <w:numPr>
                <w:ilvl w:val="0"/>
                <w:numId w:val="50"/>
              </w:numPr>
              <w:jc w:val="left"/>
            </w:pPr>
            <w:r>
              <w:t>Administrator logs in to the admin portal</w:t>
            </w:r>
          </w:p>
          <w:p w14:paraId="28D83390" w14:textId="77777777" w:rsidR="00FD20A3" w:rsidRDefault="00FD20A3" w:rsidP="00016D24">
            <w:pPr>
              <w:pStyle w:val="BodyText"/>
              <w:numPr>
                <w:ilvl w:val="0"/>
                <w:numId w:val="50"/>
              </w:numPr>
              <w:jc w:val="left"/>
            </w:pPr>
            <w:r>
              <w:t>Administrator clicks documents</w:t>
            </w:r>
          </w:p>
          <w:p w14:paraId="4BEE71C4" w14:textId="493657F9" w:rsidR="00FD20A3" w:rsidRPr="00CB3A06" w:rsidRDefault="00FD20A3" w:rsidP="00016D24">
            <w:pPr>
              <w:pStyle w:val="BodyText"/>
              <w:numPr>
                <w:ilvl w:val="0"/>
                <w:numId w:val="50"/>
              </w:numPr>
              <w:jc w:val="left"/>
            </w:pPr>
            <w:r>
              <w:t>Administrator</w:t>
            </w:r>
            <w:r w:rsidR="00CB3A06">
              <w:t xml:space="preserve"> clicks on a field in the list</w:t>
            </w:r>
          </w:p>
        </w:tc>
      </w:tr>
      <w:tr w:rsidR="00FD20A3" w14:paraId="0FF2E346" w14:textId="77777777" w:rsidTr="00791203">
        <w:trPr>
          <w:jc w:val="center"/>
        </w:trPr>
        <w:tc>
          <w:tcPr>
            <w:tcW w:w="1677" w:type="dxa"/>
            <w:vAlign w:val="center"/>
          </w:tcPr>
          <w:p w14:paraId="36593055" w14:textId="77777777" w:rsidR="00FD20A3" w:rsidRDefault="00FD20A3" w:rsidP="00791203">
            <w:pPr>
              <w:pStyle w:val="BodyText"/>
              <w:ind w:left="0"/>
              <w:jc w:val="center"/>
            </w:pPr>
            <w:r>
              <w:t>Expected Result</w:t>
            </w:r>
          </w:p>
        </w:tc>
        <w:tc>
          <w:tcPr>
            <w:tcW w:w="7816" w:type="dxa"/>
            <w:vAlign w:val="center"/>
          </w:tcPr>
          <w:p w14:paraId="169FEA79" w14:textId="7F390DD1" w:rsidR="00FD20A3" w:rsidRDefault="00CB3A06" w:rsidP="00791203">
            <w:pPr>
              <w:pStyle w:val="BodyText"/>
              <w:ind w:left="0"/>
              <w:jc w:val="left"/>
            </w:pPr>
            <w:r>
              <w:t>The list of records should be sorted based on the field he clicked</w:t>
            </w:r>
          </w:p>
        </w:tc>
      </w:tr>
      <w:tr w:rsidR="00CB3A06" w14:paraId="2BD0A8E2" w14:textId="77777777" w:rsidTr="00791203">
        <w:trPr>
          <w:jc w:val="center"/>
        </w:trPr>
        <w:tc>
          <w:tcPr>
            <w:tcW w:w="1677" w:type="dxa"/>
            <w:vAlign w:val="center"/>
          </w:tcPr>
          <w:p w14:paraId="7405BA8F" w14:textId="77777777" w:rsidR="00CB3A06" w:rsidRDefault="00CB3A06" w:rsidP="00CB3A06">
            <w:pPr>
              <w:pStyle w:val="BodyText"/>
              <w:ind w:left="0"/>
              <w:jc w:val="center"/>
            </w:pPr>
            <w:r>
              <w:t>Actual Result</w:t>
            </w:r>
          </w:p>
        </w:tc>
        <w:tc>
          <w:tcPr>
            <w:tcW w:w="7816" w:type="dxa"/>
            <w:vAlign w:val="center"/>
          </w:tcPr>
          <w:p w14:paraId="1AD300C1" w14:textId="7593CC36" w:rsidR="00CB3A06" w:rsidRDefault="00CB3A06" w:rsidP="00CB3A06">
            <w:pPr>
              <w:pStyle w:val="BodyText"/>
              <w:ind w:left="0"/>
              <w:jc w:val="left"/>
            </w:pPr>
            <w:r>
              <w:t>The list of records was sorted based on the field he clicked</w:t>
            </w:r>
          </w:p>
        </w:tc>
      </w:tr>
      <w:tr w:rsidR="00FD20A3" w14:paraId="645A2AC4" w14:textId="77777777" w:rsidTr="00791203">
        <w:trPr>
          <w:jc w:val="center"/>
        </w:trPr>
        <w:tc>
          <w:tcPr>
            <w:tcW w:w="1677" w:type="dxa"/>
            <w:vAlign w:val="center"/>
          </w:tcPr>
          <w:p w14:paraId="7EEBA57D" w14:textId="77777777" w:rsidR="00FD20A3" w:rsidRDefault="00FD20A3" w:rsidP="00791203">
            <w:pPr>
              <w:pStyle w:val="BodyText"/>
              <w:ind w:left="0"/>
              <w:jc w:val="center"/>
            </w:pPr>
            <w:r>
              <w:t>Status</w:t>
            </w:r>
          </w:p>
        </w:tc>
        <w:tc>
          <w:tcPr>
            <w:tcW w:w="7816" w:type="dxa"/>
            <w:shd w:val="clear" w:color="auto" w:fill="00B050"/>
            <w:vAlign w:val="center"/>
          </w:tcPr>
          <w:p w14:paraId="31389FE0" w14:textId="77777777" w:rsidR="00FD20A3" w:rsidRPr="002453AC" w:rsidRDefault="00FD20A3" w:rsidP="00791203">
            <w:pPr>
              <w:pStyle w:val="BodyText"/>
              <w:ind w:left="0"/>
              <w:jc w:val="center"/>
              <w:rPr>
                <w:b/>
              </w:rPr>
            </w:pPr>
            <w:r w:rsidRPr="002453AC">
              <w:rPr>
                <w:b/>
              </w:rPr>
              <w:t>Pass</w:t>
            </w:r>
          </w:p>
        </w:tc>
      </w:tr>
    </w:tbl>
    <w:p w14:paraId="4F9AA26D" w14:textId="77777777" w:rsidR="00FD20A3" w:rsidRDefault="00FD20A3">
      <w:pPr>
        <w:widowControl/>
        <w:spacing w:after="200" w:line="276" w:lineRule="auto"/>
        <w:rPr>
          <w:rFonts w:ascii="Arial" w:eastAsia="Arial" w:hAnsi="Arial"/>
          <w:b/>
          <w:bCs/>
          <w:sz w:val="26"/>
          <w:szCs w:val="26"/>
        </w:rPr>
      </w:pPr>
    </w:p>
    <w:p w14:paraId="00BBB2D2" w14:textId="77777777" w:rsidR="006F3400" w:rsidRDefault="006F3400">
      <w:pPr>
        <w:widowControl/>
        <w:spacing w:after="200" w:line="276" w:lineRule="auto"/>
        <w:rPr>
          <w:rFonts w:ascii="Arial" w:eastAsia="Verdana" w:hAnsi="Arial" w:cs="Arial"/>
          <w:color w:val="000000" w:themeColor="text1"/>
          <w:spacing w:val="-1"/>
          <w:lang w:eastAsia="zh-SG"/>
        </w:rPr>
      </w:pPr>
      <w:r>
        <w:br w:type="page"/>
      </w:r>
    </w:p>
    <w:p w14:paraId="3A78D0E2" w14:textId="6B99A77F" w:rsidR="00FB21BC" w:rsidRDefault="00FB21BC" w:rsidP="00FB21BC">
      <w:pPr>
        <w:pStyle w:val="BodyText"/>
      </w:pPr>
      <w:r>
        <w:lastRenderedPageBreak/>
        <w:t>Knowledge learned in school applied in this section:</w:t>
      </w:r>
    </w:p>
    <w:p w14:paraId="61EF994B" w14:textId="1E70E199" w:rsidR="00FB21BC" w:rsidRDefault="00786258" w:rsidP="00016D24">
      <w:pPr>
        <w:pStyle w:val="BodyText"/>
        <w:numPr>
          <w:ilvl w:val="0"/>
          <w:numId w:val="20"/>
        </w:numPr>
      </w:pPr>
      <w:r>
        <w:t>ICT 2101</w:t>
      </w:r>
      <w:r w:rsidR="00AC563B">
        <w:t xml:space="preserve"> – Introduction to Software Engineering</w:t>
      </w:r>
    </w:p>
    <w:p w14:paraId="6B8B7C8D" w14:textId="156A9C16" w:rsidR="00AC563B" w:rsidRDefault="00AC563B" w:rsidP="00016D24">
      <w:pPr>
        <w:pStyle w:val="BodyText"/>
        <w:numPr>
          <w:ilvl w:val="1"/>
          <w:numId w:val="20"/>
        </w:numPr>
      </w:pPr>
      <w:r>
        <w:t>The knowledge of how to create a proper black-box test cases is required here in this section</w:t>
      </w:r>
    </w:p>
    <w:p w14:paraId="35F2B0DD" w14:textId="77777777" w:rsidR="00AC563B" w:rsidRPr="00FB21BC" w:rsidRDefault="00AC563B" w:rsidP="00AC563B">
      <w:pPr>
        <w:pStyle w:val="BodyText"/>
        <w:ind w:left="0"/>
      </w:pPr>
    </w:p>
    <w:p w14:paraId="77CFEB8A" w14:textId="05D93F8D" w:rsidR="005B2226" w:rsidRDefault="005B2226" w:rsidP="00D62EA9">
      <w:pPr>
        <w:pStyle w:val="Heading1"/>
        <w:numPr>
          <w:ilvl w:val="0"/>
          <w:numId w:val="8"/>
        </w:numPr>
      </w:pPr>
      <w:r>
        <w:t>Technical Challenges</w:t>
      </w:r>
    </w:p>
    <w:p w14:paraId="7BF78F72" w14:textId="6F6DA97D" w:rsidR="00596F8D" w:rsidRDefault="00596F8D" w:rsidP="00596F8D">
      <w:pPr>
        <w:pStyle w:val="BodyText"/>
      </w:pPr>
    </w:p>
    <w:p w14:paraId="5D0C1512" w14:textId="0F996A3A" w:rsidR="00596F8D" w:rsidRDefault="00BD2BC3" w:rsidP="00BD2BC3">
      <w:pPr>
        <w:pStyle w:val="BodyText"/>
      </w:pPr>
      <w:r>
        <w:t>This section describes any notable events where I face technical challenges and what steps I took to overcome the challenges.</w:t>
      </w:r>
    </w:p>
    <w:p w14:paraId="1CD638F1" w14:textId="77777777" w:rsidR="00596F8D" w:rsidRDefault="00596F8D" w:rsidP="00596F8D">
      <w:pPr>
        <w:pStyle w:val="BodyText"/>
      </w:pPr>
    </w:p>
    <w:p w14:paraId="2AB3AA22" w14:textId="151D2A5E" w:rsidR="005B2226" w:rsidRDefault="005B2226" w:rsidP="00016D24">
      <w:pPr>
        <w:pStyle w:val="Heading1"/>
        <w:numPr>
          <w:ilvl w:val="1"/>
          <w:numId w:val="34"/>
        </w:numPr>
      </w:pPr>
      <w:r>
        <w:t>Technical Challenge 1 –</w:t>
      </w:r>
      <w:r w:rsidR="00E90436">
        <w:t xml:space="preserve"> HTML components not adopting the flex properties specified in the CSS file</w:t>
      </w:r>
    </w:p>
    <w:p w14:paraId="2A23FA6C" w14:textId="678F0087" w:rsidR="00596F8D" w:rsidRDefault="00596F8D" w:rsidP="00596F8D">
      <w:pPr>
        <w:pStyle w:val="BodyText"/>
      </w:pPr>
    </w:p>
    <w:p w14:paraId="6082D56B" w14:textId="518D458A" w:rsidR="005B2226" w:rsidRDefault="005B2226" w:rsidP="00016D24">
      <w:pPr>
        <w:pStyle w:val="Heading1"/>
        <w:numPr>
          <w:ilvl w:val="2"/>
          <w:numId w:val="34"/>
        </w:numPr>
      </w:pPr>
      <w:r>
        <w:t>Description of challenge</w:t>
      </w:r>
    </w:p>
    <w:p w14:paraId="33B1B346" w14:textId="2A09E2C3" w:rsidR="00596F8D" w:rsidRDefault="00596F8D" w:rsidP="00596F8D">
      <w:pPr>
        <w:pStyle w:val="BodyText"/>
      </w:pPr>
    </w:p>
    <w:p w14:paraId="584D0C29" w14:textId="7C22978A" w:rsidR="00596F8D" w:rsidRDefault="00E90436" w:rsidP="00E90436">
      <w:pPr>
        <w:pStyle w:val="BodyText"/>
      </w:pPr>
      <w:r>
        <w:t>During the implementation phase, when I was writing CSS codes to style and align HTML components, the components were not adopting the flex properties that was mentioned in the CSS codes. I knew that I must have missed out something in my CSS codes.</w:t>
      </w:r>
    </w:p>
    <w:p w14:paraId="15C1346D" w14:textId="77777777" w:rsidR="00596F8D" w:rsidRDefault="00596F8D" w:rsidP="00596F8D">
      <w:pPr>
        <w:pStyle w:val="BodyText"/>
      </w:pPr>
    </w:p>
    <w:p w14:paraId="4BF79A98" w14:textId="51856D95" w:rsidR="005B2226" w:rsidRDefault="005B2226" w:rsidP="00016D24">
      <w:pPr>
        <w:pStyle w:val="Heading1"/>
        <w:numPr>
          <w:ilvl w:val="2"/>
          <w:numId w:val="34"/>
        </w:numPr>
      </w:pPr>
      <w:r>
        <w:t>How I solved the issue</w:t>
      </w:r>
    </w:p>
    <w:p w14:paraId="06C9BCB5" w14:textId="32C2F718" w:rsidR="00596F8D" w:rsidRDefault="00596F8D" w:rsidP="00596F8D">
      <w:pPr>
        <w:pStyle w:val="BodyText"/>
      </w:pPr>
    </w:p>
    <w:p w14:paraId="7C8E24DD" w14:textId="6C4528B1" w:rsidR="00596F8D" w:rsidRDefault="00E90436" w:rsidP="00596F8D">
      <w:pPr>
        <w:pStyle w:val="BodyText"/>
      </w:pPr>
      <w:r>
        <w:t xml:space="preserve">I went back to the CSS codes to look through again. The first check was to ensure that I have declared flex properties with this line of code </w:t>
      </w:r>
      <w:r>
        <w:sym w:font="Wingdings" w:char="F0E0"/>
      </w:r>
      <w:r>
        <w:t xml:space="preserve"> display: flex; and it passed. The second check was to drill down to the CSS code of the component I was trying to give flex properties to. When using the web browser to view the webpage, I inspected that element to view what CSS it was having. That was where I found my error. I realised that the flex properties were missing so I went back to my code editor to find out what’s wrong. To my surprise, I had placed the flex properties code in another HTML component. I edited the code, recheck again and</w:t>
      </w:r>
      <w:r w:rsidR="00CE43C6">
        <w:t xml:space="preserve"> now the HTML component is adopting the flex properties I gave it.</w:t>
      </w:r>
    </w:p>
    <w:p w14:paraId="2130D24B" w14:textId="77777777" w:rsidR="00596F8D" w:rsidRDefault="00596F8D" w:rsidP="00596F8D">
      <w:pPr>
        <w:pStyle w:val="BodyText"/>
      </w:pPr>
    </w:p>
    <w:p w14:paraId="169DFBFB" w14:textId="1F1375D5" w:rsidR="00910F93" w:rsidRPr="00910F93" w:rsidRDefault="00910F93" w:rsidP="00D62EA9">
      <w:pPr>
        <w:pStyle w:val="Heading1"/>
        <w:numPr>
          <w:ilvl w:val="0"/>
          <w:numId w:val="8"/>
        </w:numPr>
      </w:pPr>
      <w:r>
        <w:t>Conclusion</w:t>
      </w:r>
    </w:p>
    <w:p w14:paraId="4B6997DF" w14:textId="565C7940" w:rsidR="003F53F2" w:rsidRDefault="003F53F2" w:rsidP="00BC74D8">
      <w:pPr>
        <w:pStyle w:val="BodyText"/>
      </w:pPr>
    </w:p>
    <w:p w14:paraId="1DDB5BBC" w14:textId="43736B6D" w:rsidR="00BC74D8" w:rsidRDefault="00BC74D8" w:rsidP="00BC74D8">
      <w:pPr>
        <w:pStyle w:val="BodyText"/>
      </w:pPr>
      <w:r>
        <w:t>This project has taught me a lot of things. One of the valuable lessons worth mentioning was the development of self-troubleshooting skills, to try to resolve the issue as much as I can on my own before asking others for help. There certainly was a lot of time to practice and polish that skill during this IWSP period.</w:t>
      </w:r>
      <w:r w:rsidR="000D5897">
        <w:t xml:space="preserve"> Through this period, I found myself picking up more skills and languages to further improve my knowledge. With the new skills and languages acquired, it also helped me a lot in improving the quality of my code.</w:t>
      </w:r>
    </w:p>
    <w:p w14:paraId="34A47D65" w14:textId="77777777" w:rsidR="00BC74D8" w:rsidRDefault="00BC74D8" w:rsidP="00BC74D8">
      <w:pPr>
        <w:pStyle w:val="BodyText"/>
      </w:pPr>
    </w:p>
    <w:p w14:paraId="12675BCC" w14:textId="3683B154" w:rsidR="00D62EA9" w:rsidRDefault="00D62EA9">
      <w:pPr>
        <w:widowControl/>
        <w:spacing w:after="200" w:line="276" w:lineRule="auto"/>
        <w:rPr>
          <w:rFonts w:ascii="Arial" w:eastAsia="Arial" w:hAnsi="Arial"/>
          <w:b/>
          <w:bCs/>
          <w:sz w:val="32"/>
          <w:szCs w:val="26"/>
        </w:rPr>
      </w:pPr>
      <w:bookmarkStart w:id="4" w:name="_Appendix_A"/>
      <w:bookmarkEnd w:id="4"/>
    </w:p>
    <w:p w14:paraId="7980F639" w14:textId="77777777" w:rsidR="007627DB" w:rsidRDefault="007627DB">
      <w:pPr>
        <w:widowControl/>
        <w:spacing w:after="200" w:line="276" w:lineRule="auto"/>
        <w:rPr>
          <w:rFonts w:ascii="Arial" w:eastAsia="Arial" w:hAnsi="Arial"/>
          <w:b/>
          <w:bCs/>
          <w:sz w:val="32"/>
          <w:szCs w:val="26"/>
        </w:rPr>
      </w:pPr>
      <w:r>
        <w:rPr>
          <w:sz w:val="32"/>
        </w:rPr>
        <w:br w:type="page"/>
      </w:r>
    </w:p>
    <w:p w14:paraId="677CD25C" w14:textId="45AF84A8" w:rsidR="00D923F0" w:rsidRDefault="00444569" w:rsidP="00444569">
      <w:pPr>
        <w:pStyle w:val="Heading1"/>
        <w:ind w:left="0" w:firstLine="0"/>
        <w:jc w:val="center"/>
        <w:rPr>
          <w:sz w:val="32"/>
        </w:rPr>
      </w:pPr>
      <w:r w:rsidRPr="00444569">
        <w:rPr>
          <w:sz w:val="32"/>
        </w:rPr>
        <w:lastRenderedPageBreak/>
        <w:t>Appendix A</w:t>
      </w:r>
    </w:p>
    <w:p w14:paraId="6398F990" w14:textId="66E7AD5B" w:rsidR="00444569" w:rsidRDefault="00444569" w:rsidP="00444569">
      <w:pPr>
        <w:pStyle w:val="Heading1"/>
        <w:ind w:left="0" w:firstLine="0"/>
        <w:jc w:val="center"/>
        <w:rPr>
          <w:sz w:val="32"/>
        </w:rPr>
      </w:pPr>
    </w:p>
    <w:p w14:paraId="60F25A2B" w14:textId="17AAA43C" w:rsidR="00444569" w:rsidRDefault="00956852" w:rsidP="00444569">
      <w:pPr>
        <w:pStyle w:val="Heading1"/>
        <w:ind w:left="0" w:firstLine="0"/>
        <w:rPr>
          <w:sz w:val="32"/>
        </w:rPr>
      </w:pPr>
      <w:r>
        <w:rPr>
          <w:noProof/>
        </w:rPr>
        <mc:AlternateContent>
          <mc:Choice Requires="wps">
            <w:drawing>
              <wp:anchor distT="0" distB="0" distL="114300" distR="114300" simplePos="0" relativeHeight="251671552" behindDoc="0" locked="0" layoutInCell="1" allowOverlap="1" wp14:anchorId="5069277C" wp14:editId="0BBB5515">
                <wp:simplePos x="0" y="0"/>
                <wp:positionH relativeFrom="column">
                  <wp:posOffset>973455</wp:posOffset>
                </wp:positionH>
                <wp:positionV relativeFrom="paragraph">
                  <wp:posOffset>837264</wp:posOffset>
                </wp:positionV>
                <wp:extent cx="4457700" cy="745958"/>
                <wp:effectExtent l="19050" t="19050" r="19050" b="16510"/>
                <wp:wrapNone/>
                <wp:docPr id="15" name="Rectangle: Rounded Corners 15"/>
                <wp:cNvGraphicFramePr/>
                <a:graphic xmlns:a="http://schemas.openxmlformats.org/drawingml/2006/main">
                  <a:graphicData uri="http://schemas.microsoft.com/office/word/2010/wordprocessingShape">
                    <wps:wsp>
                      <wps:cNvSpPr/>
                      <wps:spPr>
                        <a:xfrm>
                          <a:off x="0" y="0"/>
                          <a:ext cx="4457700" cy="74595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BC9049" id="Rectangle: Rounded Corners 15" o:spid="_x0000_s1026" style="position:absolute;margin-left:76.65pt;margin-top:65.95pt;width:351pt;height:58.7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" filled="f" strokecolor="#00b050" strokeweight="3pt"/>
            </w:pict>
          </mc:Fallback>
        </mc:AlternateContent>
      </w:r>
      <w:r w:rsidR="00444569">
        <w:rPr>
          <w:noProof/>
        </w:rPr>
        <w:drawing>
          <wp:inline distT="0" distB="0" distL="0" distR="0" wp14:anchorId="636DD2E2" wp14:editId="0C496749">
            <wp:extent cx="5731510" cy="1573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73530"/>
                    </a:xfrm>
                    <a:prstGeom prst="rect">
                      <a:avLst/>
                    </a:prstGeom>
                  </pic:spPr>
                </pic:pic>
              </a:graphicData>
            </a:graphic>
          </wp:inline>
        </w:drawing>
      </w:r>
    </w:p>
    <w:p w14:paraId="38F581DD" w14:textId="539A8C4D" w:rsidR="00444569" w:rsidRDefault="00444569" w:rsidP="00444569">
      <w:pPr>
        <w:pStyle w:val="Heading1"/>
        <w:ind w:left="0" w:firstLine="0"/>
        <w:rPr>
          <w:sz w:val="32"/>
        </w:rPr>
      </w:pPr>
    </w:p>
    <w:p w14:paraId="3A638B7E" w14:textId="08796A03" w:rsidR="00444569" w:rsidRDefault="00444569" w:rsidP="00444569">
      <w:pPr>
        <w:pStyle w:val="Heading1"/>
        <w:ind w:left="0" w:firstLine="0"/>
        <w:rPr>
          <w:sz w:val="32"/>
        </w:rPr>
      </w:pPr>
    </w:p>
    <w:p w14:paraId="1830EFB2" w14:textId="096331B1" w:rsidR="00444569" w:rsidRPr="00444569" w:rsidRDefault="00956852" w:rsidP="00444569">
      <w:pPr>
        <w:pStyle w:val="Heading1"/>
        <w:ind w:left="0" w:firstLine="0"/>
        <w:rPr>
          <w:sz w:val="32"/>
        </w:rPr>
      </w:pPr>
      <w:r>
        <w:rPr>
          <w:noProof/>
        </w:rPr>
        <mc:AlternateContent>
          <mc:Choice Requires="wps">
            <w:drawing>
              <wp:anchor distT="0" distB="0" distL="114300" distR="114300" simplePos="0" relativeHeight="251673600" behindDoc="0" locked="0" layoutInCell="1" allowOverlap="1" wp14:anchorId="0E98C59B" wp14:editId="59996D53">
                <wp:simplePos x="0" y="0"/>
                <wp:positionH relativeFrom="column">
                  <wp:posOffset>727911</wp:posOffset>
                </wp:positionH>
                <wp:positionV relativeFrom="paragraph">
                  <wp:posOffset>659130</wp:posOffset>
                </wp:positionV>
                <wp:extent cx="4776536" cy="745958"/>
                <wp:effectExtent l="19050" t="19050" r="24130" b="16510"/>
                <wp:wrapNone/>
                <wp:docPr id="21" name="Rectangle: Rounded Corners 21"/>
                <wp:cNvGraphicFramePr/>
                <a:graphic xmlns:a="http://schemas.openxmlformats.org/drawingml/2006/main">
                  <a:graphicData uri="http://schemas.microsoft.com/office/word/2010/wordprocessingShape">
                    <wps:wsp>
                      <wps:cNvSpPr/>
                      <wps:spPr>
                        <a:xfrm>
                          <a:off x="0" y="0"/>
                          <a:ext cx="4776536" cy="74595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66912A" id="Rectangle: Rounded Corners 21" o:spid="_x0000_s1026" style="position:absolute;margin-left:57.3pt;margin-top:51.9pt;width:376.1pt;height:58.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" filled="f" strokecolor="#00b050" strokeweight="3pt"/>
            </w:pict>
          </mc:Fallback>
        </mc:AlternateContent>
      </w:r>
      <w:r w:rsidR="00444569">
        <w:rPr>
          <w:noProof/>
        </w:rPr>
        <w:drawing>
          <wp:inline distT="0" distB="0" distL="0" distR="0" wp14:anchorId="50F664F9" wp14:editId="05222824">
            <wp:extent cx="5731510" cy="13392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339215"/>
                    </a:xfrm>
                    <a:prstGeom prst="rect">
                      <a:avLst/>
                    </a:prstGeom>
                  </pic:spPr>
                </pic:pic>
              </a:graphicData>
            </a:graphic>
          </wp:inline>
        </w:drawing>
      </w:r>
    </w:p>
    <w:p w14:paraId="0C26986D" w14:textId="77777777" w:rsidR="00444569" w:rsidRDefault="00444569" w:rsidP="00444569">
      <w:pPr>
        <w:pStyle w:val="BodyText"/>
        <w:jc w:val="left"/>
        <w:rPr>
          <w:rFonts w:eastAsia="Arial"/>
          <w:szCs w:val="26"/>
        </w:rPr>
      </w:pPr>
      <w:r>
        <w:br w:type="page"/>
      </w:r>
    </w:p>
    <w:p w14:paraId="7200C47F" w14:textId="0A41A072" w:rsidR="000E2A6D" w:rsidRDefault="000E2A6D" w:rsidP="00E636A8">
      <w:pPr>
        <w:pStyle w:val="Heading1"/>
        <w:jc w:val="center"/>
        <w:rPr>
          <w:sz w:val="32"/>
        </w:rPr>
      </w:pPr>
      <w:bookmarkStart w:id="5" w:name="_Appendix_B"/>
      <w:bookmarkEnd w:id="5"/>
      <w:r w:rsidRPr="00E636A8">
        <w:rPr>
          <w:sz w:val="32"/>
        </w:rPr>
        <w:lastRenderedPageBreak/>
        <w:t xml:space="preserve">Appendix </w:t>
      </w:r>
      <w:r>
        <w:rPr>
          <w:sz w:val="32"/>
        </w:rPr>
        <w:t>B</w:t>
      </w:r>
    </w:p>
    <w:p w14:paraId="12B4DB68" w14:textId="24FB623E" w:rsidR="00557176" w:rsidRDefault="00557176" w:rsidP="005A3494">
      <w:pPr>
        <w:pStyle w:val="Heading1"/>
        <w:rPr>
          <w:sz w:val="32"/>
        </w:rPr>
      </w:pPr>
    </w:p>
    <w:p w14:paraId="5AF4A51C" w14:textId="086B4773" w:rsidR="00557176" w:rsidRDefault="00557176" w:rsidP="00E636A8">
      <w:pPr>
        <w:pStyle w:val="Heading1"/>
        <w:jc w:val="center"/>
        <w:rPr>
          <w:sz w:val="32"/>
        </w:rPr>
      </w:pPr>
      <w:r>
        <w:rPr>
          <w:noProof/>
        </w:rPr>
        <mc:AlternateContent>
          <mc:Choice Requires="wps">
            <w:drawing>
              <wp:anchor distT="0" distB="0" distL="114300" distR="114300" simplePos="0" relativeHeight="251675648" behindDoc="0" locked="0" layoutInCell="1" allowOverlap="1" wp14:anchorId="3EE4F4D8" wp14:editId="18FA2F12">
                <wp:simplePos x="0" y="0"/>
                <wp:positionH relativeFrom="margin">
                  <wp:align>left</wp:align>
                </wp:positionH>
                <wp:positionV relativeFrom="paragraph">
                  <wp:posOffset>67710</wp:posOffset>
                </wp:positionV>
                <wp:extent cx="980574" cy="348047"/>
                <wp:effectExtent l="19050" t="19050" r="10160" b="13970"/>
                <wp:wrapNone/>
                <wp:docPr id="31" name="Rectangle: Rounded Corners 31"/>
                <wp:cNvGraphicFramePr/>
                <a:graphic xmlns:a="http://schemas.openxmlformats.org/drawingml/2006/main">
                  <a:graphicData uri="http://schemas.microsoft.com/office/word/2010/wordprocessingShape">
                    <wps:wsp>
                      <wps:cNvSpPr/>
                      <wps:spPr>
                        <a:xfrm>
                          <a:off x="0" y="0"/>
                          <a:ext cx="980574" cy="348047"/>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C36B62" id="Rectangle: Rounded Corners 31" o:spid="_x0000_s1026" style="position:absolute;margin-left:0;margin-top:5.35pt;width:77.2pt;height:27.4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" filled="f" strokecolor="#00b050" strokeweight="3pt">
                <w10:wrap anchorx="margin"/>
              </v:roundrect>
            </w:pict>
          </mc:Fallback>
        </mc:AlternateContent>
      </w:r>
      <w:r>
        <w:rPr>
          <w:noProof/>
        </w:rPr>
        <w:drawing>
          <wp:inline distT="0" distB="0" distL="0" distR="0" wp14:anchorId="07D6EBB8" wp14:editId="36743AE7">
            <wp:extent cx="5731510" cy="15735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73530"/>
                    </a:xfrm>
                    <a:prstGeom prst="rect">
                      <a:avLst/>
                    </a:prstGeom>
                  </pic:spPr>
                </pic:pic>
              </a:graphicData>
            </a:graphic>
          </wp:inline>
        </w:drawing>
      </w:r>
    </w:p>
    <w:p w14:paraId="5443C9FC" w14:textId="77777777" w:rsidR="000E2A6D" w:rsidRDefault="000E2A6D">
      <w:pPr>
        <w:widowControl/>
        <w:spacing w:after="200" w:line="276" w:lineRule="auto"/>
        <w:rPr>
          <w:rFonts w:ascii="Arial" w:eastAsia="Arial" w:hAnsi="Arial"/>
          <w:b/>
          <w:bCs/>
          <w:sz w:val="32"/>
          <w:szCs w:val="26"/>
        </w:rPr>
      </w:pPr>
      <w:r>
        <w:rPr>
          <w:sz w:val="32"/>
        </w:rPr>
        <w:br w:type="page"/>
      </w:r>
    </w:p>
    <w:p w14:paraId="3AD1515A" w14:textId="143A3A0E" w:rsidR="00AE6579" w:rsidRPr="000041DF" w:rsidRDefault="00AE4217" w:rsidP="00E636A8">
      <w:pPr>
        <w:pStyle w:val="Heading1"/>
        <w:jc w:val="center"/>
      </w:pPr>
      <w:bookmarkStart w:id="6" w:name="_Appendix_C"/>
      <w:bookmarkEnd w:id="6"/>
      <w:r>
        <w:rPr>
          <w:noProof/>
        </w:rPr>
        <w:lastRenderedPageBreak/>
        <w:drawing>
          <wp:anchor distT="0" distB="0" distL="114300" distR="114300" simplePos="0" relativeHeight="251670528" behindDoc="0" locked="0" layoutInCell="1" allowOverlap="1" wp14:anchorId="6AEE4FAE" wp14:editId="4EEBA721">
            <wp:simplePos x="0" y="0"/>
            <wp:positionH relativeFrom="margin">
              <wp:align>center</wp:align>
            </wp:positionH>
            <wp:positionV relativeFrom="margin">
              <wp:posOffset>537311</wp:posOffset>
            </wp:positionV>
            <wp:extent cx="6599555" cy="34886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599555" cy="3488690"/>
                    </a:xfrm>
                    <a:prstGeom prst="rect">
                      <a:avLst/>
                    </a:prstGeom>
                  </pic:spPr>
                </pic:pic>
              </a:graphicData>
            </a:graphic>
            <wp14:sizeRelH relativeFrom="margin">
              <wp14:pctWidth>0</wp14:pctWidth>
            </wp14:sizeRelH>
            <wp14:sizeRelV relativeFrom="margin">
              <wp14:pctHeight>0</wp14:pctHeight>
            </wp14:sizeRelV>
          </wp:anchor>
        </w:drawing>
      </w:r>
      <w:r w:rsidR="00AE6579" w:rsidRPr="00E636A8">
        <w:rPr>
          <w:sz w:val="32"/>
        </w:rPr>
        <w:t xml:space="preserve">Appendix </w:t>
      </w:r>
      <w:r w:rsidR="000E2A6D">
        <w:rPr>
          <w:sz w:val="32"/>
        </w:rPr>
        <w:t>C</w:t>
      </w:r>
      <w:r w:rsidR="00AE6579">
        <w:br w:type="page"/>
      </w:r>
    </w:p>
    <w:p w14:paraId="5566EDE2" w14:textId="30F152B2" w:rsidR="00674199" w:rsidRPr="00E252AD" w:rsidRDefault="006E21DC" w:rsidP="00E252AD">
      <w:pPr>
        <w:pStyle w:val="Heading1"/>
        <w:jc w:val="center"/>
        <w:rPr>
          <w:sz w:val="32"/>
          <w:szCs w:val="33"/>
        </w:rPr>
      </w:pPr>
      <w:bookmarkStart w:id="7" w:name="_Appendix_D"/>
      <w:bookmarkEnd w:id="7"/>
      <w:r w:rsidRPr="00E252AD">
        <w:rPr>
          <w:sz w:val="32"/>
        </w:rPr>
        <w:lastRenderedPageBreak/>
        <w:t xml:space="preserve">Appendix </w:t>
      </w:r>
      <w:r w:rsidR="00674199" w:rsidRPr="00E252AD">
        <w:rPr>
          <w:noProof/>
          <w:sz w:val="32"/>
        </w:rPr>
        <w:drawing>
          <wp:anchor distT="0" distB="0" distL="114300" distR="114300" simplePos="0" relativeHeight="251681792" behindDoc="0" locked="0" layoutInCell="1" allowOverlap="1" wp14:anchorId="7DFD9596" wp14:editId="728613AA">
            <wp:simplePos x="0" y="0"/>
            <wp:positionH relativeFrom="margin">
              <wp:posOffset>-76653</wp:posOffset>
            </wp:positionH>
            <wp:positionV relativeFrom="margin">
              <wp:posOffset>500380</wp:posOffset>
            </wp:positionV>
            <wp:extent cx="6117590" cy="290004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559" r="5104" b="14076"/>
                    <a:stretch/>
                  </pic:blipFill>
                  <pic:spPr bwMode="auto">
                    <a:xfrm>
                      <a:off x="0" y="0"/>
                      <a:ext cx="6117590" cy="290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52AD">
        <w:rPr>
          <w:sz w:val="32"/>
        </w:rPr>
        <w:t>D</w:t>
      </w:r>
    </w:p>
    <w:p w14:paraId="76C075E0" w14:textId="77777777" w:rsidR="00674199" w:rsidRDefault="00674199" w:rsidP="00674199">
      <w:pPr>
        <w:pStyle w:val="BodyText"/>
      </w:pPr>
    </w:p>
    <w:p w14:paraId="179F25B5" w14:textId="77777777" w:rsidR="00674199" w:rsidRDefault="00674199" w:rsidP="00674199">
      <w:pPr>
        <w:pStyle w:val="BodyText"/>
      </w:pPr>
    </w:p>
    <w:p w14:paraId="22FFF013" w14:textId="003BF7D4" w:rsidR="00674199" w:rsidRDefault="00674199" w:rsidP="00674199">
      <w:pPr>
        <w:pStyle w:val="BodyText"/>
      </w:pPr>
      <w:r w:rsidRPr="004908AD">
        <w:rPr>
          <w:noProof/>
        </w:rPr>
        <w:drawing>
          <wp:anchor distT="0" distB="0" distL="114300" distR="114300" simplePos="0" relativeHeight="251682816" behindDoc="0" locked="0" layoutInCell="1" allowOverlap="1" wp14:anchorId="1FB75801" wp14:editId="1ED17ABC">
            <wp:simplePos x="0" y="0"/>
            <wp:positionH relativeFrom="margin">
              <wp:posOffset>-76200</wp:posOffset>
            </wp:positionH>
            <wp:positionV relativeFrom="margin">
              <wp:posOffset>3602990</wp:posOffset>
            </wp:positionV>
            <wp:extent cx="6117590" cy="2668270"/>
            <wp:effectExtent l="0" t="0" r="0" b="0"/>
            <wp:wrapSquare wrapText="bothSides"/>
            <wp:docPr id="42" name="Picture 3">
              <a:extLst xmlns:a="http://schemas.openxmlformats.org/drawingml/2006/main">
                <a:ext uri="{FF2B5EF4-FFF2-40B4-BE49-F238E27FC236}">
                  <a16:creationId xmlns:a16="http://schemas.microsoft.com/office/drawing/2014/main" id="{063D32B6-CA97-4781-903F-1C48532A87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3D32B6-CA97-4781-903F-1C48532A8766}"/>
                        </a:ext>
                      </a:extLst>
                    </pic:cNvPr>
                    <pic:cNvPicPr>
                      <a:picLocks noChangeAspect="1"/>
                    </pic:cNvPicPr>
                  </pic:nvPicPr>
                  <pic:blipFill rotWithShape="1">
                    <a:blip r:embed="rId41">
                      <a:extLst>
                        <a:ext uri="{28A0092B-C50C-407E-A947-70E740481C1C}">
                          <a14:useLocalDpi xmlns:a14="http://schemas.microsoft.com/office/drawing/2010/main" val="0"/>
                        </a:ext>
                      </a:extLst>
                    </a:blip>
                    <a:srcRect l="17362" t="9134" b="26777"/>
                    <a:stretch/>
                  </pic:blipFill>
                  <pic:spPr>
                    <a:xfrm>
                      <a:off x="0" y="0"/>
                      <a:ext cx="6117590" cy="2668270"/>
                    </a:xfrm>
                    <a:prstGeom prst="rect">
                      <a:avLst/>
                    </a:prstGeom>
                  </pic:spPr>
                </pic:pic>
              </a:graphicData>
            </a:graphic>
            <wp14:sizeRelH relativeFrom="margin">
              <wp14:pctWidth>0</wp14:pctWidth>
            </wp14:sizeRelH>
            <wp14:sizeRelV relativeFrom="margin">
              <wp14:pctHeight>0</wp14:pctHeight>
            </wp14:sizeRelV>
          </wp:anchor>
        </w:drawing>
      </w:r>
    </w:p>
    <w:p w14:paraId="47484899" w14:textId="639746EB" w:rsidR="00674199" w:rsidRPr="00674199" w:rsidRDefault="00674199" w:rsidP="00674199">
      <w:pPr>
        <w:pStyle w:val="BodyText"/>
      </w:pPr>
    </w:p>
    <w:p w14:paraId="4B5143F4" w14:textId="6976EAA9" w:rsidR="00674199" w:rsidRDefault="00674199" w:rsidP="00C22261">
      <w:pPr>
        <w:pStyle w:val="BodyText"/>
        <w:jc w:val="center"/>
        <w:rPr>
          <w:b/>
          <w:sz w:val="32"/>
          <w:szCs w:val="33"/>
        </w:rPr>
      </w:pPr>
    </w:p>
    <w:p w14:paraId="286E87CC" w14:textId="6A04E249" w:rsidR="00674199" w:rsidRDefault="00674199">
      <w:pPr>
        <w:widowControl/>
        <w:spacing w:after="200" w:line="276" w:lineRule="auto"/>
        <w:rPr>
          <w:rFonts w:ascii="Arial" w:eastAsia="Verdana" w:hAnsi="Arial" w:cs="Arial"/>
          <w:b/>
          <w:color w:val="000000" w:themeColor="text1"/>
          <w:spacing w:val="-1"/>
          <w:sz w:val="32"/>
          <w:szCs w:val="33"/>
          <w:lang w:eastAsia="zh-SG"/>
        </w:rPr>
      </w:pPr>
      <w:r>
        <w:rPr>
          <w:b/>
          <w:sz w:val="32"/>
          <w:szCs w:val="33"/>
        </w:rPr>
        <w:br w:type="page"/>
      </w:r>
    </w:p>
    <w:p w14:paraId="1C714EB2" w14:textId="110D02F6" w:rsidR="00F802E2" w:rsidRDefault="00F802E2" w:rsidP="00F802E2">
      <w:pPr>
        <w:pStyle w:val="Heading1"/>
        <w:jc w:val="center"/>
        <w:rPr>
          <w:sz w:val="32"/>
        </w:rPr>
      </w:pPr>
      <w:bookmarkStart w:id="8" w:name="_Appendix_E"/>
      <w:bookmarkEnd w:id="8"/>
      <w:r w:rsidRPr="00E252AD">
        <w:rPr>
          <w:sz w:val="32"/>
        </w:rPr>
        <w:lastRenderedPageBreak/>
        <w:t xml:space="preserve">Appendix </w:t>
      </w:r>
      <w:r>
        <w:rPr>
          <w:sz w:val="32"/>
        </w:rPr>
        <w:t>E</w:t>
      </w:r>
    </w:p>
    <w:p w14:paraId="3B374AC5" w14:textId="4CFAC4AE" w:rsidR="0079265B" w:rsidRDefault="0079265B" w:rsidP="00F802E2">
      <w:pPr>
        <w:pStyle w:val="Heading1"/>
        <w:jc w:val="center"/>
        <w:rPr>
          <w:sz w:val="32"/>
        </w:rPr>
      </w:pPr>
    </w:p>
    <w:p w14:paraId="4B581297" w14:textId="2E0406D2" w:rsidR="0079265B" w:rsidRDefault="0079265B" w:rsidP="0079265B">
      <w:pPr>
        <w:pStyle w:val="BodyText"/>
      </w:pPr>
      <w:r>
        <w:rPr>
          <w:noProof/>
        </w:rPr>
        <w:drawing>
          <wp:inline distT="0" distB="0" distL="0" distR="0" wp14:anchorId="6B8663F4" wp14:editId="53A0B1AD">
            <wp:extent cx="5731510" cy="17945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94510"/>
                    </a:xfrm>
                    <a:prstGeom prst="rect">
                      <a:avLst/>
                    </a:prstGeom>
                  </pic:spPr>
                </pic:pic>
              </a:graphicData>
            </a:graphic>
          </wp:inline>
        </w:drawing>
      </w:r>
    </w:p>
    <w:p w14:paraId="39E7302C" w14:textId="77777777" w:rsidR="00F802E2" w:rsidRDefault="00F802E2">
      <w:pPr>
        <w:widowControl/>
        <w:spacing w:after="200" w:line="276" w:lineRule="auto"/>
        <w:rPr>
          <w:rFonts w:ascii="Arial" w:eastAsia="Arial" w:hAnsi="Arial"/>
          <w:b/>
          <w:bCs/>
          <w:sz w:val="32"/>
          <w:szCs w:val="33"/>
        </w:rPr>
      </w:pPr>
      <w:r>
        <w:rPr>
          <w:sz w:val="32"/>
          <w:szCs w:val="33"/>
        </w:rPr>
        <w:br w:type="page"/>
      </w:r>
    </w:p>
    <w:p w14:paraId="058F8EBC" w14:textId="0E3FED0D" w:rsidR="00F802E2" w:rsidRDefault="00606B78" w:rsidP="00F802E2">
      <w:pPr>
        <w:pStyle w:val="Heading1"/>
        <w:jc w:val="center"/>
        <w:rPr>
          <w:sz w:val="32"/>
          <w:szCs w:val="33"/>
        </w:rPr>
      </w:pPr>
      <w:bookmarkStart w:id="9" w:name="_Appendix_F"/>
      <w:bookmarkEnd w:id="9"/>
      <w:r>
        <w:rPr>
          <w:noProof/>
        </w:rPr>
        <w:lastRenderedPageBreak/>
        <w:drawing>
          <wp:anchor distT="0" distB="0" distL="114300" distR="114300" simplePos="0" relativeHeight="251683840" behindDoc="0" locked="0" layoutInCell="1" allowOverlap="1" wp14:anchorId="663E75A3" wp14:editId="624651E4">
            <wp:simplePos x="0" y="0"/>
            <wp:positionH relativeFrom="margin">
              <wp:posOffset>-359410</wp:posOffset>
            </wp:positionH>
            <wp:positionV relativeFrom="margin">
              <wp:posOffset>429895</wp:posOffset>
            </wp:positionV>
            <wp:extent cx="6684010" cy="5257800"/>
            <wp:effectExtent l="0" t="0" r="254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84010" cy="5257800"/>
                    </a:xfrm>
                    <a:prstGeom prst="rect">
                      <a:avLst/>
                    </a:prstGeom>
                  </pic:spPr>
                </pic:pic>
              </a:graphicData>
            </a:graphic>
            <wp14:sizeRelH relativeFrom="margin">
              <wp14:pctWidth>0</wp14:pctWidth>
            </wp14:sizeRelH>
            <wp14:sizeRelV relativeFrom="margin">
              <wp14:pctHeight>0</wp14:pctHeight>
            </wp14:sizeRelV>
          </wp:anchor>
        </w:drawing>
      </w:r>
      <w:r w:rsidR="00F802E2">
        <w:rPr>
          <w:sz w:val="32"/>
          <w:szCs w:val="33"/>
        </w:rPr>
        <w:t>Appendix F</w:t>
      </w:r>
    </w:p>
    <w:p w14:paraId="17958433" w14:textId="0F5D6D89" w:rsidR="00606B78" w:rsidRDefault="00606B78" w:rsidP="00F802E2">
      <w:pPr>
        <w:pStyle w:val="Heading1"/>
        <w:jc w:val="center"/>
        <w:rPr>
          <w:sz w:val="32"/>
          <w:szCs w:val="33"/>
        </w:rPr>
      </w:pPr>
    </w:p>
    <w:p w14:paraId="12CF3335" w14:textId="45DC3DAD" w:rsidR="00606B78" w:rsidRDefault="00606B78" w:rsidP="00606B78">
      <w:pPr>
        <w:pStyle w:val="BodyText"/>
      </w:pPr>
    </w:p>
    <w:p w14:paraId="04CD62A9" w14:textId="666BCC4E" w:rsidR="00F802E2" w:rsidRDefault="00F802E2">
      <w:pPr>
        <w:widowControl/>
        <w:spacing w:after="200" w:line="276" w:lineRule="auto"/>
        <w:rPr>
          <w:rFonts w:ascii="Arial" w:eastAsia="Arial" w:hAnsi="Arial"/>
          <w:b/>
          <w:bCs/>
          <w:sz w:val="32"/>
          <w:szCs w:val="33"/>
        </w:rPr>
      </w:pPr>
      <w:r>
        <w:rPr>
          <w:sz w:val="32"/>
          <w:szCs w:val="33"/>
        </w:rPr>
        <w:br w:type="page"/>
      </w:r>
    </w:p>
    <w:p w14:paraId="18853FF2" w14:textId="3B4FE110" w:rsidR="00F802E2" w:rsidRDefault="00F802E2" w:rsidP="00F802E2">
      <w:pPr>
        <w:pStyle w:val="Heading1"/>
        <w:jc w:val="center"/>
        <w:rPr>
          <w:sz w:val="32"/>
          <w:szCs w:val="33"/>
        </w:rPr>
      </w:pPr>
      <w:bookmarkStart w:id="10" w:name="_Appendix_G"/>
      <w:bookmarkEnd w:id="10"/>
      <w:r>
        <w:rPr>
          <w:sz w:val="32"/>
          <w:szCs w:val="33"/>
        </w:rPr>
        <w:lastRenderedPageBreak/>
        <w:t>Appendix G</w:t>
      </w:r>
    </w:p>
    <w:p w14:paraId="0279E414" w14:textId="052CF89C" w:rsidR="00743E02" w:rsidRDefault="00743E02" w:rsidP="00F802E2">
      <w:pPr>
        <w:pStyle w:val="Heading1"/>
        <w:jc w:val="center"/>
        <w:rPr>
          <w:sz w:val="32"/>
          <w:szCs w:val="33"/>
        </w:rPr>
      </w:pPr>
    </w:p>
    <w:p w14:paraId="294A34C4" w14:textId="67FD5349" w:rsidR="00743E02" w:rsidRDefault="00743E02" w:rsidP="00743E02">
      <w:pPr>
        <w:pStyle w:val="BodyText"/>
      </w:pPr>
      <w:r>
        <w:rPr>
          <w:noProof/>
        </w:rPr>
        <w:drawing>
          <wp:inline distT="0" distB="0" distL="0" distR="0" wp14:anchorId="7C7104FD" wp14:editId="6BC1C97B">
            <wp:extent cx="5731510" cy="24199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19985"/>
                    </a:xfrm>
                    <a:prstGeom prst="rect">
                      <a:avLst/>
                    </a:prstGeom>
                  </pic:spPr>
                </pic:pic>
              </a:graphicData>
            </a:graphic>
          </wp:inline>
        </w:drawing>
      </w:r>
    </w:p>
    <w:p w14:paraId="4D58E5BD" w14:textId="77777777" w:rsidR="00F802E2" w:rsidRDefault="00F802E2">
      <w:pPr>
        <w:widowControl/>
        <w:spacing w:after="200" w:line="276" w:lineRule="auto"/>
        <w:rPr>
          <w:rFonts w:ascii="Arial" w:eastAsia="Arial" w:hAnsi="Arial"/>
          <w:b/>
          <w:bCs/>
          <w:sz w:val="32"/>
          <w:szCs w:val="33"/>
        </w:rPr>
      </w:pPr>
      <w:r>
        <w:rPr>
          <w:sz w:val="32"/>
          <w:szCs w:val="33"/>
        </w:rPr>
        <w:br w:type="page"/>
      </w:r>
    </w:p>
    <w:p w14:paraId="6B48E041" w14:textId="68A17BCF" w:rsidR="00F802E2" w:rsidRDefault="00F802E2" w:rsidP="00F802E2">
      <w:pPr>
        <w:pStyle w:val="Heading1"/>
        <w:jc w:val="center"/>
        <w:rPr>
          <w:sz w:val="32"/>
          <w:szCs w:val="33"/>
        </w:rPr>
      </w:pPr>
      <w:bookmarkStart w:id="11" w:name="_Appendix_H"/>
      <w:bookmarkEnd w:id="11"/>
      <w:r>
        <w:rPr>
          <w:sz w:val="32"/>
          <w:szCs w:val="33"/>
        </w:rPr>
        <w:lastRenderedPageBreak/>
        <w:t>Appendix H</w:t>
      </w:r>
    </w:p>
    <w:p w14:paraId="16179F20" w14:textId="0B633CB0" w:rsidR="00743E02" w:rsidRDefault="00743E02" w:rsidP="00F802E2">
      <w:pPr>
        <w:pStyle w:val="Heading1"/>
        <w:jc w:val="center"/>
        <w:rPr>
          <w:sz w:val="32"/>
          <w:szCs w:val="33"/>
        </w:rPr>
      </w:pPr>
    </w:p>
    <w:p w14:paraId="791BF344" w14:textId="50C93014" w:rsidR="00743E02" w:rsidRDefault="00743E02" w:rsidP="00743E02">
      <w:pPr>
        <w:pStyle w:val="BodyText"/>
      </w:pPr>
      <w:r>
        <w:rPr>
          <w:noProof/>
        </w:rPr>
        <w:drawing>
          <wp:inline distT="0" distB="0" distL="0" distR="0" wp14:anchorId="51463D91" wp14:editId="7E3E4BE9">
            <wp:extent cx="5731510" cy="29292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9255"/>
                    </a:xfrm>
                    <a:prstGeom prst="rect">
                      <a:avLst/>
                    </a:prstGeom>
                  </pic:spPr>
                </pic:pic>
              </a:graphicData>
            </a:graphic>
          </wp:inline>
        </w:drawing>
      </w:r>
    </w:p>
    <w:p w14:paraId="27EB5864" w14:textId="77777777" w:rsidR="00F802E2" w:rsidRDefault="00F802E2">
      <w:pPr>
        <w:widowControl/>
        <w:spacing w:after="200" w:line="276" w:lineRule="auto"/>
        <w:rPr>
          <w:rFonts w:ascii="Arial" w:eastAsia="Arial" w:hAnsi="Arial"/>
          <w:b/>
          <w:bCs/>
          <w:sz w:val="32"/>
          <w:szCs w:val="33"/>
        </w:rPr>
      </w:pPr>
      <w:r>
        <w:rPr>
          <w:sz w:val="32"/>
          <w:szCs w:val="33"/>
        </w:rPr>
        <w:br w:type="page"/>
      </w:r>
    </w:p>
    <w:p w14:paraId="692F6854" w14:textId="4F24B550" w:rsidR="00F802E2" w:rsidRDefault="00F802E2" w:rsidP="00F802E2">
      <w:pPr>
        <w:pStyle w:val="Heading1"/>
        <w:jc w:val="center"/>
        <w:rPr>
          <w:sz w:val="32"/>
          <w:szCs w:val="33"/>
        </w:rPr>
      </w:pPr>
      <w:bookmarkStart w:id="12" w:name="_Appendix_I"/>
      <w:bookmarkEnd w:id="12"/>
      <w:r>
        <w:rPr>
          <w:sz w:val="32"/>
          <w:szCs w:val="33"/>
        </w:rPr>
        <w:lastRenderedPageBreak/>
        <w:t>Appendix I</w:t>
      </w:r>
    </w:p>
    <w:p w14:paraId="4E4CA5FD" w14:textId="6AF693BC" w:rsidR="00743E02" w:rsidRDefault="00743E02" w:rsidP="00F802E2">
      <w:pPr>
        <w:pStyle w:val="Heading1"/>
        <w:jc w:val="center"/>
        <w:rPr>
          <w:sz w:val="32"/>
          <w:szCs w:val="33"/>
        </w:rPr>
      </w:pPr>
    </w:p>
    <w:p w14:paraId="108E85F1" w14:textId="5A87BD35" w:rsidR="00743E02" w:rsidRDefault="00743E02" w:rsidP="00743E02">
      <w:pPr>
        <w:pStyle w:val="BodyText"/>
      </w:pPr>
      <w:r>
        <w:rPr>
          <w:noProof/>
        </w:rPr>
        <w:drawing>
          <wp:inline distT="0" distB="0" distL="0" distR="0" wp14:anchorId="11D3BEF8" wp14:editId="6BF72DA2">
            <wp:extent cx="5731510" cy="50425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2535"/>
                    </a:xfrm>
                    <a:prstGeom prst="rect">
                      <a:avLst/>
                    </a:prstGeom>
                  </pic:spPr>
                </pic:pic>
              </a:graphicData>
            </a:graphic>
          </wp:inline>
        </w:drawing>
      </w:r>
    </w:p>
    <w:p w14:paraId="2472797E" w14:textId="3562C925" w:rsidR="00743E02" w:rsidRDefault="00743E02" w:rsidP="00743E02">
      <w:pPr>
        <w:pStyle w:val="BodyText"/>
      </w:pPr>
    </w:p>
    <w:p w14:paraId="29CB6018" w14:textId="0609AB3F" w:rsidR="00743E02" w:rsidRDefault="00743E02" w:rsidP="00743E02">
      <w:pPr>
        <w:pStyle w:val="BodyText"/>
      </w:pPr>
      <w:r>
        <w:rPr>
          <w:noProof/>
        </w:rPr>
        <w:lastRenderedPageBreak/>
        <w:drawing>
          <wp:inline distT="0" distB="0" distL="0" distR="0" wp14:anchorId="4410EE30" wp14:editId="71BA14CA">
            <wp:extent cx="5731510" cy="3562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62350"/>
                    </a:xfrm>
                    <a:prstGeom prst="rect">
                      <a:avLst/>
                    </a:prstGeom>
                  </pic:spPr>
                </pic:pic>
              </a:graphicData>
            </a:graphic>
          </wp:inline>
        </w:drawing>
      </w:r>
    </w:p>
    <w:p w14:paraId="3BFB4A08" w14:textId="21129EE1" w:rsidR="00743E02" w:rsidRDefault="00743E02" w:rsidP="00743E02">
      <w:pPr>
        <w:pStyle w:val="BodyText"/>
      </w:pPr>
    </w:p>
    <w:p w14:paraId="6265D82E" w14:textId="34307544" w:rsidR="00743E02" w:rsidRDefault="00743E02" w:rsidP="00743E02">
      <w:pPr>
        <w:pStyle w:val="BodyText"/>
      </w:pPr>
      <w:r>
        <w:rPr>
          <w:noProof/>
        </w:rPr>
        <w:drawing>
          <wp:inline distT="0" distB="0" distL="0" distR="0" wp14:anchorId="420F816D" wp14:editId="1038955E">
            <wp:extent cx="5731510" cy="41084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108450"/>
                    </a:xfrm>
                    <a:prstGeom prst="rect">
                      <a:avLst/>
                    </a:prstGeom>
                  </pic:spPr>
                </pic:pic>
              </a:graphicData>
            </a:graphic>
          </wp:inline>
        </w:drawing>
      </w:r>
    </w:p>
    <w:p w14:paraId="49F22FC7" w14:textId="77777777" w:rsidR="00F802E2" w:rsidRDefault="00F802E2">
      <w:pPr>
        <w:widowControl/>
        <w:spacing w:after="200" w:line="276" w:lineRule="auto"/>
        <w:rPr>
          <w:rFonts w:ascii="Arial" w:eastAsia="Arial" w:hAnsi="Arial"/>
          <w:b/>
          <w:bCs/>
          <w:sz w:val="32"/>
          <w:szCs w:val="33"/>
        </w:rPr>
      </w:pPr>
      <w:r>
        <w:rPr>
          <w:sz w:val="32"/>
          <w:szCs w:val="33"/>
        </w:rPr>
        <w:br w:type="page"/>
      </w:r>
    </w:p>
    <w:p w14:paraId="4DC33FF7" w14:textId="71EDB285" w:rsidR="00F802E2" w:rsidRDefault="00F802E2" w:rsidP="00F802E2">
      <w:pPr>
        <w:pStyle w:val="Heading1"/>
        <w:jc w:val="center"/>
        <w:rPr>
          <w:sz w:val="32"/>
          <w:szCs w:val="33"/>
        </w:rPr>
      </w:pPr>
      <w:bookmarkStart w:id="13" w:name="_Appendix_J"/>
      <w:bookmarkEnd w:id="13"/>
      <w:r>
        <w:rPr>
          <w:sz w:val="32"/>
          <w:szCs w:val="33"/>
        </w:rPr>
        <w:lastRenderedPageBreak/>
        <w:t>Appendix J</w:t>
      </w:r>
    </w:p>
    <w:p w14:paraId="46E68171" w14:textId="4F7E2567" w:rsidR="001C56D8" w:rsidRDefault="001C56D8" w:rsidP="00F802E2">
      <w:pPr>
        <w:pStyle w:val="Heading1"/>
        <w:jc w:val="center"/>
        <w:rPr>
          <w:sz w:val="32"/>
          <w:szCs w:val="33"/>
        </w:rPr>
      </w:pPr>
    </w:p>
    <w:p w14:paraId="356DC38D" w14:textId="704124FF" w:rsidR="001C56D8" w:rsidRDefault="001C56D8" w:rsidP="001C56D8">
      <w:pPr>
        <w:pStyle w:val="BodyText"/>
      </w:pPr>
      <w:r>
        <w:rPr>
          <w:noProof/>
        </w:rPr>
        <w:drawing>
          <wp:inline distT="0" distB="0" distL="0" distR="0" wp14:anchorId="7875CBF2" wp14:editId="5A678499">
            <wp:extent cx="5731510" cy="8813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81380"/>
                    </a:xfrm>
                    <a:prstGeom prst="rect">
                      <a:avLst/>
                    </a:prstGeom>
                  </pic:spPr>
                </pic:pic>
              </a:graphicData>
            </a:graphic>
          </wp:inline>
        </w:drawing>
      </w:r>
    </w:p>
    <w:p w14:paraId="0E353D0E" w14:textId="3CCB656A" w:rsidR="001C56D8" w:rsidRPr="001C56D8" w:rsidRDefault="001C56D8" w:rsidP="001C56D8">
      <w:pPr>
        <w:pStyle w:val="BodyText"/>
        <w:rPr>
          <w:sz w:val="8"/>
        </w:rPr>
      </w:pPr>
    </w:p>
    <w:p w14:paraId="61FE72AA" w14:textId="7F163587" w:rsidR="001C56D8" w:rsidRDefault="001C56D8" w:rsidP="001C56D8">
      <w:pPr>
        <w:pStyle w:val="BodyText"/>
      </w:pPr>
      <w:r>
        <w:rPr>
          <w:noProof/>
        </w:rPr>
        <w:drawing>
          <wp:inline distT="0" distB="0" distL="0" distR="0" wp14:anchorId="2207C03B" wp14:editId="274EF2F7">
            <wp:extent cx="5731510" cy="28981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98140"/>
                    </a:xfrm>
                    <a:prstGeom prst="rect">
                      <a:avLst/>
                    </a:prstGeom>
                  </pic:spPr>
                </pic:pic>
              </a:graphicData>
            </a:graphic>
          </wp:inline>
        </w:drawing>
      </w:r>
    </w:p>
    <w:p w14:paraId="12108ADC" w14:textId="567AAE86" w:rsidR="001C56D8" w:rsidRPr="001C56D8" w:rsidRDefault="001C56D8" w:rsidP="001C56D8">
      <w:pPr>
        <w:pStyle w:val="BodyText"/>
        <w:rPr>
          <w:sz w:val="8"/>
        </w:rPr>
      </w:pPr>
    </w:p>
    <w:p w14:paraId="3B863108" w14:textId="67C77342" w:rsidR="001C56D8" w:rsidRDefault="001C56D8" w:rsidP="001C56D8">
      <w:pPr>
        <w:pStyle w:val="BodyText"/>
      </w:pPr>
      <w:r>
        <w:rPr>
          <w:noProof/>
        </w:rPr>
        <w:drawing>
          <wp:inline distT="0" distB="0" distL="0" distR="0" wp14:anchorId="01ACC79D" wp14:editId="6639D8E0">
            <wp:extent cx="5731510" cy="244983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49830"/>
                    </a:xfrm>
                    <a:prstGeom prst="rect">
                      <a:avLst/>
                    </a:prstGeom>
                  </pic:spPr>
                </pic:pic>
              </a:graphicData>
            </a:graphic>
          </wp:inline>
        </w:drawing>
      </w:r>
    </w:p>
    <w:p w14:paraId="699DA1BC" w14:textId="306C1AC7" w:rsidR="001C56D8" w:rsidRPr="001C56D8" w:rsidRDefault="001C56D8" w:rsidP="001C56D8">
      <w:pPr>
        <w:pStyle w:val="BodyText"/>
        <w:rPr>
          <w:sz w:val="8"/>
        </w:rPr>
      </w:pPr>
    </w:p>
    <w:p w14:paraId="3E4C05C8" w14:textId="5FDF1AF6" w:rsidR="001C56D8" w:rsidRDefault="001C56D8" w:rsidP="001C56D8">
      <w:pPr>
        <w:pStyle w:val="BodyText"/>
      </w:pPr>
      <w:r>
        <w:rPr>
          <w:noProof/>
        </w:rPr>
        <w:drawing>
          <wp:inline distT="0" distB="0" distL="0" distR="0" wp14:anchorId="0D1A30C7" wp14:editId="3EE6F005">
            <wp:extent cx="4816929" cy="175471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6719" cy="1769209"/>
                    </a:xfrm>
                    <a:prstGeom prst="rect">
                      <a:avLst/>
                    </a:prstGeom>
                  </pic:spPr>
                </pic:pic>
              </a:graphicData>
            </a:graphic>
          </wp:inline>
        </w:drawing>
      </w:r>
    </w:p>
    <w:p w14:paraId="07D589C7" w14:textId="7256DDA3" w:rsidR="00F802E2" w:rsidRDefault="00F802E2" w:rsidP="00F802E2">
      <w:pPr>
        <w:pStyle w:val="Heading1"/>
        <w:jc w:val="center"/>
        <w:rPr>
          <w:sz w:val="32"/>
          <w:szCs w:val="33"/>
        </w:rPr>
      </w:pPr>
      <w:bookmarkStart w:id="14" w:name="_Appendix_K"/>
      <w:bookmarkEnd w:id="14"/>
      <w:r>
        <w:rPr>
          <w:sz w:val="32"/>
          <w:szCs w:val="33"/>
        </w:rPr>
        <w:lastRenderedPageBreak/>
        <w:t>Appendix K</w:t>
      </w:r>
    </w:p>
    <w:p w14:paraId="0981A304" w14:textId="383A1D76" w:rsidR="004C78BC" w:rsidRDefault="004C78BC" w:rsidP="00F802E2">
      <w:pPr>
        <w:pStyle w:val="Heading1"/>
        <w:jc w:val="center"/>
        <w:rPr>
          <w:sz w:val="32"/>
          <w:szCs w:val="33"/>
        </w:rPr>
      </w:pPr>
    </w:p>
    <w:p w14:paraId="28891262" w14:textId="7A09B779" w:rsidR="004C78BC" w:rsidRDefault="004C78BC" w:rsidP="004C78BC">
      <w:pPr>
        <w:pStyle w:val="BodyText"/>
      </w:pPr>
      <w:r>
        <w:rPr>
          <w:noProof/>
        </w:rPr>
        <w:drawing>
          <wp:inline distT="0" distB="0" distL="0" distR="0" wp14:anchorId="61D0A64D" wp14:editId="28730F64">
            <wp:extent cx="5731510" cy="36556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55695"/>
                    </a:xfrm>
                    <a:prstGeom prst="rect">
                      <a:avLst/>
                    </a:prstGeom>
                  </pic:spPr>
                </pic:pic>
              </a:graphicData>
            </a:graphic>
          </wp:inline>
        </w:drawing>
      </w:r>
    </w:p>
    <w:p w14:paraId="2115FB3D" w14:textId="77777777" w:rsidR="00F802E2" w:rsidRDefault="00F802E2">
      <w:pPr>
        <w:widowControl/>
        <w:spacing w:after="200" w:line="276" w:lineRule="auto"/>
        <w:rPr>
          <w:rFonts w:ascii="Arial" w:eastAsia="Arial" w:hAnsi="Arial"/>
          <w:b/>
          <w:bCs/>
          <w:sz w:val="32"/>
          <w:szCs w:val="33"/>
        </w:rPr>
      </w:pPr>
      <w:r>
        <w:rPr>
          <w:sz w:val="32"/>
          <w:szCs w:val="33"/>
        </w:rPr>
        <w:br w:type="page"/>
      </w:r>
    </w:p>
    <w:p w14:paraId="37339164" w14:textId="5F626B4E" w:rsidR="00F802E2" w:rsidRDefault="00F802E2" w:rsidP="00F802E2">
      <w:pPr>
        <w:pStyle w:val="Heading1"/>
        <w:jc w:val="center"/>
        <w:rPr>
          <w:sz w:val="32"/>
          <w:szCs w:val="33"/>
        </w:rPr>
      </w:pPr>
      <w:bookmarkStart w:id="15" w:name="_Appendix_L"/>
      <w:bookmarkEnd w:id="15"/>
      <w:r>
        <w:rPr>
          <w:sz w:val="32"/>
          <w:szCs w:val="33"/>
        </w:rPr>
        <w:lastRenderedPageBreak/>
        <w:t>Appendix L</w:t>
      </w:r>
    </w:p>
    <w:p w14:paraId="5DBB7B02" w14:textId="3845B195" w:rsidR="00BB1848" w:rsidRDefault="00BB1848" w:rsidP="00F802E2">
      <w:pPr>
        <w:pStyle w:val="Heading1"/>
        <w:jc w:val="center"/>
        <w:rPr>
          <w:sz w:val="32"/>
          <w:szCs w:val="33"/>
        </w:rPr>
      </w:pPr>
    </w:p>
    <w:p w14:paraId="64BA653D" w14:textId="3D9821FA" w:rsidR="00BB1848" w:rsidRDefault="00BB1848" w:rsidP="00BB1848">
      <w:pPr>
        <w:pStyle w:val="BodyText"/>
      </w:pPr>
      <w:r>
        <w:rPr>
          <w:noProof/>
        </w:rPr>
        <w:drawing>
          <wp:inline distT="0" distB="0" distL="0" distR="0" wp14:anchorId="105C5754" wp14:editId="579B3B45">
            <wp:extent cx="5731510" cy="18738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73885"/>
                    </a:xfrm>
                    <a:prstGeom prst="rect">
                      <a:avLst/>
                    </a:prstGeom>
                  </pic:spPr>
                </pic:pic>
              </a:graphicData>
            </a:graphic>
          </wp:inline>
        </w:drawing>
      </w:r>
    </w:p>
    <w:p w14:paraId="7FE72466" w14:textId="77777777" w:rsidR="00F802E2" w:rsidRDefault="00F802E2">
      <w:pPr>
        <w:widowControl/>
        <w:spacing w:after="200" w:line="276" w:lineRule="auto"/>
        <w:rPr>
          <w:rFonts w:ascii="Arial" w:eastAsia="Arial" w:hAnsi="Arial"/>
          <w:b/>
          <w:bCs/>
          <w:sz w:val="32"/>
          <w:szCs w:val="33"/>
        </w:rPr>
      </w:pPr>
      <w:r>
        <w:rPr>
          <w:sz w:val="32"/>
          <w:szCs w:val="33"/>
        </w:rPr>
        <w:br w:type="page"/>
      </w:r>
    </w:p>
    <w:p w14:paraId="3585F338" w14:textId="0F0EEFAE" w:rsidR="00F802E2" w:rsidRDefault="00F802E2" w:rsidP="00F802E2">
      <w:pPr>
        <w:pStyle w:val="Heading1"/>
        <w:jc w:val="center"/>
        <w:rPr>
          <w:sz w:val="32"/>
          <w:szCs w:val="33"/>
        </w:rPr>
      </w:pPr>
      <w:bookmarkStart w:id="16" w:name="_Appendix_M"/>
      <w:bookmarkEnd w:id="16"/>
      <w:r>
        <w:rPr>
          <w:sz w:val="32"/>
          <w:szCs w:val="33"/>
        </w:rPr>
        <w:lastRenderedPageBreak/>
        <w:t>Appendix M</w:t>
      </w:r>
    </w:p>
    <w:p w14:paraId="4B0D9E8F" w14:textId="5A8C4632" w:rsidR="00BB1848" w:rsidRDefault="00841A4A" w:rsidP="00F802E2">
      <w:pPr>
        <w:pStyle w:val="Heading1"/>
        <w:jc w:val="center"/>
        <w:rPr>
          <w:sz w:val="32"/>
          <w:szCs w:val="33"/>
        </w:rPr>
      </w:pPr>
      <w:r>
        <w:rPr>
          <w:noProof/>
        </w:rPr>
        <w:drawing>
          <wp:anchor distT="0" distB="0" distL="114300" distR="114300" simplePos="0" relativeHeight="251684864" behindDoc="0" locked="0" layoutInCell="1" allowOverlap="1" wp14:anchorId="6D819FAB" wp14:editId="6FFCDD5E">
            <wp:simplePos x="0" y="0"/>
            <wp:positionH relativeFrom="margin">
              <wp:posOffset>31387</wp:posOffset>
            </wp:positionH>
            <wp:positionV relativeFrom="margin">
              <wp:posOffset>540022</wp:posOffset>
            </wp:positionV>
            <wp:extent cx="5731510" cy="2581275"/>
            <wp:effectExtent l="0" t="0" r="254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anchor>
        </w:drawing>
      </w:r>
    </w:p>
    <w:p w14:paraId="68915D0F" w14:textId="5DDBF67F" w:rsidR="00BB1848" w:rsidRPr="00E252AD" w:rsidRDefault="00BB1848" w:rsidP="00BB1848">
      <w:pPr>
        <w:pStyle w:val="BodyText"/>
      </w:pPr>
    </w:p>
    <w:p w14:paraId="3B4DE1D3" w14:textId="089B2BA8" w:rsidR="00F802E2" w:rsidRDefault="00F802E2">
      <w:pPr>
        <w:widowControl/>
        <w:spacing w:after="200" w:line="276" w:lineRule="auto"/>
        <w:rPr>
          <w:rFonts w:ascii="Arial" w:eastAsia="Verdana" w:hAnsi="Arial" w:cs="Arial"/>
          <w:b/>
          <w:color w:val="000000" w:themeColor="text1"/>
          <w:spacing w:val="-1"/>
          <w:sz w:val="32"/>
          <w:szCs w:val="33"/>
          <w:lang w:eastAsia="zh-SG"/>
        </w:rPr>
      </w:pPr>
    </w:p>
    <w:p w14:paraId="7933A020" w14:textId="21C9542B" w:rsidR="00C011B7" w:rsidRDefault="00C011B7" w:rsidP="00A3402F">
      <w:pPr>
        <w:widowControl/>
        <w:spacing w:after="200" w:line="276" w:lineRule="auto"/>
      </w:pPr>
    </w:p>
    <w:p w14:paraId="4E6B10EF" w14:textId="3488B0E3" w:rsidR="00A3402F" w:rsidRDefault="00A3402F" w:rsidP="00A3402F">
      <w:pPr>
        <w:widowControl/>
        <w:spacing w:after="200" w:line="276" w:lineRule="auto"/>
      </w:pPr>
    </w:p>
    <w:p w14:paraId="508E16B5" w14:textId="0379910D" w:rsidR="00A3402F" w:rsidRDefault="00A3402F" w:rsidP="00A3402F">
      <w:pPr>
        <w:widowControl/>
        <w:spacing w:after="200" w:line="276" w:lineRule="auto"/>
      </w:pPr>
    </w:p>
    <w:p w14:paraId="56CAEC25" w14:textId="7407CE50" w:rsidR="00A3402F" w:rsidRDefault="00A3402F" w:rsidP="00A3402F">
      <w:pPr>
        <w:widowControl/>
        <w:spacing w:after="200" w:line="276" w:lineRule="auto"/>
      </w:pPr>
    </w:p>
    <w:p w14:paraId="55C0CCA0" w14:textId="3DE867F7" w:rsidR="00A3402F" w:rsidRDefault="00A3402F" w:rsidP="00A3402F">
      <w:pPr>
        <w:widowControl/>
        <w:spacing w:after="200" w:line="276" w:lineRule="auto"/>
      </w:pPr>
    </w:p>
    <w:p w14:paraId="17E9517D" w14:textId="72C9403B" w:rsidR="00A3402F" w:rsidRDefault="00A3402F" w:rsidP="00A3402F">
      <w:pPr>
        <w:widowControl/>
        <w:spacing w:after="200" w:line="276" w:lineRule="auto"/>
      </w:pPr>
    </w:p>
    <w:p w14:paraId="2DB20654" w14:textId="77BE6D60" w:rsidR="00A3402F" w:rsidRDefault="00A3402F" w:rsidP="00A3402F">
      <w:pPr>
        <w:widowControl/>
        <w:spacing w:after="200" w:line="276" w:lineRule="auto"/>
      </w:pPr>
    </w:p>
    <w:p w14:paraId="5F77042B" w14:textId="577069A2" w:rsidR="00A3402F" w:rsidRDefault="00A3402F" w:rsidP="00A3402F">
      <w:pPr>
        <w:widowControl/>
        <w:spacing w:after="200" w:line="276" w:lineRule="auto"/>
      </w:pPr>
    </w:p>
    <w:p w14:paraId="0E9151E8" w14:textId="39647253" w:rsidR="00A3402F" w:rsidRDefault="00A3402F" w:rsidP="00A3402F">
      <w:pPr>
        <w:widowControl/>
        <w:spacing w:after="200" w:line="276" w:lineRule="auto"/>
      </w:pPr>
    </w:p>
    <w:p w14:paraId="5D82A1EF" w14:textId="3AFF5C8E" w:rsidR="00A3402F" w:rsidRDefault="00A3402F" w:rsidP="00A3402F">
      <w:pPr>
        <w:widowControl/>
        <w:spacing w:after="200" w:line="276" w:lineRule="auto"/>
      </w:pPr>
    </w:p>
    <w:p w14:paraId="718E924B" w14:textId="196DFF26" w:rsidR="00A3402F" w:rsidRDefault="00A3402F" w:rsidP="00A3402F">
      <w:pPr>
        <w:widowControl/>
        <w:spacing w:after="200" w:line="276" w:lineRule="auto"/>
      </w:pPr>
    </w:p>
    <w:p w14:paraId="2BE21731" w14:textId="3C8A8EF4" w:rsidR="00A3402F" w:rsidRDefault="00A3402F" w:rsidP="00A3402F">
      <w:pPr>
        <w:widowControl/>
        <w:spacing w:after="200" w:line="276" w:lineRule="auto"/>
      </w:pPr>
    </w:p>
    <w:p w14:paraId="2A9B06A0" w14:textId="1798FA15" w:rsidR="00A3402F" w:rsidRDefault="00A3402F" w:rsidP="00A3402F">
      <w:pPr>
        <w:widowControl/>
        <w:spacing w:after="200" w:line="276" w:lineRule="auto"/>
      </w:pPr>
    </w:p>
    <w:p w14:paraId="62BEC57A" w14:textId="606F508D" w:rsidR="00A3402F" w:rsidRDefault="00A3402F" w:rsidP="00A3402F">
      <w:pPr>
        <w:widowControl/>
        <w:spacing w:after="200" w:line="276" w:lineRule="auto"/>
      </w:pPr>
    </w:p>
    <w:p w14:paraId="66003EF6" w14:textId="77777777" w:rsidR="00A3402F" w:rsidRDefault="00A3402F" w:rsidP="00A3402F">
      <w:pPr>
        <w:pStyle w:val="BodyText"/>
        <w:jc w:val="center"/>
        <w:rPr>
          <w:b/>
        </w:rPr>
      </w:pPr>
    </w:p>
    <w:p w14:paraId="1BDD9C87" w14:textId="77777777" w:rsidR="00A3402F" w:rsidRDefault="00A3402F" w:rsidP="00A3402F">
      <w:pPr>
        <w:pStyle w:val="BodyText"/>
        <w:jc w:val="center"/>
        <w:rPr>
          <w:b/>
        </w:rPr>
      </w:pPr>
    </w:p>
    <w:p w14:paraId="6A2DE944" w14:textId="62007D83" w:rsidR="00A3402F" w:rsidRPr="00CD181D" w:rsidRDefault="00A3402F" w:rsidP="00301D92">
      <w:pPr>
        <w:pStyle w:val="BodyText"/>
        <w:ind w:left="0"/>
        <w:rPr>
          <w:b/>
        </w:rPr>
      </w:pPr>
      <w:bookmarkStart w:id="17" w:name="_GoBack"/>
      <w:bookmarkEnd w:id="17"/>
    </w:p>
    <w:sectPr w:rsidR="00A3402F" w:rsidRPr="00CD181D" w:rsidSect="00C22261">
      <w:headerReference w:type="default" r:id="rId56"/>
      <w:footerReference w:type="default" r:id="rId57"/>
      <w:headerReference w:type="first" r:id="rId58"/>
      <w:pgSz w:w="11906" w:h="16838"/>
      <w:pgMar w:top="1560" w:right="1440" w:bottom="156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29930D" w14:textId="77777777" w:rsidR="005527F6" w:rsidRDefault="005527F6" w:rsidP="006E7489">
      <w:r>
        <w:separator/>
      </w:r>
    </w:p>
  </w:endnote>
  <w:endnote w:type="continuationSeparator" w:id="0">
    <w:p w14:paraId="1B0D1776" w14:textId="77777777" w:rsidR="005527F6" w:rsidRDefault="005527F6" w:rsidP="006E74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89DBF" w14:textId="518E22D6" w:rsidR="00FC1C88" w:rsidRPr="008F2958" w:rsidRDefault="00FC1C88" w:rsidP="0006438D">
    <w:pPr>
      <w:pStyle w:val="Footer"/>
      <w:pBdr>
        <w:top w:val="thinThickSmallGap" w:sz="24" w:space="6" w:color="622423" w:themeColor="accent2" w:themeShade="7F"/>
      </w:pBdr>
      <w:tabs>
        <w:tab w:val="clear" w:pos="9026"/>
        <w:tab w:val="right" w:pos="9027"/>
      </w:tabs>
      <w:rPr>
        <w:rFonts w:asciiTheme="majorHAnsi" w:hAnsiTheme="majorHAnsi"/>
      </w:rPr>
    </w:pPr>
    <w:r>
      <w:rPr>
        <w:rFonts w:asciiTheme="majorHAnsi" w:eastAsiaTheme="majorEastAsia" w:hAnsiTheme="majorHAnsi" w:cstheme="majorBidi"/>
        <w:noProof/>
        <w:sz w:val="16"/>
        <w:lang w:eastAsia="zh-SG"/>
      </w:rPr>
      <w:t>ICT</w:t>
    </w:r>
    <w:r w:rsidRPr="000C1EA4">
      <w:rPr>
        <w:rFonts w:asciiTheme="majorHAnsi" w:eastAsiaTheme="majorEastAsia" w:hAnsiTheme="majorHAnsi" w:cstheme="majorBidi"/>
        <w:noProof/>
        <w:sz w:val="16"/>
        <w:lang w:eastAsia="zh-SG"/>
      </w:rPr>
      <w:t>400</w:t>
    </w:r>
    <w:r>
      <w:rPr>
        <w:rFonts w:asciiTheme="majorHAnsi" w:eastAsiaTheme="majorEastAsia" w:hAnsiTheme="majorHAnsi" w:cstheme="majorBidi"/>
        <w:noProof/>
        <w:sz w:val="16"/>
        <w:lang w:eastAsia="zh-SG"/>
      </w:rPr>
      <w:t>1 Capstone Project - Form E</w:t>
    </w:r>
    <w:r>
      <w:rPr>
        <w:rFonts w:asciiTheme="majorHAnsi" w:eastAsiaTheme="majorEastAsia" w:hAnsiTheme="majorHAnsi" w:cstheme="majorBidi"/>
        <w:noProof/>
        <w:sz w:val="16"/>
        <w:lang w:eastAsia="zh-SG"/>
      </w:rPr>
      <w:tab/>
    </w:r>
    <w:r w:rsidRPr="008F2958">
      <w:rPr>
        <w:rFonts w:asciiTheme="majorHAnsi" w:eastAsiaTheme="majorEastAsia" w:hAnsiTheme="majorHAnsi" w:cstheme="majorBidi"/>
        <w:noProof/>
        <w:sz w:val="16"/>
        <w:lang w:eastAsia="zh-SG"/>
      </w:rPr>
      <w:tab/>
    </w:r>
    <w:r w:rsidRPr="008F2958">
      <w:rPr>
        <w:rFonts w:asciiTheme="majorHAnsi" w:eastAsiaTheme="majorEastAsia" w:hAnsiTheme="majorHAnsi" w:cstheme="majorBidi"/>
        <w:sz w:val="16"/>
      </w:rPr>
      <w:t xml:space="preserve">Page </w:t>
    </w:r>
    <w:r w:rsidRPr="008F2958">
      <w:rPr>
        <w:rFonts w:asciiTheme="majorHAnsi" w:hAnsiTheme="majorHAnsi"/>
        <w:sz w:val="16"/>
      </w:rPr>
      <w:fldChar w:fldCharType="begin"/>
    </w:r>
    <w:r w:rsidRPr="008F2958">
      <w:rPr>
        <w:rFonts w:asciiTheme="majorHAnsi" w:hAnsiTheme="majorHAnsi"/>
        <w:sz w:val="16"/>
      </w:rPr>
      <w:instrText xml:space="preserve"> PAGE   \* MERGEFORMAT </w:instrText>
    </w:r>
    <w:r w:rsidRPr="008F2958">
      <w:rPr>
        <w:rFonts w:asciiTheme="majorHAnsi" w:hAnsiTheme="majorHAnsi"/>
        <w:sz w:val="16"/>
      </w:rPr>
      <w:fldChar w:fldCharType="separate"/>
    </w:r>
    <w:r w:rsidR="001652CE" w:rsidRPr="001652CE">
      <w:rPr>
        <w:rFonts w:asciiTheme="majorHAnsi" w:eastAsiaTheme="majorEastAsia" w:hAnsiTheme="majorHAnsi" w:cstheme="majorBidi"/>
        <w:noProof/>
        <w:sz w:val="16"/>
      </w:rPr>
      <w:t>2</w:t>
    </w:r>
    <w:r w:rsidRPr="008F2958">
      <w:rPr>
        <w:rFonts w:asciiTheme="majorHAnsi" w:eastAsiaTheme="majorEastAsia" w:hAnsiTheme="majorHAnsi" w:cstheme="majorBidi"/>
        <w:noProof/>
        <w:sz w:val="16"/>
      </w:rPr>
      <w:fldChar w:fldCharType="end"/>
    </w:r>
    <w:r>
      <w:rPr>
        <w:rFonts w:asciiTheme="majorHAnsi" w:eastAsiaTheme="majorEastAsia" w:hAnsiTheme="majorHAnsi" w:cstheme="majorBidi"/>
        <w:noProof/>
        <w:sz w:val="16"/>
      </w:rPr>
      <w:t xml:space="preserve"> of </w:t>
    </w:r>
    <w:r>
      <w:rPr>
        <w:rFonts w:asciiTheme="majorHAnsi" w:eastAsiaTheme="majorEastAsia" w:hAnsiTheme="majorHAnsi" w:cstheme="majorBidi"/>
        <w:noProof/>
        <w:sz w:val="16"/>
      </w:rPr>
      <w:fldChar w:fldCharType="begin"/>
    </w:r>
    <w:r>
      <w:rPr>
        <w:rFonts w:asciiTheme="majorHAnsi" w:eastAsiaTheme="majorEastAsia" w:hAnsiTheme="majorHAnsi" w:cstheme="majorBidi"/>
        <w:noProof/>
        <w:sz w:val="16"/>
      </w:rPr>
      <w:instrText xml:space="preserve"> SECTIONPAGES  \* Arabic  \* MERGEFORMAT </w:instrText>
    </w:r>
    <w:r>
      <w:rPr>
        <w:rFonts w:asciiTheme="majorHAnsi" w:eastAsiaTheme="majorEastAsia" w:hAnsiTheme="majorHAnsi" w:cstheme="majorBidi"/>
        <w:noProof/>
        <w:sz w:val="16"/>
      </w:rPr>
      <w:fldChar w:fldCharType="separate"/>
    </w:r>
    <w:r w:rsidR="001652CE">
      <w:rPr>
        <w:rFonts w:asciiTheme="majorHAnsi" w:eastAsiaTheme="majorEastAsia" w:hAnsiTheme="majorHAnsi" w:cstheme="majorBidi"/>
        <w:noProof/>
        <w:sz w:val="16"/>
      </w:rPr>
      <w:t>2</w:t>
    </w:r>
    <w:r>
      <w:rPr>
        <w:rFonts w:asciiTheme="majorHAnsi" w:eastAsiaTheme="majorEastAsia" w:hAnsiTheme="majorHAnsi" w:cstheme="majorBidi"/>
        <w:noProof/>
        <w:sz w:val="16"/>
      </w:rPr>
      <w:fldChar w:fldCharType="end"/>
    </w:r>
  </w:p>
  <w:p w14:paraId="1F389436" w14:textId="77777777" w:rsidR="00FC1C88" w:rsidRPr="003B0317" w:rsidRDefault="00FC1C88" w:rsidP="0006438D">
    <w:pPr>
      <w:pStyle w:val="Footer"/>
      <w:pBdr>
        <w:top w:val="thinThickSmallGap" w:sz="24" w:space="6" w:color="622423" w:themeColor="accent2" w:themeShade="7F"/>
      </w:pBdr>
      <w:tabs>
        <w:tab w:val="clear" w:pos="9026"/>
        <w:tab w:val="right" w:pos="9027"/>
      </w:tabs>
      <w:rPr>
        <w:rFonts w:asciiTheme="majorHAnsi" w:eastAsiaTheme="majorEastAsia" w:hAnsiTheme="majorHAnsi" w:cstheme="majorBidi"/>
        <w:sz w:val="16"/>
        <w:lang w:eastAsia="zh-S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DFFF4" w14:textId="77777777" w:rsidR="00FC1C88" w:rsidRPr="00C011B7" w:rsidRDefault="00FC1C88" w:rsidP="00C011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B202C3" w14:textId="4E195E2C" w:rsidR="00FC1C88" w:rsidRPr="00346E35" w:rsidRDefault="00FC1C88" w:rsidP="0006438D">
    <w:pPr>
      <w:pStyle w:val="Footer"/>
      <w:pBdr>
        <w:top w:val="thinThickSmallGap" w:sz="24" w:space="6" w:color="622423" w:themeColor="accent2" w:themeShade="7F"/>
      </w:pBdr>
      <w:tabs>
        <w:tab w:val="clear" w:pos="9026"/>
        <w:tab w:val="right" w:pos="9027"/>
      </w:tabs>
      <w:rPr>
        <w:rFonts w:asciiTheme="majorHAnsi" w:hAnsiTheme="majorHAnsi"/>
      </w:rPr>
    </w:pPr>
    <w:r>
      <w:rPr>
        <w:rFonts w:asciiTheme="majorHAnsi" w:eastAsiaTheme="majorEastAsia" w:hAnsiTheme="majorHAnsi" w:cstheme="majorBidi"/>
        <w:noProof/>
        <w:sz w:val="16"/>
        <w:lang w:eastAsia="zh-SG"/>
      </w:rPr>
      <w:t>ICT4001 Capstone Project - Capstone Project Final Report</w:t>
    </w:r>
    <w:r w:rsidRPr="008F2958">
      <w:rPr>
        <w:rFonts w:asciiTheme="majorHAnsi" w:eastAsiaTheme="majorEastAsia" w:hAnsiTheme="majorHAnsi" w:cstheme="majorBidi"/>
        <w:noProof/>
        <w:sz w:val="16"/>
        <w:lang w:eastAsia="zh-SG"/>
      </w:rPr>
      <w:tab/>
    </w:r>
    <w:r>
      <w:rPr>
        <w:rFonts w:asciiTheme="majorHAnsi" w:eastAsiaTheme="majorEastAsia" w:hAnsiTheme="majorHAnsi" w:cstheme="majorBidi"/>
        <w:noProof/>
        <w:sz w:val="16"/>
        <w:lang w:eastAsia="zh-SG"/>
      </w:rPr>
      <w:tab/>
    </w:r>
    <w:r w:rsidRPr="008F2958">
      <w:rPr>
        <w:rFonts w:asciiTheme="majorHAnsi" w:eastAsiaTheme="majorEastAsia" w:hAnsiTheme="majorHAnsi" w:cstheme="majorBidi"/>
        <w:sz w:val="16"/>
      </w:rPr>
      <w:t xml:space="preserve">Page </w:t>
    </w:r>
    <w:r w:rsidRPr="008F2958">
      <w:rPr>
        <w:rFonts w:asciiTheme="majorHAnsi" w:hAnsiTheme="majorHAnsi"/>
        <w:sz w:val="16"/>
      </w:rPr>
      <w:fldChar w:fldCharType="begin"/>
    </w:r>
    <w:r w:rsidRPr="008F2958">
      <w:rPr>
        <w:rFonts w:asciiTheme="majorHAnsi" w:hAnsiTheme="majorHAnsi"/>
        <w:sz w:val="16"/>
      </w:rPr>
      <w:instrText xml:space="preserve"> PAGE   \* MERGEFORMAT </w:instrText>
    </w:r>
    <w:r w:rsidRPr="008F2958">
      <w:rPr>
        <w:rFonts w:asciiTheme="majorHAnsi" w:hAnsiTheme="majorHAnsi"/>
        <w:sz w:val="16"/>
      </w:rPr>
      <w:fldChar w:fldCharType="separate"/>
    </w:r>
    <w:r w:rsidR="00301D92" w:rsidRPr="00301D92">
      <w:rPr>
        <w:rFonts w:asciiTheme="majorHAnsi" w:eastAsiaTheme="majorEastAsia" w:hAnsiTheme="majorHAnsi" w:cstheme="majorBidi"/>
        <w:noProof/>
        <w:sz w:val="16"/>
      </w:rPr>
      <w:t>58</w:t>
    </w:r>
    <w:r w:rsidRPr="008F2958">
      <w:rPr>
        <w:rFonts w:asciiTheme="majorHAnsi" w:eastAsiaTheme="majorEastAsia" w:hAnsiTheme="majorHAnsi" w:cstheme="majorBidi"/>
        <w:noProof/>
        <w:sz w:val="16"/>
      </w:rPr>
      <w:fldChar w:fldCharType="end"/>
    </w:r>
    <w:r>
      <w:rPr>
        <w:rFonts w:asciiTheme="majorHAnsi" w:eastAsiaTheme="majorEastAsia" w:hAnsiTheme="majorHAnsi" w:cstheme="majorBidi"/>
        <w:noProof/>
        <w:sz w:val="16"/>
      </w:rPr>
      <w:t xml:space="preserve"> of </w:t>
    </w:r>
    <w:r>
      <w:rPr>
        <w:rFonts w:asciiTheme="majorHAnsi" w:eastAsiaTheme="majorEastAsia" w:hAnsiTheme="majorHAnsi" w:cstheme="majorBidi"/>
        <w:noProof/>
        <w:sz w:val="16"/>
      </w:rPr>
      <w:fldChar w:fldCharType="begin"/>
    </w:r>
    <w:r>
      <w:rPr>
        <w:rFonts w:asciiTheme="majorHAnsi" w:eastAsiaTheme="majorEastAsia" w:hAnsiTheme="majorHAnsi" w:cstheme="majorBidi"/>
        <w:noProof/>
        <w:sz w:val="16"/>
      </w:rPr>
      <w:instrText xml:space="preserve"> SECTIONPAGES  \* Arabic  \* MERGEFORMAT </w:instrText>
    </w:r>
    <w:r>
      <w:rPr>
        <w:rFonts w:asciiTheme="majorHAnsi" w:eastAsiaTheme="majorEastAsia" w:hAnsiTheme="majorHAnsi" w:cstheme="majorBidi"/>
        <w:noProof/>
        <w:sz w:val="16"/>
      </w:rPr>
      <w:fldChar w:fldCharType="separate"/>
    </w:r>
    <w:r w:rsidR="00301D92">
      <w:rPr>
        <w:rFonts w:asciiTheme="majorHAnsi" w:eastAsiaTheme="majorEastAsia" w:hAnsiTheme="majorHAnsi" w:cstheme="majorBidi"/>
        <w:noProof/>
        <w:sz w:val="16"/>
      </w:rPr>
      <w:t>58</w:t>
    </w:r>
    <w:r>
      <w:rPr>
        <w:rFonts w:asciiTheme="majorHAnsi" w:eastAsiaTheme="majorEastAsia" w:hAnsiTheme="majorHAnsi" w:cstheme="majorBidi"/>
        <w:noProof/>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71AD5" w14:textId="77777777" w:rsidR="005527F6" w:rsidRDefault="005527F6" w:rsidP="006E7489">
      <w:r>
        <w:separator/>
      </w:r>
    </w:p>
  </w:footnote>
  <w:footnote w:type="continuationSeparator" w:id="0">
    <w:p w14:paraId="74105A83" w14:textId="77777777" w:rsidR="005527F6" w:rsidRDefault="005527F6" w:rsidP="006E74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7C634" w14:textId="293E0872" w:rsidR="00FC1C88" w:rsidRPr="00FA0673" w:rsidRDefault="00FC1C88" w:rsidP="00FA0673">
    <w:pPr>
      <w:pStyle w:val="Header"/>
    </w:pPr>
    <w:r>
      <w:tab/>
    </w:r>
    <w:r>
      <w:tab/>
    </w:r>
    <w:r>
      <w:rPr>
        <w:rFonts w:ascii="Calibri" w:hAnsi="Calibri"/>
        <w:noProof/>
        <w:color w:val="1F497D"/>
        <w:sz w:val="20"/>
        <w:szCs w:val="20"/>
        <w:lang w:eastAsia="en-SG"/>
      </w:rPr>
      <w:drawing>
        <wp:inline distT="0" distB="0" distL="0" distR="0" wp14:anchorId="18FF8CEC" wp14:editId="1ECE03B1">
          <wp:extent cx="914400" cy="454395"/>
          <wp:effectExtent l="0" t="0" r="0" b="3175"/>
          <wp:docPr id="7" name="Picture 7" descr="cid:image001.jpg@01CD18BD.6152B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D18BD.6152BBF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914400" cy="45439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FCFFF" w14:textId="6E52641C" w:rsidR="00FC1C88" w:rsidRPr="00C011B7" w:rsidRDefault="00FC1C88" w:rsidP="00C011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8F326" w14:textId="77777777" w:rsidR="00FC1C88" w:rsidRPr="00792D90" w:rsidRDefault="00FC1C88" w:rsidP="00094EF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AD330" w14:textId="77777777" w:rsidR="00FC1C88" w:rsidRDefault="00FC1C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D5B6E"/>
    <w:multiLevelType w:val="hybridMultilevel"/>
    <w:tmpl w:val="5C7EBA3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3C141F4"/>
    <w:multiLevelType w:val="hybridMultilevel"/>
    <w:tmpl w:val="D5DA98DE"/>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2" w15:restartNumberingAfterBreak="0">
    <w:nsid w:val="05EB448D"/>
    <w:multiLevelType w:val="hybridMultilevel"/>
    <w:tmpl w:val="8912DCD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5C174E"/>
    <w:multiLevelType w:val="hybridMultilevel"/>
    <w:tmpl w:val="6B0294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9040F1A"/>
    <w:multiLevelType w:val="hybridMultilevel"/>
    <w:tmpl w:val="F8B0FF7A"/>
    <w:lvl w:ilvl="0" w:tplc="48090001">
      <w:start w:val="1"/>
      <w:numFmt w:val="bullet"/>
      <w:lvlText w:val=""/>
      <w:lvlJc w:val="left"/>
      <w:pPr>
        <w:ind w:left="1128" w:hanging="360"/>
      </w:pPr>
      <w:rPr>
        <w:rFonts w:ascii="Symbol" w:hAnsi="Symbol" w:hint="default"/>
      </w:rPr>
    </w:lvl>
    <w:lvl w:ilvl="1" w:tplc="48090003" w:tentative="1">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5" w15:restartNumberingAfterBreak="0">
    <w:nsid w:val="09F65F1D"/>
    <w:multiLevelType w:val="hybridMultilevel"/>
    <w:tmpl w:val="B1A46E28"/>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0B82349"/>
    <w:multiLevelType w:val="hybridMultilevel"/>
    <w:tmpl w:val="470E5A1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A845D3A"/>
    <w:multiLevelType w:val="hybridMultilevel"/>
    <w:tmpl w:val="B44678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D421D2C"/>
    <w:multiLevelType w:val="hybridMultilevel"/>
    <w:tmpl w:val="5F78F2A8"/>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9" w15:restartNumberingAfterBreak="0">
    <w:nsid w:val="1DA336DA"/>
    <w:multiLevelType w:val="hybridMultilevel"/>
    <w:tmpl w:val="D6864B1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06625F5"/>
    <w:multiLevelType w:val="hybridMultilevel"/>
    <w:tmpl w:val="32F08BC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2111553"/>
    <w:multiLevelType w:val="hybridMultilevel"/>
    <w:tmpl w:val="B44678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3937D95"/>
    <w:multiLevelType w:val="multilevel"/>
    <w:tmpl w:val="4904B6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3D9745F"/>
    <w:multiLevelType w:val="hybridMultilevel"/>
    <w:tmpl w:val="6704654C"/>
    <w:lvl w:ilvl="0" w:tplc="48090001">
      <w:start w:val="1"/>
      <w:numFmt w:val="bullet"/>
      <w:lvlText w:val=""/>
      <w:lvlJc w:val="left"/>
      <w:pPr>
        <w:ind w:left="1128" w:hanging="360"/>
      </w:pPr>
      <w:rPr>
        <w:rFonts w:ascii="Symbol" w:hAnsi="Symbol" w:hint="default"/>
      </w:rPr>
    </w:lvl>
    <w:lvl w:ilvl="1" w:tplc="48090003" w:tentative="1">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14" w15:restartNumberingAfterBreak="0">
    <w:nsid w:val="25986B20"/>
    <w:multiLevelType w:val="hybridMultilevel"/>
    <w:tmpl w:val="C8D072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8B25E24"/>
    <w:multiLevelType w:val="hybridMultilevel"/>
    <w:tmpl w:val="8850FC26"/>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16" w15:restartNumberingAfterBreak="0">
    <w:nsid w:val="295B37F7"/>
    <w:multiLevelType w:val="hybridMultilevel"/>
    <w:tmpl w:val="3ADA1B2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BBD2876"/>
    <w:multiLevelType w:val="hybridMultilevel"/>
    <w:tmpl w:val="FF9820B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BCF51C0"/>
    <w:multiLevelType w:val="hybridMultilevel"/>
    <w:tmpl w:val="119A7E1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0AF5F97"/>
    <w:multiLevelType w:val="hybridMultilevel"/>
    <w:tmpl w:val="119A7E1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3545651A"/>
    <w:multiLevelType w:val="hybridMultilevel"/>
    <w:tmpl w:val="EF9013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59A1304"/>
    <w:multiLevelType w:val="hybridMultilevel"/>
    <w:tmpl w:val="5A3C036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39FD4FF2"/>
    <w:multiLevelType w:val="multilevel"/>
    <w:tmpl w:val="7BE2056C"/>
    <w:lvl w:ilvl="0">
      <w:start w:val="1"/>
      <w:numFmt w:val="upperLetter"/>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408" w:hanging="408"/>
      </w:pPr>
      <w:rPr>
        <w:rFonts w:hint="default"/>
      </w:rPr>
    </w:lvl>
    <w:lvl w:ilvl="3">
      <w:start w:val="1"/>
      <w:numFmt w:val="decimal"/>
      <w:lvlText w:val="%1.%2.%3.%4"/>
      <w:lvlJc w:val="left"/>
      <w:pPr>
        <w:ind w:left="408" w:hanging="408"/>
      </w:pPr>
      <w:rPr>
        <w:rFonts w:hint="default"/>
      </w:rPr>
    </w:lvl>
    <w:lvl w:ilvl="4">
      <w:start w:val="1"/>
      <w:numFmt w:val="decimal"/>
      <w:lvlText w:val="%1.%2.%3.%4.%5"/>
      <w:lvlJc w:val="left"/>
      <w:pPr>
        <w:ind w:left="408" w:hanging="408"/>
      </w:pPr>
      <w:rPr>
        <w:rFonts w:hint="default"/>
      </w:rPr>
    </w:lvl>
    <w:lvl w:ilvl="5">
      <w:start w:val="1"/>
      <w:numFmt w:val="decimal"/>
      <w:lvlText w:val="%1.%2.%3.%4.%5.%6"/>
      <w:lvlJc w:val="left"/>
      <w:pPr>
        <w:ind w:left="408" w:hanging="408"/>
      </w:pPr>
      <w:rPr>
        <w:rFonts w:hint="default"/>
      </w:rPr>
    </w:lvl>
    <w:lvl w:ilvl="6">
      <w:start w:val="1"/>
      <w:numFmt w:val="decimal"/>
      <w:lvlText w:val="%1.%2.%3.%4.%5.%6.%7"/>
      <w:lvlJc w:val="left"/>
      <w:pPr>
        <w:ind w:left="408" w:hanging="408"/>
      </w:pPr>
      <w:rPr>
        <w:rFonts w:hint="default"/>
      </w:rPr>
    </w:lvl>
    <w:lvl w:ilvl="7">
      <w:start w:val="1"/>
      <w:numFmt w:val="decimal"/>
      <w:lvlText w:val="%1.%2.%3.%4.%5.%6.%7.%8"/>
      <w:lvlJc w:val="left"/>
      <w:pPr>
        <w:ind w:left="408" w:hanging="408"/>
      </w:pPr>
      <w:rPr>
        <w:rFonts w:hint="default"/>
      </w:rPr>
    </w:lvl>
    <w:lvl w:ilvl="8">
      <w:start w:val="1"/>
      <w:numFmt w:val="decimal"/>
      <w:lvlText w:val="%1.%2.%3.%4.%5.%6.%7.%8.%9"/>
      <w:lvlJc w:val="left"/>
      <w:pPr>
        <w:ind w:left="408" w:hanging="408"/>
      </w:pPr>
      <w:rPr>
        <w:rFonts w:hint="default"/>
      </w:rPr>
    </w:lvl>
  </w:abstractNum>
  <w:abstractNum w:abstractNumId="23" w15:restartNumberingAfterBreak="0">
    <w:nsid w:val="3BE9284E"/>
    <w:multiLevelType w:val="hybridMultilevel"/>
    <w:tmpl w:val="DF60FB0E"/>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24" w15:restartNumberingAfterBreak="0">
    <w:nsid w:val="3D440BA2"/>
    <w:multiLevelType w:val="hybridMultilevel"/>
    <w:tmpl w:val="A3DE19C8"/>
    <w:lvl w:ilvl="0" w:tplc="48090001">
      <w:start w:val="1"/>
      <w:numFmt w:val="bullet"/>
      <w:lvlText w:val=""/>
      <w:lvlJc w:val="left"/>
      <w:pPr>
        <w:ind w:left="1149" w:hanging="360"/>
      </w:pPr>
      <w:rPr>
        <w:rFonts w:ascii="Symbol" w:hAnsi="Symbol" w:hint="default"/>
      </w:rPr>
    </w:lvl>
    <w:lvl w:ilvl="1" w:tplc="48090003" w:tentative="1">
      <w:start w:val="1"/>
      <w:numFmt w:val="bullet"/>
      <w:lvlText w:val="o"/>
      <w:lvlJc w:val="left"/>
      <w:pPr>
        <w:ind w:left="1869" w:hanging="360"/>
      </w:pPr>
      <w:rPr>
        <w:rFonts w:ascii="Courier New" w:hAnsi="Courier New" w:cs="Courier New" w:hint="default"/>
      </w:rPr>
    </w:lvl>
    <w:lvl w:ilvl="2" w:tplc="48090005" w:tentative="1">
      <w:start w:val="1"/>
      <w:numFmt w:val="bullet"/>
      <w:lvlText w:val=""/>
      <w:lvlJc w:val="left"/>
      <w:pPr>
        <w:ind w:left="2589" w:hanging="360"/>
      </w:pPr>
      <w:rPr>
        <w:rFonts w:ascii="Wingdings" w:hAnsi="Wingdings" w:hint="default"/>
      </w:rPr>
    </w:lvl>
    <w:lvl w:ilvl="3" w:tplc="48090001" w:tentative="1">
      <w:start w:val="1"/>
      <w:numFmt w:val="bullet"/>
      <w:lvlText w:val=""/>
      <w:lvlJc w:val="left"/>
      <w:pPr>
        <w:ind w:left="3309" w:hanging="360"/>
      </w:pPr>
      <w:rPr>
        <w:rFonts w:ascii="Symbol" w:hAnsi="Symbol" w:hint="default"/>
      </w:rPr>
    </w:lvl>
    <w:lvl w:ilvl="4" w:tplc="48090003" w:tentative="1">
      <w:start w:val="1"/>
      <w:numFmt w:val="bullet"/>
      <w:lvlText w:val="o"/>
      <w:lvlJc w:val="left"/>
      <w:pPr>
        <w:ind w:left="4029" w:hanging="360"/>
      </w:pPr>
      <w:rPr>
        <w:rFonts w:ascii="Courier New" w:hAnsi="Courier New" w:cs="Courier New" w:hint="default"/>
      </w:rPr>
    </w:lvl>
    <w:lvl w:ilvl="5" w:tplc="48090005" w:tentative="1">
      <w:start w:val="1"/>
      <w:numFmt w:val="bullet"/>
      <w:lvlText w:val=""/>
      <w:lvlJc w:val="left"/>
      <w:pPr>
        <w:ind w:left="4749" w:hanging="360"/>
      </w:pPr>
      <w:rPr>
        <w:rFonts w:ascii="Wingdings" w:hAnsi="Wingdings" w:hint="default"/>
      </w:rPr>
    </w:lvl>
    <w:lvl w:ilvl="6" w:tplc="48090001" w:tentative="1">
      <w:start w:val="1"/>
      <w:numFmt w:val="bullet"/>
      <w:lvlText w:val=""/>
      <w:lvlJc w:val="left"/>
      <w:pPr>
        <w:ind w:left="5469" w:hanging="360"/>
      </w:pPr>
      <w:rPr>
        <w:rFonts w:ascii="Symbol" w:hAnsi="Symbol" w:hint="default"/>
      </w:rPr>
    </w:lvl>
    <w:lvl w:ilvl="7" w:tplc="48090003" w:tentative="1">
      <w:start w:val="1"/>
      <w:numFmt w:val="bullet"/>
      <w:lvlText w:val="o"/>
      <w:lvlJc w:val="left"/>
      <w:pPr>
        <w:ind w:left="6189" w:hanging="360"/>
      </w:pPr>
      <w:rPr>
        <w:rFonts w:ascii="Courier New" w:hAnsi="Courier New" w:cs="Courier New" w:hint="default"/>
      </w:rPr>
    </w:lvl>
    <w:lvl w:ilvl="8" w:tplc="48090005" w:tentative="1">
      <w:start w:val="1"/>
      <w:numFmt w:val="bullet"/>
      <w:lvlText w:val=""/>
      <w:lvlJc w:val="left"/>
      <w:pPr>
        <w:ind w:left="6909" w:hanging="360"/>
      </w:pPr>
      <w:rPr>
        <w:rFonts w:ascii="Wingdings" w:hAnsi="Wingdings" w:hint="default"/>
      </w:rPr>
    </w:lvl>
  </w:abstractNum>
  <w:abstractNum w:abstractNumId="25" w15:restartNumberingAfterBreak="0">
    <w:nsid w:val="436B2317"/>
    <w:multiLevelType w:val="hybridMultilevel"/>
    <w:tmpl w:val="9418CCD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8DC73E9"/>
    <w:multiLevelType w:val="multilevel"/>
    <w:tmpl w:val="5A5CD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8FE74DF"/>
    <w:multiLevelType w:val="hybridMultilevel"/>
    <w:tmpl w:val="6D72233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4BE85746"/>
    <w:multiLevelType w:val="hybridMultilevel"/>
    <w:tmpl w:val="C7C0A4F6"/>
    <w:lvl w:ilvl="0" w:tplc="48090001">
      <w:start w:val="1"/>
      <w:numFmt w:val="bullet"/>
      <w:lvlText w:val=""/>
      <w:lvlJc w:val="left"/>
      <w:pPr>
        <w:ind w:left="1128" w:hanging="360"/>
      </w:pPr>
      <w:rPr>
        <w:rFonts w:ascii="Symbol" w:hAnsi="Symbol" w:hint="default"/>
      </w:rPr>
    </w:lvl>
    <w:lvl w:ilvl="1" w:tplc="48090003" w:tentative="1">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29" w15:restartNumberingAfterBreak="0">
    <w:nsid w:val="4CFB7D1D"/>
    <w:multiLevelType w:val="multilevel"/>
    <w:tmpl w:val="BE24E6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4FC3276B"/>
    <w:multiLevelType w:val="hybridMultilevel"/>
    <w:tmpl w:val="B44678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512674FB"/>
    <w:multiLevelType w:val="hybridMultilevel"/>
    <w:tmpl w:val="0EB6D9A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52013366"/>
    <w:multiLevelType w:val="hybridMultilevel"/>
    <w:tmpl w:val="2B8868CA"/>
    <w:lvl w:ilvl="0" w:tplc="48090001">
      <w:start w:val="1"/>
      <w:numFmt w:val="bullet"/>
      <w:lvlText w:val=""/>
      <w:lvlJc w:val="left"/>
      <w:pPr>
        <w:ind w:left="1128" w:hanging="360"/>
      </w:pPr>
      <w:rPr>
        <w:rFonts w:ascii="Symbol" w:hAnsi="Symbol" w:hint="default"/>
      </w:rPr>
    </w:lvl>
    <w:lvl w:ilvl="1" w:tplc="48090003" w:tentative="1">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33" w15:restartNumberingAfterBreak="0">
    <w:nsid w:val="53290A70"/>
    <w:multiLevelType w:val="hybridMultilevel"/>
    <w:tmpl w:val="B44678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55A01BE0"/>
    <w:multiLevelType w:val="hybridMultilevel"/>
    <w:tmpl w:val="88AE1BD0"/>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35" w15:restartNumberingAfterBreak="0">
    <w:nsid w:val="57134F08"/>
    <w:multiLevelType w:val="multilevel"/>
    <w:tmpl w:val="359E44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898180E"/>
    <w:multiLevelType w:val="hybridMultilevel"/>
    <w:tmpl w:val="099CE9F8"/>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37" w15:restartNumberingAfterBreak="0">
    <w:nsid w:val="595A11F9"/>
    <w:multiLevelType w:val="hybridMultilevel"/>
    <w:tmpl w:val="8E6AEBD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59FD1739"/>
    <w:multiLevelType w:val="hybridMultilevel"/>
    <w:tmpl w:val="B44678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5A181E53"/>
    <w:multiLevelType w:val="hybridMultilevel"/>
    <w:tmpl w:val="B44678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5D7E62A2"/>
    <w:multiLevelType w:val="hybridMultilevel"/>
    <w:tmpl w:val="B44678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5ED67174"/>
    <w:multiLevelType w:val="hybridMultilevel"/>
    <w:tmpl w:val="89E21CE4"/>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42" w15:restartNumberingAfterBreak="0">
    <w:nsid w:val="637668D7"/>
    <w:multiLevelType w:val="hybridMultilevel"/>
    <w:tmpl w:val="B44678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674A5FE2"/>
    <w:multiLevelType w:val="hybridMultilevel"/>
    <w:tmpl w:val="33CC7106"/>
    <w:lvl w:ilvl="0" w:tplc="48090001">
      <w:start w:val="1"/>
      <w:numFmt w:val="bullet"/>
      <w:lvlText w:val=""/>
      <w:lvlJc w:val="left"/>
      <w:pPr>
        <w:ind w:left="1128" w:hanging="360"/>
      </w:pPr>
      <w:rPr>
        <w:rFonts w:ascii="Symbol" w:hAnsi="Symbol" w:hint="default"/>
      </w:rPr>
    </w:lvl>
    <w:lvl w:ilvl="1" w:tplc="48090003" w:tentative="1">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44" w15:restartNumberingAfterBreak="0">
    <w:nsid w:val="69BC2EBD"/>
    <w:multiLevelType w:val="hybridMultilevel"/>
    <w:tmpl w:val="FB6E369A"/>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45" w15:restartNumberingAfterBreak="0">
    <w:nsid w:val="6C7169ED"/>
    <w:multiLevelType w:val="multilevel"/>
    <w:tmpl w:val="6FFA28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6D616044"/>
    <w:multiLevelType w:val="hybridMultilevel"/>
    <w:tmpl w:val="D67E57DE"/>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47" w15:restartNumberingAfterBreak="0">
    <w:nsid w:val="71192153"/>
    <w:multiLevelType w:val="multilevel"/>
    <w:tmpl w:val="B8308F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76114406"/>
    <w:multiLevelType w:val="multilevel"/>
    <w:tmpl w:val="499E83DE"/>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408" w:hanging="408"/>
      </w:pPr>
      <w:rPr>
        <w:rFonts w:hint="default"/>
      </w:rPr>
    </w:lvl>
    <w:lvl w:ilvl="3">
      <w:start w:val="1"/>
      <w:numFmt w:val="decimal"/>
      <w:lvlText w:val="%1.%2.%3.%4"/>
      <w:lvlJc w:val="left"/>
      <w:pPr>
        <w:ind w:left="408" w:hanging="408"/>
      </w:pPr>
      <w:rPr>
        <w:rFonts w:hint="default"/>
      </w:rPr>
    </w:lvl>
    <w:lvl w:ilvl="4">
      <w:start w:val="1"/>
      <w:numFmt w:val="decimal"/>
      <w:lvlText w:val="%1.%2.%3.%4.%5"/>
      <w:lvlJc w:val="left"/>
      <w:pPr>
        <w:ind w:left="408" w:hanging="408"/>
      </w:pPr>
      <w:rPr>
        <w:rFonts w:hint="default"/>
      </w:rPr>
    </w:lvl>
    <w:lvl w:ilvl="5">
      <w:start w:val="1"/>
      <w:numFmt w:val="decimal"/>
      <w:lvlText w:val="%1.%2.%3.%4.%5.%6"/>
      <w:lvlJc w:val="left"/>
      <w:pPr>
        <w:ind w:left="408" w:hanging="408"/>
      </w:pPr>
      <w:rPr>
        <w:rFonts w:hint="default"/>
      </w:rPr>
    </w:lvl>
    <w:lvl w:ilvl="6">
      <w:start w:val="1"/>
      <w:numFmt w:val="decimal"/>
      <w:lvlText w:val="%1.%2.%3.%4.%5.%6.%7"/>
      <w:lvlJc w:val="left"/>
      <w:pPr>
        <w:ind w:left="408" w:hanging="408"/>
      </w:pPr>
      <w:rPr>
        <w:rFonts w:hint="default"/>
      </w:rPr>
    </w:lvl>
    <w:lvl w:ilvl="7">
      <w:start w:val="1"/>
      <w:numFmt w:val="decimal"/>
      <w:lvlText w:val="%1.%2.%3.%4.%5.%6.%7.%8"/>
      <w:lvlJc w:val="left"/>
      <w:pPr>
        <w:ind w:left="408" w:hanging="408"/>
      </w:pPr>
      <w:rPr>
        <w:rFonts w:hint="default"/>
      </w:rPr>
    </w:lvl>
    <w:lvl w:ilvl="8">
      <w:start w:val="1"/>
      <w:numFmt w:val="decimal"/>
      <w:lvlText w:val="%1.%2.%3.%4.%5.%6.%7.%8.%9"/>
      <w:lvlJc w:val="left"/>
      <w:pPr>
        <w:ind w:left="408" w:hanging="408"/>
      </w:pPr>
      <w:rPr>
        <w:rFonts w:hint="default"/>
      </w:rPr>
    </w:lvl>
  </w:abstractNum>
  <w:abstractNum w:abstractNumId="49" w15:restartNumberingAfterBreak="0">
    <w:nsid w:val="77DF6FF4"/>
    <w:multiLevelType w:val="hybridMultilevel"/>
    <w:tmpl w:val="2A64AAE0"/>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tentative="1">
      <w:start w:val="1"/>
      <w:numFmt w:val="bullet"/>
      <w:lvlText w:val=""/>
      <w:lvlJc w:val="left"/>
      <w:pPr>
        <w:ind w:left="2568" w:hanging="360"/>
      </w:pPr>
      <w:rPr>
        <w:rFonts w:ascii="Wingdings" w:hAnsi="Wingdings" w:hint="default"/>
      </w:rPr>
    </w:lvl>
    <w:lvl w:ilvl="3" w:tplc="48090001" w:tentative="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abstractNum w:abstractNumId="50" w15:restartNumberingAfterBreak="0">
    <w:nsid w:val="7B177968"/>
    <w:multiLevelType w:val="hybridMultilevel"/>
    <w:tmpl w:val="A66CE764"/>
    <w:lvl w:ilvl="0" w:tplc="48090001">
      <w:start w:val="1"/>
      <w:numFmt w:val="bullet"/>
      <w:lvlText w:val=""/>
      <w:lvlJc w:val="left"/>
      <w:pPr>
        <w:ind w:left="1128" w:hanging="360"/>
      </w:pPr>
      <w:rPr>
        <w:rFonts w:ascii="Symbol" w:hAnsi="Symbol" w:hint="default"/>
      </w:rPr>
    </w:lvl>
    <w:lvl w:ilvl="1" w:tplc="48090003">
      <w:start w:val="1"/>
      <w:numFmt w:val="bullet"/>
      <w:lvlText w:val="o"/>
      <w:lvlJc w:val="left"/>
      <w:pPr>
        <w:ind w:left="1848" w:hanging="360"/>
      </w:pPr>
      <w:rPr>
        <w:rFonts w:ascii="Courier New" w:hAnsi="Courier New" w:cs="Courier New" w:hint="default"/>
      </w:rPr>
    </w:lvl>
    <w:lvl w:ilvl="2" w:tplc="48090005">
      <w:start w:val="1"/>
      <w:numFmt w:val="bullet"/>
      <w:lvlText w:val=""/>
      <w:lvlJc w:val="left"/>
      <w:pPr>
        <w:ind w:left="2568" w:hanging="360"/>
      </w:pPr>
      <w:rPr>
        <w:rFonts w:ascii="Wingdings" w:hAnsi="Wingdings" w:hint="default"/>
      </w:rPr>
    </w:lvl>
    <w:lvl w:ilvl="3" w:tplc="48090001">
      <w:start w:val="1"/>
      <w:numFmt w:val="bullet"/>
      <w:lvlText w:val=""/>
      <w:lvlJc w:val="left"/>
      <w:pPr>
        <w:ind w:left="3288" w:hanging="360"/>
      </w:pPr>
      <w:rPr>
        <w:rFonts w:ascii="Symbol" w:hAnsi="Symbol" w:hint="default"/>
      </w:rPr>
    </w:lvl>
    <w:lvl w:ilvl="4" w:tplc="48090003" w:tentative="1">
      <w:start w:val="1"/>
      <w:numFmt w:val="bullet"/>
      <w:lvlText w:val="o"/>
      <w:lvlJc w:val="left"/>
      <w:pPr>
        <w:ind w:left="4008" w:hanging="360"/>
      </w:pPr>
      <w:rPr>
        <w:rFonts w:ascii="Courier New" w:hAnsi="Courier New" w:cs="Courier New" w:hint="default"/>
      </w:rPr>
    </w:lvl>
    <w:lvl w:ilvl="5" w:tplc="48090005" w:tentative="1">
      <w:start w:val="1"/>
      <w:numFmt w:val="bullet"/>
      <w:lvlText w:val=""/>
      <w:lvlJc w:val="left"/>
      <w:pPr>
        <w:ind w:left="4728" w:hanging="360"/>
      </w:pPr>
      <w:rPr>
        <w:rFonts w:ascii="Wingdings" w:hAnsi="Wingdings" w:hint="default"/>
      </w:rPr>
    </w:lvl>
    <w:lvl w:ilvl="6" w:tplc="48090001" w:tentative="1">
      <w:start w:val="1"/>
      <w:numFmt w:val="bullet"/>
      <w:lvlText w:val=""/>
      <w:lvlJc w:val="left"/>
      <w:pPr>
        <w:ind w:left="5448" w:hanging="360"/>
      </w:pPr>
      <w:rPr>
        <w:rFonts w:ascii="Symbol" w:hAnsi="Symbol" w:hint="default"/>
      </w:rPr>
    </w:lvl>
    <w:lvl w:ilvl="7" w:tplc="48090003" w:tentative="1">
      <w:start w:val="1"/>
      <w:numFmt w:val="bullet"/>
      <w:lvlText w:val="o"/>
      <w:lvlJc w:val="left"/>
      <w:pPr>
        <w:ind w:left="6168" w:hanging="360"/>
      </w:pPr>
      <w:rPr>
        <w:rFonts w:ascii="Courier New" w:hAnsi="Courier New" w:cs="Courier New" w:hint="default"/>
      </w:rPr>
    </w:lvl>
    <w:lvl w:ilvl="8" w:tplc="48090005" w:tentative="1">
      <w:start w:val="1"/>
      <w:numFmt w:val="bullet"/>
      <w:lvlText w:val=""/>
      <w:lvlJc w:val="left"/>
      <w:pPr>
        <w:ind w:left="6888" w:hanging="360"/>
      </w:pPr>
      <w:rPr>
        <w:rFonts w:ascii="Wingdings" w:hAnsi="Wingdings" w:hint="default"/>
      </w:rPr>
    </w:lvl>
  </w:abstractNum>
  <w:num w:numId="1">
    <w:abstractNumId w:val="22"/>
  </w:num>
  <w:num w:numId="2">
    <w:abstractNumId w:val="48"/>
  </w:num>
  <w:num w:numId="3">
    <w:abstractNumId w:val="13"/>
  </w:num>
  <w:num w:numId="4">
    <w:abstractNumId w:val="4"/>
  </w:num>
  <w:num w:numId="5">
    <w:abstractNumId w:val="50"/>
  </w:num>
  <w:num w:numId="6">
    <w:abstractNumId w:val="15"/>
  </w:num>
  <w:num w:numId="7">
    <w:abstractNumId w:val="41"/>
  </w:num>
  <w:num w:numId="8">
    <w:abstractNumId w:val="5"/>
  </w:num>
  <w:num w:numId="9">
    <w:abstractNumId w:val="39"/>
  </w:num>
  <w:num w:numId="10">
    <w:abstractNumId w:val="38"/>
  </w:num>
  <w:num w:numId="11">
    <w:abstractNumId w:val="11"/>
  </w:num>
  <w:num w:numId="12">
    <w:abstractNumId w:val="19"/>
  </w:num>
  <w:num w:numId="13">
    <w:abstractNumId w:val="18"/>
  </w:num>
  <w:num w:numId="14">
    <w:abstractNumId w:val="40"/>
  </w:num>
  <w:num w:numId="15">
    <w:abstractNumId w:val="20"/>
  </w:num>
  <w:num w:numId="16">
    <w:abstractNumId w:val="35"/>
  </w:num>
  <w:num w:numId="17">
    <w:abstractNumId w:val="49"/>
  </w:num>
  <w:num w:numId="18">
    <w:abstractNumId w:val="24"/>
  </w:num>
  <w:num w:numId="19">
    <w:abstractNumId w:val="23"/>
  </w:num>
  <w:num w:numId="20">
    <w:abstractNumId w:val="34"/>
  </w:num>
  <w:num w:numId="21">
    <w:abstractNumId w:val="12"/>
  </w:num>
  <w:num w:numId="22">
    <w:abstractNumId w:val="26"/>
  </w:num>
  <w:num w:numId="23">
    <w:abstractNumId w:val="3"/>
  </w:num>
  <w:num w:numId="24">
    <w:abstractNumId w:val="8"/>
  </w:num>
  <w:num w:numId="25">
    <w:abstractNumId w:val="46"/>
  </w:num>
  <w:num w:numId="26">
    <w:abstractNumId w:val="43"/>
  </w:num>
  <w:num w:numId="27">
    <w:abstractNumId w:val="28"/>
  </w:num>
  <w:num w:numId="28">
    <w:abstractNumId w:val="42"/>
  </w:num>
  <w:num w:numId="29">
    <w:abstractNumId w:val="30"/>
  </w:num>
  <w:num w:numId="30">
    <w:abstractNumId w:val="7"/>
  </w:num>
  <w:num w:numId="31">
    <w:abstractNumId w:val="33"/>
  </w:num>
  <w:num w:numId="32">
    <w:abstractNumId w:val="31"/>
  </w:num>
  <w:num w:numId="33">
    <w:abstractNumId w:val="47"/>
  </w:num>
  <w:num w:numId="34">
    <w:abstractNumId w:val="45"/>
  </w:num>
  <w:num w:numId="35">
    <w:abstractNumId w:val="17"/>
  </w:num>
  <w:num w:numId="36">
    <w:abstractNumId w:val="9"/>
  </w:num>
  <w:num w:numId="37">
    <w:abstractNumId w:val="29"/>
  </w:num>
  <w:num w:numId="38">
    <w:abstractNumId w:val="44"/>
  </w:num>
  <w:num w:numId="39">
    <w:abstractNumId w:val="1"/>
  </w:num>
  <w:num w:numId="40">
    <w:abstractNumId w:val="36"/>
  </w:num>
  <w:num w:numId="41">
    <w:abstractNumId w:val="14"/>
  </w:num>
  <w:num w:numId="42">
    <w:abstractNumId w:val="25"/>
  </w:num>
  <w:num w:numId="43">
    <w:abstractNumId w:val="2"/>
  </w:num>
  <w:num w:numId="44">
    <w:abstractNumId w:val="37"/>
  </w:num>
  <w:num w:numId="45">
    <w:abstractNumId w:val="0"/>
  </w:num>
  <w:num w:numId="46">
    <w:abstractNumId w:val="6"/>
  </w:num>
  <w:num w:numId="47">
    <w:abstractNumId w:val="10"/>
  </w:num>
  <w:num w:numId="48">
    <w:abstractNumId w:val="21"/>
  </w:num>
  <w:num w:numId="49">
    <w:abstractNumId w:val="27"/>
  </w:num>
  <w:num w:numId="50">
    <w:abstractNumId w:val="16"/>
  </w:num>
  <w:num w:numId="51">
    <w:abstractNumId w:val="3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BEA"/>
    <w:rsid w:val="000007B7"/>
    <w:rsid w:val="000015E4"/>
    <w:rsid w:val="00001DA4"/>
    <w:rsid w:val="000020C6"/>
    <w:rsid w:val="00004031"/>
    <w:rsid w:val="000041DF"/>
    <w:rsid w:val="0000440F"/>
    <w:rsid w:val="00006A2B"/>
    <w:rsid w:val="000076AA"/>
    <w:rsid w:val="00010308"/>
    <w:rsid w:val="00010B05"/>
    <w:rsid w:val="00010D96"/>
    <w:rsid w:val="00013BF5"/>
    <w:rsid w:val="00013D30"/>
    <w:rsid w:val="0001442C"/>
    <w:rsid w:val="00016D24"/>
    <w:rsid w:val="000237E7"/>
    <w:rsid w:val="00024699"/>
    <w:rsid w:val="0002566B"/>
    <w:rsid w:val="00025CA8"/>
    <w:rsid w:val="000331A6"/>
    <w:rsid w:val="000346A2"/>
    <w:rsid w:val="00036122"/>
    <w:rsid w:val="00036C81"/>
    <w:rsid w:val="00040143"/>
    <w:rsid w:val="00042360"/>
    <w:rsid w:val="00045404"/>
    <w:rsid w:val="000517E6"/>
    <w:rsid w:val="000540F2"/>
    <w:rsid w:val="00054A33"/>
    <w:rsid w:val="00056439"/>
    <w:rsid w:val="000612E4"/>
    <w:rsid w:val="000622CF"/>
    <w:rsid w:val="0006438D"/>
    <w:rsid w:val="00066997"/>
    <w:rsid w:val="00067C01"/>
    <w:rsid w:val="00071138"/>
    <w:rsid w:val="00071888"/>
    <w:rsid w:val="000739A1"/>
    <w:rsid w:val="00073C5F"/>
    <w:rsid w:val="0007579F"/>
    <w:rsid w:val="00075B0B"/>
    <w:rsid w:val="00077467"/>
    <w:rsid w:val="000838BA"/>
    <w:rsid w:val="000856B7"/>
    <w:rsid w:val="00087A4F"/>
    <w:rsid w:val="00087FC7"/>
    <w:rsid w:val="00090BDC"/>
    <w:rsid w:val="00094EFD"/>
    <w:rsid w:val="000A0EA5"/>
    <w:rsid w:val="000A1B91"/>
    <w:rsid w:val="000A1D10"/>
    <w:rsid w:val="000A20B3"/>
    <w:rsid w:val="000A42DB"/>
    <w:rsid w:val="000A4657"/>
    <w:rsid w:val="000B2478"/>
    <w:rsid w:val="000B3873"/>
    <w:rsid w:val="000B45BE"/>
    <w:rsid w:val="000B5D3E"/>
    <w:rsid w:val="000B60CF"/>
    <w:rsid w:val="000B7508"/>
    <w:rsid w:val="000C1AB7"/>
    <w:rsid w:val="000C1EA4"/>
    <w:rsid w:val="000C1F98"/>
    <w:rsid w:val="000C29E7"/>
    <w:rsid w:val="000C2BB0"/>
    <w:rsid w:val="000C3461"/>
    <w:rsid w:val="000C3DA8"/>
    <w:rsid w:val="000C4FC9"/>
    <w:rsid w:val="000C68DD"/>
    <w:rsid w:val="000D088D"/>
    <w:rsid w:val="000D3060"/>
    <w:rsid w:val="000D31F3"/>
    <w:rsid w:val="000D31FB"/>
    <w:rsid w:val="000D3924"/>
    <w:rsid w:val="000D49E7"/>
    <w:rsid w:val="000D5419"/>
    <w:rsid w:val="000D5897"/>
    <w:rsid w:val="000E028E"/>
    <w:rsid w:val="000E1CB5"/>
    <w:rsid w:val="000E2382"/>
    <w:rsid w:val="000E2437"/>
    <w:rsid w:val="000E2A6D"/>
    <w:rsid w:val="000E3A50"/>
    <w:rsid w:val="000E711D"/>
    <w:rsid w:val="000F1D7D"/>
    <w:rsid w:val="000F3BAE"/>
    <w:rsid w:val="000F6120"/>
    <w:rsid w:val="001019E2"/>
    <w:rsid w:val="00104B9A"/>
    <w:rsid w:val="00106BF1"/>
    <w:rsid w:val="00107D99"/>
    <w:rsid w:val="001102BD"/>
    <w:rsid w:val="00112A2B"/>
    <w:rsid w:val="0011383F"/>
    <w:rsid w:val="00113D7C"/>
    <w:rsid w:val="00114220"/>
    <w:rsid w:val="001147A2"/>
    <w:rsid w:val="00114D2F"/>
    <w:rsid w:val="00116B72"/>
    <w:rsid w:val="00117577"/>
    <w:rsid w:val="00117B49"/>
    <w:rsid w:val="00120036"/>
    <w:rsid w:val="00120410"/>
    <w:rsid w:val="001212EE"/>
    <w:rsid w:val="00121CB7"/>
    <w:rsid w:val="00122D14"/>
    <w:rsid w:val="0012321B"/>
    <w:rsid w:val="0012445B"/>
    <w:rsid w:val="0012581E"/>
    <w:rsid w:val="00130D51"/>
    <w:rsid w:val="00130EEA"/>
    <w:rsid w:val="00133556"/>
    <w:rsid w:val="00134121"/>
    <w:rsid w:val="00134AD3"/>
    <w:rsid w:val="001366C3"/>
    <w:rsid w:val="00136D42"/>
    <w:rsid w:val="0014176F"/>
    <w:rsid w:val="00143259"/>
    <w:rsid w:val="00146259"/>
    <w:rsid w:val="0015160F"/>
    <w:rsid w:val="00152706"/>
    <w:rsid w:val="00153A84"/>
    <w:rsid w:val="001541C6"/>
    <w:rsid w:val="001550B2"/>
    <w:rsid w:val="001556D1"/>
    <w:rsid w:val="00156246"/>
    <w:rsid w:val="00156363"/>
    <w:rsid w:val="001565EB"/>
    <w:rsid w:val="00156AC7"/>
    <w:rsid w:val="00161588"/>
    <w:rsid w:val="0016192E"/>
    <w:rsid w:val="00162E01"/>
    <w:rsid w:val="00163429"/>
    <w:rsid w:val="00163868"/>
    <w:rsid w:val="001652CE"/>
    <w:rsid w:val="00165643"/>
    <w:rsid w:val="00165A9C"/>
    <w:rsid w:val="001672A5"/>
    <w:rsid w:val="00167FC6"/>
    <w:rsid w:val="00167FF4"/>
    <w:rsid w:val="0017237D"/>
    <w:rsid w:val="001732DC"/>
    <w:rsid w:val="00173485"/>
    <w:rsid w:val="001748DE"/>
    <w:rsid w:val="001770A5"/>
    <w:rsid w:val="001772EF"/>
    <w:rsid w:val="00177343"/>
    <w:rsid w:val="00180538"/>
    <w:rsid w:val="00182F39"/>
    <w:rsid w:val="001842ED"/>
    <w:rsid w:val="0018541B"/>
    <w:rsid w:val="001854CA"/>
    <w:rsid w:val="00186C7C"/>
    <w:rsid w:val="0019222C"/>
    <w:rsid w:val="00193471"/>
    <w:rsid w:val="00193D2E"/>
    <w:rsid w:val="001953DC"/>
    <w:rsid w:val="00195FB2"/>
    <w:rsid w:val="001968FA"/>
    <w:rsid w:val="001A10E9"/>
    <w:rsid w:val="001A2779"/>
    <w:rsid w:val="001A27B7"/>
    <w:rsid w:val="001A3FA5"/>
    <w:rsid w:val="001A4B82"/>
    <w:rsid w:val="001A4EA3"/>
    <w:rsid w:val="001B0CA1"/>
    <w:rsid w:val="001B1652"/>
    <w:rsid w:val="001B1F2E"/>
    <w:rsid w:val="001B3EAD"/>
    <w:rsid w:val="001B425E"/>
    <w:rsid w:val="001B4EFF"/>
    <w:rsid w:val="001B531D"/>
    <w:rsid w:val="001C0510"/>
    <w:rsid w:val="001C13FA"/>
    <w:rsid w:val="001C19C9"/>
    <w:rsid w:val="001C56D8"/>
    <w:rsid w:val="001C73D3"/>
    <w:rsid w:val="001D0064"/>
    <w:rsid w:val="001D3D30"/>
    <w:rsid w:val="001D4F16"/>
    <w:rsid w:val="001D5067"/>
    <w:rsid w:val="001E12EA"/>
    <w:rsid w:val="001E2584"/>
    <w:rsid w:val="001E5287"/>
    <w:rsid w:val="001E52F9"/>
    <w:rsid w:val="001E6045"/>
    <w:rsid w:val="001F156A"/>
    <w:rsid w:val="001F1FA4"/>
    <w:rsid w:val="001F55D2"/>
    <w:rsid w:val="001F5BE4"/>
    <w:rsid w:val="0020001F"/>
    <w:rsid w:val="00200667"/>
    <w:rsid w:val="00201955"/>
    <w:rsid w:val="00204D92"/>
    <w:rsid w:val="00204D9B"/>
    <w:rsid w:val="002053A1"/>
    <w:rsid w:val="0021179F"/>
    <w:rsid w:val="00213D04"/>
    <w:rsid w:val="00213F5C"/>
    <w:rsid w:val="002154A2"/>
    <w:rsid w:val="00216349"/>
    <w:rsid w:val="0021707D"/>
    <w:rsid w:val="00217209"/>
    <w:rsid w:val="00217E7A"/>
    <w:rsid w:val="0022066A"/>
    <w:rsid w:val="00220EB7"/>
    <w:rsid w:val="002217E0"/>
    <w:rsid w:val="00221967"/>
    <w:rsid w:val="00222DB2"/>
    <w:rsid w:val="00223527"/>
    <w:rsid w:val="0022609C"/>
    <w:rsid w:val="002305FC"/>
    <w:rsid w:val="00230A1E"/>
    <w:rsid w:val="00232CBA"/>
    <w:rsid w:val="0023463C"/>
    <w:rsid w:val="0023478A"/>
    <w:rsid w:val="00235B26"/>
    <w:rsid w:val="0023754B"/>
    <w:rsid w:val="002377BF"/>
    <w:rsid w:val="00240E1E"/>
    <w:rsid w:val="00240EAC"/>
    <w:rsid w:val="00241492"/>
    <w:rsid w:val="00242F77"/>
    <w:rsid w:val="00243A45"/>
    <w:rsid w:val="002453AC"/>
    <w:rsid w:val="00245E1F"/>
    <w:rsid w:val="00245E80"/>
    <w:rsid w:val="00246DE7"/>
    <w:rsid w:val="0024790B"/>
    <w:rsid w:val="002521B1"/>
    <w:rsid w:val="00253E25"/>
    <w:rsid w:val="00253F21"/>
    <w:rsid w:val="00254241"/>
    <w:rsid w:val="002546E6"/>
    <w:rsid w:val="002548D2"/>
    <w:rsid w:val="00255509"/>
    <w:rsid w:val="0025671C"/>
    <w:rsid w:val="00260986"/>
    <w:rsid w:val="002637F6"/>
    <w:rsid w:val="00265C8C"/>
    <w:rsid w:val="00272CAD"/>
    <w:rsid w:val="00277399"/>
    <w:rsid w:val="002804C8"/>
    <w:rsid w:val="00282BCC"/>
    <w:rsid w:val="00283436"/>
    <w:rsid w:val="00283BDC"/>
    <w:rsid w:val="002908F4"/>
    <w:rsid w:val="00293549"/>
    <w:rsid w:val="00293CE9"/>
    <w:rsid w:val="00294547"/>
    <w:rsid w:val="00294C46"/>
    <w:rsid w:val="00295208"/>
    <w:rsid w:val="00295822"/>
    <w:rsid w:val="00295869"/>
    <w:rsid w:val="00296AA8"/>
    <w:rsid w:val="00297127"/>
    <w:rsid w:val="002A0499"/>
    <w:rsid w:val="002A1100"/>
    <w:rsid w:val="002A1651"/>
    <w:rsid w:val="002A3C0C"/>
    <w:rsid w:val="002A4453"/>
    <w:rsid w:val="002A47DF"/>
    <w:rsid w:val="002A50DA"/>
    <w:rsid w:val="002A5AAE"/>
    <w:rsid w:val="002A60E1"/>
    <w:rsid w:val="002A63EE"/>
    <w:rsid w:val="002A7C65"/>
    <w:rsid w:val="002B030F"/>
    <w:rsid w:val="002B1DAD"/>
    <w:rsid w:val="002B309D"/>
    <w:rsid w:val="002B3A59"/>
    <w:rsid w:val="002B65F2"/>
    <w:rsid w:val="002C0383"/>
    <w:rsid w:val="002C13AF"/>
    <w:rsid w:val="002C4FD4"/>
    <w:rsid w:val="002C56F0"/>
    <w:rsid w:val="002D188A"/>
    <w:rsid w:val="002D1C67"/>
    <w:rsid w:val="002D3664"/>
    <w:rsid w:val="002D4BED"/>
    <w:rsid w:val="002D7CB7"/>
    <w:rsid w:val="002E12BF"/>
    <w:rsid w:val="002E28C0"/>
    <w:rsid w:val="002E2B77"/>
    <w:rsid w:val="002E59B6"/>
    <w:rsid w:val="002E677B"/>
    <w:rsid w:val="002F1DA3"/>
    <w:rsid w:val="002F1E10"/>
    <w:rsid w:val="002F23C7"/>
    <w:rsid w:val="002F31C1"/>
    <w:rsid w:val="002F4891"/>
    <w:rsid w:val="002F6298"/>
    <w:rsid w:val="002F7A0A"/>
    <w:rsid w:val="0030039E"/>
    <w:rsid w:val="00301D92"/>
    <w:rsid w:val="003055DE"/>
    <w:rsid w:val="00305DE0"/>
    <w:rsid w:val="00306822"/>
    <w:rsid w:val="00307785"/>
    <w:rsid w:val="00307C84"/>
    <w:rsid w:val="00312148"/>
    <w:rsid w:val="00312A66"/>
    <w:rsid w:val="00313BAD"/>
    <w:rsid w:val="00313E2C"/>
    <w:rsid w:val="003166AD"/>
    <w:rsid w:val="00317556"/>
    <w:rsid w:val="003176B1"/>
    <w:rsid w:val="00320B3D"/>
    <w:rsid w:val="0032320C"/>
    <w:rsid w:val="00323369"/>
    <w:rsid w:val="00323664"/>
    <w:rsid w:val="00323DFE"/>
    <w:rsid w:val="00324BB7"/>
    <w:rsid w:val="00330FFF"/>
    <w:rsid w:val="00331049"/>
    <w:rsid w:val="003326B6"/>
    <w:rsid w:val="00334A57"/>
    <w:rsid w:val="003350FF"/>
    <w:rsid w:val="00337E17"/>
    <w:rsid w:val="00346E35"/>
    <w:rsid w:val="003471D7"/>
    <w:rsid w:val="00347E2A"/>
    <w:rsid w:val="00350CCF"/>
    <w:rsid w:val="00355D26"/>
    <w:rsid w:val="00356EFD"/>
    <w:rsid w:val="00356FFE"/>
    <w:rsid w:val="00360132"/>
    <w:rsid w:val="003669C4"/>
    <w:rsid w:val="00366F16"/>
    <w:rsid w:val="00371173"/>
    <w:rsid w:val="00371B5B"/>
    <w:rsid w:val="0037303A"/>
    <w:rsid w:val="0037321A"/>
    <w:rsid w:val="003733EC"/>
    <w:rsid w:val="0037385A"/>
    <w:rsid w:val="00376EAD"/>
    <w:rsid w:val="00382B85"/>
    <w:rsid w:val="00383142"/>
    <w:rsid w:val="00385F86"/>
    <w:rsid w:val="00390017"/>
    <w:rsid w:val="003918BA"/>
    <w:rsid w:val="00392D98"/>
    <w:rsid w:val="003938F0"/>
    <w:rsid w:val="00393B30"/>
    <w:rsid w:val="00393F29"/>
    <w:rsid w:val="0039478C"/>
    <w:rsid w:val="00394821"/>
    <w:rsid w:val="003964EB"/>
    <w:rsid w:val="00397E1B"/>
    <w:rsid w:val="003A10D2"/>
    <w:rsid w:val="003A1CF4"/>
    <w:rsid w:val="003A1D60"/>
    <w:rsid w:val="003A4DC2"/>
    <w:rsid w:val="003A5D2A"/>
    <w:rsid w:val="003A65E7"/>
    <w:rsid w:val="003A758E"/>
    <w:rsid w:val="003B0317"/>
    <w:rsid w:val="003B1A2D"/>
    <w:rsid w:val="003C046E"/>
    <w:rsid w:val="003C09BD"/>
    <w:rsid w:val="003C191F"/>
    <w:rsid w:val="003C3A15"/>
    <w:rsid w:val="003C4A7E"/>
    <w:rsid w:val="003D174C"/>
    <w:rsid w:val="003D2679"/>
    <w:rsid w:val="003D40B8"/>
    <w:rsid w:val="003D54B3"/>
    <w:rsid w:val="003D6711"/>
    <w:rsid w:val="003D7327"/>
    <w:rsid w:val="003D744A"/>
    <w:rsid w:val="003E024B"/>
    <w:rsid w:val="003E0935"/>
    <w:rsid w:val="003E17A0"/>
    <w:rsid w:val="003E1CF3"/>
    <w:rsid w:val="003E4959"/>
    <w:rsid w:val="003E4DA9"/>
    <w:rsid w:val="003E5888"/>
    <w:rsid w:val="003E61A9"/>
    <w:rsid w:val="003E6571"/>
    <w:rsid w:val="003F1043"/>
    <w:rsid w:val="003F3866"/>
    <w:rsid w:val="003F4590"/>
    <w:rsid w:val="003F53F2"/>
    <w:rsid w:val="003F6328"/>
    <w:rsid w:val="003F700E"/>
    <w:rsid w:val="00400876"/>
    <w:rsid w:val="004024AB"/>
    <w:rsid w:val="004054BC"/>
    <w:rsid w:val="004054E5"/>
    <w:rsid w:val="004059E0"/>
    <w:rsid w:val="00411C7C"/>
    <w:rsid w:val="00411D6B"/>
    <w:rsid w:val="00411DA5"/>
    <w:rsid w:val="004132E9"/>
    <w:rsid w:val="00413780"/>
    <w:rsid w:val="0041446D"/>
    <w:rsid w:val="0041453A"/>
    <w:rsid w:val="00416118"/>
    <w:rsid w:val="00416CFB"/>
    <w:rsid w:val="00420618"/>
    <w:rsid w:val="00420860"/>
    <w:rsid w:val="00424F51"/>
    <w:rsid w:val="0042561C"/>
    <w:rsid w:val="00425C40"/>
    <w:rsid w:val="004300A4"/>
    <w:rsid w:val="004354EF"/>
    <w:rsid w:val="00440CAF"/>
    <w:rsid w:val="00441072"/>
    <w:rsid w:val="00444569"/>
    <w:rsid w:val="00445808"/>
    <w:rsid w:val="00446BA4"/>
    <w:rsid w:val="00446C63"/>
    <w:rsid w:val="00446DFC"/>
    <w:rsid w:val="00447892"/>
    <w:rsid w:val="00447D2A"/>
    <w:rsid w:val="00455427"/>
    <w:rsid w:val="00456340"/>
    <w:rsid w:val="00457AFE"/>
    <w:rsid w:val="00462737"/>
    <w:rsid w:val="00462DE8"/>
    <w:rsid w:val="00463983"/>
    <w:rsid w:val="00463BC8"/>
    <w:rsid w:val="0046475B"/>
    <w:rsid w:val="00464956"/>
    <w:rsid w:val="00465A47"/>
    <w:rsid w:val="0046610E"/>
    <w:rsid w:val="004665D3"/>
    <w:rsid w:val="00467C0B"/>
    <w:rsid w:val="00467D99"/>
    <w:rsid w:val="00470588"/>
    <w:rsid w:val="004711C0"/>
    <w:rsid w:val="00472BA1"/>
    <w:rsid w:val="00472E30"/>
    <w:rsid w:val="0047472B"/>
    <w:rsid w:val="00474E11"/>
    <w:rsid w:val="00476544"/>
    <w:rsid w:val="004769CD"/>
    <w:rsid w:val="0047791D"/>
    <w:rsid w:val="00477C96"/>
    <w:rsid w:val="00480479"/>
    <w:rsid w:val="00480549"/>
    <w:rsid w:val="004810AE"/>
    <w:rsid w:val="0048302B"/>
    <w:rsid w:val="00484FB2"/>
    <w:rsid w:val="004857A4"/>
    <w:rsid w:val="00485A50"/>
    <w:rsid w:val="00485AEE"/>
    <w:rsid w:val="00485B55"/>
    <w:rsid w:val="00486D7D"/>
    <w:rsid w:val="004908AD"/>
    <w:rsid w:val="00490D87"/>
    <w:rsid w:val="00493DDC"/>
    <w:rsid w:val="00494C3E"/>
    <w:rsid w:val="004A0987"/>
    <w:rsid w:val="004A11A9"/>
    <w:rsid w:val="004A25E9"/>
    <w:rsid w:val="004A313F"/>
    <w:rsid w:val="004A4EBB"/>
    <w:rsid w:val="004A61AE"/>
    <w:rsid w:val="004A6FEF"/>
    <w:rsid w:val="004B09A2"/>
    <w:rsid w:val="004B1411"/>
    <w:rsid w:val="004B2E74"/>
    <w:rsid w:val="004B3EFA"/>
    <w:rsid w:val="004B41CB"/>
    <w:rsid w:val="004B4A8A"/>
    <w:rsid w:val="004B70B3"/>
    <w:rsid w:val="004C0D03"/>
    <w:rsid w:val="004C212B"/>
    <w:rsid w:val="004C3793"/>
    <w:rsid w:val="004C3BCE"/>
    <w:rsid w:val="004C3FFC"/>
    <w:rsid w:val="004C6240"/>
    <w:rsid w:val="004C6B7D"/>
    <w:rsid w:val="004C72A5"/>
    <w:rsid w:val="004C78BC"/>
    <w:rsid w:val="004C7C08"/>
    <w:rsid w:val="004D2F4B"/>
    <w:rsid w:val="004D36A0"/>
    <w:rsid w:val="004E37D7"/>
    <w:rsid w:val="004E39B6"/>
    <w:rsid w:val="004E3B14"/>
    <w:rsid w:val="004E3F97"/>
    <w:rsid w:val="004F015D"/>
    <w:rsid w:val="004F0DF0"/>
    <w:rsid w:val="004F2367"/>
    <w:rsid w:val="004F5006"/>
    <w:rsid w:val="004F595E"/>
    <w:rsid w:val="004F6711"/>
    <w:rsid w:val="004F70D9"/>
    <w:rsid w:val="00502135"/>
    <w:rsid w:val="0050466C"/>
    <w:rsid w:val="00507AFF"/>
    <w:rsid w:val="00507FD0"/>
    <w:rsid w:val="00510E35"/>
    <w:rsid w:val="00510E85"/>
    <w:rsid w:val="005116D7"/>
    <w:rsid w:val="00513890"/>
    <w:rsid w:val="005139AF"/>
    <w:rsid w:val="00514663"/>
    <w:rsid w:val="0051626D"/>
    <w:rsid w:val="00516A2E"/>
    <w:rsid w:val="00522001"/>
    <w:rsid w:val="00523B1B"/>
    <w:rsid w:val="00523D8D"/>
    <w:rsid w:val="00524570"/>
    <w:rsid w:val="00524D07"/>
    <w:rsid w:val="00524F02"/>
    <w:rsid w:val="0052733C"/>
    <w:rsid w:val="00527365"/>
    <w:rsid w:val="00532B3C"/>
    <w:rsid w:val="005335CB"/>
    <w:rsid w:val="00534A28"/>
    <w:rsid w:val="00535F82"/>
    <w:rsid w:val="00537C59"/>
    <w:rsid w:val="00537F8B"/>
    <w:rsid w:val="00540AFE"/>
    <w:rsid w:val="0054103A"/>
    <w:rsid w:val="00541B30"/>
    <w:rsid w:val="00542225"/>
    <w:rsid w:val="0054745E"/>
    <w:rsid w:val="00550CEB"/>
    <w:rsid w:val="005517E1"/>
    <w:rsid w:val="00552605"/>
    <w:rsid w:val="005527F6"/>
    <w:rsid w:val="00552F48"/>
    <w:rsid w:val="0055551C"/>
    <w:rsid w:val="0055594E"/>
    <w:rsid w:val="00556EC0"/>
    <w:rsid w:val="00556F02"/>
    <w:rsid w:val="00557176"/>
    <w:rsid w:val="00557A52"/>
    <w:rsid w:val="0056012D"/>
    <w:rsid w:val="00560F46"/>
    <w:rsid w:val="00566C2E"/>
    <w:rsid w:val="00571AE2"/>
    <w:rsid w:val="00574356"/>
    <w:rsid w:val="0057520B"/>
    <w:rsid w:val="0057575C"/>
    <w:rsid w:val="00575931"/>
    <w:rsid w:val="005823AD"/>
    <w:rsid w:val="00585337"/>
    <w:rsid w:val="00585F59"/>
    <w:rsid w:val="00590522"/>
    <w:rsid w:val="0059201B"/>
    <w:rsid w:val="00592227"/>
    <w:rsid w:val="0059241A"/>
    <w:rsid w:val="00594142"/>
    <w:rsid w:val="00596F8D"/>
    <w:rsid w:val="00597681"/>
    <w:rsid w:val="00597C0D"/>
    <w:rsid w:val="005A152A"/>
    <w:rsid w:val="005A25CB"/>
    <w:rsid w:val="005A3494"/>
    <w:rsid w:val="005A37A4"/>
    <w:rsid w:val="005A4E96"/>
    <w:rsid w:val="005A5490"/>
    <w:rsid w:val="005B0C92"/>
    <w:rsid w:val="005B1C45"/>
    <w:rsid w:val="005B2226"/>
    <w:rsid w:val="005B2966"/>
    <w:rsid w:val="005B511B"/>
    <w:rsid w:val="005C0834"/>
    <w:rsid w:val="005C1138"/>
    <w:rsid w:val="005C4A57"/>
    <w:rsid w:val="005C5E97"/>
    <w:rsid w:val="005C6039"/>
    <w:rsid w:val="005C6891"/>
    <w:rsid w:val="005C6960"/>
    <w:rsid w:val="005C6A0E"/>
    <w:rsid w:val="005C75FB"/>
    <w:rsid w:val="005D0C6B"/>
    <w:rsid w:val="005D1CE2"/>
    <w:rsid w:val="005D1EE7"/>
    <w:rsid w:val="005D3C67"/>
    <w:rsid w:val="005D7490"/>
    <w:rsid w:val="005D7C49"/>
    <w:rsid w:val="005E0E01"/>
    <w:rsid w:val="005E1E92"/>
    <w:rsid w:val="005E3D9C"/>
    <w:rsid w:val="005E5692"/>
    <w:rsid w:val="005E5837"/>
    <w:rsid w:val="005E6118"/>
    <w:rsid w:val="005E772F"/>
    <w:rsid w:val="005F2247"/>
    <w:rsid w:val="005F4078"/>
    <w:rsid w:val="005F530C"/>
    <w:rsid w:val="005F6F68"/>
    <w:rsid w:val="005F78CC"/>
    <w:rsid w:val="006010E5"/>
    <w:rsid w:val="00601FBC"/>
    <w:rsid w:val="006020DC"/>
    <w:rsid w:val="0060223F"/>
    <w:rsid w:val="0060271F"/>
    <w:rsid w:val="00603AEF"/>
    <w:rsid w:val="00603EE3"/>
    <w:rsid w:val="006042BC"/>
    <w:rsid w:val="006069D7"/>
    <w:rsid w:val="00606B78"/>
    <w:rsid w:val="006111B0"/>
    <w:rsid w:val="0061306A"/>
    <w:rsid w:val="00615E75"/>
    <w:rsid w:val="00621725"/>
    <w:rsid w:val="00622127"/>
    <w:rsid w:val="00622964"/>
    <w:rsid w:val="0062348F"/>
    <w:rsid w:val="00625289"/>
    <w:rsid w:val="0062722A"/>
    <w:rsid w:val="0063006A"/>
    <w:rsid w:val="00630E36"/>
    <w:rsid w:val="006316EF"/>
    <w:rsid w:val="0063282C"/>
    <w:rsid w:val="00632AD7"/>
    <w:rsid w:val="00633051"/>
    <w:rsid w:val="0063530A"/>
    <w:rsid w:val="00636DFB"/>
    <w:rsid w:val="006414E6"/>
    <w:rsid w:val="00642EA7"/>
    <w:rsid w:val="00643547"/>
    <w:rsid w:val="006436AB"/>
    <w:rsid w:val="00643D73"/>
    <w:rsid w:val="00644BC7"/>
    <w:rsid w:val="00644D3E"/>
    <w:rsid w:val="00646F26"/>
    <w:rsid w:val="0065006B"/>
    <w:rsid w:val="00650AC0"/>
    <w:rsid w:val="00650CFC"/>
    <w:rsid w:val="0065558C"/>
    <w:rsid w:val="006561D8"/>
    <w:rsid w:val="00657202"/>
    <w:rsid w:val="00660883"/>
    <w:rsid w:val="00660A1B"/>
    <w:rsid w:val="0066324C"/>
    <w:rsid w:val="006642A1"/>
    <w:rsid w:val="0066473E"/>
    <w:rsid w:val="00664C8C"/>
    <w:rsid w:val="00666025"/>
    <w:rsid w:val="00666D4C"/>
    <w:rsid w:val="006671AD"/>
    <w:rsid w:val="006707A2"/>
    <w:rsid w:val="006738CE"/>
    <w:rsid w:val="00674199"/>
    <w:rsid w:val="0067431F"/>
    <w:rsid w:val="00674D4A"/>
    <w:rsid w:val="0067591E"/>
    <w:rsid w:val="00675BCF"/>
    <w:rsid w:val="00676701"/>
    <w:rsid w:val="00681AFE"/>
    <w:rsid w:val="00681B53"/>
    <w:rsid w:val="00682117"/>
    <w:rsid w:val="00683244"/>
    <w:rsid w:val="0068328A"/>
    <w:rsid w:val="006835E5"/>
    <w:rsid w:val="00683A9F"/>
    <w:rsid w:val="00683D96"/>
    <w:rsid w:val="00684A94"/>
    <w:rsid w:val="00686575"/>
    <w:rsid w:val="006909B3"/>
    <w:rsid w:val="00690F43"/>
    <w:rsid w:val="00694B81"/>
    <w:rsid w:val="00695178"/>
    <w:rsid w:val="006954F3"/>
    <w:rsid w:val="00696E7D"/>
    <w:rsid w:val="006A0DBC"/>
    <w:rsid w:val="006A189A"/>
    <w:rsid w:val="006A30D4"/>
    <w:rsid w:val="006A4F7F"/>
    <w:rsid w:val="006A56E5"/>
    <w:rsid w:val="006A5D04"/>
    <w:rsid w:val="006A600C"/>
    <w:rsid w:val="006A710E"/>
    <w:rsid w:val="006A74CE"/>
    <w:rsid w:val="006B26A5"/>
    <w:rsid w:val="006B50FF"/>
    <w:rsid w:val="006B56A5"/>
    <w:rsid w:val="006C0DA7"/>
    <w:rsid w:val="006C4030"/>
    <w:rsid w:val="006C4031"/>
    <w:rsid w:val="006C59AC"/>
    <w:rsid w:val="006C6118"/>
    <w:rsid w:val="006C6C9A"/>
    <w:rsid w:val="006C7B1F"/>
    <w:rsid w:val="006D164E"/>
    <w:rsid w:val="006D47F7"/>
    <w:rsid w:val="006D5016"/>
    <w:rsid w:val="006D6ABE"/>
    <w:rsid w:val="006E1786"/>
    <w:rsid w:val="006E1F19"/>
    <w:rsid w:val="006E21DC"/>
    <w:rsid w:val="006E228B"/>
    <w:rsid w:val="006E41F5"/>
    <w:rsid w:val="006E4678"/>
    <w:rsid w:val="006E69E1"/>
    <w:rsid w:val="006E6D3D"/>
    <w:rsid w:val="006E7489"/>
    <w:rsid w:val="006F112C"/>
    <w:rsid w:val="006F1F1E"/>
    <w:rsid w:val="006F3400"/>
    <w:rsid w:val="006F3CC9"/>
    <w:rsid w:val="006F5A40"/>
    <w:rsid w:val="006F5BA5"/>
    <w:rsid w:val="006F658D"/>
    <w:rsid w:val="00701BB5"/>
    <w:rsid w:val="0070386E"/>
    <w:rsid w:val="00703E63"/>
    <w:rsid w:val="007040E7"/>
    <w:rsid w:val="00705CF9"/>
    <w:rsid w:val="00707371"/>
    <w:rsid w:val="00710DBB"/>
    <w:rsid w:val="00711A1D"/>
    <w:rsid w:val="0071315F"/>
    <w:rsid w:val="00714A21"/>
    <w:rsid w:val="00720077"/>
    <w:rsid w:val="00721753"/>
    <w:rsid w:val="00723173"/>
    <w:rsid w:val="0072641F"/>
    <w:rsid w:val="007270DB"/>
    <w:rsid w:val="00727747"/>
    <w:rsid w:val="00731E65"/>
    <w:rsid w:val="00736113"/>
    <w:rsid w:val="007371E3"/>
    <w:rsid w:val="00737ABC"/>
    <w:rsid w:val="00740B35"/>
    <w:rsid w:val="00740C73"/>
    <w:rsid w:val="0074261B"/>
    <w:rsid w:val="007426FC"/>
    <w:rsid w:val="00743C0D"/>
    <w:rsid w:val="00743E02"/>
    <w:rsid w:val="00744FD0"/>
    <w:rsid w:val="00745D0D"/>
    <w:rsid w:val="00746B2B"/>
    <w:rsid w:val="00747362"/>
    <w:rsid w:val="00747470"/>
    <w:rsid w:val="007500C8"/>
    <w:rsid w:val="0075181B"/>
    <w:rsid w:val="00754D4D"/>
    <w:rsid w:val="007576B2"/>
    <w:rsid w:val="00757E7B"/>
    <w:rsid w:val="0076012C"/>
    <w:rsid w:val="007627DB"/>
    <w:rsid w:val="0076604B"/>
    <w:rsid w:val="00766A58"/>
    <w:rsid w:val="00767FEF"/>
    <w:rsid w:val="007704B7"/>
    <w:rsid w:val="00772350"/>
    <w:rsid w:val="0077473E"/>
    <w:rsid w:val="00777A5A"/>
    <w:rsid w:val="0078152E"/>
    <w:rsid w:val="007818D3"/>
    <w:rsid w:val="00782861"/>
    <w:rsid w:val="00782D98"/>
    <w:rsid w:val="00786258"/>
    <w:rsid w:val="00787C0D"/>
    <w:rsid w:val="00791203"/>
    <w:rsid w:val="0079265B"/>
    <w:rsid w:val="00792914"/>
    <w:rsid w:val="00793278"/>
    <w:rsid w:val="0079356D"/>
    <w:rsid w:val="007969B3"/>
    <w:rsid w:val="00796D79"/>
    <w:rsid w:val="007973DA"/>
    <w:rsid w:val="00797F02"/>
    <w:rsid w:val="007A11D9"/>
    <w:rsid w:val="007A4AEA"/>
    <w:rsid w:val="007A68BF"/>
    <w:rsid w:val="007A6974"/>
    <w:rsid w:val="007A7F73"/>
    <w:rsid w:val="007B0691"/>
    <w:rsid w:val="007B0893"/>
    <w:rsid w:val="007B0B81"/>
    <w:rsid w:val="007B1087"/>
    <w:rsid w:val="007B1919"/>
    <w:rsid w:val="007B1AFE"/>
    <w:rsid w:val="007B5792"/>
    <w:rsid w:val="007B6C6D"/>
    <w:rsid w:val="007B6D74"/>
    <w:rsid w:val="007B75D0"/>
    <w:rsid w:val="007B761A"/>
    <w:rsid w:val="007B7BB0"/>
    <w:rsid w:val="007B7BEA"/>
    <w:rsid w:val="007C158D"/>
    <w:rsid w:val="007C36EB"/>
    <w:rsid w:val="007C4CA3"/>
    <w:rsid w:val="007C542C"/>
    <w:rsid w:val="007C54E1"/>
    <w:rsid w:val="007C6811"/>
    <w:rsid w:val="007C6CB6"/>
    <w:rsid w:val="007D0C37"/>
    <w:rsid w:val="007D11F8"/>
    <w:rsid w:val="007D4CE5"/>
    <w:rsid w:val="007D50DD"/>
    <w:rsid w:val="007D5681"/>
    <w:rsid w:val="007D6822"/>
    <w:rsid w:val="007E1DD6"/>
    <w:rsid w:val="007E1FAF"/>
    <w:rsid w:val="007E34BE"/>
    <w:rsid w:val="007E3FC4"/>
    <w:rsid w:val="007E477A"/>
    <w:rsid w:val="007E4F42"/>
    <w:rsid w:val="007E4FAB"/>
    <w:rsid w:val="007E5C98"/>
    <w:rsid w:val="007F140B"/>
    <w:rsid w:val="007F4185"/>
    <w:rsid w:val="00800066"/>
    <w:rsid w:val="00802631"/>
    <w:rsid w:val="008026DD"/>
    <w:rsid w:val="00810732"/>
    <w:rsid w:val="00810F07"/>
    <w:rsid w:val="00810F1A"/>
    <w:rsid w:val="00812143"/>
    <w:rsid w:val="00812AAB"/>
    <w:rsid w:val="0081334C"/>
    <w:rsid w:val="008133D5"/>
    <w:rsid w:val="008156E0"/>
    <w:rsid w:val="008177F6"/>
    <w:rsid w:val="0081791F"/>
    <w:rsid w:val="00817A30"/>
    <w:rsid w:val="00821CA1"/>
    <w:rsid w:val="00822D06"/>
    <w:rsid w:val="008242EF"/>
    <w:rsid w:val="008253B7"/>
    <w:rsid w:val="00825F6D"/>
    <w:rsid w:val="00827E01"/>
    <w:rsid w:val="00830655"/>
    <w:rsid w:val="008307C3"/>
    <w:rsid w:val="00830C09"/>
    <w:rsid w:val="00831FA2"/>
    <w:rsid w:val="00832C9A"/>
    <w:rsid w:val="008361C2"/>
    <w:rsid w:val="00836CAF"/>
    <w:rsid w:val="00837B47"/>
    <w:rsid w:val="00840125"/>
    <w:rsid w:val="00840E49"/>
    <w:rsid w:val="00841A4A"/>
    <w:rsid w:val="00841BFD"/>
    <w:rsid w:val="00842AF2"/>
    <w:rsid w:val="00842CC1"/>
    <w:rsid w:val="00842F37"/>
    <w:rsid w:val="00844959"/>
    <w:rsid w:val="00844C93"/>
    <w:rsid w:val="008506BE"/>
    <w:rsid w:val="00850A83"/>
    <w:rsid w:val="0085186A"/>
    <w:rsid w:val="00851DE6"/>
    <w:rsid w:val="008535DA"/>
    <w:rsid w:val="00854792"/>
    <w:rsid w:val="008556B2"/>
    <w:rsid w:val="00856CB0"/>
    <w:rsid w:val="00856CEC"/>
    <w:rsid w:val="008577E5"/>
    <w:rsid w:val="00871924"/>
    <w:rsid w:val="00873BE7"/>
    <w:rsid w:val="0087400B"/>
    <w:rsid w:val="008746FE"/>
    <w:rsid w:val="00874D62"/>
    <w:rsid w:val="008827BE"/>
    <w:rsid w:val="00884DB4"/>
    <w:rsid w:val="008852E0"/>
    <w:rsid w:val="00886509"/>
    <w:rsid w:val="0088673A"/>
    <w:rsid w:val="008931BA"/>
    <w:rsid w:val="00894441"/>
    <w:rsid w:val="00895A35"/>
    <w:rsid w:val="008A1522"/>
    <w:rsid w:val="008A2998"/>
    <w:rsid w:val="008A3864"/>
    <w:rsid w:val="008A4644"/>
    <w:rsid w:val="008A56BC"/>
    <w:rsid w:val="008A57E4"/>
    <w:rsid w:val="008A73AD"/>
    <w:rsid w:val="008A7688"/>
    <w:rsid w:val="008B6FD4"/>
    <w:rsid w:val="008B705B"/>
    <w:rsid w:val="008C1197"/>
    <w:rsid w:val="008C1486"/>
    <w:rsid w:val="008C1D26"/>
    <w:rsid w:val="008C3DC3"/>
    <w:rsid w:val="008C4F47"/>
    <w:rsid w:val="008C5F6F"/>
    <w:rsid w:val="008C7309"/>
    <w:rsid w:val="008D00E6"/>
    <w:rsid w:val="008D0214"/>
    <w:rsid w:val="008D02BB"/>
    <w:rsid w:val="008D1C02"/>
    <w:rsid w:val="008D56E1"/>
    <w:rsid w:val="008D6D5E"/>
    <w:rsid w:val="008D772B"/>
    <w:rsid w:val="008E22A9"/>
    <w:rsid w:val="008E31A5"/>
    <w:rsid w:val="008E726F"/>
    <w:rsid w:val="008F1E12"/>
    <w:rsid w:val="008F217B"/>
    <w:rsid w:val="008F2958"/>
    <w:rsid w:val="008F2F61"/>
    <w:rsid w:val="00900ECC"/>
    <w:rsid w:val="00903E52"/>
    <w:rsid w:val="009055DC"/>
    <w:rsid w:val="0090707E"/>
    <w:rsid w:val="00910F93"/>
    <w:rsid w:val="00912452"/>
    <w:rsid w:val="00912875"/>
    <w:rsid w:val="00912A09"/>
    <w:rsid w:val="00912CB8"/>
    <w:rsid w:val="00914BEA"/>
    <w:rsid w:val="00916911"/>
    <w:rsid w:val="00917469"/>
    <w:rsid w:val="00917D5D"/>
    <w:rsid w:val="0092307A"/>
    <w:rsid w:val="00923182"/>
    <w:rsid w:val="00923FD7"/>
    <w:rsid w:val="009249BB"/>
    <w:rsid w:val="00925B17"/>
    <w:rsid w:val="00930BED"/>
    <w:rsid w:val="009311C8"/>
    <w:rsid w:val="00937CC4"/>
    <w:rsid w:val="00942246"/>
    <w:rsid w:val="00943C4B"/>
    <w:rsid w:val="00944437"/>
    <w:rsid w:val="009469AB"/>
    <w:rsid w:val="00950053"/>
    <w:rsid w:val="0095107D"/>
    <w:rsid w:val="00953B78"/>
    <w:rsid w:val="00956852"/>
    <w:rsid w:val="00956C68"/>
    <w:rsid w:val="00957D0C"/>
    <w:rsid w:val="00961453"/>
    <w:rsid w:val="00962545"/>
    <w:rsid w:val="009634C9"/>
    <w:rsid w:val="009635D3"/>
    <w:rsid w:val="00964FBA"/>
    <w:rsid w:val="00965533"/>
    <w:rsid w:val="009657F9"/>
    <w:rsid w:val="00966E50"/>
    <w:rsid w:val="00967980"/>
    <w:rsid w:val="009679DB"/>
    <w:rsid w:val="009719C3"/>
    <w:rsid w:val="009732FD"/>
    <w:rsid w:val="009736B9"/>
    <w:rsid w:val="009737F5"/>
    <w:rsid w:val="009738F2"/>
    <w:rsid w:val="0097516E"/>
    <w:rsid w:val="009760F4"/>
    <w:rsid w:val="009765FF"/>
    <w:rsid w:val="00976FE2"/>
    <w:rsid w:val="009815C9"/>
    <w:rsid w:val="00981C09"/>
    <w:rsid w:val="0098262C"/>
    <w:rsid w:val="00983EBC"/>
    <w:rsid w:val="00985BEB"/>
    <w:rsid w:val="00986BFB"/>
    <w:rsid w:val="009878DE"/>
    <w:rsid w:val="00987FE9"/>
    <w:rsid w:val="00990DF8"/>
    <w:rsid w:val="009917CA"/>
    <w:rsid w:val="00991E96"/>
    <w:rsid w:val="00995FE4"/>
    <w:rsid w:val="009A0DEF"/>
    <w:rsid w:val="009A1E94"/>
    <w:rsid w:val="009A2B08"/>
    <w:rsid w:val="009B0228"/>
    <w:rsid w:val="009B1DC9"/>
    <w:rsid w:val="009B2A3C"/>
    <w:rsid w:val="009B4134"/>
    <w:rsid w:val="009B4ACD"/>
    <w:rsid w:val="009B4F0C"/>
    <w:rsid w:val="009B5E9A"/>
    <w:rsid w:val="009C07B7"/>
    <w:rsid w:val="009C08F7"/>
    <w:rsid w:val="009C42DB"/>
    <w:rsid w:val="009C57F5"/>
    <w:rsid w:val="009C5DE6"/>
    <w:rsid w:val="009C7733"/>
    <w:rsid w:val="009C7DE7"/>
    <w:rsid w:val="009D1AD4"/>
    <w:rsid w:val="009D224B"/>
    <w:rsid w:val="009D32FC"/>
    <w:rsid w:val="009D4AAA"/>
    <w:rsid w:val="009D5761"/>
    <w:rsid w:val="009D5A76"/>
    <w:rsid w:val="009D5D92"/>
    <w:rsid w:val="009D7D33"/>
    <w:rsid w:val="009E0A42"/>
    <w:rsid w:val="009E1A49"/>
    <w:rsid w:val="009E22B3"/>
    <w:rsid w:val="009E32C9"/>
    <w:rsid w:val="009E4CB0"/>
    <w:rsid w:val="009E7BBA"/>
    <w:rsid w:val="009F3AB6"/>
    <w:rsid w:val="009F4247"/>
    <w:rsid w:val="009F55C1"/>
    <w:rsid w:val="009F739D"/>
    <w:rsid w:val="009F7F0A"/>
    <w:rsid w:val="00A01F4E"/>
    <w:rsid w:val="00A03BF0"/>
    <w:rsid w:val="00A058F6"/>
    <w:rsid w:val="00A05963"/>
    <w:rsid w:val="00A059B2"/>
    <w:rsid w:val="00A11F20"/>
    <w:rsid w:val="00A122F1"/>
    <w:rsid w:val="00A1339E"/>
    <w:rsid w:val="00A145C6"/>
    <w:rsid w:val="00A145CB"/>
    <w:rsid w:val="00A16542"/>
    <w:rsid w:val="00A17FF7"/>
    <w:rsid w:val="00A24715"/>
    <w:rsid w:val="00A24752"/>
    <w:rsid w:val="00A249EC"/>
    <w:rsid w:val="00A26897"/>
    <w:rsid w:val="00A278EE"/>
    <w:rsid w:val="00A30AB2"/>
    <w:rsid w:val="00A327B1"/>
    <w:rsid w:val="00A3402F"/>
    <w:rsid w:val="00A351D9"/>
    <w:rsid w:val="00A35503"/>
    <w:rsid w:val="00A36CCB"/>
    <w:rsid w:val="00A36E67"/>
    <w:rsid w:val="00A414CE"/>
    <w:rsid w:val="00A4216D"/>
    <w:rsid w:val="00A4290F"/>
    <w:rsid w:val="00A43E67"/>
    <w:rsid w:val="00A44668"/>
    <w:rsid w:val="00A44944"/>
    <w:rsid w:val="00A44B1A"/>
    <w:rsid w:val="00A45039"/>
    <w:rsid w:val="00A47D14"/>
    <w:rsid w:val="00A5057C"/>
    <w:rsid w:val="00A521E1"/>
    <w:rsid w:val="00A54EEC"/>
    <w:rsid w:val="00A55DDF"/>
    <w:rsid w:val="00A572CC"/>
    <w:rsid w:val="00A5772C"/>
    <w:rsid w:val="00A60E08"/>
    <w:rsid w:val="00A6426E"/>
    <w:rsid w:val="00A64A2B"/>
    <w:rsid w:val="00A66EF9"/>
    <w:rsid w:val="00A67924"/>
    <w:rsid w:val="00A67D79"/>
    <w:rsid w:val="00A715EA"/>
    <w:rsid w:val="00A74247"/>
    <w:rsid w:val="00A7566E"/>
    <w:rsid w:val="00A7602E"/>
    <w:rsid w:val="00A76ED0"/>
    <w:rsid w:val="00A770F1"/>
    <w:rsid w:val="00A81BE9"/>
    <w:rsid w:val="00A823D8"/>
    <w:rsid w:val="00A85549"/>
    <w:rsid w:val="00A8562F"/>
    <w:rsid w:val="00A8752C"/>
    <w:rsid w:val="00A902E3"/>
    <w:rsid w:val="00A906C9"/>
    <w:rsid w:val="00A90A14"/>
    <w:rsid w:val="00A91B63"/>
    <w:rsid w:val="00A91DA0"/>
    <w:rsid w:val="00A92264"/>
    <w:rsid w:val="00A94013"/>
    <w:rsid w:val="00A94C45"/>
    <w:rsid w:val="00A95388"/>
    <w:rsid w:val="00A9610A"/>
    <w:rsid w:val="00AA0349"/>
    <w:rsid w:val="00AA67A7"/>
    <w:rsid w:val="00AA77D9"/>
    <w:rsid w:val="00AB155A"/>
    <w:rsid w:val="00AB4C5D"/>
    <w:rsid w:val="00AB5423"/>
    <w:rsid w:val="00AB592B"/>
    <w:rsid w:val="00AC2260"/>
    <w:rsid w:val="00AC2264"/>
    <w:rsid w:val="00AC24D5"/>
    <w:rsid w:val="00AC2658"/>
    <w:rsid w:val="00AC41BD"/>
    <w:rsid w:val="00AC4B0C"/>
    <w:rsid w:val="00AC4BE5"/>
    <w:rsid w:val="00AC5454"/>
    <w:rsid w:val="00AC563B"/>
    <w:rsid w:val="00AC59AF"/>
    <w:rsid w:val="00AC607C"/>
    <w:rsid w:val="00AD0474"/>
    <w:rsid w:val="00AD16DF"/>
    <w:rsid w:val="00AD1D12"/>
    <w:rsid w:val="00AD27C2"/>
    <w:rsid w:val="00AD2C9E"/>
    <w:rsid w:val="00AD5841"/>
    <w:rsid w:val="00AE099B"/>
    <w:rsid w:val="00AE1164"/>
    <w:rsid w:val="00AE1180"/>
    <w:rsid w:val="00AE4217"/>
    <w:rsid w:val="00AE5BCD"/>
    <w:rsid w:val="00AE6579"/>
    <w:rsid w:val="00AE72F1"/>
    <w:rsid w:val="00AF3BBC"/>
    <w:rsid w:val="00AF4558"/>
    <w:rsid w:val="00AF5D91"/>
    <w:rsid w:val="00AF6252"/>
    <w:rsid w:val="00AF6339"/>
    <w:rsid w:val="00AF71D8"/>
    <w:rsid w:val="00AF7DB8"/>
    <w:rsid w:val="00AF7FE3"/>
    <w:rsid w:val="00B01285"/>
    <w:rsid w:val="00B02C74"/>
    <w:rsid w:val="00B04367"/>
    <w:rsid w:val="00B047D4"/>
    <w:rsid w:val="00B04B1E"/>
    <w:rsid w:val="00B04FCE"/>
    <w:rsid w:val="00B074E5"/>
    <w:rsid w:val="00B10720"/>
    <w:rsid w:val="00B118F5"/>
    <w:rsid w:val="00B11F2E"/>
    <w:rsid w:val="00B1236D"/>
    <w:rsid w:val="00B146E2"/>
    <w:rsid w:val="00B14F1B"/>
    <w:rsid w:val="00B159A1"/>
    <w:rsid w:val="00B15C6A"/>
    <w:rsid w:val="00B15D38"/>
    <w:rsid w:val="00B1677E"/>
    <w:rsid w:val="00B22E62"/>
    <w:rsid w:val="00B247C9"/>
    <w:rsid w:val="00B26057"/>
    <w:rsid w:val="00B26889"/>
    <w:rsid w:val="00B27E33"/>
    <w:rsid w:val="00B3032B"/>
    <w:rsid w:val="00B3667A"/>
    <w:rsid w:val="00B40610"/>
    <w:rsid w:val="00B4080B"/>
    <w:rsid w:val="00B416F7"/>
    <w:rsid w:val="00B4201B"/>
    <w:rsid w:val="00B4265C"/>
    <w:rsid w:val="00B440DD"/>
    <w:rsid w:val="00B44CBB"/>
    <w:rsid w:val="00B50BE3"/>
    <w:rsid w:val="00B51A7B"/>
    <w:rsid w:val="00B51F13"/>
    <w:rsid w:val="00B54AA5"/>
    <w:rsid w:val="00B55563"/>
    <w:rsid w:val="00B55920"/>
    <w:rsid w:val="00B57551"/>
    <w:rsid w:val="00B57640"/>
    <w:rsid w:val="00B61415"/>
    <w:rsid w:val="00B63C4E"/>
    <w:rsid w:val="00B661EC"/>
    <w:rsid w:val="00B71519"/>
    <w:rsid w:val="00B77E87"/>
    <w:rsid w:val="00B80292"/>
    <w:rsid w:val="00B82A9C"/>
    <w:rsid w:val="00B82F2E"/>
    <w:rsid w:val="00B83383"/>
    <w:rsid w:val="00B857BC"/>
    <w:rsid w:val="00B85CFF"/>
    <w:rsid w:val="00B86EBF"/>
    <w:rsid w:val="00B94E13"/>
    <w:rsid w:val="00B94EDE"/>
    <w:rsid w:val="00B9525B"/>
    <w:rsid w:val="00B96B7D"/>
    <w:rsid w:val="00BA2937"/>
    <w:rsid w:val="00BA40BB"/>
    <w:rsid w:val="00BA41EA"/>
    <w:rsid w:val="00BA7852"/>
    <w:rsid w:val="00BB1848"/>
    <w:rsid w:val="00BB2279"/>
    <w:rsid w:val="00BB3A24"/>
    <w:rsid w:val="00BB3EAF"/>
    <w:rsid w:val="00BB5C87"/>
    <w:rsid w:val="00BB612F"/>
    <w:rsid w:val="00BB7D7A"/>
    <w:rsid w:val="00BC1A92"/>
    <w:rsid w:val="00BC74D8"/>
    <w:rsid w:val="00BC7B15"/>
    <w:rsid w:val="00BC7BAA"/>
    <w:rsid w:val="00BD0012"/>
    <w:rsid w:val="00BD110C"/>
    <w:rsid w:val="00BD2BC3"/>
    <w:rsid w:val="00BD35C1"/>
    <w:rsid w:val="00BD4E39"/>
    <w:rsid w:val="00BE0D7E"/>
    <w:rsid w:val="00BE3363"/>
    <w:rsid w:val="00BE5C6D"/>
    <w:rsid w:val="00BE7446"/>
    <w:rsid w:val="00BF153C"/>
    <w:rsid w:val="00BF20F3"/>
    <w:rsid w:val="00BF29A8"/>
    <w:rsid w:val="00BF35CE"/>
    <w:rsid w:val="00BF37AA"/>
    <w:rsid w:val="00BF7744"/>
    <w:rsid w:val="00BF7D3D"/>
    <w:rsid w:val="00C011B7"/>
    <w:rsid w:val="00C016C1"/>
    <w:rsid w:val="00C01779"/>
    <w:rsid w:val="00C021E7"/>
    <w:rsid w:val="00C03A41"/>
    <w:rsid w:val="00C040EF"/>
    <w:rsid w:val="00C05640"/>
    <w:rsid w:val="00C06599"/>
    <w:rsid w:val="00C070B5"/>
    <w:rsid w:val="00C10890"/>
    <w:rsid w:val="00C109E0"/>
    <w:rsid w:val="00C127C6"/>
    <w:rsid w:val="00C12E92"/>
    <w:rsid w:val="00C145A7"/>
    <w:rsid w:val="00C158C6"/>
    <w:rsid w:val="00C162C5"/>
    <w:rsid w:val="00C20F65"/>
    <w:rsid w:val="00C22261"/>
    <w:rsid w:val="00C2288F"/>
    <w:rsid w:val="00C233B1"/>
    <w:rsid w:val="00C24A0D"/>
    <w:rsid w:val="00C24FA6"/>
    <w:rsid w:val="00C27D3F"/>
    <w:rsid w:val="00C30CE6"/>
    <w:rsid w:val="00C31297"/>
    <w:rsid w:val="00C331C8"/>
    <w:rsid w:val="00C3580A"/>
    <w:rsid w:val="00C36114"/>
    <w:rsid w:val="00C4053B"/>
    <w:rsid w:val="00C43E5D"/>
    <w:rsid w:val="00C44644"/>
    <w:rsid w:val="00C52455"/>
    <w:rsid w:val="00C52B62"/>
    <w:rsid w:val="00C54288"/>
    <w:rsid w:val="00C542E6"/>
    <w:rsid w:val="00C56804"/>
    <w:rsid w:val="00C5681F"/>
    <w:rsid w:val="00C5682D"/>
    <w:rsid w:val="00C56D7C"/>
    <w:rsid w:val="00C56D93"/>
    <w:rsid w:val="00C60ACE"/>
    <w:rsid w:val="00C6678E"/>
    <w:rsid w:val="00C71BEF"/>
    <w:rsid w:val="00C72ABE"/>
    <w:rsid w:val="00C7345F"/>
    <w:rsid w:val="00C75943"/>
    <w:rsid w:val="00C82DF6"/>
    <w:rsid w:val="00C83722"/>
    <w:rsid w:val="00C865EE"/>
    <w:rsid w:val="00C914FE"/>
    <w:rsid w:val="00C94C4E"/>
    <w:rsid w:val="00C9528D"/>
    <w:rsid w:val="00C95BF8"/>
    <w:rsid w:val="00C97E61"/>
    <w:rsid w:val="00CA2DD3"/>
    <w:rsid w:val="00CB0143"/>
    <w:rsid w:val="00CB0B94"/>
    <w:rsid w:val="00CB2AB0"/>
    <w:rsid w:val="00CB3A06"/>
    <w:rsid w:val="00CB4794"/>
    <w:rsid w:val="00CB7F78"/>
    <w:rsid w:val="00CB7FD7"/>
    <w:rsid w:val="00CC0539"/>
    <w:rsid w:val="00CC0D59"/>
    <w:rsid w:val="00CC1633"/>
    <w:rsid w:val="00CC23C0"/>
    <w:rsid w:val="00CC2DD5"/>
    <w:rsid w:val="00CC3680"/>
    <w:rsid w:val="00CC4384"/>
    <w:rsid w:val="00CC446F"/>
    <w:rsid w:val="00CD0511"/>
    <w:rsid w:val="00CD0AC4"/>
    <w:rsid w:val="00CD181D"/>
    <w:rsid w:val="00CD1873"/>
    <w:rsid w:val="00CD1C37"/>
    <w:rsid w:val="00CD2574"/>
    <w:rsid w:val="00CD4C35"/>
    <w:rsid w:val="00CD52F4"/>
    <w:rsid w:val="00CD7849"/>
    <w:rsid w:val="00CE0129"/>
    <w:rsid w:val="00CE2DFB"/>
    <w:rsid w:val="00CE43C6"/>
    <w:rsid w:val="00CE48E9"/>
    <w:rsid w:val="00CE4E86"/>
    <w:rsid w:val="00CE66E5"/>
    <w:rsid w:val="00CE6F40"/>
    <w:rsid w:val="00CF037F"/>
    <w:rsid w:val="00CF0AB2"/>
    <w:rsid w:val="00CF2576"/>
    <w:rsid w:val="00CF2784"/>
    <w:rsid w:val="00CF2F1A"/>
    <w:rsid w:val="00CF325E"/>
    <w:rsid w:val="00CF33C5"/>
    <w:rsid w:val="00CF5F78"/>
    <w:rsid w:val="00CF7338"/>
    <w:rsid w:val="00CF7E2B"/>
    <w:rsid w:val="00D0057C"/>
    <w:rsid w:val="00D045F3"/>
    <w:rsid w:val="00D06E90"/>
    <w:rsid w:val="00D100AB"/>
    <w:rsid w:val="00D11519"/>
    <w:rsid w:val="00D11B12"/>
    <w:rsid w:val="00D11F66"/>
    <w:rsid w:val="00D12907"/>
    <w:rsid w:val="00D12EE5"/>
    <w:rsid w:val="00D14195"/>
    <w:rsid w:val="00D14525"/>
    <w:rsid w:val="00D146F0"/>
    <w:rsid w:val="00D16D6D"/>
    <w:rsid w:val="00D22E51"/>
    <w:rsid w:val="00D230A7"/>
    <w:rsid w:val="00D246B0"/>
    <w:rsid w:val="00D27DB2"/>
    <w:rsid w:val="00D3076E"/>
    <w:rsid w:val="00D330B7"/>
    <w:rsid w:val="00D366FB"/>
    <w:rsid w:val="00D36DCF"/>
    <w:rsid w:val="00D36F2C"/>
    <w:rsid w:val="00D400C7"/>
    <w:rsid w:val="00D430C6"/>
    <w:rsid w:val="00D442BE"/>
    <w:rsid w:val="00D44951"/>
    <w:rsid w:val="00D4701A"/>
    <w:rsid w:val="00D47E93"/>
    <w:rsid w:val="00D510E5"/>
    <w:rsid w:val="00D533E0"/>
    <w:rsid w:val="00D5381C"/>
    <w:rsid w:val="00D55CDD"/>
    <w:rsid w:val="00D55E03"/>
    <w:rsid w:val="00D56C0C"/>
    <w:rsid w:val="00D61C64"/>
    <w:rsid w:val="00D62498"/>
    <w:rsid w:val="00D62EA9"/>
    <w:rsid w:val="00D6476C"/>
    <w:rsid w:val="00D64F76"/>
    <w:rsid w:val="00D668F5"/>
    <w:rsid w:val="00D67641"/>
    <w:rsid w:val="00D67E4E"/>
    <w:rsid w:val="00D70A6C"/>
    <w:rsid w:val="00D72925"/>
    <w:rsid w:val="00D72A3E"/>
    <w:rsid w:val="00D76C4F"/>
    <w:rsid w:val="00D81002"/>
    <w:rsid w:val="00D81FC9"/>
    <w:rsid w:val="00D8307C"/>
    <w:rsid w:val="00D8464D"/>
    <w:rsid w:val="00D875CA"/>
    <w:rsid w:val="00D91AB4"/>
    <w:rsid w:val="00D923F0"/>
    <w:rsid w:val="00D92872"/>
    <w:rsid w:val="00D93228"/>
    <w:rsid w:val="00D950EE"/>
    <w:rsid w:val="00D97E3F"/>
    <w:rsid w:val="00DA162A"/>
    <w:rsid w:val="00DA1B52"/>
    <w:rsid w:val="00DA51B4"/>
    <w:rsid w:val="00DA5E6A"/>
    <w:rsid w:val="00DA7B04"/>
    <w:rsid w:val="00DB258D"/>
    <w:rsid w:val="00DB313C"/>
    <w:rsid w:val="00DB386A"/>
    <w:rsid w:val="00DB4750"/>
    <w:rsid w:val="00DB6E0A"/>
    <w:rsid w:val="00DB7A73"/>
    <w:rsid w:val="00DC020F"/>
    <w:rsid w:val="00DC0263"/>
    <w:rsid w:val="00DC1A37"/>
    <w:rsid w:val="00DC4A80"/>
    <w:rsid w:val="00DC5048"/>
    <w:rsid w:val="00DC521C"/>
    <w:rsid w:val="00DC5DAF"/>
    <w:rsid w:val="00DC7422"/>
    <w:rsid w:val="00DC7A19"/>
    <w:rsid w:val="00DD0F90"/>
    <w:rsid w:val="00DD27BC"/>
    <w:rsid w:val="00DD2AC0"/>
    <w:rsid w:val="00DD3221"/>
    <w:rsid w:val="00DD38D7"/>
    <w:rsid w:val="00DD587E"/>
    <w:rsid w:val="00DD76E7"/>
    <w:rsid w:val="00DD7C76"/>
    <w:rsid w:val="00DE1026"/>
    <w:rsid w:val="00DE695F"/>
    <w:rsid w:val="00DF5705"/>
    <w:rsid w:val="00DF66D3"/>
    <w:rsid w:val="00DF6964"/>
    <w:rsid w:val="00DF703E"/>
    <w:rsid w:val="00E01C84"/>
    <w:rsid w:val="00E0246A"/>
    <w:rsid w:val="00E02B5E"/>
    <w:rsid w:val="00E0305A"/>
    <w:rsid w:val="00E04D9B"/>
    <w:rsid w:val="00E0505B"/>
    <w:rsid w:val="00E05F88"/>
    <w:rsid w:val="00E064E5"/>
    <w:rsid w:val="00E06E5F"/>
    <w:rsid w:val="00E0736A"/>
    <w:rsid w:val="00E076AB"/>
    <w:rsid w:val="00E1129F"/>
    <w:rsid w:val="00E11BFE"/>
    <w:rsid w:val="00E125D7"/>
    <w:rsid w:val="00E1371B"/>
    <w:rsid w:val="00E13F28"/>
    <w:rsid w:val="00E14E22"/>
    <w:rsid w:val="00E15F2D"/>
    <w:rsid w:val="00E1639E"/>
    <w:rsid w:val="00E23F9B"/>
    <w:rsid w:val="00E252AD"/>
    <w:rsid w:val="00E259D4"/>
    <w:rsid w:val="00E27419"/>
    <w:rsid w:val="00E30F66"/>
    <w:rsid w:val="00E31062"/>
    <w:rsid w:val="00E3132B"/>
    <w:rsid w:val="00E32A60"/>
    <w:rsid w:val="00E3431F"/>
    <w:rsid w:val="00E37562"/>
    <w:rsid w:val="00E42B9E"/>
    <w:rsid w:val="00E432A4"/>
    <w:rsid w:val="00E43A0F"/>
    <w:rsid w:val="00E44EBC"/>
    <w:rsid w:val="00E463D1"/>
    <w:rsid w:val="00E4650B"/>
    <w:rsid w:val="00E4771E"/>
    <w:rsid w:val="00E513EC"/>
    <w:rsid w:val="00E51500"/>
    <w:rsid w:val="00E516DA"/>
    <w:rsid w:val="00E52A88"/>
    <w:rsid w:val="00E52B75"/>
    <w:rsid w:val="00E53629"/>
    <w:rsid w:val="00E54338"/>
    <w:rsid w:val="00E54B00"/>
    <w:rsid w:val="00E54E7C"/>
    <w:rsid w:val="00E56CFA"/>
    <w:rsid w:val="00E6119D"/>
    <w:rsid w:val="00E61CD6"/>
    <w:rsid w:val="00E629A7"/>
    <w:rsid w:val="00E629BC"/>
    <w:rsid w:val="00E633E9"/>
    <w:rsid w:val="00E636A8"/>
    <w:rsid w:val="00E658EA"/>
    <w:rsid w:val="00E66D13"/>
    <w:rsid w:val="00E67D77"/>
    <w:rsid w:val="00E702F9"/>
    <w:rsid w:val="00E70EA8"/>
    <w:rsid w:val="00E72CC7"/>
    <w:rsid w:val="00E7462F"/>
    <w:rsid w:val="00E74A65"/>
    <w:rsid w:val="00E75255"/>
    <w:rsid w:val="00E7555F"/>
    <w:rsid w:val="00E77523"/>
    <w:rsid w:val="00E803C0"/>
    <w:rsid w:val="00E81BC3"/>
    <w:rsid w:val="00E81D62"/>
    <w:rsid w:val="00E82D99"/>
    <w:rsid w:val="00E90436"/>
    <w:rsid w:val="00E904C0"/>
    <w:rsid w:val="00E90873"/>
    <w:rsid w:val="00E92993"/>
    <w:rsid w:val="00E9587A"/>
    <w:rsid w:val="00E967FB"/>
    <w:rsid w:val="00EA0EE7"/>
    <w:rsid w:val="00EA156B"/>
    <w:rsid w:val="00EA1799"/>
    <w:rsid w:val="00EA1A28"/>
    <w:rsid w:val="00EA36E8"/>
    <w:rsid w:val="00EA3EDF"/>
    <w:rsid w:val="00EA6BAA"/>
    <w:rsid w:val="00EB3DEF"/>
    <w:rsid w:val="00EB481D"/>
    <w:rsid w:val="00EB5383"/>
    <w:rsid w:val="00EB5582"/>
    <w:rsid w:val="00EB6388"/>
    <w:rsid w:val="00EB7D27"/>
    <w:rsid w:val="00EC0836"/>
    <w:rsid w:val="00EC2206"/>
    <w:rsid w:val="00EC3DBC"/>
    <w:rsid w:val="00EC6D29"/>
    <w:rsid w:val="00EC7350"/>
    <w:rsid w:val="00ED2A1A"/>
    <w:rsid w:val="00ED2CF0"/>
    <w:rsid w:val="00ED3933"/>
    <w:rsid w:val="00ED5E51"/>
    <w:rsid w:val="00ED635A"/>
    <w:rsid w:val="00ED7BA7"/>
    <w:rsid w:val="00EE0802"/>
    <w:rsid w:val="00EE0875"/>
    <w:rsid w:val="00EE1D4D"/>
    <w:rsid w:val="00EE2C63"/>
    <w:rsid w:val="00EE3583"/>
    <w:rsid w:val="00EE5963"/>
    <w:rsid w:val="00EE617B"/>
    <w:rsid w:val="00EF0DA8"/>
    <w:rsid w:val="00EF1176"/>
    <w:rsid w:val="00EF1BE7"/>
    <w:rsid w:val="00EF44E0"/>
    <w:rsid w:val="00F00F84"/>
    <w:rsid w:val="00F02621"/>
    <w:rsid w:val="00F02AAD"/>
    <w:rsid w:val="00F03ECD"/>
    <w:rsid w:val="00F04576"/>
    <w:rsid w:val="00F04CA0"/>
    <w:rsid w:val="00F0669E"/>
    <w:rsid w:val="00F066DE"/>
    <w:rsid w:val="00F0713E"/>
    <w:rsid w:val="00F0730C"/>
    <w:rsid w:val="00F107CE"/>
    <w:rsid w:val="00F10C0C"/>
    <w:rsid w:val="00F10CBF"/>
    <w:rsid w:val="00F13683"/>
    <w:rsid w:val="00F13E2C"/>
    <w:rsid w:val="00F16937"/>
    <w:rsid w:val="00F22B61"/>
    <w:rsid w:val="00F22D33"/>
    <w:rsid w:val="00F235E9"/>
    <w:rsid w:val="00F241A9"/>
    <w:rsid w:val="00F261DF"/>
    <w:rsid w:val="00F26DB9"/>
    <w:rsid w:val="00F32291"/>
    <w:rsid w:val="00F32AA5"/>
    <w:rsid w:val="00F36BA9"/>
    <w:rsid w:val="00F37E06"/>
    <w:rsid w:val="00F40859"/>
    <w:rsid w:val="00F41EEF"/>
    <w:rsid w:val="00F43247"/>
    <w:rsid w:val="00F4363E"/>
    <w:rsid w:val="00F43E16"/>
    <w:rsid w:val="00F46955"/>
    <w:rsid w:val="00F47720"/>
    <w:rsid w:val="00F50A14"/>
    <w:rsid w:val="00F51237"/>
    <w:rsid w:val="00F54F09"/>
    <w:rsid w:val="00F55534"/>
    <w:rsid w:val="00F55968"/>
    <w:rsid w:val="00F559B1"/>
    <w:rsid w:val="00F572A9"/>
    <w:rsid w:val="00F57E50"/>
    <w:rsid w:val="00F61DF2"/>
    <w:rsid w:val="00F62466"/>
    <w:rsid w:val="00F63055"/>
    <w:rsid w:val="00F63060"/>
    <w:rsid w:val="00F63AAA"/>
    <w:rsid w:val="00F63AF1"/>
    <w:rsid w:val="00F63C9D"/>
    <w:rsid w:val="00F648D3"/>
    <w:rsid w:val="00F65BCB"/>
    <w:rsid w:val="00F667F3"/>
    <w:rsid w:val="00F6797D"/>
    <w:rsid w:val="00F70EA1"/>
    <w:rsid w:val="00F735E5"/>
    <w:rsid w:val="00F801CB"/>
    <w:rsid w:val="00F80291"/>
    <w:rsid w:val="00F802E2"/>
    <w:rsid w:val="00F8124F"/>
    <w:rsid w:val="00F833C8"/>
    <w:rsid w:val="00F8488E"/>
    <w:rsid w:val="00F87578"/>
    <w:rsid w:val="00F9035B"/>
    <w:rsid w:val="00F93F71"/>
    <w:rsid w:val="00F976D6"/>
    <w:rsid w:val="00FA0673"/>
    <w:rsid w:val="00FA0766"/>
    <w:rsid w:val="00FA3542"/>
    <w:rsid w:val="00FA3BD3"/>
    <w:rsid w:val="00FA6D3D"/>
    <w:rsid w:val="00FA7E44"/>
    <w:rsid w:val="00FB1E2C"/>
    <w:rsid w:val="00FB21BC"/>
    <w:rsid w:val="00FB31A2"/>
    <w:rsid w:val="00FB5F8E"/>
    <w:rsid w:val="00FB728B"/>
    <w:rsid w:val="00FC1C88"/>
    <w:rsid w:val="00FC3255"/>
    <w:rsid w:val="00FC3892"/>
    <w:rsid w:val="00FC4C35"/>
    <w:rsid w:val="00FC716B"/>
    <w:rsid w:val="00FC7B09"/>
    <w:rsid w:val="00FD0B63"/>
    <w:rsid w:val="00FD20A3"/>
    <w:rsid w:val="00FD2AAF"/>
    <w:rsid w:val="00FD3A93"/>
    <w:rsid w:val="00FD451E"/>
    <w:rsid w:val="00FD7034"/>
    <w:rsid w:val="00FE07AF"/>
    <w:rsid w:val="00FE23A9"/>
    <w:rsid w:val="00FE33D7"/>
    <w:rsid w:val="00FF1079"/>
    <w:rsid w:val="00FF259B"/>
    <w:rsid w:val="00FF26BD"/>
    <w:rsid w:val="00FF317C"/>
    <w:rsid w:val="00FF369C"/>
    <w:rsid w:val="00FF3755"/>
    <w:rsid w:val="00FF4ED4"/>
    <w:rsid w:val="00FF76C2"/>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99C82"/>
  <w14:defaultImageDpi w14:val="32767"/>
  <w15:docId w15:val="{B70B9246-E7DB-476E-8085-B62E68FB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E52B75"/>
    <w:pPr>
      <w:widowControl w:val="0"/>
      <w:spacing w:after="0" w:line="240" w:lineRule="auto"/>
    </w:pPr>
  </w:style>
  <w:style w:type="paragraph" w:styleId="Heading1">
    <w:name w:val="heading 1"/>
    <w:basedOn w:val="Normal"/>
    <w:link w:val="Heading1Char"/>
    <w:uiPriority w:val="1"/>
    <w:qFormat/>
    <w:rsid w:val="008F2958"/>
    <w:pPr>
      <w:spacing w:before="70"/>
      <w:ind w:left="408" w:hanging="408"/>
      <w:outlineLvl w:val="0"/>
    </w:pPr>
    <w:rPr>
      <w:rFonts w:ascii="Arial" w:eastAsia="Arial" w:hAnsi="Arial"/>
      <w:b/>
      <w:bCs/>
      <w:sz w:val="26"/>
      <w:szCs w:val="26"/>
    </w:rPr>
  </w:style>
  <w:style w:type="paragraph" w:styleId="Heading2">
    <w:name w:val="heading 2"/>
    <w:basedOn w:val="Normal"/>
    <w:next w:val="Normal"/>
    <w:link w:val="Heading2Char"/>
    <w:uiPriority w:val="9"/>
    <w:unhideWhenUsed/>
    <w:qFormat/>
    <w:rsid w:val="000A4657"/>
    <w:pPr>
      <w:spacing w:before="57"/>
      <w:ind w:left="1578" w:right="1589"/>
      <w:jc w:val="center"/>
      <w:outlineLvl w:val="1"/>
    </w:pPr>
    <w:rPr>
      <w:rFonts w:ascii="Arial" w:hAnsi="Arial" w:cs="Arial"/>
      <w:b/>
      <w:sz w:val="33"/>
      <w:lang w:eastAsia="zh-SG"/>
    </w:rPr>
  </w:style>
  <w:style w:type="paragraph" w:styleId="Heading3">
    <w:name w:val="heading 3"/>
    <w:basedOn w:val="Normal"/>
    <w:link w:val="Heading3Char"/>
    <w:uiPriority w:val="1"/>
    <w:qFormat/>
    <w:rsid w:val="008F2958"/>
    <w:pPr>
      <w:ind w:left="408" w:hanging="408"/>
      <w:outlineLvl w:val="2"/>
    </w:pPr>
    <w:rPr>
      <w:rFonts w:ascii="Arial" w:eastAsia="Arial" w:hAnsi="Arial"/>
      <w:b/>
      <w:bCs/>
      <w:sz w:val="24"/>
      <w:szCs w:val="21"/>
    </w:rPr>
  </w:style>
  <w:style w:type="paragraph" w:styleId="Heading4">
    <w:name w:val="heading 4"/>
    <w:basedOn w:val="Normal"/>
    <w:next w:val="Normal"/>
    <w:link w:val="Heading4Char"/>
    <w:uiPriority w:val="9"/>
    <w:unhideWhenUsed/>
    <w:qFormat/>
    <w:rsid w:val="00240EA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qFormat/>
    <w:rsid w:val="00EE0875"/>
    <w:pPr>
      <w:ind w:left="720" w:hanging="720"/>
      <w:outlineLvl w:val="4"/>
    </w:pPr>
    <w:rPr>
      <w:rFonts w:ascii="Arial" w:eastAsia="Verdana" w:hAnsi="Arial"/>
      <w:b/>
      <w:bCs/>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78EE"/>
    <w:rPr>
      <w:rFonts w:ascii="Tahoma" w:hAnsi="Tahoma" w:cs="Tahoma"/>
      <w:sz w:val="16"/>
      <w:szCs w:val="16"/>
    </w:rPr>
  </w:style>
  <w:style w:type="character" w:customStyle="1" w:styleId="BalloonTextChar">
    <w:name w:val="Balloon Text Char"/>
    <w:basedOn w:val="DefaultParagraphFont"/>
    <w:link w:val="BalloonText"/>
    <w:uiPriority w:val="99"/>
    <w:semiHidden/>
    <w:rsid w:val="00A278EE"/>
    <w:rPr>
      <w:rFonts w:ascii="Tahoma" w:hAnsi="Tahoma" w:cs="Tahoma"/>
      <w:sz w:val="16"/>
      <w:szCs w:val="16"/>
    </w:rPr>
  </w:style>
  <w:style w:type="character" w:styleId="Hyperlink">
    <w:name w:val="Hyperlink"/>
    <w:basedOn w:val="DefaultParagraphFont"/>
    <w:uiPriority w:val="99"/>
    <w:unhideWhenUsed/>
    <w:rsid w:val="006E7489"/>
    <w:rPr>
      <w:color w:val="0000FF" w:themeColor="hyperlink"/>
      <w:u w:val="single"/>
    </w:rPr>
  </w:style>
  <w:style w:type="paragraph" w:styleId="Header">
    <w:name w:val="header"/>
    <w:basedOn w:val="Normal"/>
    <w:link w:val="HeaderChar"/>
    <w:uiPriority w:val="99"/>
    <w:unhideWhenUsed/>
    <w:rsid w:val="006E7489"/>
    <w:pPr>
      <w:tabs>
        <w:tab w:val="center" w:pos="4513"/>
        <w:tab w:val="right" w:pos="9026"/>
      </w:tabs>
    </w:pPr>
  </w:style>
  <w:style w:type="character" w:customStyle="1" w:styleId="HeaderChar">
    <w:name w:val="Header Char"/>
    <w:basedOn w:val="DefaultParagraphFont"/>
    <w:link w:val="Header"/>
    <w:uiPriority w:val="99"/>
    <w:rsid w:val="006E7489"/>
  </w:style>
  <w:style w:type="paragraph" w:styleId="Footer">
    <w:name w:val="footer"/>
    <w:basedOn w:val="Normal"/>
    <w:link w:val="FooterChar"/>
    <w:uiPriority w:val="99"/>
    <w:unhideWhenUsed/>
    <w:rsid w:val="006E7489"/>
    <w:pPr>
      <w:tabs>
        <w:tab w:val="center" w:pos="4513"/>
        <w:tab w:val="right" w:pos="9026"/>
      </w:tabs>
    </w:pPr>
  </w:style>
  <w:style w:type="character" w:customStyle="1" w:styleId="FooterChar">
    <w:name w:val="Footer Char"/>
    <w:basedOn w:val="DefaultParagraphFont"/>
    <w:link w:val="Footer"/>
    <w:uiPriority w:val="99"/>
    <w:rsid w:val="006E7489"/>
  </w:style>
  <w:style w:type="paragraph" w:styleId="ListParagraph">
    <w:name w:val="List Paragraph"/>
    <w:basedOn w:val="Normal"/>
    <w:uiPriority w:val="34"/>
    <w:qFormat/>
    <w:rsid w:val="00382B85"/>
    <w:pPr>
      <w:ind w:left="720"/>
      <w:contextualSpacing/>
    </w:pPr>
  </w:style>
  <w:style w:type="character" w:customStyle="1" w:styleId="Heading1Char">
    <w:name w:val="Heading 1 Char"/>
    <w:basedOn w:val="DefaultParagraphFont"/>
    <w:link w:val="Heading1"/>
    <w:uiPriority w:val="1"/>
    <w:rsid w:val="008F2958"/>
    <w:rPr>
      <w:rFonts w:ascii="Arial" w:eastAsia="Arial" w:hAnsi="Arial"/>
      <w:b/>
      <w:bCs/>
      <w:sz w:val="26"/>
      <w:szCs w:val="26"/>
    </w:rPr>
  </w:style>
  <w:style w:type="character" w:customStyle="1" w:styleId="Heading3Char">
    <w:name w:val="Heading 3 Char"/>
    <w:basedOn w:val="DefaultParagraphFont"/>
    <w:link w:val="Heading3"/>
    <w:uiPriority w:val="1"/>
    <w:rsid w:val="008F2958"/>
    <w:rPr>
      <w:rFonts w:ascii="Arial" w:eastAsia="Arial" w:hAnsi="Arial"/>
      <w:b/>
      <w:bCs/>
      <w:sz w:val="24"/>
      <w:szCs w:val="21"/>
    </w:rPr>
  </w:style>
  <w:style w:type="character" w:customStyle="1" w:styleId="Heading4Char">
    <w:name w:val="Heading 4 Char"/>
    <w:basedOn w:val="DefaultParagraphFont"/>
    <w:link w:val="Heading4"/>
    <w:uiPriority w:val="9"/>
    <w:rsid w:val="00240EAC"/>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1"/>
    <w:rsid w:val="00EE0875"/>
    <w:rPr>
      <w:rFonts w:ascii="Arial" w:eastAsia="Verdana" w:hAnsi="Arial"/>
      <w:b/>
      <w:bCs/>
      <w:szCs w:val="16"/>
    </w:rPr>
  </w:style>
  <w:style w:type="paragraph" w:styleId="BodyText">
    <w:name w:val="Body Text"/>
    <w:basedOn w:val="Normal"/>
    <w:link w:val="BodyTextChar"/>
    <w:uiPriority w:val="1"/>
    <w:qFormat/>
    <w:rsid w:val="008F2958"/>
    <w:pPr>
      <w:tabs>
        <w:tab w:val="left" w:pos="426"/>
      </w:tabs>
      <w:spacing w:line="247" w:lineRule="auto"/>
      <w:ind w:left="408"/>
      <w:jc w:val="both"/>
    </w:pPr>
    <w:rPr>
      <w:rFonts w:ascii="Arial" w:eastAsia="Verdana" w:hAnsi="Arial" w:cs="Arial"/>
      <w:color w:val="000000" w:themeColor="text1"/>
      <w:spacing w:val="-1"/>
      <w:lang w:eastAsia="zh-SG"/>
    </w:rPr>
  </w:style>
  <w:style w:type="character" w:customStyle="1" w:styleId="BodyTextChar">
    <w:name w:val="Body Text Char"/>
    <w:basedOn w:val="DefaultParagraphFont"/>
    <w:link w:val="BodyText"/>
    <w:uiPriority w:val="1"/>
    <w:rsid w:val="008F2958"/>
    <w:rPr>
      <w:rFonts w:ascii="Arial" w:eastAsia="Verdana" w:hAnsi="Arial" w:cs="Arial"/>
      <w:color w:val="000000" w:themeColor="text1"/>
      <w:spacing w:val="-1"/>
      <w:lang w:eastAsia="zh-SG"/>
    </w:rPr>
  </w:style>
  <w:style w:type="paragraph" w:customStyle="1" w:styleId="TableParagraph">
    <w:name w:val="Table Paragraph"/>
    <w:basedOn w:val="Normal"/>
    <w:uiPriority w:val="1"/>
    <w:qFormat/>
    <w:rsid w:val="00240EAC"/>
  </w:style>
  <w:style w:type="character" w:styleId="Strong">
    <w:name w:val="Strong"/>
    <w:basedOn w:val="DefaultParagraphFont"/>
    <w:uiPriority w:val="22"/>
    <w:qFormat/>
    <w:rsid w:val="008D56E1"/>
    <w:rPr>
      <w:b/>
      <w:bCs/>
    </w:rPr>
  </w:style>
  <w:style w:type="paragraph" w:styleId="NormalWeb">
    <w:name w:val="Normal (Web)"/>
    <w:basedOn w:val="Normal"/>
    <w:uiPriority w:val="99"/>
    <w:unhideWhenUsed/>
    <w:rsid w:val="008D56E1"/>
    <w:pPr>
      <w:widowControl/>
    </w:pPr>
    <w:rPr>
      <w:rFonts w:ascii="Verdana" w:eastAsia="Times New Roman" w:hAnsi="Verdana" w:cs="Times New Roman"/>
      <w:sz w:val="24"/>
      <w:szCs w:val="24"/>
      <w:lang w:eastAsia="zh-CN"/>
    </w:rPr>
  </w:style>
  <w:style w:type="table" w:styleId="TableGrid">
    <w:name w:val="Table Grid"/>
    <w:basedOn w:val="TableNormal"/>
    <w:uiPriority w:val="59"/>
    <w:rsid w:val="009C7DE7"/>
    <w:pPr>
      <w:spacing w:after="0" w:line="240" w:lineRule="auto"/>
    </w:pPr>
    <w:rPr>
      <w:rFonts w:ascii="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Items">
    <w:name w:val="Line Items"/>
    <w:basedOn w:val="Normal"/>
    <w:rsid w:val="009C7DE7"/>
    <w:pPr>
      <w:widowControl/>
      <w:tabs>
        <w:tab w:val="num" w:pos="720"/>
      </w:tabs>
      <w:spacing w:before="60" w:after="60"/>
      <w:ind w:left="720" w:hanging="504"/>
    </w:pPr>
    <w:rPr>
      <w:rFonts w:ascii="Tahoma" w:eastAsia="SimSun" w:hAnsi="Tahoma" w:cs="Times New Roman"/>
      <w:sz w:val="20"/>
      <w:szCs w:val="20"/>
    </w:rPr>
  </w:style>
  <w:style w:type="character" w:customStyle="1" w:styleId="Heading2Char">
    <w:name w:val="Heading 2 Char"/>
    <w:basedOn w:val="DefaultParagraphFont"/>
    <w:link w:val="Heading2"/>
    <w:uiPriority w:val="9"/>
    <w:rsid w:val="000A4657"/>
    <w:rPr>
      <w:rFonts w:ascii="Arial" w:hAnsi="Arial" w:cs="Arial"/>
      <w:b/>
      <w:sz w:val="33"/>
      <w:lang w:val="en-US" w:eastAsia="zh-SG"/>
    </w:rPr>
  </w:style>
  <w:style w:type="paragraph" w:styleId="Subtitle">
    <w:name w:val="Subtitle"/>
    <w:basedOn w:val="BodyText"/>
    <w:next w:val="Normal"/>
    <w:link w:val="SubtitleChar"/>
    <w:uiPriority w:val="11"/>
    <w:qFormat/>
    <w:rsid w:val="00D533E0"/>
    <w:pPr>
      <w:ind w:right="406"/>
    </w:pPr>
    <w:rPr>
      <w:rFonts w:eastAsiaTheme="minorEastAsia"/>
      <w:color w:val="0070C0"/>
    </w:rPr>
  </w:style>
  <w:style w:type="character" w:customStyle="1" w:styleId="SubtitleChar">
    <w:name w:val="Subtitle Char"/>
    <w:basedOn w:val="DefaultParagraphFont"/>
    <w:link w:val="Subtitle"/>
    <w:uiPriority w:val="11"/>
    <w:rsid w:val="00D533E0"/>
    <w:rPr>
      <w:rFonts w:ascii="Arial" w:hAnsi="Arial" w:cs="Arial"/>
      <w:color w:val="0070C0"/>
      <w:spacing w:val="-1"/>
      <w:lang w:val="en-US" w:eastAsia="zh-SG"/>
    </w:rPr>
  </w:style>
  <w:style w:type="paragraph" w:styleId="NoSpacing">
    <w:name w:val="No Spacing"/>
    <w:link w:val="NoSpacingChar"/>
    <w:uiPriority w:val="1"/>
    <w:qFormat/>
    <w:rsid w:val="006A0DBC"/>
    <w:pPr>
      <w:spacing w:after="0" w:line="240" w:lineRule="auto"/>
    </w:pPr>
    <w:rPr>
      <w:rFonts w:eastAsiaTheme="minorHAnsi"/>
    </w:rPr>
  </w:style>
  <w:style w:type="paragraph" w:customStyle="1" w:styleId="Default">
    <w:name w:val="Default"/>
    <w:rsid w:val="0088673A"/>
    <w:pPr>
      <w:autoSpaceDE w:val="0"/>
      <w:autoSpaceDN w:val="0"/>
      <w:adjustRightInd w:val="0"/>
      <w:spacing w:after="0" w:line="240" w:lineRule="auto"/>
    </w:pPr>
    <w:rPr>
      <w:rFonts w:ascii="Arial" w:eastAsia="Times New Roman" w:hAnsi="Arial" w:cs="Arial"/>
      <w:color w:val="000000"/>
      <w:sz w:val="24"/>
      <w:szCs w:val="24"/>
      <w:lang w:eastAsia="en-SG"/>
    </w:rPr>
  </w:style>
  <w:style w:type="character" w:styleId="CommentReference">
    <w:name w:val="annotation reference"/>
    <w:basedOn w:val="DefaultParagraphFont"/>
    <w:uiPriority w:val="99"/>
    <w:semiHidden/>
    <w:unhideWhenUsed/>
    <w:rsid w:val="00682117"/>
    <w:rPr>
      <w:sz w:val="16"/>
      <w:szCs w:val="16"/>
    </w:rPr>
  </w:style>
  <w:style w:type="paragraph" w:styleId="CommentText">
    <w:name w:val="annotation text"/>
    <w:basedOn w:val="Normal"/>
    <w:link w:val="CommentTextChar"/>
    <w:uiPriority w:val="99"/>
    <w:semiHidden/>
    <w:unhideWhenUsed/>
    <w:rsid w:val="00682117"/>
    <w:rPr>
      <w:sz w:val="20"/>
      <w:szCs w:val="20"/>
    </w:rPr>
  </w:style>
  <w:style w:type="character" w:customStyle="1" w:styleId="CommentTextChar">
    <w:name w:val="Comment Text Char"/>
    <w:basedOn w:val="DefaultParagraphFont"/>
    <w:link w:val="CommentText"/>
    <w:uiPriority w:val="99"/>
    <w:semiHidden/>
    <w:rsid w:val="00682117"/>
    <w:rPr>
      <w:sz w:val="20"/>
      <w:szCs w:val="20"/>
      <w:lang w:val="en-US"/>
    </w:rPr>
  </w:style>
  <w:style w:type="paragraph" w:styleId="CommentSubject">
    <w:name w:val="annotation subject"/>
    <w:basedOn w:val="CommentText"/>
    <w:next w:val="CommentText"/>
    <w:link w:val="CommentSubjectChar"/>
    <w:uiPriority w:val="99"/>
    <w:semiHidden/>
    <w:unhideWhenUsed/>
    <w:rsid w:val="00682117"/>
    <w:rPr>
      <w:b/>
      <w:bCs/>
    </w:rPr>
  </w:style>
  <w:style w:type="character" w:customStyle="1" w:styleId="CommentSubjectChar">
    <w:name w:val="Comment Subject Char"/>
    <w:basedOn w:val="CommentTextChar"/>
    <w:link w:val="CommentSubject"/>
    <w:uiPriority w:val="99"/>
    <w:semiHidden/>
    <w:rsid w:val="00682117"/>
    <w:rPr>
      <w:b/>
      <w:bCs/>
      <w:sz w:val="20"/>
      <w:szCs w:val="20"/>
      <w:lang w:val="en-US"/>
    </w:rPr>
  </w:style>
  <w:style w:type="paragraph" w:customStyle="1" w:styleId="TableText-TextLeft">
    <w:name w:val="Table Text - Text Left"/>
    <w:basedOn w:val="BodyText"/>
    <w:next w:val="Normal"/>
    <w:autoRedefine/>
    <w:uiPriority w:val="99"/>
    <w:rsid w:val="007C4CA3"/>
    <w:pPr>
      <w:widowControl/>
      <w:tabs>
        <w:tab w:val="clear" w:pos="426"/>
        <w:tab w:val="left" w:pos="567"/>
        <w:tab w:val="left" w:pos="1134"/>
        <w:tab w:val="left" w:pos="1418"/>
      </w:tabs>
      <w:spacing w:before="120" w:after="120" w:line="240" w:lineRule="auto"/>
      <w:ind w:left="0"/>
      <w:jc w:val="left"/>
    </w:pPr>
    <w:rPr>
      <w:rFonts w:ascii="Gill Sans MT" w:eastAsia="Times New Roman" w:hAnsi="Gill Sans MT"/>
      <w:color w:val="auto"/>
      <w:spacing w:val="0"/>
      <w:lang w:val="en-AU" w:eastAsia="en-US"/>
    </w:rPr>
  </w:style>
  <w:style w:type="paragraph" w:customStyle="1" w:styleId="TableText-TextRight">
    <w:name w:val="Table Text - Text Right"/>
    <w:basedOn w:val="Normal"/>
    <w:link w:val="TableText-TextRightCharChar"/>
    <w:uiPriority w:val="99"/>
    <w:rsid w:val="007C4CA3"/>
    <w:pPr>
      <w:framePr w:wrap="around" w:vAnchor="text" w:hAnchor="text" w:y="1"/>
      <w:widowControl/>
      <w:tabs>
        <w:tab w:val="left" w:pos="142"/>
      </w:tabs>
      <w:spacing w:before="120" w:after="120"/>
      <w:ind w:right="113"/>
      <w:jc w:val="right"/>
    </w:pPr>
    <w:rPr>
      <w:rFonts w:ascii="Gill Sans MT" w:eastAsia="Times New Roman" w:hAnsi="Gill Sans MT" w:cs="Arial"/>
      <w:b/>
      <w:lang w:val="en-AU"/>
    </w:rPr>
  </w:style>
  <w:style w:type="character" w:customStyle="1" w:styleId="TableText-TextRightCharChar">
    <w:name w:val="Table Text - Text Right Char Char"/>
    <w:basedOn w:val="DefaultParagraphFont"/>
    <w:link w:val="TableText-TextRight"/>
    <w:uiPriority w:val="99"/>
    <w:locked/>
    <w:rsid w:val="007C4CA3"/>
    <w:rPr>
      <w:rFonts w:ascii="Gill Sans MT" w:eastAsia="Times New Roman" w:hAnsi="Gill Sans MT" w:cs="Arial"/>
      <w:b/>
      <w:lang w:val="en-AU"/>
    </w:rPr>
  </w:style>
  <w:style w:type="paragraph" w:customStyle="1" w:styleId="StyleArial11ptJustifiedAfter6pt">
    <w:name w:val="Style Arial 11 pt Justified After:  6 pt"/>
    <w:basedOn w:val="Normal"/>
    <w:rsid w:val="00C233B1"/>
    <w:pPr>
      <w:widowControl/>
      <w:spacing w:after="120"/>
      <w:jc w:val="both"/>
    </w:pPr>
    <w:rPr>
      <w:rFonts w:ascii="Georgia" w:eastAsia="Times New Roman" w:hAnsi="Georgia" w:cs="Georgia"/>
      <w:lang w:val="en-AU"/>
    </w:rPr>
  </w:style>
  <w:style w:type="character" w:customStyle="1" w:styleId="notbold">
    <w:name w:val="notbold"/>
    <w:basedOn w:val="DefaultParagraphFont"/>
    <w:rsid w:val="00C233B1"/>
  </w:style>
  <w:style w:type="paragraph" w:styleId="Revision">
    <w:name w:val="Revision"/>
    <w:hidden/>
    <w:uiPriority w:val="99"/>
    <w:semiHidden/>
    <w:rsid w:val="00DC5DAF"/>
    <w:pPr>
      <w:spacing w:after="0" w:line="240" w:lineRule="auto"/>
    </w:pPr>
  </w:style>
  <w:style w:type="table" w:styleId="TableTheme">
    <w:name w:val="Table Theme"/>
    <w:basedOn w:val="TableNormal"/>
    <w:uiPriority w:val="99"/>
    <w:rsid w:val="00071138"/>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3055DE"/>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uiPriority w:val="35"/>
    <w:unhideWhenUsed/>
    <w:qFormat/>
    <w:rsid w:val="00746B2B"/>
    <w:pPr>
      <w:spacing w:after="200"/>
    </w:pPr>
    <w:rPr>
      <w:i/>
      <w:iCs/>
      <w:color w:val="1F497D" w:themeColor="text2"/>
      <w:sz w:val="18"/>
      <w:szCs w:val="18"/>
    </w:rPr>
  </w:style>
  <w:style w:type="table" w:styleId="PlainTable1">
    <w:name w:val="Plain Table 1"/>
    <w:basedOn w:val="TableNormal"/>
    <w:uiPriority w:val="41"/>
    <w:rsid w:val="009D576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rsid w:val="00701BB5"/>
    <w:rPr>
      <w:color w:val="808080"/>
    </w:rPr>
  </w:style>
  <w:style w:type="character" w:customStyle="1" w:styleId="NoSpacingChar">
    <w:name w:val="No Spacing Char"/>
    <w:basedOn w:val="DefaultParagraphFont"/>
    <w:link w:val="NoSpacing"/>
    <w:uiPriority w:val="1"/>
    <w:rsid w:val="004059E0"/>
    <w:rPr>
      <w:rFonts w:eastAsiaTheme="minorHAnsi"/>
    </w:rPr>
  </w:style>
  <w:style w:type="table" w:styleId="TableGridLight">
    <w:name w:val="Grid Table Light"/>
    <w:basedOn w:val="TableNormal"/>
    <w:uiPriority w:val="40"/>
    <w:rsid w:val="001019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TextSerif">
    <w:name w:val="Body Text (Serif)"/>
    <w:basedOn w:val="BodyText"/>
    <w:link w:val="BodyTextSerifChar"/>
    <w:uiPriority w:val="1"/>
    <w:qFormat/>
    <w:rsid w:val="00DD38D7"/>
    <w:pPr>
      <w:ind w:left="0"/>
    </w:pPr>
    <w:rPr>
      <w:rFonts w:ascii="Times New Roman" w:hAnsi="Times New Roman"/>
    </w:rPr>
  </w:style>
  <w:style w:type="paragraph" w:customStyle="1" w:styleId="CaptionSanSerif">
    <w:name w:val="Caption (San Serif)"/>
    <w:basedOn w:val="Caption"/>
    <w:link w:val="CaptionSanSerifChar"/>
    <w:uiPriority w:val="1"/>
    <w:qFormat/>
    <w:rsid w:val="00D875CA"/>
    <w:pPr>
      <w:keepNext/>
      <w:jc w:val="center"/>
    </w:pPr>
    <w:rPr>
      <w:rFonts w:ascii="Arial" w:hAnsi="Arial"/>
      <w:i w:val="0"/>
      <w:color w:val="auto"/>
    </w:rPr>
  </w:style>
  <w:style w:type="character" w:customStyle="1" w:styleId="BodyTextSerifChar">
    <w:name w:val="Body Text (Serif) Char"/>
    <w:basedOn w:val="BodyTextChar"/>
    <w:link w:val="BodyTextSerif"/>
    <w:uiPriority w:val="1"/>
    <w:rsid w:val="00DD38D7"/>
    <w:rPr>
      <w:rFonts w:ascii="Times New Roman" w:eastAsia="Verdana" w:hAnsi="Times New Roman" w:cs="Arial"/>
      <w:color w:val="000000" w:themeColor="text1"/>
      <w:spacing w:val="-1"/>
      <w:lang w:eastAsia="zh-SG"/>
    </w:rPr>
  </w:style>
  <w:style w:type="character" w:customStyle="1" w:styleId="CaptionSanSerifChar">
    <w:name w:val="Caption (San Serif) Char"/>
    <w:basedOn w:val="BodyTextChar"/>
    <w:link w:val="CaptionSanSerif"/>
    <w:uiPriority w:val="1"/>
    <w:rsid w:val="00D875CA"/>
    <w:rPr>
      <w:rFonts w:ascii="Arial" w:eastAsia="Verdana" w:hAnsi="Arial" w:cs="Arial"/>
      <w:iCs/>
      <w:color w:val="000000" w:themeColor="text1"/>
      <w:spacing w:val="-1"/>
      <w:sz w:val="18"/>
      <w:szCs w:val="18"/>
      <w:lang w:eastAsia="zh-SG"/>
    </w:rPr>
  </w:style>
  <w:style w:type="character" w:styleId="UnresolvedMention">
    <w:name w:val="Unresolved Mention"/>
    <w:basedOn w:val="DefaultParagraphFont"/>
    <w:uiPriority w:val="99"/>
    <w:semiHidden/>
    <w:unhideWhenUsed/>
    <w:rsid w:val="0076604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653370">
      <w:bodyDiv w:val="1"/>
      <w:marLeft w:val="0"/>
      <w:marRight w:val="0"/>
      <w:marTop w:val="0"/>
      <w:marBottom w:val="0"/>
      <w:divBdr>
        <w:top w:val="none" w:sz="0" w:space="0" w:color="auto"/>
        <w:left w:val="none" w:sz="0" w:space="0" w:color="auto"/>
        <w:bottom w:val="none" w:sz="0" w:space="0" w:color="auto"/>
        <w:right w:val="none" w:sz="0" w:space="0" w:color="auto"/>
      </w:divBdr>
      <w:divsChild>
        <w:div w:id="1795710229">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 w:id="317196875">
      <w:bodyDiv w:val="1"/>
      <w:marLeft w:val="0"/>
      <w:marRight w:val="0"/>
      <w:marTop w:val="0"/>
      <w:marBottom w:val="0"/>
      <w:divBdr>
        <w:top w:val="none" w:sz="0" w:space="0" w:color="auto"/>
        <w:left w:val="none" w:sz="0" w:space="0" w:color="auto"/>
        <w:bottom w:val="none" w:sz="0" w:space="0" w:color="auto"/>
        <w:right w:val="none" w:sz="0" w:space="0" w:color="auto"/>
      </w:divBdr>
      <w:divsChild>
        <w:div w:id="1590233971">
          <w:marLeft w:val="150"/>
          <w:marRight w:val="150"/>
          <w:marTop w:val="0"/>
          <w:marBottom w:val="0"/>
          <w:divBdr>
            <w:top w:val="none" w:sz="0" w:space="0" w:color="auto"/>
            <w:left w:val="none" w:sz="0" w:space="0" w:color="auto"/>
            <w:bottom w:val="none" w:sz="0" w:space="0" w:color="auto"/>
            <w:right w:val="none" w:sz="0" w:space="0" w:color="auto"/>
          </w:divBdr>
          <w:divsChild>
            <w:div w:id="413743868">
              <w:marLeft w:val="0"/>
              <w:marRight w:val="0"/>
              <w:marTop w:val="0"/>
              <w:marBottom w:val="0"/>
              <w:divBdr>
                <w:top w:val="none" w:sz="0" w:space="0" w:color="auto"/>
                <w:left w:val="none" w:sz="0" w:space="0" w:color="auto"/>
                <w:bottom w:val="none" w:sz="0" w:space="0" w:color="auto"/>
                <w:right w:val="none" w:sz="0" w:space="0" w:color="auto"/>
              </w:divBdr>
              <w:divsChild>
                <w:div w:id="217664461">
                  <w:marLeft w:val="0"/>
                  <w:marRight w:val="0"/>
                  <w:marTop w:val="0"/>
                  <w:marBottom w:val="0"/>
                  <w:divBdr>
                    <w:top w:val="none" w:sz="0" w:space="0" w:color="auto"/>
                    <w:left w:val="none" w:sz="0" w:space="0" w:color="auto"/>
                    <w:bottom w:val="none" w:sz="0" w:space="0" w:color="auto"/>
                    <w:right w:val="none" w:sz="0" w:space="0" w:color="auto"/>
                  </w:divBdr>
                </w:div>
                <w:div w:id="1181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573061">
      <w:bodyDiv w:val="1"/>
      <w:marLeft w:val="0"/>
      <w:marRight w:val="0"/>
      <w:marTop w:val="0"/>
      <w:marBottom w:val="0"/>
      <w:divBdr>
        <w:top w:val="none" w:sz="0" w:space="0" w:color="auto"/>
        <w:left w:val="none" w:sz="0" w:space="0" w:color="auto"/>
        <w:bottom w:val="none" w:sz="0" w:space="0" w:color="auto"/>
        <w:right w:val="none" w:sz="0" w:space="0" w:color="auto"/>
      </w:divBdr>
      <w:divsChild>
        <w:div w:id="843595354">
          <w:marLeft w:val="274"/>
          <w:marRight w:val="0"/>
          <w:marTop w:val="0"/>
          <w:marBottom w:val="0"/>
          <w:divBdr>
            <w:top w:val="none" w:sz="0" w:space="0" w:color="auto"/>
            <w:left w:val="none" w:sz="0" w:space="0" w:color="auto"/>
            <w:bottom w:val="none" w:sz="0" w:space="0" w:color="auto"/>
            <w:right w:val="none" w:sz="0" w:space="0" w:color="auto"/>
          </w:divBdr>
        </w:div>
      </w:divsChild>
    </w:div>
    <w:div w:id="482700111">
      <w:bodyDiv w:val="1"/>
      <w:marLeft w:val="0"/>
      <w:marRight w:val="0"/>
      <w:marTop w:val="0"/>
      <w:marBottom w:val="0"/>
      <w:divBdr>
        <w:top w:val="none" w:sz="0" w:space="0" w:color="auto"/>
        <w:left w:val="none" w:sz="0" w:space="0" w:color="auto"/>
        <w:bottom w:val="none" w:sz="0" w:space="0" w:color="auto"/>
        <w:right w:val="none" w:sz="0" w:space="0" w:color="auto"/>
      </w:divBdr>
      <w:divsChild>
        <w:div w:id="2088729044">
          <w:marLeft w:val="150"/>
          <w:marRight w:val="150"/>
          <w:marTop w:val="0"/>
          <w:marBottom w:val="0"/>
          <w:divBdr>
            <w:top w:val="none" w:sz="0" w:space="0" w:color="auto"/>
            <w:left w:val="none" w:sz="0" w:space="0" w:color="auto"/>
            <w:bottom w:val="none" w:sz="0" w:space="0" w:color="auto"/>
            <w:right w:val="none" w:sz="0" w:space="0" w:color="auto"/>
          </w:divBdr>
        </w:div>
      </w:divsChild>
    </w:div>
    <w:div w:id="483084297">
      <w:bodyDiv w:val="1"/>
      <w:marLeft w:val="0"/>
      <w:marRight w:val="0"/>
      <w:marTop w:val="0"/>
      <w:marBottom w:val="0"/>
      <w:divBdr>
        <w:top w:val="none" w:sz="0" w:space="0" w:color="auto"/>
        <w:left w:val="none" w:sz="0" w:space="0" w:color="auto"/>
        <w:bottom w:val="none" w:sz="0" w:space="0" w:color="auto"/>
        <w:right w:val="none" w:sz="0" w:space="0" w:color="auto"/>
      </w:divBdr>
    </w:div>
    <w:div w:id="566576591">
      <w:bodyDiv w:val="1"/>
      <w:marLeft w:val="0"/>
      <w:marRight w:val="0"/>
      <w:marTop w:val="0"/>
      <w:marBottom w:val="0"/>
      <w:divBdr>
        <w:top w:val="none" w:sz="0" w:space="0" w:color="auto"/>
        <w:left w:val="none" w:sz="0" w:space="0" w:color="auto"/>
        <w:bottom w:val="none" w:sz="0" w:space="0" w:color="auto"/>
        <w:right w:val="none" w:sz="0" w:space="0" w:color="auto"/>
      </w:divBdr>
      <w:divsChild>
        <w:div w:id="1359508684">
          <w:marLeft w:val="150"/>
          <w:marRight w:val="150"/>
          <w:marTop w:val="0"/>
          <w:marBottom w:val="0"/>
          <w:divBdr>
            <w:top w:val="none" w:sz="0" w:space="0" w:color="auto"/>
            <w:left w:val="none" w:sz="0" w:space="0" w:color="auto"/>
            <w:bottom w:val="none" w:sz="0" w:space="0" w:color="auto"/>
            <w:right w:val="none" w:sz="0" w:space="0" w:color="auto"/>
          </w:divBdr>
          <w:divsChild>
            <w:div w:id="616252856">
              <w:marLeft w:val="0"/>
              <w:marRight w:val="0"/>
              <w:marTop w:val="0"/>
              <w:marBottom w:val="0"/>
              <w:divBdr>
                <w:top w:val="none" w:sz="0" w:space="0" w:color="auto"/>
                <w:left w:val="none" w:sz="0" w:space="0" w:color="auto"/>
                <w:bottom w:val="none" w:sz="0" w:space="0" w:color="auto"/>
                <w:right w:val="none" w:sz="0" w:space="0" w:color="auto"/>
              </w:divBdr>
              <w:divsChild>
                <w:div w:id="1276013615">
                  <w:marLeft w:val="0"/>
                  <w:marRight w:val="0"/>
                  <w:marTop w:val="0"/>
                  <w:marBottom w:val="0"/>
                  <w:divBdr>
                    <w:top w:val="none" w:sz="0" w:space="0" w:color="auto"/>
                    <w:left w:val="none" w:sz="0" w:space="0" w:color="auto"/>
                    <w:bottom w:val="none" w:sz="0" w:space="0" w:color="auto"/>
                    <w:right w:val="none" w:sz="0" w:space="0" w:color="auto"/>
                  </w:divBdr>
                </w:div>
                <w:div w:id="18820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542697">
      <w:bodyDiv w:val="1"/>
      <w:marLeft w:val="0"/>
      <w:marRight w:val="0"/>
      <w:marTop w:val="0"/>
      <w:marBottom w:val="0"/>
      <w:divBdr>
        <w:top w:val="none" w:sz="0" w:space="0" w:color="auto"/>
        <w:left w:val="none" w:sz="0" w:space="0" w:color="auto"/>
        <w:bottom w:val="none" w:sz="0" w:space="0" w:color="auto"/>
        <w:right w:val="none" w:sz="0" w:space="0" w:color="auto"/>
      </w:divBdr>
      <w:divsChild>
        <w:div w:id="872578659">
          <w:marLeft w:val="150"/>
          <w:marRight w:val="150"/>
          <w:marTop w:val="0"/>
          <w:marBottom w:val="0"/>
          <w:divBdr>
            <w:top w:val="none" w:sz="0" w:space="0" w:color="auto"/>
            <w:left w:val="none" w:sz="0" w:space="0" w:color="auto"/>
            <w:bottom w:val="none" w:sz="0" w:space="0" w:color="auto"/>
            <w:right w:val="none" w:sz="0" w:space="0" w:color="auto"/>
          </w:divBdr>
          <w:divsChild>
            <w:div w:id="199821984">
              <w:marLeft w:val="0"/>
              <w:marRight w:val="0"/>
              <w:marTop w:val="0"/>
              <w:marBottom w:val="0"/>
              <w:divBdr>
                <w:top w:val="none" w:sz="0" w:space="0" w:color="auto"/>
                <w:left w:val="none" w:sz="0" w:space="0" w:color="auto"/>
                <w:bottom w:val="none" w:sz="0" w:space="0" w:color="auto"/>
                <w:right w:val="none" w:sz="0" w:space="0" w:color="auto"/>
              </w:divBdr>
              <w:divsChild>
                <w:div w:id="1259675254">
                  <w:marLeft w:val="0"/>
                  <w:marRight w:val="0"/>
                  <w:marTop w:val="0"/>
                  <w:marBottom w:val="0"/>
                  <w:divBdr>
                    <w:top w:val="none" w:sz="0" w:space="0" w:color="auto"/>
                    <w:left w:val="none" w:sz="0" w:space="0" w:color="auto"/>
                    <w:bottom w:val="none" w:sz="0" w:space="0" w:color="auto"/>
                    <w:right w:val="none" w:sz="0" w:space="0" w:color="auto"/>
                  </w:divBdr>
                </w:div>
                <w:div w:id="515656643">
                  <w:marLeft w:val="0"/>
                  <w:marRight w:val="0"/>
                  <w:marTop w:val="0"/>
                  <w:marBottom w:val="0"/>
                  <w:divBdr>
                    <w:top w:val="none" w:sz="0" w:space="0" w:color="auto"/>
                    <w:left w:val="none" w:sz="0" w:space="0" w:color="auto"/>
                    <w:bottom w:val="none" w:sz="0" w:space="0" w:color="auto"/>
                    <w:right w:val="none" w:sz="0" w:space="0" w:color="auto"/>
                  </w:divBdr>
                </w:div>
                <w:div w:id="170799439">
                  <w:marLeft w:val="0"/>
                  <w:marRight w:val="0"/>
                  <w:marTop w:val="0"/>
                  <w:marBottom w:val="0"/>
                  <w:divBdr>
                    <w:top w:val="none" w:sz="0" w:space="0" w:color="auto"/>
                    <w:left w:val="none" w:sz="0" w:space="0" w:color="auto"/>
                    <w:bottom w:val="none" w:sz="0" w:space="0" w:color="auto"/>
                    <w:right w:val="none" w:sz="0" w:space="0" w:color="auto"/>
                  </w:divBdr>
                </w:div>
                <w:div w:id="736127032">
                  <w:marLeft w:val="0"/>
                  <w:marRight w:val="0"/>
                  <w:marTop w:val="0"/>
                  <w:marBottom w:val="0"/>
                  <w:divBdr>
                    <w:top w:val="none" w:sz="0" w:space="0" w:color="auto"/>
                    <w:left w:val="none" w:sz="0" w:space="0" w:color="auto"/>
                    <w:bottom w:val="none" w:sz="0" w:space="0" w:color="auto"/>
                    <w:right w:val="none" w:sz="0" w:space="0" w:color="auto"/>
                  </w:divBdr>
                </w:div>
                <w:div w:id="16493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255390">
      <w:bodyDiv w:val="1"/>
      <w:marLeft w:val="0"/>
      <w:marRight w:val="0"/>
      <w:marTop w:val="0"/>
      <w:marBottom w:val="0"/>
      <w:divBdr>
        <w:top w:val="none" w:sz="0" w:space="0" w:color="auto"/>
        <w:left w:val="none" w:sz="0" w:space="0" w:color="auto"/>
        <w:bottom w:val="none" w:sz="0" w:space="0" w:color="auto"/>
        <w:right w:val="none" w:sz="0" w:space="0" w:color="auto"/>
      </w:divBdr>
      <w:divsChild>
        <w:div w:id="900407721">
          <w:marLeft w:val="150"/>
          <w:marRight w:val="150"/>
          <w:marTop w:val="0"/>
          <w:marBottom w:val="0"/>
          <w:divBdr>
            <w:top w:val="none" w:sz="0" w:space="0" w:color="auto"/>
            <w:left w:val="none" w:sz="0" w:space="0" w:color="auto"/>
            <w:bottom w:val="none" w:sz="0" w:space="0" w:color="auto"/>
            <w:right w:val="none" w:sz="0" w:space="0" w:color="auto"/>
          </w:divBdr>
          <w:divsChild>
            <w:div w:id="1867672498">
              <w:marLeft w:val="0"/>
              <w:marRight w:val="0"/>
              <w:marTop w:val="0"/>
              <w:marBottom w:val="0"/>
              <w:divBdr>
                <w:top w:val="none" w:sz="0" w:space="0" w:color="auto"/>
                <w:left w:val="none" w:sz="0" w:space="0" w:color="auto"/>
                <w:bottom w:val="none" w:sz="0" w:space="0" w:color="auto"/>
                <w:right w:val="none" w:sz="0" w:space="0" w:color="auto"/>
              </w:divBdr>
              <w:divsChild>
                <w:div w:id="798113736">
                  <w:marLeft w:val="0"/>
                  <w:marRight w:val="0"/>
                  <w:marTop w:val="0"/>
                  <w:marBottom w:val="0"/>
                  <w:divBdr>
                    <w:top w:val="none" w:sz="0" w:space="0" w:color="auto"/>
                    <w:left w:val="none" w:sz="0" w:space="0" w:color="auto"/>
                    <w:bottom w:val="none" w:sz="0" w:space="0" w:color="auto"/>
                    <w:right w:val="none" w:sz="0" w:space="0" w:color="auto"/>
                  </w:divBdr>
                </w:div>
                <w:div w:id="1857840690">
                  <w:marLeft w:val="0"/>
                  <w:marRight w:val="0"/>
                  <w:marTop w:val="0"/>
                  <w:marBottom w:val="0"/>
                  <w:divBdr>
                    <w:top w:val="none" w:sz="0" w:space="0" w:color="auto"/>
                    <w:left w:val="none" w:sz="0" w:space="0" w:color="auto"/>
                    <w:bottom w:val="none" w:sz="0" w:space="0" w:color="auto"/>
                    <w:right w:val="none" w:sz="0" w:space="0" w:color="auto"/>
                  </w:divBdr>
                </w:div>
                <w:div w:id="839079332">
                  <w:marLeft w:val="0"/>
                  <w:marRight w:val="0"/>
                  <w:marTop w:val="0"/>
                  <w:marBottom w:val="0"/>
                  <w:divBdr>
                    <w:top w:val="none" w:sz="0" w:space="0" w:color="auto"/>
                    <w:left w:val="none" w:sz="0" w:space="0" w:color="auto"/>
                    <w:bottom w:val="none" w:sz="0" w:space="0" w:color="auto"/>
                    <w:right w:val="none" w:sz="0" w:space="0" w:color="auto"/>
                  </w:divBdr>
                </w:div>
                <w:div w:id="348799667">
                  <w:marLeft w:val="0"/>
                  <w:marRight w:val="0"/>
                  <w:marTop w:val="0"/>
                  <w:marBottom w:val="0"/>
                  <w:divBdr>
                    <w:top w:val="none" w:sz="0" w:space="0" w:color="auto"/>
                    <w:left w:val="none" w:sz="0" w:space="0" w:color="auto"/>
                    <w:bottom w:val="none" w:sz="0" w:space="0" w:color="auto"/>
                    <w:right w:val="none" w:sz="0" w:space="0" w:color="auto"/>
                  </w:divBdr>
                </w:div>
                <w:div w:id="2042975761">
                  <w:marLeft w:val="0"/>
                  <w:marRight w:val="0"/>
                  <w:marTop w:val="0"/>
                  <w:marBottom w:val="0"/>
                  <w:divBdr>
                    <w:top w:val="none" w:sz="0" w:space="0" w:color="auto"/>
                    <w:left w:val="none" w:sz="0" w:space="0" w:color="auto"/>
                    <w:bottom w:val="none" w:sz="0" w:space="0" w:color="auto"/>
                    <w:right w:val="none" w:sz="0" w:space="0" w:color="auto"/>
                  </w:divBdr>
                </w:div>
                <w:div w:id="1492603872">
                  <w:marLeft w:val="0"/>
                  <w:marRight w:val="0"/>
                  <w:marTop w:val="0"/>
                  <w:marBottom w:val="0"/>
                  <w:divBdr>
                    <w:top w:val="none" w:sz="0" w:space="0" w:color="auto"/>
                    <w:left w:val="none" w:sz="0" w:space="0" w:color="auto"/>
                    <w:bottom w:val="none" w:sz="0" w:space="0" w:color="auto"/>
                    <w:right w:val="none" w:sz="0" w:space="0" w:color="auto"/>
                  </w:divBdr>
                </w:div>
                <w:div w:id="1730035670">
                  <w:marLeft w:val="0"/>
                  <w:marRight w:val="0"/>
                  <w:marTop w:val="0"/>
                  <w:marBottom w:val="0"/>
                  <w:divBdr>
                    <w:top w:val="none" w:sz="0" w:space="0" w:color="auto"/>
                    <w:left w:val="none" w:sz="0" w:space="0" w:color="auto"/>
                    <w:bottom w:val="none" w:sz="0" w:space="0" w:color="auto"/>
                    <w:right w:val="none" w:sz="0" w:space="0" w:color="auto"/>
                  </w:divBdr>
                </w:div>
                <w:div w:id="8546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975687">
      <w:bodyDiv w:val="1"/>
      <w:marLeft w:val="0"/>
      <w:marRight w:val="0"/>
      <w:marTop w:val="0"/>
      <w:marBottom w:val="0"/>
      <w:divBdr>
        <w:top w:val="none" w:sz="0" w:space="0" w:color="auto"/>
        <w:left w:val="none" w:sz="0" w:space="0" w:color="auto"/>
        <w:bottom w:val="none" w:sz="0" w:space="0" w:color="auto"/>
        <w:right w:val="none" w:sz="0" w:space="0" w:color="auto"/>
      </w:divBdr>
      <w:divsChild>
        <w:div w:id="230888483">
          <w:marLeft w:val="150"/>
          <w:marRight w:val="150"/>
          <w:marTop w:val="0"/>
          <w:marBottom w:val="0"/>
          <w:divBdr>
            <w:top w:val="none" w:sz="0" w:space="0" w:color="auto"/>
            <w:left w:val="none" w:sz="0" w:space="0" w:color="auto"/>
            <w:bottom w:val="none" w:sz="0" w:space="0" w:color="auto"/>
            <w:right w:val="none" w:sz="0" w:space="0" w:color="auto"/>
          </w:divBdr>
          <w:divsChild>
            <w:div w:id="1590847862">
              <w:marLeft w:val="0"/>
              <w:marRight w:val="0"/>
              <w:marTop w:val="0"/>
              <w:marBottom w:val="0"/>
              <w:divBdr>
                <w:top w:val="none" w:sz="0" w:space="0" w:color="auto"/>
                <w:left w:val="none" w:sz="0" w:space="0" w:color="auto"/>
                <w:bottom w:val="none" w:sz="0" w:space="0" w:color="auto"/>
                <w:right w:val="none" w:sz="0" w:space="0" w:color="auto"/>
              </w:divBdr>
              <w:divsChild>
                <w:div w:id="601033019">
                  <w:marLeft w:val="0"/>
                  <w:marRight w:val="0"/>
                  <w:marTop w:val="0"/>
                  <w:marBottom w:val="0"/>
                  <w:divBdr>
                    <w:top w:val="none" w:sz="0" w:space="0" w:color="auto"/>
                    <w:left w:val="none" w:sz="0" w:space="0" w:color="auto"/>
                    <w:bottom w:val="none" w:sz="0" w:space="0" w:color="auto"/>
                    <w:right w:val="none" w:sz="0" w:space="0" w:color="auto"/>
                  </w:divBdr>
                </w:div>
                <w:div w:id="3462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178010">
      <w:bodyDiv w:val="1"/>
      <w:marLeft w:val="0"/>
      <w:marRight w:val="0"/>
      <w:marTop w:val="0"/>
      <w:marBottom w:val="0"/>
      <w:divBdr>
        <w:top w:val="none" w:sz="0" w:space="0" w:color="auto"/>
        <w:left w:val="none" w:sz="0" w:space="0" w:color="auto"/>
        <w:bottom w:val="none" w:sz="0" w:space="0" w:color="auto"/>
        <w:right w:val="none" w:sz="0" w:space="0" w:color="auto"/>
      </w:divBdr>
    </w:div>
    <w:div w:id="917716845">
      <w:bodyDiv w:val="1"/>
      <w:marLeft w:val="0"/>
      <w:marRight w:val="0"/>
      <w:marTop w:val="0"/>
      <w:marBottom w:val="0"/>
      <w:divBdr>
        <w:top w:val="none" w:sz="0" w:space="0" w:color="auto"/>
        <w:left w:val="none" w:sz="0" w:space="0" w:color="auto"/>
        <w:bottom w:val="none" w:sz="0" w:space="0" w:color="auto"/>
        <w:right w:val="none" w:sz="0" w:space="0" w:color="auto"/>
      </w:divBdr>
    </w:div>
    <w:div w:id="946160474">
      <w:bodyDiv w:val="1"/>
      <w:marLeft w:val="0"/>
      <w:marRight w:val="0"/>
      <w:marTop w:val="0"/>
      <w:marBottom w:val="0"/>
      <w:divBdr>
        <w:top w:val="none" w:sz="0" w:space="0" w:color="auto"/>
        <w:left w:val="none" w:sz="0" w:space="0" w:color="auto"/>
        <w:bottom w:val="none" w:sz="0" w:space="0" w:color="auto"/>
        <w:right w:val="none" w:sz="0" w:space="0" w:color="auto"/>
      </w:divBdr>
    </w:div>
    <w:div w:id="981424253">
      <w:bodyDiv w:val="1"/>
      <w:marLeft w:val="0"/>
      <w:marRight w:val="0"/>
      <w:marTop w:val="0"/>
      <w:marBottom w:val="0"/>
      <w:divBdr>
        <w:top w:val="none" w:sz="0" w:space="0" w:color="auto"/>
        <w:left w:val="none" w:sz="0" w:space="0" w:color="auto"/>
        <w:bottom w:val="none" w:sz="0" w:space="0" w:color="auto"/>
        <w:right w:val="none" w:sz="0" w:space="0" w:color="auto"/>
      </w:divBdr>
    </w:div>
    <w:div w:id="1005787824">
      <w:bodyDiv w:val="1"/>
      <w:marLeft w:val="0"/>
      <w:marRight w:val="0"/>
      <w:marTop w:val="0"/>
      <w:marBottom w:val="0"/>
      <w:divBdr>
        <w:top w:val="none" w:sz="0" w:space="0" w:color="auto"/>
        <w:left w:val="none" w:sz="0" w:space="0" w:color="auto"/>
        <w:bottom w:val="none" w:sz="0" w:space="0" w:color="auto"/>
        <w:right w:val="none" w:sz="0" w:space="0" w:color="auto"/>
      </w:divBdr>
      <w:divsChild>
        <w:div w:id="1403602703">
          <w:marLeft w:val="150"/>
          <w:marRight w:val="150"/>
          <w:marTop w:val="0"/>
          <w:marBottom w:val="0"/>
          <w:divBdr>
            <w:top w:val="none" w:sz="0" w:space="0" w:color="auto"/>
            <w:left w:val="none" w:sz="0" w:space="0" w:color="auto"/>
            <w:bottom w:val="none" w:sz="0" w:space="0" w:color="auto"/>
            <w:right w:val="none" w:sz="0" w:space="0" w:color="auto"/>
          </w:divBdr>
        </w:div>
      </w:divsChild>
    </w:div>
    <w:div w:id="1031539378">
      <w:bodyDiv w:val="1"/>
      <w:marLeft w:val="0"/>
      <w:marRight w:val="0"/>
      <w:marTop w:val="0"/>
      <w:marBottom w:val="0"/>
      <w:divBdr>
        <w:top w:val="none" w:sz="0" w:space="0" w:color="auto"/>
        <w:left w:val="none" w:sz="0" w:space="0" w:color="auto"/>
        <w:bottom w:val="none" w:sz="0" w:space="0" w:color="auto"/>
        <w:right w:val="none" w:sz="0" w:space="0" w:color="auto"/>
      </w:divBdr>
    </w:div>
    <w:div w:id="1087847281">
      <w:bodyDiv w:val="1"/>
      <w:marLeft w:val="0"/>
      <w:marRight w:val="0"/>
      <w:marTop w:val="0"/>
      <w:marBottom w:val="0"/>
      <w:divBdr>
        <w:top w:val="none" w:sz="0" w:space="0" w:color="auto"/>
        <w:left w:val="none" w:sz="0" w:space="0" w:color="auto"/>
        <w:bottom w:val="none" w:sz="0" w:space="0" w:color="auto"/>
        <w:right w:val="none" w:sz="0" w:space="0" w:color="auto"/>
      </w:divBdr>
    </w:div>
    <w:div w:id="1138374922">
      <w:bodyDiv w:val="1"/>
      <w:marLeft w:val="0"/>
      <w:marRight w:val="0"/>
      <w:marTop w:val="0"/>
      <w:marBottom w:val="0"/>
      <w:divBdr>
        <w:top w:val="none" w:sz="0" w:space="0" w:color="auto"/>
        <w:left w:val="none" w:sz="0" w:space="0" w:color="auto"/>
        <w:bottom w:val="none" w:sz="0" w:space="0" w:color="auto"/>
        <w:right w:val="none" w:sz="0" w:space="0" w:color="auto"/>
      </w:divBdr>
    </w:div>
    <w:div w:id="1285428087">
      <w:bodyDiv w:val="1"/>
      <w:marLeft w:val="0"/>
      <w:marRight w:val="0"/>
      <w:marTop w:val="0"/>
      <w:marBottom w:val="0"/>
      <w:divBdr>
        <w:top w:val="none" w:sz="0" w:space="0" w:color="auto"/>
        <w:left w:val="none" w:sz="0" w:space="0" w:color="auto"/>
        <w:bottom w:val="none" w:sz="0" w:space="0" w:color="auto"/>
        <w:right w:val="none" w:sz="0" w:space="0" w:color="auto"/>
      </w:divBdr>
      <w:divsChild>
        <w:div w:id="838228468">
          <w:marLeft w:val="150"/>
          <w:marRight w:val="150"/>
          <w:marTop w:val="0"/>
          <w:marBottom w:val="0"/>
          <w:divBdr>
            <w:top w:val="none" w:sz="0" w:space="0" w:color="auto"/>
            <w:left w:val="none" w:sz="0" w:space="0" w:color="auto"/>
            <w:bottom w:val="none" w:sz="0" w:space="0" w:color="auto"/>
            <w:right w:val="none" w:sz="0" w:space="0" w:color="auto"/>
          </w:divBdr>
          <w:divsChild>
            <w:div w:id="308555560">
              <w:marLeft w:val="0"/>
              <w:marRight w:val="0"/>
              <w:marTop w:val="0"/>
              <w:marBottom w:val="0"/>
              <w:divBdr>
                <w:top w:val="none" w:sz="0" w:space="0" w:color="auto"/>
                <w:left w:val="none" w:sz="0" w:space="0" w:color="auto"/>
                <w:bottom w:val="none" w:sz="0" w:space="0" w:color="auto"/>
                <w:right w:val="none" w:sz="0" w:space="0" w:color="auto"/>
              </w:divBdr>
              <w:divsChild>
                <w:div w:id="1226912879">
                  <w:marLeft w:val="0"/>
                  <w:marRight w:val="0"/>
                  <w:marTop w:val="0"/>
                  <w:marBottom w:val="0"/>
                  <w:divBdr>
                    <w:top w:val="none" w:sz="0" w:space="0" w:color="auto"/>
                    <w:left w:val="none" w:sz="0" w:space="0" w:color="auto"/>
                    <w:bottom w:val="none" w:sz="0" w:space="0" w:color="auto"/>
                    <w:right w:val="none" w:sz="0" w:space="0" w:color="auto"/>
                  </w:divBdr>
                </w:div>
                <w:div w:id="64916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809554">
      <w:bodyDiv w:val="1"/>
      <w:marLeft w:val="0"/>
      <w:marRight w:val="0"/>
      <w:marTop w:val="0"/>
      <w:marBottom w:val="0"/>
      <w:divBdr>
        <w:top w:val="none" w:sz="0" w:space="0" w:color="auto"/>
        <w:left w:val="none" w:sz="0" w:space="0" w:color="auto"/>
        <w:bottom w:val="none" w:sz="0" w:space="0" w:color="auto"/>
        <w:right w:val="none" w:sz="0" w:space="0" w:color="auto"/>
      </w:divBdr>
      <w:divsChild>
        <w:div w:id="506286035">
          <w:marLeft w:val="150"/>
          <w:marRight w:val="150"/>
          <w:marTop w:val="0"/>
          <w:marBottom w:val="0"/>
          <w:divBdr>
            <w:top w:val="none" w:sz="0" w:space="0" w:color="auto"/>
            <w:left w:val="none" w:sz="0" w:space="0" w:color="auto"/>
            <w:bottom w:val="none" w:sz="0" w:space="0" w:color="auto"/>
            <w:right w:val="none" w:sz="0" w:space="0" w:color="auto"/>
          </w:divBdr>
          <w:divsChild>
            <w:div w:id="9449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7092">
      <w:bodyDiv w:val="1"/>
      <w:marLeft w:val="0"/>
      <w:marRight w:val="0"/>
      <w:marTop w:val="0"/>
      <w:marBottom w:val="0"/>
      <w:divBdr>
        <w:top w:val="none" w:sz="0" w:space="0" w:color="auto"/>
        <w:left w:val="none" w:sz="0" w:space="0" w:color="auto"/>
        <w:bottom w:val="none" w:sz="0" w:space="0" w:color="auto"/>
        <w:right w:val="none" w:sz="0" w:space="0" w:color="auto"/>
      </w:divBdr>
      <w:divsChild>
        <w:div w:id="964507597">
          <w:marLeft w:val="274"/>
          <w:marRight w:val="0"/>
          <w:marTop w:val="0"/>
          <w:marBottom w:val="0"/>
          <w:divBdr>
            <w:top w:val="none" w:sz="0" w:space="0" w:color="auto"/>
            <w:left w:val="none" w:sz="0" w:space="0" w:color="auto"/>
            <w:bottom w:val="none" w:sz="0" w:space="0" w:color="auto"/>
            <w:right w:val="none" w:sz="0" w:space="0" w:color="auto"/>
          </w:divBdr>
        </w:div>
      </w:divsChild>
    </w:div>
    <w:div w:id="1370304777">
      <w:bodyDiv w:val="1"/>
      <w:marLeft w:val="0"/>
      <w:marRight w:val="0"/>
      <w:marTop w:val="0"/>
      <w:marBottom w:val="0"/>
      <w:divBdr>
        <w:top w:val="none" w:sz="0" w:space="0" w:color="auto"/>
        <w:left w:val="none" w:sz="0" w:space="0" w:color="auto"/>
        <w:bottom w:val="none" w:sz="0" w:space="0" w:color="auto"/>
        <w:right w:val="none" w:sz="0" w:space="0" w:color="auto"/>
      </w:divBdr>
      <w:divsChild>
        <w:div w:id="998537680">
          <w:marLeft w:val="1166"/>
          <w:marRight w:val="0"/>
          <w:marTop w:val="134"/>
          <w:marBottom w:val="0"/>
          <w:divBdr>
            <w:top w:val="none" w:sz="0" w:space="0" w:color="auto"/>
            <w:left w:val="none" w:sz="0" w:space="0" w:color="auto"/>
            <w:bottom w:val="none" w:sz="0" w:space="0" w:color="auto"/>
            <w:right w:val="none" w:sz="0" w:space="0" w:color="auto"/>
          </w:divBdr>
        </w:div>
        <w:div w:id="670982842">
          <w:marLeft w:val="1166"/>
          <w:marRight w:val="0"/>
          <w:marTop w:val="134"/>
          <w:marBottom w:val="0"/>
          <w:divBdr>
            <w:top w:val="none" w:sz="0" w:space="0" w:color="auto"/>
            <w:left w:val="none" w:sz="0" w:space="0" w:color="auto"/>
            <w:bottom w:val="none" w:sz="0" w:space="0" w:color="auto"/>
            <w:right w:val="none" w:sz="0" w:space="0" w:color="auto"/>
          </w:divBdr>
        </w:div>
        <w:div w:id="1603369619">
          <w:marLeft w:val="1166"/>
          <w:marRight w:val="0"/>
          <w:marTop w:val="134"/>
          <w:marBottom w:val="0"/>
          <w:divBdr>
            <w:top w:val="none" w:sz="0" w:space="0" w:color="auto"/>
            <w:left w:val="none" w:sz="0" w:space="0" w:color="auto"/>
            <w:bottom w:val="none" w:sz="0" w:space="0" w:color="auto"/>
            <w:right w:val="none" w:sz="0" w:space="0" w:color="auto"/>
          </w:divBdr>
        </w:div>
        <w:div w:id="1572277935">
          <w:marLeft w:val="1166"/>
          <w:marRight w:val="0"/>
          <w:marTop w:val="134"/>
          <w:marBottom w:val="0"/>
          <w:divBdr>
            <w:top w:val="none" w:sz="0" w:space="0" w:color="auto"/>
            <w:left w:val="none" w:sz="0" w:space="0" w:color="auto"/>
            <w:bottom w:val="none" w:sz="0" w:space="0" w:color="auto"/>
            <w:right w:val="none" w:sz="0" w:space="0" w:color="auto"/>
          </w:divBdr>
        </w:div>
        <w:div w:id="1912930389">
          <w:marLeft w:val="1166"/>
          <w:marRight w:val="0"/>
          <w:marTop w:val="134"/>
          <w:marBottom w:val="0"/>
          <w:divBdr>
            <w:top w:val="none" w:sz="0" w:space="0" w:color="auto"/>
            <w:left w:val="none" w:sz="0" w:space="0" w:color="auto"/>
            <w:bottom w:val="none" w:sz="0" w:space="0" w:color="auto"/>
            <w:right w:val="none" w:sz="0" w:space="0" w:color="auto"/>
          </w:divBdr>
        </w:div>
      </w:divsChild>
    </w:div>
    <w:div w:id="1375083189">
      <w:bodyDiv w:val="1"/>
      <w:marLeft w:val="0"/>
      <w:marRight w:val="0"/>
      <w:marTop w:val="0"/>
      <w:marBottom w:val="0"/>
      <w:divBdr>
        <w:top w:val="none" w:sz="0" w:space="0" w:color="auto"/>
        <w:left w:val="none" w:sz="0" w:space="0" w:color="auto"/>
        <w:bottom w:val="none" w:sz="0" w:space="0" w:color="auto"/>
        <w:right w:val="none" w:sz="0" w:space="0" w:color="auto"/>
      </w:divBdr>
      <w:divsChild>
        <w:div w:id="797533263">
          <w:marLeft w:val="150"/>
          <w:marRight w:val="150"/>
          <w:marTop w:val="0"/>
          <w:marBottom w:val="0"/>
          <w:divBdr>
            <w:top w:val="none" w:sz="0" w:space="0" w:color="auto"/>
            <w:left w:val="none" w:sz="0" w:space="0" w:color="auto"/>
            <w:bottom w:val="none" w:sz="0" w:space="0" w:color="auto"/>
            <w:right w:val="none" w:sz="0" w:space="0" w:color="auto"/>
          </w:divBdr>
          <w:divsChild>
            <w:div w:id="791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46432">
      <w:bodyDiv w:val="1"/>
      <w:marLeft w:val="0"/>
      <w:marRight w:val="0"/>
      <w:marTop w:val="0"/>
      <w:marBottom w:val="0"/>
      <w:divBdr>
        <w:top w:val="none" w:sz="0" w:space="0" w:color="auto"/>
        <w:left w:val="none" w:sz="0" w:space="0" w:color="auto"/>
        <w:bottom w:val="none" w:sz="0" w:space="0" w:color="auto"/>
        <w:right w:val="none" w:sz="0" w:space="0" w:color="auto"/>
      </w:divBdr>
      <w:divsChild>
        <w:div w:id="660353186">
          <w:marLeft w:val="150"/>
          <w:marRight w:val="150"/>
          <w:marTop w:val="0"/>
          <w:marBottom w:val="0"/>
          <w:divBdr>
            <w:top w:val="none" w:sz="0" w:space="0" w:color="auto"/>
            <w:left w:val="none" w:sz="0" w:space="0" w:color="auto"/>
            <w:bottom w:val="none" w:sz="0" w:space="0" w:color="auto"/>
            <w:right w:val="none" w:sz="0" w:space="0" w:color="auto"/>
          </w:divBdr>
          <w:divsChild>
            <w:div w:id="1244485385">
              <w:marLeft w:val="0"/>
              <w:marRight w:val="0"/>
              <w:marTop w:val="0"/>
              <w:marBottom w:val="0"/>
              <w:divBdr>
                <w:top w:val="none" w:sz="0" w:space="0" w:color="auto"/>
                <w:left w:val="none" w:sz="0" w:space="0" w:color="auto"/>
                <w:bottom w:val="none" w:sz="0" w:space="0" w:color="auto"/>
                <w:right w:val="none" w:sz="0" w:space="0" w:color="auto"/>
              </w:divBdr>
              <w:divsChild>
                <w:div w:id="1682269659">
                  <w:marLeft w:val="0"/>
                  <w:marRight w:val="0"/>
                  <w:marTop w:val="0"/>
                  <w:marBottom w:val="0"/>
                  <w:divBdr>
                    <w:top w:val="none" w:sz="0" w:space="0" w:color="auto"/>
                    <w:left w:val="none" w:sz="0" w:space="0" w:color="auto"/>
                    <w:bottom w:val="none" w:sz="0" w:space="0" w:color="auto"/>
                    <w:right w:val="none" w:sz="0" w:space="0" w:color="auto"/>
                  </w:divBdr>
                </w:div>
                <w:div w:id="133837786">
                  <w:marLeft w:val="0"/>
                  <w:marRight w:val="0"/>
                  <w:marTop w:val="0"/>
                  <w:marBottom w:val="0"/>
                  <w:divBdr>
                    <w:top w:val="none" w:sz="0" w:space="0" w:color="auto"/>
                    <w:left w:val="none" w:sz="0" w:space="0" w:color="auto"/>
                    <w:bottom w:val="none" w:sz="0" w:space="0" w:color="auto"/>
                    <w:right w:val="none" w:sz="0" w:space="0" w:color="auto"/>
                  </w:divBdr>
                  <w:divsChild>
                    <w:div w:id="64004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004838">
      <w:bodyDiv w:val="1"/>
      <w:marLeft w:val="0"/>
      <w:marRight w:val="0"/>
      <w:marTop w:val="0"/>
      <w:marBottom w:val="0"/>
      <w:divBdr>
        <w:top w:val="none" w:sz="0" w:space="0" w:color="auto"/>
        <w:left w:val="none" w:sz="0" w:space="0" w:color="auto"/>
        <w:bottom w:val="none" w:sz="0" w:space="0" w:color="auto"/>
        <w:right w:val="none" w:sz="0" w:space="0" w:color="auto"/>
      </w:divBdr>
    </w:div>
    <w:div w:id="1576742300">
      <w:bodyDiv w:val="1"/>
      <w:marLeft w:val="0"/>
      <w:marRight w:val="0"/>
      <w:marTop w:val="0"/>
      <w:marBottom w:val="0"/>
      <w:divBdr>
        <w:top w:val="none" w:sz="0" w:space="0" w:color="auto"/>
        <w:left w:val="none" w:sz="0" w:space="0" w:color="auto"/>
        <w:bottom w:val="none" w:sz="0" w:space="0" w:color="auto"/>
        <w:right w:val="none" w:sz="0" w:space="0" w:color="auto"/>
      </w:divBdr>
      <w:divsChild>
        <w:div w:id="364211386">
          <w:marLeft w:val="150"/>
          <w:marRight w:val="150"/>
          <w:marTop w:val="0"/>
          <w:marBottom w:val="0"/>
          <w:divBdr>
            <w:top w:val="none" w:sz="0" w:space="0" w:color="auto"/>
            <w:left w:val="none" w:sz="0" w:space="0" w:color="auto"/>
            <w:bottom w:val="none" w:sz="0" w:space="0" w:color="auto"/>
            <w:right w:val="none" w:sz="0" w:space="0" w:color="auto"/>
          </w:divBdr>
          <w:divsChild>
            <w:div w:id="1795056140">
              <w:marLeft w:val="0"/>
              <w:marRight w:val="0"/>
              <w:marTop w:val="0"/>
              <w:marBottom w:val="0"/>
              <w:divBdr>
                <w:top w:val="none" w:sz="0" w:space="0" w:color="auto"/>
                <w:left w:val="none" w:sz="0" w:space="0" w:color="auto"/>
                <w:bottom w:val="none" w:sz="0" w:space="0" w:color="auto"/>
                <w:right w:val="none" w:sz="0" w:space="0" w:color="auto"/>
              </w:divBdr>
              <w:divsChild>
                <w:div w:id="1356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81202">
      <w:bodyDiv w:val="1"/>
      <w:marLeft w:val="0"/>
      <w:marRight w:val="0"/>
      <w:marTop w:val="0"/>
      <w:marBottom w:val="0"/>
      <w:divBdr>
        <w:top w:val="none" w:sz="0" w:space="0" w:color="auto"/>
        <w:left w:val="none" w:sz="0" w:space="0" w:color="auto"/>
        <w:bottom w:val="none" w:sz="0" w:space="0" w:color="auto"/>
        <w:right w:val="none" w:sz="0" w:space="0" w:color="auto"/>
      </w:divBdr>
      <w:divsChild>
        <w:div w:id="217517557">
          <w:marLeft w:val="150"/>
          <w:marRight w:val="150"/>
          <w:marTop w:val="0"/>
          <w:marBottom w:val="0"/>
          <w:divBdr>
            <w:top w:val="none" w:sz="0" w:space="0" w:color="auto"/>
            <w:left w:val="none" w:sz="0" w:space="0" w:color="auto"/>
            <w:bottom w:val="none" w:sz="0" w:space="0" w:color="auto"/>
            <w:right w:val="none" w:sz="0" w:space="0" w:color="auto"/>
          </w:divBdr>
        </w:div>
      </w:divsChild>
    </w:div>
    <w:div w:id="1613248148">
      <w:bodyDiv w:val="1"/>
      <w:marLeft w:val="0"/>
      <w:marRight w:val="0"/>
      <w:marTop w:val="0"/>
      <w:marBottom w:val="0"/>
      <w:divBdr>
        <w:top w:val="none" w:sz="0" w:space="0" w:color="auto"/>
        <w:left w:val="none" w:sz="0" w:space="0" w:color="auto"/>
        <w:bottom w:val="none" w:sz="0" w:space="0" w:color="auto"/>
        <w:right w:val="none" w:sz="0" w:space="0" w:color="auto"/>
      </w:divBdr>
      <w:divsChild>
        <w:div w:id="1405448535">
          <w:marLeft w:val="150"/>
          <w:marRight w:val="150"/>
          <w:marTop w:val="0"/>
          <w:marBottom w:val="0"/>
          <w:divBdr>
            <w:top w:val="none" w:sz="0" w:space="0" w:color="auto"/>
            <w:left w:val="none" w:sz="0" w:space="0" w:color="auto"/>
            <w:bottom w:val="none" w:sz="0" w:space="0" w:color="auto"/>
            <w:right w:val="none" w:sz="0" w:space="0" w:color="auto"/>
          </w:divBdr>
          <w:divsChild>
            <w:div w:id="1719551844">
              <w:marLeft w:val="0"/>
              <w:marRight w:val="0"/>
              <w:marTop w:val="0"/>
              <w:marBottom w:val="0"/>
              <w:divBdr>
                <w:top w:val="none" w:sz="0" w:space="0" w:color="auto"/>
                <w:left w:val="none" w:sz="0" w:space="0" w:color="auto"/>
                <w:bottom w:val="none" w:sz="0" w:space="0" w:color="auto"/>
                <w:right w:val="none" w:sz="0" w:space="0" w:color="auto"/>
              </w:divBdr>
              <w:divsChild>
                <w:div w:id="2136870672">
                  <w:marLeft w:val="0"/>
                  <w:marRight w:val="0"/>
                  <w:marTop w:val="0"/>
                  <w:marBottom w:val="0"/>
                  <w:divBdr>
                    <w:top w:val="none" w:sz="0" w:space="0" w:color="auto"/>
                    <w:left w:val="none" w:sz="0" w:space="0" w:color="auto"/>
                    <w:bottom w:val="none" w:sz="0" w:space="0" w:color="auto"/>
                    <w:right w:val="none" w:sz="0" w:space="0" w:color="auto"/>
                  </w:divBdr>
                </w:div>
                <w:div w:id="1915508677">
                  <w:marLeft w:val="0"/>
                  <w:marRight w:val="0"/>
                  <w:marTop w:val="0"/>
                  <w:marBottom w:val="0"/>
                  <w:divBdr>
                    <w:top w:val="none" w:sz="0" w:space="0" w:color="auto"/>
                    <w:left w:val="none" w:sz="0" w:space="0" w:color="auto"/>
                    <w:bottom w:val="none" w:sz="0" w:space="0" w:color="auto"/>
                    <w:right w:val="none" w:sz="0" w:space="0" w:color="auto"/>
                  </w:divBdr>
                  <w:divsChild>
                    <w:div w:id="1398437245">
                      <w:marLeft w:val="720"/>
                      <w:marRight w:val="0"/>
                      <w:marTop w:val="0"/>
                      <w:marBottom w:val="0"/>
                      <w:divBdr>
                        <w:top w:val="none" w:sz="0" w:space="0" w:color="auto"/>
                        <w:left w:val="none" w:sz="0" w:space="0" w:color="auto"/>
                        <w:bottom w:val="none" w:sz="0" w:space="0" w:color="auto"/>
                        <w:right w:val="none" w:sz="0" w:space="0" w:color="auto"/>
                      </w:divBdr>
                    </w:div>
                    <w:div w:id="1537429234">
                      <w:marLeft w:val="720"/>
                      <w:marRight w:val="0"/>
                      <w:marTop w:val="0"/>
                      <w:marBottom w:val="0"/>
                      <w:divBdr>
                        <w:top w:val="none" w:sz="0" w:space="0" w:color="auto"/>
                        <w:left w:val="none" w:sz="0" w:space="0" w:color="auto"/>
                        <w:bottom w:val="none" w:sz="0" w:space="0" w:color="auto"/>
                        <w:right w:val="none" w:sz="0" w:space="0" w:color="auto"/>
                      </w:divBdr>
                    </w:div>
                    <w:div w:id="1061749786">
                      <w:marLeft w:val="720"/>
                      <w:marRight w:val="0"/>
                      <w:marTop w:val="0"/>
                      <w:marBottom w:val="0"/>
                      <w:divBdr>
                        <w:top w:val="none" w:sz="0" w:space="0" w:color="auto"/>
                        <w:left w:val="none" w:sz="0" w:space="0" w:color="auto"/>
                        <w:bottom w:val="none" w:sz="0" w:space="0" w:color="auto"/>
                        <w:right w:val="none" w:sz="0" w:space="0" w:color="auto"/>
                      </w:divBdr>
                    </w:div>
                  </w:divsChild>
                </w:div>
                <w:div w:id="1040471285">
                  <w:marLeft w:val="0"/>
                  <w:marRight w:val="0"/>
                  <w:marTop w:val="0"/>
                  <w:marBottom w:val="0"/>
                  <w:divBdr>
                    <w:top w:val="none" w:sz="0" w:space="0" w:color="auto"/>
                    <w:left w:val="none" w:sz="0" w:space="0" w:color="auto"/>
                    <w:bottom w:val="none" w:sz="0" w:space="0" w:color="auto"/>
                    <w:right w:val="none" w:sz="0" w:space="0" w:color="auto"/>
                  </w:divBdr>
                </w:div>
                <w:div w:id="742069486">
                  <w:marLeft w:val="0"/>
                  <w:marRight w:val="0"/>
                  <w:marTop w:val="0"/>
                  <w:marBottom w:val="0"/>
                  <w:divBdr>
                    <w:top w:val="none" w:sz="0" w:space="0" w:color="auto"/>
                    <w:left w:val="none" w:sz="0" w:space="0" w:color="auto"/>
                    <w:bottom w:val="none" w:sz="0" w:space="0" w:color="auto"/>
                    <w:right w:val="none" w:sz="0" w:space="0" w:color="auto"/>
                  </w:divBdr>
                  <w:divsChild>
                    <w:div w:id="1708598343">
                      <w:marLeft w:val="720"/>
                      <w:marRight w:val="0"/>
                      <w:marTop w:val="0"/>
                      <w:marBottom w:val="0"/>
                      <w:divBdr>
                        <w:top w:val="none" w:sz="0" w:space="0" w:color="auto"/>
                        <w:left w:val="none" w:sz="0" w:space="0" w:color="auto"/>
                        <w:bottom w:val="none" w:sz="0" w:space="0" w:color="auto"/>
                        <w:right w:val="none" w:sz="0" w:space="0" w:color="auto"/>
                      </w:divBdr>
                    </w:div>
                    <w:div w:id="1338771229">
                      <w:marLeft w:val="720"/>
                      <w:marRight w:val="0"/>
                      <w:marTop w:val="0"/>
                      <w:marBottom w:val="0"/>
                      <w:divBdr>
                        <w:top w:val="none" w:sz="0" w:space="0" w:color="auto"/>
                        <w:left w:val="none" w:sz="0" w:space="0" w:color="auto"/>
                        <w:bottom w:val="none" w:sz="0" w:space="0" w:color="auto"/>
                        <w:right w:val="none" w:sz="0" w:space="0" w:color="auto"/>
                      </w:divBdr>
                    </w:div>
                    <w:div w:id="1729063124">
                      <w:marLeft w:val="720"/>
                      <w:marRight w:val="0"/>
                      <w:marTop w:val="0"/>
                      <w:marBottom w:val="0"/>
                      <w:divBdr>
                        <w:top w:val="none" w:sz="0" w:space="0" w:color="auto"/>
                        <w:left w:val="none" w:sz="0" w:space="0" w:color="auto"/>
                        <w:bottom w:val="none" w:sz="0" w:space="0" w:color="auto"/>
                        <w:right w:val="none" w:sz="0" w:space="0" w:color="auto"/>
                      </w:divBdr>
                    </w:div>
                    <w:div w:id="1118259059">
                      <w:marLeft w:val="720"/>
                      <w:marRight w:val="0"/>
                      <w:marTop w:val="0"/>
                      <w:marBottom w:val="0"/>
                      <w:divBdr>
                        <w:top w:val="none" w:sz="0" w:space="0" w:color="auto"/>
                        <w:left w:val="none" w:sz="0" w:space="0" w:color="auto"/>
                        <w:bottom w:val="none" w:sz="0" w:space="0" w:color="auto"/>
                        <w:right w:val="none" w:sz="0" w:space="0" w:color="auto"/>
                      </w:divBdr>
                    </w:div>
                  </w:divsChild>
                </w:div>
                <w:div w:id="196698704">
                  <w:marLeft w:val="0"/>
                  <w:marRight w:val="0"/>
                  <w:marTop w:val="0"/>
                  <w:marBottom w:val="0"/>
                  <w:divBdr>
                    <w:top w:val="none" w:sz="0" w:space="0" w:color="auto"/>
                    <w:left w:val="none" w:sz="0" w:space="0" w:color="auto"/>
                    <w:bottom w:val="none" w:sz="0" w:space="0" w:color="auto"/>
                    <w:right w:val="none" w:sz="0" w:space="0" w:color="auto"/>
                  </w:divBdr>
                </w:div>
                <w:div w:id="680621150">
                  <w:marLeft w:val="0"/>
                  <w:marRight w:val="0"/>
                  <w:marTop w:val="0"/>
                  <w:marBottom w:val="0"/>
                  <w:divBdr>
                    <w:top w:val="none" w:sz="0" w:space="0" w:color="auto"/>
                    <w:left w:val="none" w:sz="0" w:space="0" w:color="auto"/>
                    <w:bottom w:val="none" w:sz="0" w:space="0" w:color="auto"/>
                    <w:right w:val="none" w:sz="0" w:space="0" w:color="auto"/>
                  </w:divBdr>
                  <w:divsChild>
                    <w:div w:id="1015885791">
                      <w:marLeft w:val="720"/>
                      <w:marRight w:val="0"/>
                      <w:marTop w:val="0"/>
                      <w:marBottom w:val="0"/>
                      <w:divBdr>
                        <w:top w:val="none" w:sz="0" w:space="0" w:color="auto"/>
                        <w:left w:val="none" w:sz="0" w:space="0" w:color="auto"/>
                        <w:bottom w:val="none" w:sz="0" w:space="0" w:color="auto"/>
                        <w:right w:val="none" w:sz="0" w:space="0" w:color="auto"/>
                      </w:divBdr>
                    </w:div>
                    <w:div w:id="402338991">
                      <w:marLeft w:val="720"/>
                      <w:marRight w:val="0"/>
                      <w:marTop w:val="0"/>
                      <w:marBottom w:val="0"/>
                      <w:divBdr>
                        <w:top w:val="none" w:sz="0" w:space="0" w:color="auto"/>
                        <w:left w:val="none" w:sz="0" w:space="0" w:color="auto"/>
                        <w:bottom w:val="none" w:sz="0" w:space="0" w:color="auto"/>
                        <w:right w:val="none" w:sz="0" w:space="0" w:color="auto"/>
                      </w:divBdr>
                    </w:div>
                    <w:div w:id="923345803">
                      <w:marLeft w:val="720"/>
                      <w:marRight w:val="0"/>
                      <w:marTop w:val="0"/>
                      <w:marBottom w:val="0"/>
                      <w:divBdr>
                        <w:top w:val="none" w:sz="0" w:space="0" w:color="auto"/>
                        <w:left w:val="none" w:sz="0" w:space="0" w:color="auto"/>
                        <w:bottom w:val="none" w:sz="0" w:space="0" w:color="auto"/>
                        <w:right w:val="none" w:sz="0" w:space="0" w:color="auto"/>
                      </w:divBdr>
                    </w:div>
                    <w:div w:id="803348176">
                      <w:marLeft w:val="720"/>
                      <w:marRight w:val="0"/>
                      <w:marTop w:val="0"/>
                      <w:marBottom w:val="0"/>
                      <w:divBdr>
                        <w:top w:val="none" w:sz="0" w:space="0" w:color="auto"/>
                        <w:left w:val="none" w:sz="0" w:space="0" w:color="auto"/>
                        <w:bottom w:val="none" w:sz="0" w:space="0" w:color="auto"/>
                        <w:right w:val="none" w:sz="0" w:space="0" w:color="auto"/>
                      </w:divBdr>
                    </w:div>
                  </w:divsChild>
                </w:div>
                <w:div w:id="1896157882">
                  <w:marLeft w:val="0"/>
                  <w:marRight w:val="0"/>
                  <w:marTop w:val="0"/>
                  <w:marBottom w:val="0"/>
                  <w:divBdr>
                    <w:top w:val="none" w:sz="0" w:space="0" w:color="auto"/>
                    <w:left w:val="none" w:sz="0" w:space="0" w:color="auto"/>
                    <w:bottom w:val="none" w:sz="0" w:space="0" w:color="auto"/>
                    <w:right w:val="none" w:sz="0" w:space="0" w:color="auto"/>
                  </w:divBdr>
                </w:div>
                <w:div w:id="1236403848">
                  <w:marLeft w:val="0"/>
                  <w:marRight w:val="0"/>
                  <w:marTop w:val="0"/>
                  <w:marBottom w:val="0"/>
                  <w:divBdr>
                    <w:top w:val="none" w:sz="0" w:space="0" w:color="auto"/>
                    <w:left w:val="none" w:sz="0" w:space="0" w:color="auto"/>
                    <w:bottom w:val="none" w:sz="0" w:space="0" w:color="auto"/>
                    <w:right w:val="none" w:sz="0" w:space="0" w:color="auto"/>
                  </w:divBdr>
                  <w:divsChild>
                    <w:div w:id="10763981">
                      <w:marLeft w:val="720"/>
                      <w:marRight w:val="0"/>
                      <w:marTop w:val="0"/>
                      <w:marBottom w:val="0"/>
                      <w:divBdr>
                        <w:top w:val="none" w:sz="0" w:space="0" w:color="auto"/>
                        <w:left w:val="none" w:sz="0" w:space="0" w:color="auto"/>
                        <w:bottom w:val="none" w:sz="0" w:space="0" w:color="auto"/>
                        <w:right w:val="none" w:sz="0" w:space="0" w:color="auto"/>
                      </w:divBdr>
                    </w:div>
                    <w:div w:id="1775056700">
                      <w:marLeft w:val="720"/>
                      <w:marRight w:val="0"/>
                      <w:marTop w:val="0"/>
                      <w:marBottom w:val="0"/>
                      <w:divBdr>
                        <w:top w:val="none" w:sz="0" w:space="0" w:color="auto"/>
                        <w:left w:val="none" w:sz="0" w:space="0" w:color="auto"/>
                        <w:bottom w:val="none" w:sz="0" w:space="0" w:color="auto"/>
                        <w:right w:val="none" w:sz="0" w:space="0" w:color="auto"/>
                      </w:divBdr>
                    </w:div>
                    <w:div w:id="406222260">
                      <w:marLeft w:val="720"/>
                      <w:marRight w:val="0"/>
                      <w:marTop w:val="0"/>
                      <w:marBottom w:val="0"/>
                      <w:divBdr>
                        <w:top w:val="none" w:sz="0" w:space="0" w:color="auto"/>
                        <w:left w:val="none" w:sz="0" w:space="0" w:color="auto"/>
                        <w:bottom w:val="none" w:sz="0" w:space="0" w:color="auto"/>
                        <w:right w:val="none" w:sz="0" w:space="0" w:color="auto"/>
                      </w:divBdr>
                    </w:div>
                    <w:div w:id="877474004">
                      <w:marLeft w:val="720"/>
                      <w:marRight w:val="0"/>
                      <w:marTop w:val="0"/>
                      <w:marBottom w:val="0"/>
                      <w:divBdr>
                        <w:top w:val="none" w:sz="0" w:space="0" w:color="auto"/>
                        <w:left w:val="none" w:sz="0" w:space="0" w:color="auto"/>
                        <w:bottom w:val="none" w:sz="0" w:space="0" w:color="auto"/>
                        <w:right w:val="none" w:sz="0" w:space="0" w:color="auto"/>
                      </w:divBdr>
                    </w:div>
                  </w:divsChild>
                </w:div>
                <w:div w:id="220022899">
                  <w:marLeft w:val="0"/>
                  <w:marRight w:val="0"/>
                  <w:marTop w:val="0"/>
                  <w:marBottom w:val="0"/>
                  <w:divBdr>
                    <w:top w:val="none" w:sz="0" w:space="0" w:color="auto"/>
                    <w:left w:val="none" w:sz="0" w:space="0" w:color="auto"/>
                    <w:bottom w:val="none" w:sz="0" w:space="0" w:color="auto"/>
                    <w:right w:val="none" w:sz="0" w:space="0" w:color="auto"/>
                  </w:divBdr>
                </w:div>
                <w:div w:id="1640650171">
                  <w:marLeft w:val="0"/>
                  <w:marRight w:val="0"/>
                  <w:marTop w:val="0"/>
                  <w:marBottom w:val="0"/>
                  <w:divBdr>
                    <w:top w:val="none" w:sz="0" w:space="0" w:color="auto"/>
                    <w:left w:val="none" w:sz="0" w:space="0" w:color="auto"/>
                    <w:bottom w:val="none" w:sz="0" w:space="0" w:color="auto"/>
                    <w:right w:val="none" w:sz="0" w:space="0" w:color="auto"/>
                  </w:divBdr>
                  <w:divsChild>
                    <w:div w:id="2070567985">
                      <w:marLeft w:val="720"/>
                      <w:marRight w:val="0"/>
                      <w:marTop w:val="0"/>
                      <w:marBottom w:val="0"/>
                      <w:divBdr>
                        <w:top w:val="none" w:sz="0" w:space="0" w:color="auto"/>
                        <w:left w:val="none" w:sz="0" w:space="0" w:color="auto"/>
                        <w:bottom w:val="none" w:sz="0" w:space="0" w:color="auto"/>
                        <w:right w:val="none" w:sz="0" w:space="0" w:color="auto"/>
                      </w:divBdr>
                    </w:div>
                    <w:div w:id="1986857161">
                      <w:marLeft w:val="720"/>
                      <w:marRight w:val="0"/>
                      <w:marTop w:val="0"/>
                      <w:marBottom w:val="0"/>
                      <w:divBdr>
                        <w:top w:val="none" w:sz="0" w:space="0" w:color="auto"/>
                        <w:left w:val="none" w:sz="0" w:space="0" w:color="auto"/>
                        <w:bottom w:val="none" w:sz="0" w:space="0" w:color="auto"/>
                        <w:right w:val="none" w:sz="0" w:space="0" w:color="auto"/>
                      </w:divBdr>
                    </w:div>
                    <w:div w:id="485051843">
                      <w:marLeft w:val="720"/>
                      <w:marRight w:val="0"/>
                      <w:marTop w:val="0"/>
                      <w:marBottom w:val="0"/>
                      <w:divBdr>
                        <w:top w:val="none" w:sz="0" w:space="0" w:color="auto"/>
                        <w:left w:val="none" w:sz="0" w:space="0" w:color="auto"/>
                        <w:bottom w:val="none" w:sz="0" w:space="0" w:color="auto"/>
                        <w:right w:val="none" w:sz="0" w:space="0" w:color="auto"/>
                      </w:divBdr>
                    </w:div>
                    <w:div w:id="1540897268">
                      <w:marLeft w:val="720"/>
                      <w:marRight w:val="0"/>
                      <w:marTop w:val="0"/>
                      <w:marBottom w:val="0"/>
                      <w:divBdr>
                        <w:top w:val="none" w:sz="0" w:space="0" w:color="auto"/>
                        <w:left w:val="none" w:sz="0" w:space="0" w:color="auto"/>
                        <w:bottom w:val="none" w:sz="0" w:space="0" w:color="auto"/>
                        <w:right w:val="none" w:sz="0" w:space="0" w:color="auto"/>
                      </w:divBdr>
                    </w:div>
                  </w:divsChild>
                </w:div>
                <w:div w:id="403529893">
                  <w:marLeft w:val="0"/>
                  <w:marRight w:val="0"/>
                  <w:marTop w:val="0"/>
                  <w:marBottom w:val="0"/>
                  <w:divBdr>
                    <w:top w:val="none" w:sz="0" w:space="0" w:color="auto"/>
                    <w:left w:val="none" w:sz="0" w:space="0" w:color="auto"/>
                    <w:bottom w:val="none" w:sz="0" w:space="0" w:color="auto"/>
                    <w:right w:val="none" w:sz="0" w:space="0" w:color="auto"/>
                  </w:divBdr>
                </w:div>
                <w:div w:id="12148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620424">
      <w:bodyDiv w:val="1"/>
      <w:marLeft w:val="0"/>
      <w:marRight w:val="0"/>
      <w:marTop w:val="0"/>
      <w:marBottom w:val="0"/>
      <w:divBdr>
        <w:top w:val="none" w:sz="0" w:space="0" w:color="auto"/>
        <w:left w:val="none" w:sz="0" w:space="0" w:color="auto"/>
        <w:bottom w:val="none" w:sz="0" w:space="0" w:color="auto"/>
        <w:right w:val="none" w:sz="0" w:space="0" w:color="auto"/>
      </w:divBdr>
    </w:div>
    <w:div w:id="1648165004">
      <w:bodyDiv w:val="1"/>
      <w:marLeft w:val="0"/>
      <w:marRight w:val="0"/>
      <w:marTop w:val="0"/>
      <w:marBottom w:val="0"/>
      <w:divBdr>
        <w:top w:val="none" w:sz="0" w:space="0" w:color="auto"/>
        <w:left w:val="none" w:sz="0" w:space="0" w:color="auto"/>
        <w:bottom w:val="none" w:sz="0" w:space="0" w:color="auto"/>
        <w:right w:val="none" w:sz="0" w:space="0" w:color="auto"/>
      </w:divBdr>
      <w:divsChild>
        <w:div w:id="380248698">
          <w:marLeft w:val="150"/>
          <w:marRight w:val="150"/>
          <w:marTop w:val="0"/>
          <w:marBottom w:val="0"/>
          <w:divBdr>
            <w:top w:val="none" w:sz="0" w:space="0" w:color="auto"/>
            <w:left w:val="none" w:sz="0" w:space="0" w:color="auto"/>
            <w:bottom w:val="none" w:sz="0" w:space="0" w:color="auto"/>
            <w:right w:val="none" w:sz="0" w:space="0" w:color="auto"/>
          </w:divBdr>
          <w:divsChild>
            <w:div w:id="4433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5612">
      <w:bodyDiv w:val="1"/>
      <w:marLeft w:val="0"/>
      <w:marRight w:val="0"/>
      <w:marTop w:val="0"/>
      <w:marBottom w:val="0"/>
      <w:divBdr>
        <w:top w:val="none" w:sz="0" w:space="0" w:color="auto"/>
        <w:left w:val="none" w:sz="0" w:space="0" w:color="auto"/>
        <w:bottom w:val="none" w:sz="0" w:space="0" w:color="auto"/>
        <w:right w:val="none" w:sz="0" w:space="0" w:color="auto"/>
      </w:divBdr>
    </w:div>
    <w:div w:id="1655445813">
      <w:bodyDiv w:val="1"/>
      <w:marLeft w:val="0"/>
      <w:marRight w:val="0"/>
      <w:marTop w:val="0"/>
      <w:marBottom w:val="0"/>
      <w:divBdr>
        <w:top w:val="none" w:sz="0" w:space="0" w:color="auto"/>
        <w:left w:val="none" w:sz="0" w:space="0" w:color="auto"/>
        <w:bottom w:val="none" w:sz="0" w:space="0" w:color="auto"/>
        <w:right w:val="none" w:sz="0" w:space="0" w:color="auto"/>
      </w:divBdr>
      <w:divsChild>
        <w:div w:id="1851916393">
          <w:marLeft w:val="150"/>
          <w:marRight w:val="150"/>
          <w:marTop w:val="0"/>
          <w:marBottom w:val="0"/>
          <w:divBdr>
            <w:top w:val="none" w:sz="0" w:space="0" w:color="auto"/>
            <w:left w:val="none" w:sz="0" w:space="0" w:color="auto"/>
            <w:bottom w:val="none" w:sz="0" w:space="0" w:color="auto"/>
            <w:right w:val="none" w:sz="0" w:space="0" w:color="auto"/>
          </w:divBdr>
        </w:div>
      </w:divsChild>
    </w:div>
    <w:div w:id="1765147538">
      <w:bodyDiv w:val="1"/>
      <w:marLeft w:val="0"/>
      <w:marRight w:val="0"/>
      <w:marTop w:val="0"/>
      <w:marBottom w:val="0"/>
      <w:divBdr>
        <w:top w:val="none" w:sz="0" w:space="0" w:color="auto"/>
        <w:left w:val="none" w:sz="0" w:space="0" w:color="auto"/>
        <w:bottom w:val="none" w:sz="0" w:space="0" w:color="auto"/>
        <w:right w:val="none" w:sz="0" w:space="0" w:color="auto"/>
      </w:divBdr>
      <w:divsChild>
        <w:div w:id="862748549">
          <w:marLeft w:val="150"/>
          <w:marRight w:val="150"/>
          <w:marTop w:val="0"/>
          <w:marBottom w:val="0"/>
          <w:divBdr>
            <w:top w:val="none" w:sz="0" w:space="0" w:color="auto"/>
            <w:left w:val="none" w:sz="0" w:space="0" w:color="auto"/>
            <w:bottom w:val="none" w:sz="0" w:space="0" w:color="auto"/>
            <w:right w:val="none" w:sz="0" w:space="0" w:color="auto"/>
          </w:divBdr>
          <w:divsChild>
            <w:div w:id="9486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97435">
      <w:bodyDiv w:val="1"/>
      <w:marLeft w:val="0"/>
      <w:marRight w:val="0"/>
      <w:marTop w:val="0"/>
      <w:marBottom w:val="0"/>
      <w:divBdr>
        <w:top w:val="none" w:sz="0" w:space="0" w:color="auto"/>
        <w:left w:val="none" w:sz="0" w:space="0" w:color="auto"/>
        <w:bottom w:val="none" w:sz="0" w:space="0" w:color="auto"/>
        <w:right w:val="none" w:sz="0" w:space="0" w:color="auto"/>
      </w:divBdr>
      <w:divsChild>
        <w:div w:id="1912957439">
          <w:marLeft w:val="274"/>
          <w:marRight w:val="0"/>
          <w:marTop w:val="0"/>
          <w:marBottom w:val="0"/>
          <w:divBdr>
            <w:top w:val="none" w:sz="0" w:space="0" w:color="auto"/>
            <w:left w:val="none" w:sz="0" w:space="0" w:color="auto"/>
            <w:bottom w:val="none" w:sz="0" w:space="0" w:color="auto"/>
            <w:right w:val="none" w:sz="0" w:space="0" w:color="auto"/>
          </w:divBdr>
        </w:div>
        <w:div w:id="888999369">
          <w:marLeft w:val="274"/>
          <w:marRight w:val="0"/>
          <w:marTop w:val="0"/>
          <w:marBottom w:val="240"/>
          <w:divBdr>
            <w:top w:val="none" w:sz="0" w:space="0" w:color="auto"/>
            <w:left w:val="none" w:sz="0" w:space="0" w:color="auto"/>
            <w:bottom w:val="none" w:sz="0" w:space="0" w:color="auto"/>
            <w:right w:val="none" w:sz="0" w:space="0" w:color="auto"/>
          </w:divBdr>
        </w:div>
        <w:div w:id="1384214077">
          <w:marLeft w:val="274"/>
          <w:marRight w:val="0"/>
          <w:marTop w:val="0"/>
          <w:marBottom w:val="0"/>
          <w:divBdr>
            <w:top w:val="none" w:sz="0" w:space="0" w:color="auto"/>
            <w:left w:val="none" w:sz="0" w:space="0" w:color="auto"/>
            <w:bottom w:val="none" w:sz="0" w:space="0" w:color="auto"/>
            <w:right w:val="none" w:sz="0" w:space="0" w:color="auto"/>
          </w:divBdr>
        </w:div>
        <w:div w:id="1046758975">
          <w:marLeft w:val="274"/>
          <w:marRight w:val="0"/>
          <w:marTop w:val="0"/>
          <w:marBottom w:val="0"/>
          <w:divBdr>
            <w:top w:val="none" w:sz="0" w:space="0" w:color="auto"/>
            <w:left w:val="none" w:sz="0" w:space="0" w:color="auto"/>
            <w:bottom w:val="none" w:sz="0" w:space="0" w:color="auto"/>
            <w:right w:val="none" w:sz="0" w:space="0" w:color="auto"/>
          </w:divBdr>
        </w:div>
      </w:divsChild>
    </w:div>
    <w:div w:id="1862670401">
      <w:bodyDiv w:val="1"/>
      <w:marLeft w:val="0"/>
      <w:marRight w:val="0"/>
      <w:marTop w:val="0"/>
      <w:marBottom w:val="0"/>
      <w:divBdr>
        <w:top w:val="none" w:sz="0" w:space="0" w:color="auto"/>
        <w:left w:val="none" w:sz="0" w:space="0" w:color="auto"/>
        <w:bottom w:val="none" w:sz="0" w:space="0" w:color="auto"/>
        <w:right w:val="none" w:sz="0" w:space="0" w:color="auto"/>
      </w:divBdr>
      <w:divsChild>
        <w:div w:id="1109473479">
          <w:marLeft w:val="274"/>
          <w:marRight w:val="0"/>
          <w:marTop w:val="0"/>
          <w:marBottom w:val="0"/>
          <w:divBdr>
            <w:top w:val="none" w:sz="0" w:space="0" w:color="auto"/>
            <w:left w:val="none" w:sz="0" w:space="0" w:color="auto"/>
            <w:bottom w:val="none" w:sz="0" w:space="0" w:color="auto"/>
            <w:right w:val="none" w:sz="0" w:space="0" w:color="auto"/>
          </w:divBdr>
        </w:div>
        <w:div w:id="167213748">
          <w:marLeft w:val="274"/>
          <w:marRight w:val="0"/>
          <w:marTop w:val="0"/>
          <w:marBottom w:val="0"/>
          <w:divBdr>
            <w:top w:val="none" w:sz="0" w:space="0" w:color="auto"/>
            <w:left w:val="none" w:sz="0" w:space="0" w:color="auto"/>
            <w:bottom w:val="none" w:sz="0" w:space="0" w:color="auto"/>
            <w:right w:val="none" w:sz="0" w:space="0" w:color="auto"/>
          </w:divBdr>
        </w:div>
        <w:div w:id="1387338942">
          <w:marLeft w:val="274"/>
          <w:marRight w:val="0"/>
          <w:marTop w:val="0"/>
          <w:marBottom w:val="240"/>
          <w:divBdr>
            <w:top w:val="none" w:sz="0" w:space="0" w:color="auto"/>
            <w:left w:val="none" w:sz="0" w:space="0" w:color="auto"/>
            <w:bottom w:val="none" w:sz="0" w:space="0" w:color="auto"/>
            <w:right w:val="none" w:sz="0" w:space="0" w:color="auto"/>
          </w:divBdr>
        </w:div>
        <w:div w:id="388383826">
          <w:marLeft w:val="274"/>
          <w:marRight w:val="0"/>
          <w:marTop w:val="0"/>
          <w:marBottom w:val="0"/>
          <w:divBdr>
            <w:top w:val="none" w:sz="0" w:space="0" w:color="auto"/>
            <w:left w:val="none" w:sz="0" w:space="0" w:color="auto"/>
            <w:bottom w:val="none" w:sz="0" w:space="0" w:color="auto"/>
            <w:right w:val="none" w:sz="0" w:space="0" w:color="auto"/>
          </w:divBdr>
        </w:div>
        <w:div w:id="301466437">
          <w:marLeft w:val="274"/>
          <w:marRight w:val="0"/>
          <w:marTop w:val="0"/>
          <w:marBottom w:val="0"/>
          <w:divBdr>
            <w:top w:val="none" w:sz="0" w:space="0" w:color="auto"/>
            <w:left w:val="none" w:sz="0" w:space="0" w:color="auto"/>
            <w:bottom w:val="none" w:sz="0" w:space="0" w:color="auto"/>
            <w:right w:val="none" w:sz="0" w:space="0" w:color="auto"/>
          </w:divBdr>
        </w:div>
      </w:divsChild>
    </w:div>
    <w:div w:id="1901555449">
      <w:bodyDiv w:val="1"/>
      <w:marLeft w:val="0"/>
      <w:marRight w:val="0"/>
      <w:marTop w:val="0"/>
      <w:marBottom w:val="0"/>
      <w:divBdr>
        <w:top w:val="none" w:sz="0" w:space="0" w:color="auto"/>
        <w:left w:val="none" w:sz="0" w:space="0" w:color="auto"/>
        <w:bottom w:val="none" w:sz="0" w:space="0" w:color="auto"/>
        <w:right w:val="none" w:sz="0" w:space="0" w:color="auto"/>
      </w:divBdr>
      <w:divsChild>
        <w:div w:id="106388539">
          <w:marLeft w:val="150"/>
          <w:marRight w:val="150"/>
          <w:marTop w:val="0"/>
          <w:marBottom w:val="0"/>
          <w:divBdr>
            <w:top w:val="none" w:sz="0" w:space="0" w:color="auto"/>
            <w:left w:val="none" w:sz="0" w:space="0" w:color="auto"/>
            <w:bottom w:val="none" w:sz="0" w:space="0" w:color="auto"/>
            <w:right w:val="none" w:sz="0" w:space="0" w:color="auto"/>
          </w:divBdr>
          <w:divsChild>
            <w:div w:id="1385178378">
              <w:marLeft w:val="0"/>
              <w:marRight w:val="0"/>
              <w:marTop w:val="0"/>
              <w:marBottom w:val="0"/>
              <w:divBdr>
                <w:top w:val="none" w:sz="0" w:space="0" w:color="auto"/>
                <w:left w:val="none" w:sz="0" w:space="0" w:color="auto"/>
                <w:bottom w:val="none" w:sz="0" w:space="0" w:color="auto"/>
                <w:right w:val="none" w:sz="0" w:space="0" w:color="auto"/>
              </w:divBdr>
              <w:divsChild>
                <w:div w:id="92093395">
                  <w:marLeft w:val="0"/>
                  <w:marRight w:val="0"/>
                  <w:marTop w:val="0"/>
                  <w:marBottom w:val="0"/>
                  <w:divBdr>
                    <w:top w:val="none" w:sz="0" w:space="0" w:color="auto"/>
                    <w:left w:val="none" w:sz="0" w:space="0" w:color="auto"/>
                    <w:bottom w:val="none" w:sz="0" w:space="0" w:color="auto"/>
                    <w:right w:val="none" w:sz="0" w:space="0" w:color="auto"/>
                  </w:divBdr>
                </w:div>
                <w:div w:id="63448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10021">
      <w:bodyDiv w:val="1"/>
      <w:marLeft w:val="0"/>
      <w:marRight w:val="0"/>
      <w:marTop w:val="0"/>
      <w:marBottom w:val="0"/>
      <w:divBdr>
        <w:top w:val="none" w:sz="0" w:space="0" w:color="auto"/>
        <w:left w:val="none" w:sz="0" w:space="0" w:color="auto"/>
        <w:bottom w:val="none" w:sz="0" w:space="0" w:color="auto"/>
        <w:right w:val="none" w:sz="0" w:space="0" w:color="auto"/>
      </w:divBdr>
      <w:divsChild>
        <w:div w:id="1659726905">
          <w:marLeft w:val="274"/>
          <w:marRight w:val="0"/>
          <w:marTop w:val="0"/>
          <w:marBottom w:val="0"/>
          <w:divBdr>
            <w:top w:val="none" w:sz="0" w:space="0" w:color="auto"/>
            <w:left w:val="none" w:sz="0" w:space="0" w:color="auto"/>
            <w:bottom w:val="none" w:sz="0" w:space="0" w:color="auto"/>
            <w:right w:val="none" w:sz="0" w:space="0" w:color="auto"/>
          </w:divBdr>
        </w:div>
      </w:divsChild>
    </w:div>
    <w:div w:id="1931503378">
      <w:bodyDiv w:val="1"/>
      <w:marLeft w:val="0"/>
      <w:marRight w:val="0"/>
      <w:marTop w:val="0"/>
      <w:marBottom w:val="0"/>
      <w:divBdr>
        <w:top w:val="none" w:sz="0" w:space="0" w:color="auto"/>
        <w:left w:val="none" w:sz="0" w:space="0" w:color="auto"/>
        <w:bottom w:val="none" w:sz="0" w:space="0" w:color="auto"/>
        <w:right w:val="none" w:sz="0" w:space="0" w:color="auto"/>
      </w:divBdr>
      <w:divsChild>
        <w:div w:id="153686337">
          <w:marLeft w:val="150"/>
          <w:marRight w:val="150"/>
          <w:marTop w:val="0"/>
          <w:marBottom w:val="0"/>
          <w:divBdr>
            <w:top w:val="none" w:sz="0" w:space="0" w:color="auto"/>
            <w:left w:val="none" w:sz="0" w:space="0" w:color="auto"/>
            <w:bottom w:val="none" w:sz="0" w:space="0" w:color="auto"/>
            <w:right w:val="none" w:sz="0" w:space="0" w:color="auto"/>
          </w:divBdr>
        </w:div>
      </w:divsChild>
    </w:div>
    <w:div w:id="1946691248">
      <w:bodyDiv w:val="1"/>
      <w:marLeft w:val="0"/>
      <w:marRight w:val="0"/>
      <w:marTop w:val="0"/>
      <w:marBottom w:val="0"/>
      <w:divBdr>
        <w:top w:val="none" w:sz="0" w:space="0" w:color="auto"/>
        <w:left w:val="none" w:sz="0" w:space="0" w:color="auto"/>
        <w:bottom w:val="none" w:sz="0" w:space="0" w:color="auto"/>
        <w:right w:val="none" w:sz="0" w:space="0" w:color="auto"/>
      </w:divBdr>
      <w:divsChild>
        <w:div w:id="542906333">
          <w:marLeft w:val="150"/>
          <w:marRight w:val="150"/>
          <w:marTop w:val="0"/>
          <w:marBottom w:val="0"/>
          <w:divBdr>
            <w:top w:val="none" w:sz="0" w:space="0" w:color="auto"/>
            <w:left w:val="none" w:sz="0" w:space="0" w:color="auto"/>
            <w:bottom w:val="none" w:sz="0" w:space="0" w:color="auto"/>
            <w:right w:val="none" w:sz="0" w:space="0" w:color="auto"/>
          </w:divBdr>
          <w:divsChild>
            <w:div w:id="163586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5157">
      <w:bodyDiv w:val="1"/>
      <w:marLeft w:val="0"/>
      <w:marRight w:val="0"/>
      <w:marTop w:val="0"/>
      <w:marBottom w:val="0"/>
      <w:divBdr>
        <w:top w:val="none" w:sz="0" w:space="0" w:color="auto"/>
        <w:left w:val="none" w:sz="0" w:space="0" w:color="auto"/>
        <w:bottom w:val="none" w:sz="0" w:space="0" w:color="auto"/>
        <w:right w:val="none" w:sz="0" w:space="0" w:color="auto"/>
      </w:divBdr>
    </w:div>
    <w:div w:id="2068256396">
      <w:bodyDiv w:val="1"/>
      <w:marLeft w:val="0"/>
      <w:marRight w:val="0"/>
      <w:marTop w:val="0"/>
      <w:marBottom w:val="0"/>
      <w:divBdr>
        <w:top w:val="none" w:sz="0" w:space="0" w:color="auto"/>
        <w:left w:val="none" w:sz="0" w:space="0" w:color="auto"/>
        <w:bottom w:val="none" w:sz="0" w:space="0" w:color="auto"/>
        <w:right w:val="none" w:sz="0" w:space="0" w:color="auto"/>
      </w:divBdr>
      <w:divsChild>
        <w:div w:id="96220581">
          <w:marLeft w:val="150"/>
          <w:marRight w:val="150"/>
          <w:marTop w:val="0"/>
          <w:marBottom w:val="0"/>
          <w:divBdr>
            <w:top w:val="none" w:sz="0" w:space="0" w:color="auto"/>
            <w:left w:val="none" w:sz="0" w:space="0" w:color="auto"/>
            <w:bottom w:val="none" w:sz="0" w:space="0" w:color="auto"/>
            <w:right w:val="none" w:sz="0" w:space="0" w:color="auto"/>
          </w:divBdr>
          <w:divsChild>
            <w:div w:id="862400685">
              <w:marLeft w:val="0"/>
              <w:marRight w:val="0"/>
              <w:marTop w:val="0"/>
              <w:marBottom w:val="0"/>
              <w:divBdr>
                <w:top w:val="none" w:sz="0" w:space="0" w:color="auto"/>
                <w:left w:val="none" w:sz="0" w:space="0" w:color="auto"/>
                <w:bottom w:val="none" w:sz="0" w:space="0" w:color="auto"/>
                <w:right w:val="none" w:sz="0" w:space="0" w:color="auto"/>
              </w:divBdr>
              <w:divsChild>
                <w:div w:id="69236597">
                  <w:marLeft w:val="0"/>
                  <w:marRight w:val="0"/>
                  <w:marTop w:val="0"/>
                  <w:marBottom w:val="120"/>
                  <w:divBdr>
                    <w:top w:val="none" w:sz="0" w:space="0" w:color="auto"/>
                    <w:left w:val="none" w:sz="0" w:space="0" w:color="auto"/>
                    <w:bottom w:val="none" w:sz="0" w:space="0" w:color="auto"/>
                    <w:right w:val="none" w:sz="0" w:space="0" w:color="auto"/>
                  </w:divBdr>
                </w:div>
                <w:div w:id="11138645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11963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cid:image009.jpg@01CDF8BB.B2E02820" TargetMode="External"/><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88245\AppData\Local\Microsoft\Windows\INetCache\Content.Outlook\P9D06J27\Template%20for%20SIT%20Module%20Profile%20201408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E161D1AF1B44D6D8C8C774C5FCB7609"/>
        <w:category>
          <w:name w:val="General"/>
          <w:gallery w:val="placeholder"/>
        </w:category>
        <w:types>
          <w:type w:val="bbPlcHdr"/>
        </w:types>
        <w:behaviors>
          <w:behavior w:val="content"/>
        </w:behaviors>
        <w:guid w:val="{2397EBF7-0BD7-4099-AD05-FE5391ECC721}"/>
      </w:docPartPr>
      <w:docPartBody>
        <w:p w:rsidR="00C95394" w:rsidRDefault="006F6627" w:rsidP="006F6627">
          <w:pPr>
            <w:pStyle w:val="FE161D1AF1B44D6D8C8C774C5FCB760936"/>
          </w:pPr>
          <w:r>
            <w:rPr>
              <w:rStyle w:val="PlaceholderText"/>
              <w:i/>
              <w:color w:val="FF0000"/>
            </w:rPr>
            <w:t>Project s</w:t>
          </w:r>
          <w:r w:rsidRPr="00FE33D7">
            <w:rPr>
              <w:rStyle w:val="PlaceholderText"/>
              <w:i/>
              <w:color w:val="FF0000"/>
            </w:rPr>
            <w:t>tart date</w:t>
          </w:r>
        </w:p>
      </w:docPartBody>
    </w:docPart>
    <w:docPart>
      <w:docPartPr>
        <w:name w:val="FF9D79B5DAFE4B0FB140A7C1AEC917A6"/>
        <w:category>
          <w:name w:val="General"/>
          <w:gallery w:val="placeholder"/>
        </w:category>
        <w:types>
          <w:type w:val="bbPlcHdr"/>
        </w:types>
        <w:behaviors>
          <w:behavior w:val="content"/>
        </w:behaviors>
        <w:guid w:val="{DF8CF194-ADFF-4647-AB89-C493A0EBCC1C}"/>
      </w:docPartPr>
      <w:docPartBody>
        <w:p w:rsidR="00C95394" w:rsidRDefault="006F6627" w:rsidP="006F6627">
          <w:pPr>
            <w:pStyle w:val="FF9D79B5DAFE4B0FB140A7C1AEC917A636"/>
          </w:pPr>
          <w:r>
            <w:rPr>
              <w:rStyle w:val="PlaceholderText"/>
              <w:i/>
              <w:color w:val="FF0000"/>
            </w:rPr>
            <w:t>Project end</w:t>
          </w:r>
          <w:r w:rsidRPr="00FE33D7">
            <w:rPr>
              <w:rStyle w:val="PlaceholderText"/>
              <w:i/>
              <w:color w:val="FF0000"/>
            </w:rPr>
            <w:t xml:space="preserve"> date</w:t>
          </w:r>
        </w:p>
      </w:docPartBody>
    </w:docPart>
    <w:docPart>
      <w:docPartPr>
        <w:name w:val="F9259C17781C4069BB9B926D60689F86"/>
        <w:category>
          <w:name w:val="General"/>
          <w:gallery w:val="placeholder"/>
        </w:category>
        <w:types>
          <w:type w:val="bbPlcHdr"/>
        </w:types>
        <w:behaviors>
          <w:behavior w:val="content"/>
        </w:behaviors>
        <w:guid w:val="{45E8286C-DF88-43DB-ACFC-9B25B5CBE761}"/>
      </w:docPartPr>
      <w:docPartBody>
        <w:p w:rsidR="00C95394" w:rsidRDefault="006F6627" w:rsidP="006F6627">
          <w:pPr>
            <w:pStyle w:val="F9259C17781C4069BB9B926D60689F8635"/>
          </w:pPr>
          <w:r w:rsidRPr="003938F0">
            <w:rPr>
              <w:rStyle w:val="PlaceholderText"/>
              <w:i/>
              <w:color w:val="FF0000"/>
            </w:rPr>
            <w:t>The organization name</w:t>
          </w:r>
        </w:p>
      </w:docPartBody>
    </w:docPart>
    <w:docPart>
      <w:docPartPr>
        <w:name w:val="6DD08DB9B7374AAFAFE657EEF1B3938F"/>
        <w:category>
          <w:name w:val="General"/>
          <w:gallery w:val="placeholder"/>
        </w:category>
        <w:types>
          <w:type w:val="bbPlcHdr"/>
        </w:types>
        <w:behaviors>
          <w:behavior w:val="content"/>
        </w:behaviors>
        <w:guid w:val="{BF2B2E2B-EEB4-443C-A332-6A2AB5305F3A}"/>
      </w:docPartPr>
      <w:docPartBody>
        <w:p w:rsidR="00C95394" w:rsidRDefault="006F6627" w:rsidP="006F6627">
          <w:pPr>
            <w:pStyle w:val="6DD08DB9B7374AAFAFE657EEF1B3938F34"/>
          </w:pPr>
          <w:r w:rsidRPr="003938F0">
            <w:rPr>
              <w:rStyle w:val="PlaceholderText"/>
              <w:i/>
              <w:color w:val="FF0000"/>
            </w:rPr>
            <w:t xml:space="preserve">The </w:t>
          </w:r>
          <w:r>
            <w:rPr>
              <w:rStyle w:val="PlaceholderText"/>
              <w:i/>
              <w:color w:val="FF0000"/>
            </w:rPr>
            <w:t>candidate’s</w:t>
          </w:r>
          <w:r w:rsidRPr="003938F0">
            <w:rPr>
              <w:rStyle w:val="PlaceholderText"/>
              <w:i/>
              <w:color w:val="FF0000"/>
            </w:rPr>
            <w:t xml:space="preserve"> name</w:t>
          </w:r>
        </w:p>
      </w:docPartBody>
    </w:docPart>
    <w:docPart>
      <w:docPartPr>
        <w:name w:val="1F6AD644ADC941BBA4EF355C368A1FCA"/>
        <w:category>
          <w:name w:val="General"/>
          <w:gallery w:val="placeholder"/>
        </w:category>
        <w:types>
          <w:type w:val="bbPlcHdr"/>
        </w:types>
        <w:behaviors>
          <w:behavior w:val="content"/>
        </w:behaviors>
        <w:guid w:val="{FCBE1A74-E9B4-4B1D-9D99-3BD5B446B42E}"/>
      </w:docPartPr>
      <w:docPartBody>
        <w:p w:rsidR="00C95394" w:rsidRDefault="006F6627" w:rsidP="006F6627">
          <w:pPr>
            <w:pStyle w:val="1F6AD644ADC941BBA4EF355C368A1FCA32"/>
          </w:pPr>
          <w:r>
            <w:rPr>
              <w:rStyle w:val="PlaceholderText"/>
              <w:i/>
              <w:color w:val="FF0000"/>
            </w:rPr>
            <w:t>The academic supervisor’s name</w:t>
          </w:r>
        </w:p>
      </w:docPartBody>
    </w:docPart>
    <w:docPart>
      <w:docPartPr>
        <w:name w:val="0AD9E020DC2B4A28891272C0A34F2133"/>
        <w:category>
          <w:name w:val="General"/>
          <w:gallery w:val="placeholder"/>
        </w:category>
        <w:types>
          <w:type w:val="bbPlcHdr"/>
        </w:types>
        <w:behaviors>
          <w:behavior w:val="content"/>
        </w:behaviors>
        <w:guid w:val="{D7D15E73-C23C-486E-9806-333B902AC6FA}"/>
      </w:docPartPr>
      <w:docPartBody>
        <w:p w:rsidR="00C95394" w:rsidRDefault="006F6627" w:rsidP="006F6627">
          <w:pPr>
            <w:pStyle w:val="0AD9E020DC2B4A28891272C0A34F213332"/>
          </w:pPr>
          <w:r>
            <w:rPr>
              <w:rStyle w:val="PlaceholderText"/>
              <w:i/>
              <w:color w:val="FF0000"/>
            </w:rPr>
            <w:t>The academic supervisor’s email address</w:t>
          </w:r>
        </w:p>
      </w:docPartBody>
    </w:docPart>
    <w:docPart>
      <w:docPartPr>
        <w:name w:val="C9A3165A9B404201A8395CD003CEF93A"/>
        <w:category>
          <w:name w:val="General"/>
          <w:gallery w:val="placeholder"/>
        </w:category>
        <w:types>
          <w:type w:val="bbPlcHdr"/>
        </w:types>
        <w:behaviors>
          <w:behavior w:val="content"/>
        </w:behaviors>
        <w:guid w:val="{AA9B0D8E-B1DC-4DF0-9190-6321D01930EB}"/>
      </w:docPartPr>
      <w:docPartBody>
        <w:p w:rsidR="00C95394" w:rsidRDefault="006F6627" w:rsidP="006F6627">
          <w:pPr>
            <w:pStyle w:val="C9A3165A9B404201A8395CD003CEF93A32"/>
          </w:pPr>
          <w:r>
            <w:rPr>
              <w:rStyle w:val="PlaceholderText"/>
              <w:i/>
              <w:color w:val="FF0000"/>
            </w:rPr>
            <w:t>The academic supervisor’s contact number</w:t>
          </w:r>
        </w:p>
      </w:docPartBody>
    </w:docPart>
    <w:docPart>
      <w:docPartPr>
        <w:name w:val="1E6011451CF14CE8B1713588AD0F03F1"/>
        <w:category>
          <w:name w:val="General"/>
          <w:gallery w:val="placeholder"/>
        </w:category>
        <w:types>
          <w:type w:val="bbPlcHdr"/>
        </w:types>
        <w:behaviors>
          <w:behavior w:val="content"/>
        </w:behaviors>
        <w:guid w:val="{68196CF9-FF0B-4F43-A524-3F4D49C6C712}"/>
      </w:docPartPr>
      <w:docPartBody>
        <w:p w:rsidR="00C95394" w:rsidRDefault="006F6627" w:rsidP="006F6627">
          <w:pPr>
            <w:pStyle w:val="1E6011451CF14CE8B1713588AD0F03F132"/>
          </w:pPr>
          <w:r>
            <w:rPr>
              <w:rStyle w:val="PlaceholderText"/>
              <w:i/>
              <w:color w:val="FF0000"/>
            </w:rPr>
            <w:t>The academic supervisor’s designation</w:t>
          </w:r>
        </w:p>
      </w:docPartBody>
    </w:docPart>
    <w:docPart>
      <w:docPartPr>
        <w:name w:val="F4CE2519B39C4977957CC98603BC9A17"/>
        <w:category>
          <w:name w:val="General"/>
          <w:gallery w:val="placeholder"/>
        </w:category>
        <w:types>
          <w:type w:val="bbPlcHdr"/>
        </w:types>
        <w:behaviors>
          <w:behavior w:val="content"/>
        </w:behaviors>
        <w:guid w:val="{E07FA586-F6C1-4311-AB27-ADADB30E5E51}"/>
      </w:docPartPr>
      <w:docPartBody>
        <w:p w:rsidR="00BD2033" w:rsidRDefault="006F6627" w:rsidP="006F6627">
          <w:pPr>
            <w:pStyle w:val="F4CE2519B39C4977957CC98603BC9A1713"/>
          </w:pPr>
          <w:r>
            <w:rPr>
              <w:rStyle w:val="PlaceholderText"/>
              <w:i/>
              <w:color w:val="FF0000"/>
            </w:rPr>
            <w:t>From</w:t>
          </w:r>
        </w:p>
      </w:docPartBody>
    </w:docPart>
    <w:docPart>
      <w:docPartPr>
        <w:name w:val="4079428BD71E4BE68CD52C11DCF081AE"/>
        <w:category>
          <w:name w:val="General"/>
          <w:gallery w:val="placeholder"/>
        </w:category>
        <w:types>
          <w:type w:val="bbPlcHdr"/>
        </w:types>
        <w:behaviors>
          <w:behavior w:val="content"/>
        </w:behaviors>
        <w:guid w:val="{F4F918D8-B0ED-433A-B016-4CBAD8B92955}"/>
      </w:docPartPr>
      <w:docPartBody>
        <w:p w:rsidR="00BD2033" w:rsidRDefault="006F6627" w:rsidP="006F6627">
          <w:pPr>
            <w:pStyle w:val="4079428BD71E4BE68CD52C11DCF081AE13"/>
          </w:pPr>
          <w:r>
            <w:rPr>
              <w:rStyle w:val="PlaceholderText"/>
              <w:i/>
              <w:color w:val="FF0000"/>
            </w:rPr>
            <w:t>To</w:t>
          </w:r>
        </w:p>
      </w:docPartBody>
    </w:docPart>
    <w:docPart>
      <w:docPartPr>
        <w:name w:val="CF21FFB194114472B41665CB0850656C"/>
        <w:category>
          <w:name w:val="General"/>
          <w:gallery w:val="placeholder"/>
        </w:category>
        <w:types>
          <w:type w:val="bbPlcHdr"/>
        </w:types>
        <w:behaviors>
          <w:behavior w:val="content"/>
        </w:behaviors>
        <w:guid w:val="{767D38B7-62EB-4E7A-B868-C4F9C169E145}"/>
      </w:docPartPr>
      <w:docPartBody>
        <w:p w:rsidR="00C333EF" w:rsidRDefault="006F6627" w:rsidP="006F6627">
          <w:pPr>
            <w:pStyle w:val="CF21FFB194114472B41665CB0850656C7"/>
          </w:pPr>
          <w:r w:rsidRPr="00075B0B">
            <w:rPr>
              <w:rStyle w:val="PlaceholderText"/>
              <w:i/>
              <w:color w:val="FF0000"/>
            </w:rPr>
            <w:t>The industry supervisor’s name</w:t>
          </w:r>
        </w:p>
      </w:docPartBody>
    </w:docPart>
    <w:docPart>
      <w:docPartPr>
        <w:name w:val="C7D84659E7174BA69171B7A4E3B1A6A9"/>
        <w:category>
          <w:name w:val="General"/>
          <w:gallery w:val="placeholder"/>
        </w:category>
        <w:types>
          <w:type w:val="bbPlcHdr"/>
        </w:types>
        <w:behaviors>
          <w:behavior w:val="content"/>
        </w:behaviors>
        <w:guid w:val="{23AE87D4-8E53-485D-998E-0AFAC7437C99}"/>
      </w:docPartPr>
      <w:docPartBody>
        <w:p w:rsidR="00C333EF" w:rsidRDefault="006F6627" w:rsidP="006F6627">
          <w:pPr>
            <w:pStyle w:val="C7D84659E7174BA69171B7A4E3B1A6A97"/>
          </w:pPr>
          <w:r w:rsidRPr="00075B0B">
            <w:rPr>
              <w:rStyle w:val="PlaceholderText"/>
              <w:i/>
              <w:color w:val="FF0000"/>
            </w:rPr>
            <w:t>The industry supervisor’s designation</w:t>
          </w:r>
        </w:p>
      </w:docPartBody>
    </w:docPart>
    <w:docPart>
      <w:docPartPr>
        <w:name w:val="D65D9708AD954DBD82EC6C61DF04F19B"/>
        <w:category>
          <w:name w:val="General"/>
          <w:gallery w:val="placeholder"/>
        </w:category>
        <w:types>
          <w:type w:val="bbPlcHdr"/>
        </w:types>
        <w:behaviors>
          <w:behavior w:val="content"/>
        </w:behaviors>
        <w:guid w:val="{9BB66335-5859-4992-92A6-3AB6C940BBC1}"/>
      </w:docPartPr>
      <w:docPartBody>
        <w:p w:rsidR="00C333EF" w:rsidRDefault="006F6627" w:rsidP="006F6627">
          <w:pPr>
            <w:pStyle w:val="D65D9708AD954DBD82EC6C61DF04F19B7"/>
          </w:pPr>
          <w:r w:rsidRPr="00075B0B">
            <w:rPr>
              <w:rStyle w:val="PlaceholderText"/>
              <w:i/>
              <w:color w:val="FF0000"/>
            </w:rPr>
            <w:t>The industry supervisor’s department</w:t>
          </w:r>
        </w:p>
      </w:docPartBody>
    </w:docPart>
    <w:docPart>
      <w:docPartPr>
        <w:name w:val="D5CD7530A93F4FAA8097E1B4EEDE3B1F"/>
        <w:category>
          <w:name w:val="General"/>
          <w:gallery w:val="placeholder"/>
        </w:category>
        <w:types>
          <w:type w:val="bbPlcHdr"/>
        </w:types>
        <w:behaviors>
          <w:behavior w:val="content"/>
        </w:behaviors>
        <w:guid w:val="{1CC625AA-AB6E-4EE2-9C70-E210E8377B43}"/>
      </w:docPartPr>
      <w:docPartBody>
        <w:p w:rsidR="00C333EF" w:rsidRDefault="006F6627" w:rsidP="006F6627">
          <w:pPr>
            <w:pStyle w:val="D5CD7530A93F4FAA8097E1B4EEDE3B1F7"/>
          </w:pPr>
          <w:r w:rsidRPr="00075B0B">
            <w:rPr>
              <w:rStyle w:val="PlaceholderText"/>
              <w:i/>
              <w:color w:val="FF0000"/>
            </w:rPr>
            <w:t>The industry supervisor’s contact number</w:t>
          </w:r>
        </w:p>
      </w:docPartBody>
    </w:docPart>
    <w:docPart>
      <w:docPartPr>
        <w:name w:val="EDEFFC3A271C4F18B1CF3B41EBCC3D4D"/>
        <w:category>
          <w:name w:val="General"/>
          <w:gallery w:val="placeholder"/>
        </w:category>
        <w:types>
          <w:type w:val="bbPlcHdr"/>
        </w:types>
        <w:behaviors>
          <w:behavior w:val="content"/>
        </w:behaviors>
        <w:guid w:val="{CE7778CB-ABD4-4DA2-B65A-46182CA384BE}"/>
      </w:docPartPr>
      <w:docPartBody>
        <w:p w:rsidR="00C333EF" w:rsidRDefault="006F6627" w:rsidP="006F6627">
          <w:pPr>
            <w:pStyle w:val="EDEFFC3A271C4F18B1CF3B41EBCC3D4D7"/>
          </w:pPr>
          <w:r w:rsidRPr="00075B0B">
            <w:rPr>
              <w:rStyle w:val="PlaceholderText"/>
              <w:i/>
              <w:color w:val="FF0000"/>
            </w:rPr>
            <w:t>The industry supervisor’s email address</w:t>
          </w:r>
        </w:p>
      </w:docPartBody>
    </w:docPart>
    <w:docPart>
      <w:docPartPr>
        <w:name w:val="CB5B06D127EC49918DDBD8D3DFCF8D51"/>
        <w:category>
          <w:name w:val="General"/>
          <w:gallery w:val="placeholder"/>
        </w:category>
        <w:types>
          <w:type w:val="bbPlcHdr"/>
        </w:types>
        <w:behaviors>
          <w:behavior w:val="content"/>
        </w:behaviors>
        <w:guid w:val="{DAA319DF-FE74-420C-907A-B08D4FFD95A3}"/>
      </w:docPartPr>
      <w:docPartBody>
        <w:p w:rsidR="00C333EF" w:rsidRDefault="006F6627" w:rsidP="006F6627">
          <w:pPr>
            <w:pStyle w:val="CB5B06D127EC49918DDBD8D3DFCF8D517"/>
          </w:pPr>
          <w:r w:rsidRPr="00075B0B">
            <w:rPr>
              <w:rStyle w:val="PlaceholderText"/>
              <w:i/>
              <w:color w:val="FF0000"/>
            </w:rPr>
            <w:t>Click or tap to enter a date</w:t>
          </w:r>
        </w:p>
      </w:docPartBody>
    </w:docPart>
    <w:docPart>
      <w:docPartPr>
        <w:name w:val="33E8792DD0CF493CA43E39AC248F4D8F"/>
        <w:category>
          <w:name w:val="General"/>
          <w:gallery w:val="placeholder"/>
        </w:category>
        <w:types>
          <w:type w:val="bbPlcHdr"/>
        </w:types>
        <w:behaviors>
          <w:behavior w:val="content"/>
        </w:behaviors>
        <w:guid w:val="{5EF9083B-5D36-4273-AA58-13A409777BBA}"/>
      </w:docPartPr>
      <w:docPartBody>
        <w:p w:rsidR="00C333EF" w:rsidRDefault="006F6627" w:rsidP="006F6627">
          <w:pPr>
            <w:pStyle w:val="33E8792DD0CF493CA43E39AC248F4D8F7"/>
          </w:pPr>
          <w:r w:rsidRPr="00075B0B">
            <w:rPr>
              <w:rStyle w:val="PlaceholderText"/>
              <w:i/>
              <w:color w:val="FF0000"/>
            </w:rPr>
            <w:t xml:space="preserve">The </w:t>
          </w:r>
          <w:r>
            <w:rPr>
              <w:rStyle w:val="PlaceholderText"/>
              <w:i/>
              <w:color w:val="FF0000"/>
            </w:rPr>
            <w:t>candidate’s</w:t>
          </w:r>
          <w:r w:rsidRPr="00075B0B">
            <w:rPr>
              <w:rStyle w:val="PlaceholderText"/>
              <w:i/>
              <w:color w:val="FF0000"/>
            </w:rPr>
            <w:t xml:space="preserve"> name</w:t>
          </w:r>
        </w:p>
      </w:docPartBody>
    </w:docPart>
    <w:docPart>
      <w:docPartPr>
        <w:name w:val="D5B6DE68D3514FCC9031B6D31888F619"/>
        <w:category>
          <w:name w:val="General"/>
          <w:gallery w:val="placeholder"/>
        </w:category>
        <w:types>
          <w:type w:val="bbPlcHdr"/>
        </w:types>
        <w:behaviors>
          <w:behavior w:val="content"/>
        </w:behaviors>
        <w:guid w:val="{41399BCF-8A20-4A2B-91DF-EA9059B97DC6}"/>
      </w:docPartPr>
      <w:docPartBody>
        <w:p w:rsidR="00C333EF" w:rsidRDefault="006F6627" w:rsidP="006F6627">
          <w:pPr>
            <w:pStyle w:val="D5B6DE68D3514FCC9031B6D31888F6197"/>
          </w:pPr>
          <w:r w:rsidRPr="00075B0B">
            <w:rPr>
              <w:rStyle w:val="PlaceholderText"/>
              <w:i/>
              <w:color w:val="FF0000"/>
            </w:rPr>
            <w:t>Click or tap to enter a date</w:t>
          </w:r>
        </w:p>
      </w:docPartBody>
    </w:docPart>
    <w:docPart>
      <w:docPartPr>
        <w:name w:val="3F6ABC78D0B4409CB5985305CBDFD17F"/>
        <w:category>
          <w:name w:val="General"/>
          <w:gallery w:val="placeholder"/>
        </w:category>
        <w:types>
          <w:type w:val="bbPlcHdr"/>
        </w:types>
        <w:behaviors>
          <w:behavior w:val="content"/>
        </w:behaviors>
        <w:guid w:val="{35E802DB-76A2-4D2D-8401-761B11051C61}"/>
      </w:docPartPr>
      <w:docPartBody>
        <w:p w:rsidR="00C333EF" w:rsidRDefault="006F6627" w:rsidP="006F6627">
          <w:pPr>
            <w:pStyle w:val="3F6ABC78D0B4409CB5985305CBDFD17F7"/>
          </w:pPr>
          <w:r>
            <w:rPr>
              <w:rStyle w:val="PlaceholderText"/>
              <w:i/>
              <w:color w:val="FF0000"/>
            </w:rPr>
            <w:t>The industry supervisor’s name</w:t>
          </w:r>
        </w:p>
      </w:docPartBody>
    </w:docPart>
    <w:docPart>
      <w:docPartPr>
        <w:name w:val="38C31B29343F40C5A1AF42C2A634725C"/>
        <w:category>
          <w:name w:val="General"/>
          <w:gallery w:val="placeholder"/>
        </w:category>
        <w:types>
          <w:type w:val="bbPlcHdr"/>
        </w:types>
        <w:behaviors>
          <w:behavior w:val="content"/>
        </w:behaviors>
        <w:guid w:val="{81B3D097-EA9F-4673-84D4-0777B5BF74AA}"/>
      </w:docPartPr>
      <w:docPartBody>
        <w:p w:rsidR="00C333EF" w:rsidRDefault="006F6627" w:rsidP="006F6627">
          <w:pPr>
            <w:pStyle w:val="38C31B29343F40C5A1AF42C2A634725C7"/>
          </w:pPr>
          <w:r>
            <w:rPr>
              <w:rStyle w:val="PlaceholderText"/>
              <w:i/>
              <w:color w:val="FF0000"/>
            </w:rPr>
            <w:t>The industry supervisor’s email address</w:t>
          </w:r>
        </w:p>
      </w:docPartBody>
    </w:docPart>
    <w:docPart>
      <w:docPartPr>
        <w:name w:val="BE1FC9A31D5B41269D89D420C15B49E2"/>
        <w:category>
          <w:name w:val="General"/>
          <w:gallery w:val="placeholder"/>
        </w:category>
        <w:types>
          <w:type w:val="bbPlcHdr"/>
        </w:types>
        <w:behaviors>
          <w:behavior w:val="content"/>
        </w:behaviors>
        <w:guid w:val="{A4BA0F44-0C47-484A-B7DF-20D95F500D8B}"/>
      </w:docPartPr>
      <w:docPartBody>
        <w:p w:rsidR="00C333EF" w:rsidRDefault="006F6627" w:rsidP="006F6627">
          <w:pPr>
            <w:pStyle w:val="BE1FC9A31D5B41269D89D420C15B49E27"/>
          </w:pPr>
          <w:r>
            <w:rPr>
              <w:rStyle w:val="PlaceholderText"/>
              <w:i/>
              <w:color w:val="FF0000"/>
            </w:rPr>
            <w:t>The industry supervisor’s contact number</w:t>
          </w:r>
        </w:p>
      </w:docPartBody>
    </w:docPart>
    <w:docPart>
      <w:docPartPr>
        <w:name w:val="2D49B0DB708E4155827F38847AAD8AC0"/>
        <w:category>
          <w:name w:val="General"/>
          <w:gallery w:val="placeholder"/>
        </w:category>
        <w:types>
          <w:type w:val="bbPlcHdr"/>
        </w:types>
        <w:behaviors>
          <w:behavior w:val="content"/>
        </w:behaviors>
        <w:guid w:val="{3CA6EA2A-5FED-447C-B0B7-E580037487CC}"/>
      </w:docPartPr>
      <w:docPartBody>
        <w:p w:rsidR="00C333EF" w:rsidRDefault="006F6627" w:rsidP="006F6627">
          <w:pPr>
            <w:pStyle w:val="2D49B0DB708E4155827F38847AAD8AC07"/>
          </w:pPr>
          <w:r>
            <w:rPr>
              <w:rStyle w:val="PlaceholderText"/>
              <w:i/>
              <w:color w:val="FF0000"/>
            </w:rPr>
            <w:t>The industry supervisor’s designation</w:t>
          </w:r>
        </w:p>
      </w:docPartBody>
    </w:docPart>
    <w:docPart>
      <w:docPartPr>
        <w:name w:val="A92AF85AF5D84D779DB18A06A4763D26"/>
        <w:category>
          <w:name w:val="General"/>
          <w:gallery w:val="placeholder"/>
        </w:category>
        <w:types>
          <w:type w:val="bbPlcHdr"/>
        </w:types>
        <w:behaviors>
          <w:behavior w:val="content"/>
        </w:behaviors>
        <w:guid w:val="{DC679A7D-1610-4718-984E-1C72AC5492D0}"/>
      </w:docPartPr>
      <w:docPartBody>
        <w:p w:rsidR="00C333EF" w:rsidRDefault="006F6627" w:rsidP="006F6627">
          <w:pPr>
            <w:pStyle w:val="A92AF85AF5D84D779DB18A06A4763D267"/>
          </w:pPr>
          <w:r>
            <w:rPr>
              <w:rStyle w:val="PlaceholderText"/>
              <w:i/>
              <w:color w:val="FF0000"/>
            </w:rPr>
            <w:t>The industry supervisor’s department / division</w:t>
          </w:r>
        </w:p>
      </w:docPartBody>
    </w:docPart>
    <w:docPart>
      <w:docPartPr>
        <w:name w:val="DF315E98C6B6438AA09CD67328F7C631"/>
        <w:category>
          <w:name w:val="General"/>
          <w:gallery w:val="placeholder"/>
        </w:category>
        <w:types>
          <w:type w:val="bbPlcHdr"/>
        </w:types>
        <w:behaviors>
          <w:behavior w:val="content"/>
        </w:behaviors>
        <w:guid w:val="{A82CB695-E0D0-4ABA-B122-A6094CED2347}"/>
      </w:docPartPr>
      <w:docPartBody>
        <w:p w:rsidR="00002C54" w:rsidRDefault="006F6627" w:rsidP="006F6627">
          <w:pPr>
            <w:pStyle w:val="DF315E98C6B6438AA09CD67328F7C6311"/>
          </w:pPr>
          <w:r w:rsidRPr="00A7272D">
            <w:rPr>
              <w:rStyle w:val="PlaceholderText"/>
              <w:i/>
              <w:sz w:val="40"/>
              <w:szCs w:val="40"/>
            </w:rPr>
            <w:t>Project Title</w:t>
          </w:r>
        </w:p>
      </w:docPartBody>
    </w:docPart>
    <w:docPart>
      <w:docPartPr>
        <w:name w:val="5102C2EFF34A41E184FADB4C5098198C"/>
        <w:category>
          <w:name w:val="General"/>
          <w:gallery w:val="placeholder"/>
        </w:category>
        <w:types>
          <w:type w:val="bbPlcHdr"/>
        </w:types>
        <w:behaviors>
          <w:behavior w:val="content"/>
        </w:behaviors>
        <w:guid w:val="{84EC53EB-1049-460D-90BC-7551BA7E6F56}"/>
      </w:docPartPr>
      <w:docPartBody>
        <w:p w:rsidR="00002C54" w:rsidRDefault="006F6627" w:rsidP="006F6627">
          <w:pPr>
            <w:pStyle w:val="5102C2EFF34A41E184FADB4C5098198C1"/>
          </w:pPr>
          <w:r w:rsidRPr="00A7272D">
            <w:rPr>
              <w:rStyle w:val="PlaceholderText"/>
              <w:i/>
              <w:sz w:val="40"/>
              <w:szCs w:val="40"/>
            </w:rPr>
            <w:t>Organization Name</w:t>
          </w:r>
        </w:p>
      </w:docPartBody>
    </w:docPart>
    <w:docPart>
      <w:docPartPr>
        <w:name w:val="739D70F387F74BBC855E293DE92E0050"/>
        <w:category>
          <w:name w:val="General"/>
          <w:gallery w:val="placeholder"/>
        </w:category>
        <w:types>
          <w:type w:val="bbPlcHdr"/>
        </w:types>
        <w:behaviors>
          <w:behavior w:val="content"/>
        </w:behaviors>
        <w:guid w:val="{0FFEE71A-2FCC-46A0-B672-0632337E0767}"/>
      </w:docPartPr>
      <w:docPartBody>
        <w:p w:rsidR="00002C54" w:rsidRDefault="006F6627" w:rsidP="006F6627">
          <w:pPr>
            <w:pStyle w:val="739D70F387F74BBC855E293DE92E00501"/>
          </w:pPr>
          <w:r w:rsidRPr="00DC7422">
            <w:rPr>
              <w:rStyle w:val="PlaceholderText"/>
              <w:i/>
              <w:sz w:val="32"/>
              <w:szCs w:val="32"/>
            </w:rPr>
            <w:t>From date</w:t>
          </w:r>
        </w:p>
      </w:docPartBody>
    </w:docPart>
    <w:docPart>
      <w:docPartPr>
        <w:name w:val="C77E9969D41341A5B9B8A481F3E57172"/>
        <w:category>
          <w:name w:val="General"/>
          <w:gallery w:val="placeholder"/>
        </w:category>
        <w:types>
          <w:type w:val="bbPlcHdr"/>
        </w:types>
        <w:behaviors>
          <w:behavior w:val="content"/>
        </w:behaviors>
        <w:guid w:val="{5CDC9655-B81C-4F15-B866-D787B675DD7A}"/>
      </w:docPartPr>
      <w:docPartBody>
        <w:p w:rsidR="00002C54" w:rsidRDefault="006F6627" w:rsidP="006F6627">
          <w:pPr>
            <w:pStyle w:val="C77E9969D41341A5B9B8A481F3E571721"/>
          </w:pPr>
          <w:r w:rsidRPr="00DC7422">
            <w:rPr>
              <w:rStyle w:val="PlaceholderText"/>
              <w:i/>
              <w:sz w:val="32"/>
              <w:szCs w:val="32"/>
            </w:rPr>
            <w:t>To date</w:t>
          </w:r>
        </w:p>
      </w:docPartBody>
    </w:docPart>
    <w:docPart>
      <w:docPartPr>
        <w:name w:val="E351C1419D154988912D69B8F189AA0D"/>
        <w:category>
          <w:name w:val="General"/>
          <w:gallery w:val="placeholder"/>
        </w:category>
        <w:types>
          <w:type w:val="bbPlcHdr"/>
        </w:types>
        <w:behaviors>
          <w:behavior w:val="content"/>
        </w:behaviors>
        <w:guid w:val="{E984695C-672A-4440-AF3E-AF44169B545B}"/>
      </w:docPartPr>
      <w:docPartBody>
        <w:p w:rsidR="00002C54" w:rsidRDefault="006F6627" w:rsidP="006F6627">
          <w:pPr>
            <w:pStyle w:val="E351C1419D154988912D69B8F189AA0D1"/>
          </w:pPr>
          <w:r>
            <w:rPr>
              <w:rStyle w:val="PlaceholderText"/>
              <w:i/>
              <w:sz w:val="28"/>
              <w:szCs w:val="28"/>
            </w:rPr>
            <w:t>Name of C</w:t>
          </w:r>
          <w:r w:rsidRPr="00DC7422">
            <w:rPr>
              <w:rStyle w:val="PlaceholderText"/>
              <w:i/>
              <w:sz w:val="28"/>
              <w:szCs w:val="28"/>
            </w:rPr>
            <w:t>andidate</w:t>
          </w:r>
        </w:p>
      </w:docPartBody>
    </w:docPart>
    <w:docPart>
      <w:docPartPr>
        <w:name w:val="EAD63C9747B94EA4B9D4B774D36D1FB4"/>
        <w:category>
          <w:name w:val="General"/>
          <w:gallery w:val="placeholder"/>
        </w:category>
        <w:types>
          <w:type w:val="bbPlcHdr"/>
        </w:types>
        <w:behaviors>
          <w:behavior w:val="content"/>
        </w:behaviors>
        <w:guid w:val="{BDEC2002-FDDC-4D09-859D-F0D2312DB6F1}"/>
      </w:docPartPr>
      <w:docPartBody>
        <w:p w:rsidR="00002C54" w:rsidRDefault="006F6627" w:rsidP="006F6627">
          <w:pPr>
            <w:pStyle w:val="EAD63C9747B94EA4B9D4B774D36D1FB41"/>
          </w:pPr>
          <w:r w:rsidRPr="00DC7422">
            <w:rPr>
              <w:rStyle w:val="PlaceholderText"/>
              <w:i/>
              <w:sz w:val="28"/>
              <w:szCs w:val="28"/>
            </w:rPr>
            <w:t>Matriculation Number</w:t>
          </w:r>
        </w:p>
      </w:docPartBody>
    </w:docPart>
    <w:docPart>
      <w:docPartPr>
        <w:name w:val="22BD0F35C2F5433DB7B95925FEDC1EB4"/>
        <w:category>
          <w:name w:val="General"/>
          <w:gallery w:val="placeholder"/>
        </w:category>
        <w:types>
          <w:type w:val="bbPlcHdr"/>
        </w:types>
        <w:behaviors>
          <w:behavior w:val="content"/>
        </w:behaviors>
        <w:guid w:val="{1ABBF567-760D-492D-898A-B2DB80EB5D4F}"/>
      </w:docPartPr>
      <w:docPartBody>
        <w:p w:rsidR="00002C54" w:rsidRDefault="006F6627" w:rsidP="006F6627">
          <w:pPr>
            <w:pStyle w:val="22BD0F35C2F5433DB7B95925FEDC1EB41"/>
          </w:pPr>
          <w:r w:rsidRPr="005E70C4">
            <w:rPr>
              <w:rStyle w:val="PlaceholderText"/>
              <w:i/>
              <w:sz w:val="24"/>
              <w:szCs w:val="24"/>
            </w:rPr>
            <w:t>Name of Industry Supervisor</w:t>
          </w:r>
        </w:p>
      </w:docPartBody>
    </w:docPart>
    <w:docPart>
      <w:docPartPr>
        <w:name w:val="DFBA8697C7BF4063817CC40E80CAC41D"/>
        <w:category>
          <w:name w:val="General"/>
          <w:gallery w:val="placeholder"/>
        </w:category>
        <w:types>
          <w:type w:val="bbPlcHdr"/>
        </w:types>
        <w:behaviors>
          <w:behavior w:val="content"/>
        </w:behaviors>
        <w:guid w:val="{A5D28990-5379-437C-A388-DE3D14C2B220}"/>
      </w:docPartPr>
      <w:docPartBody>
        <w:p w:rsidR="00002C54" w:rsidRDefault="006F6627" w:rsidP="006F6627">
          <w:pPr>
            <w:pStyle w:val="DFBA8697C7BF4063817CC40E80CAC41D1"/>
          </w:pPr>
          <w:r w:rsidRPr="005E70C4">
            <w:rPr>
              <w:rStyle w:val="PlaceholderText"/>
              <w:i/>
              <w:sz w:val="24"/>
              <w:szCs w:val="24"/>
            </w:rPr>
            <w:t>Name of Academic Supervisor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6C0"/>
    <w:rsid w:val="00002C54"/>
    <w:rsid w:val="00081EC5"/>
    <w:rsid w:val="000C40F8"/>
    <w:rsid w:val="000D3B05"/>
    <w:rsid w:val="001B03B9"/>
    <w:rsid w:val="001B3E54"/>
    <w:rsid w:val="001E56C0"/>
    <w:rsid w:val="00210DE1"/>
    <w:rsid w:val="002B79F9"/>
    <w:rsid w:val="002F4FDA"/>
    <w:rsid w:val="00334B7C"/>
    <w:rsid w:val="00383FD6"/>
    <w:rsid w:val="003938C4"/>
    <w:rsid w:val="00484E33"/>
    <w:rsid w:val="004911A4"/>
    <w:rsid w:val="004A5CDD"/>
    <w:rsid w:val="004B34DA"/>
    <w:rsid w:val="004B626E"/>
    <w:rsid w:val="004F128C"/>
    <w:rsid w:val="004F5F97"/>
    <w:rsid w:val="0052234A"/>
    <w:rsid w:val="005A6846"/>
    <w:rsid w:val="005D7458"/>
    <w:rsid w:val="006425FE"/>
    <w:rsid w:val="00656CFC"/>
    <w:rsid w:val="006F6627"/>
    <w:rsid w:val="006F6842"/>
    <w:rsid w:val="00705B80"/>
    <w:rsid w:val="00737F2A"/>
    <w:rsid w:val="007B2136"/>
    <w:rsid w:val="007C70BA"/>
    <w:rsid w:val="007D4163"/>
    <w:rsid w:val="007D6179"/>
    <w:rsid w:val="00875FAC"/>
    <w:rsid w:val="0088576D"/>
    <w:rsid w:val="008A163F"/>
    <w:rsid w:val="008E621F"/>
    <w:rsid w:val="00904565"/>
    <w:rsid w:val="00924AFC"/>
    <w:rsid w:val="0093085F"/>
    <w:rsid w:val="0097419C"/>
    <w:rsid w:val="00993D64"/>
    <w:rsid w:val="00A5062C"/>
    <w:rsid w:val="00A626E8"/>
    <w:rsid w:val="00AA4B2B"/>
    <w:rsid w:val="00AB0875"/>
    <w:rsid w:val="00AD7709"/>
    <w:rsid w:val="00B225A5"/>
    <w:rsid w:val="00B51293"/>
    <w:rsid w:val="00B57191"/>
    <w:rsid w:val="00B74CB8"/>
    <w:rsid w:val="00BA4271"/>
    <w:rsid w:val="00BC674F"/>
    <w:rsid w:val="00BD2033"/>
    <w:rsid w:val="00BE290A"/>
    <w:rsid w:val="00C000F3"/>
    <w:rsid w:val="00C02F68"/>
    <w:rsid w:val="00C21DC2"/>
    <w:rsid w:val="00C333EF"/>
    <w:rsid w:val="00C61CF5"/>
    <w:rsid w:val="00C82414"/>
    <w:rsid w:val="00C95394"/>
    <w:rsid w:val="00CF5DC0"/>
    <w:rsid w:val="00D546BD"/>
    <w:rsid w:val="00DB6636"/>
    <w:rsid w:val="00E14E1D"/>
    <w:rsid w:val="00E443E6"/>
    <w:rsid w:val="00E84A53"/>
    <w:rsid w:val="00EA16A6"/>
    <w:rsid w:val="00ED0AD9"/>
    <w:rsid w:val="00ED16E3"/>
    <w:rsid w:val="00FF45C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6F6627"/>
    <w:rPr>
      <w:color w:val="808080"/>
    </w:rPr>
  </w:style>
  <w:style w:type="paragraph" w:customStyle="1" w:styleId="86AB18730FD0457B8DE7CD30419810A4">
    <w:name w:val="86AB18730FD0457B8DE7CD30419810A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
    <w:name w:val="6146951DDD8D49E2BBEF69D7CC0A265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
    <w:name w:val="BE3DCB045E134D1DA27AAE2D2FFD2D7B"/>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
    <w:name w:val="5D3E860103DC4B479161C75F8F82C2CA"/>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
    <w:name w:val="32972C7FA54E4632B33D1146DAED0A2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BAAD1B18B84AC78F1EDD78762E5623">
    <w:name w:val="D6BAAD1B18B84AC78F1EDD78762E562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437E028DB134DB1868E40BEFAF0502A">
    <w:name w:val="2437E028DB134DB1868E40BEFAF0502A"/>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
    <w:name w:val="6CCEF5C8E4AB4135BB3BD2593157B51B"/>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
    <w:name w:val="F53A416742E34D668862C3227146952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A62C43657EB43679F549540EBB1F914">
    <w:name w:val="1A62C43657EB43679F549540EBB1F91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
    <w:name w:val="2704490CBCFF4803A80399C2882DCE5F"/>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
    <w:name w:val="82193DE052424F9D9525C5DAF715B23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
    <w:name w:val="727BDC4B7C8D4A70857236A4FA5E57FE"/>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
    <w:name w:val="D8002013DB6D462587D77E51E4FFD05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
    <w:name w:val="1B86F5EEA82F473C920296518B6D399B"/>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
    <w:name w:val="D546B65122384E72A065B9DA3FDDFE5D"/>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1">
    <w:name w:val="86AB18730FD0457B8DE7CD30419810A4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
    <w:name w:val="6146951DDD8D49E2BBEF69D7CC0A2656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
    <w:name w:val="BE3DCB045E134D1DA27AAE2D2FFD2D7B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
    <w:name w:val="5D3E860103DC4B479161C75F8F82C2CA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
    <w:name w:val="5309266DB1354CB08FD67FEB1DABEEE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
    <w:name w:val="F69E21C084C7424F995E54B45AD5E17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
    <w:name w:val="32972C7FA54E4632B33D1146DAED0A22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BAAD1B18B84AC78F1EDD78762E56231">
    <w:name w:val="D6BAAD1B18B84AC78F1EDD78762E5623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437E028DB134DB1868E40BEFAF0502A1">
    <w:name w:val="2437E028DB134DB1868E40BEFAF0502A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
    <w:name w:val="6CCEF5C8E4AB4135BB3BD2593157B51B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
    <w:name w:val="F53A416742E34D668862C32271469527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A62C43657EB43679F549540EBB1F9141">
    <w:name w:val="1A62C43657EB43679F549540EBB1F914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
    <w:name w:val="2704490CBCFF4803A80399C2882DCE5F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
    <w:name w:val="82193DE052424F9D9525C5DAF715B230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
    <w:name w:val="727BDC4B7C8D4A70857236A4FA5E57FE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
    <w:name w:val="D8002013DB6D462587D77E51E4FFD05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
    <w:name w:val="1B86F5EEA82F473C920296518B6D399B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
    <w:name w:val="D546B65122384E72A065B9DA3FDDFE5D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2">
    <w:name w:val="86AB18730FD0457B8DE7CD30419810A4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2">
    <w:name w:val="6146951DDD8D49E2BBEF69D7CC0A2656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2">
    <w:name w:val="BE3DCB045E134D1DA27AAE2D2FFD2D7B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2">
    <w:name w:val="5D3E860103DC4B479161C75F8F82C2CA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
    <w:name w:val="5309266DB1354CB08FD67FEB1DABEEE6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
    <w:name w:val="F69E21C084C7424F995E54B45AD5E174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2">
    <w:name w:val="32972C7FA54E4632B33D1146DAED0A22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BAAD1B18B84AC78F1EDD78762E56232">
    <w:name w:val="D6BAAD1B18B84AC78F1EDD78762E5623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437E028DB134DB1868E40BEFAF0502A2">
    <w:name w:val="2437E028DB134DB1868E40BEFAF0502A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2">
    <w:name w:val="6CCEF5C8E4AB4135BB3BD2593157B51B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2">
    <w:name w:val="F53A416742E34D668862C32271469527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A62C43657EB43679F549540EBB1F9142">
    <w:name w:val="1A62C43657EB43679F549540EBB1F914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2">
    <w:name w:val="2704490CBCFF4803A80399C2882DCE5F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2">
    <w:name w:val="82193DE052424F9D9525C5DAF715B230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2">
    <w:name w:val="727BDC4B7C8D4A70857236A4FA5E57FE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2">
    <w:name w:val="D8002013DB6D462587D77E51E4FFD05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2">
    <w:name w:val="1B86F5EEA82F473C920296518B6D399B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2">
    <w:name w:val="D546B65122384E72A065B9DA3FDDFE5D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3">
    <w:name w:val="86AB18730FD0457B8DE7CD30419810A4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3">
    <w:name w:val="6146951DDD8D49E2BBEF69D7CC0A2656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3">
    <w:name w:val="BE3DCB045E134D1DA27AAE2D2FFD2D7B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3">
    <w:name w:val="5D3E860103DC4B479161C75F8F82C2CA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2">
    <w:name w:val="5309266DB1354CB08FD67FEB1DABEEE6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2">
    <w:name w:val="F69E21C084C7424F995E54B45AD5E174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3">
    <w:name w:val="32972C7FA54E4632B33D1146DAED0A22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3">
    <w:name w:val="6CCEF5C8E4AB4135BB3BD2593157B51B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3">
    <w:name w:val="F53A416742E34D668862C32271469527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F65483219014749804E90F72D5B86F4">
    <w:name w:val="4F65483219014749804E90F72D5B86F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833F0A26244CFDA6D48D562F81DB46">
    <w:name w:val="F5833F0A26244CFDA6D48D562F81DB4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A62C43657EB43679F549540EBB1F9143">
    <w:name w:val="1A62C43657EB43679F549540EBB1F914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B4FC929679F49DEACBAD12C965311AC">
    <w:name w:val="BB4FC929679F49DEACBAD12C965311AC"/>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3">
    <w:name w:val="2704490CBCFF4803A80399C2882DCE5F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3">
    <w:name w:val="82193DE052424F9D9525C5DAF715B230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3">
    <w:name w:val="727BDC4B7C8D4A70857236A4FA5E57FE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3">
    <w:name w:val="D8002013DB6D462587D77E51E4FFD05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3">
    <w:name w:val="1B86F5EEA82F473C920296518B6D399B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3">
    <w:name w:val="D546B65122384E72A065B9DA3FDDFE5D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4">
    <w:name w:val="86AB18730FD0457B8DE7CD30419810A4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4">
    <w:name w:val="6146951DDD8D49E2BBEF69D7CC0A2656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4">
    <w:name w:val="BE3DCB045E134D1DA27AAE2D2FFD2D7B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4">
    <w:name w:val="5D3E860103DC4B479161C75F8F82C2CA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3">
    <w:name w:val="5309266DB1354CB08FD67FEB1DABEEE6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3">
    <w:name w:val="F69E21C084C7424F995E54B45AD5E174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4">
    <w:name w:val="32972C7FA54E4632B33D1146DAED0A22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4">
    <w:name w:val="6CCEF5C8E4AB4135BB3BD2593157B51B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4">
    <w:name w:val="F53A416742E34D668862C32271469527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F65483219014749804E90F72D5B86F41">
    <w:name w:val="4F65483219014749804E90F72D5B86F4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833F0A26244CFDA6D48D562F81DB461">
    <w:name w:val="F5833F0A26244CFDA6D48D562F81DB46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A62C43657EB43679F549540EBB1F9144">
    <w:name w:val="1A62C43657EB43679F549540EBB1F914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B4FC929679F49DEACBAD12C965311AC1">
    <w:name w:val="BB4FC929679F49DEACBAD12C965311AC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4">
    <w:name w:val="2704490CBCFF4803A80399C2882DCE5F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4">
    <w:name w:val="82193DE052424F9D9525C5DAF715B230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4">
    <w:name w:val="727BDC4B7C8D4A70857236A4FA5E57FE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4">
    <w:name w:val="D8002013DB6D462587D77E51E4FFD051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4">
    <w:name w:val="1B86F5EEA82F473C920296518B6D399B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4">
    <w:name w:val="D546B65122384E72A065B9DA3FDDFE5D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622A6FD4AF4DEF9EC354FC1315D59A">
    <w:name w:val="31622A6FD4AF4DEF9EC354FC1315D59A"/>
    <w:rsid w:val="001E56C0"/>
  </w:style>
  <w:style w:type="paragraph" w:customStyle="1" w:styleId="4865DE03866D4421989C75546F840909">
    <w:name w:val="4865DE03866D4421989C75546F840909"/>
    <w:rsid w:val="001E56C0"/>
  </w:style>
  <w:style w:type="paragraph" w:customStyle="1" w:styleId="77E0FF6635524619A14FEBA6F3E5DF00">
    <w:name w:val="77E0FF6635524619A14FEBA6F3E5DF00"/>
    <w:rsid w:val="001E56C0"/>
  </w:style>
  <w:style w:type="paragraph" w:customStyle="1" w:styleId="86AB18730FD0457B8DE7CD30419810A45">
    <w:name w:val="86AB18730FD0457B8DE7CD30419810A4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5">
    <w:name w:val="6146951DDD8D49E2BBEF69D7CC0A2656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5">
    <w:name w:val="BE3DCB045E134D1DA27AAE2D2FFD2D7B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5">
    <w:name w:val="5D3E860103DC4B479161C75F8F82C2CA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4">
    <w:name w:val="5309266DB1354CB08FD67FEB1DABEEE6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4">
    <w:name w:val="F69E21C084C7424F995E54B45AD5E174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5">
    <w:name w:val="32972C7FA54E4632B33D1146DAED0A22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5">
    <w:name w:val="6CCEF5C8E4AB4135BB3BD2593157B51B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5">
    <w:name w:val="F53A416742E34D668862C32271469527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F65483219014749804E90F72D5B86F42">
    <w:name w:val="4F65483219014749804E90F72D5B86F4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833F0A26244CFDA6D48D562F81DB462">
    <w:name w:val="F5833F0A26244CFDA6D48D562F81DB46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A62C43657EB43679F549540EBB1F9145">
    <w:name w:val="1A62C43657EB43679F549540EBB1F914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B4FC929679F49DEACBAD12C965311AC2">
    <w:name w:val="BB4FC929679F49DEACBAD12C965311AC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5">
    <w:name w:val="2704490CBCFF4803A80399C2882DCE5F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5">
    <w:name w:val="82193DE052424F9D9525C5DAF715B230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5">
    <w:name w:val="727BDC4B7C8D4A70857236A4FA5E57FE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5">
    <w:name w:val="D8002013DB6D462587D77E51E4FFD051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5">
    <w:name w:val="1B86F5EEA82F473C920296518B6D399B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5">
    <w:name w:val="D546B65122384E72A065B9DA3FDDFE5D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701D35562014109857D886F212DA75A">
    <w:name w:val="9701D35562014109857D886F212DA75A"/>
    <w:rsid w:val="001E56C0"/>
  </w:style>
  <w:style w:type="paragraph" w:customStyle="1" w:styleId="43C35C1BF8374950AD954C58C3AC7F4A">
    <w:name w:val="43C35C1BF8374950AD954C58C3AC7F4A"/>
    <w:rsid w:val="001E56C0"/>
  </w:style>
  <w:style w:type="paragraph" w:customStyle="1" w:styleId="FB710F86FBBC482DBBA193511E74B57C">
    <w:name w:val="FB710F86FBBC482DBBA193511E74B57C"/>
    <w:rsid w:val="001E56C0"/>
  </w:style>
  <w:style w:type="paragraph" w:customStyle="1" w:styleId="C07A4CCEB992481A8C6B6736D58BBC0A">
    <w:name w:val="C07A4CCEB992481A8C6B6736D58BBC0A"/>
    <w:rsid w:val="001E56C0"/>
  </w:style>
  <w:style w:type="paragraph" w:customStyle="1" w:styleId="512B24531DE14465B638B7A79653EB47">
    <w:name w:val="512B24531DE14465B638B7A79653EB47"/>
    <w:rsid w:val="001E56C0"/>
  </w:style>
  <w:style w:type="paragraph" w:customStyle="1" w:styleId="3792DE72A46F430AB9500229FA90034D">
    <w:name w:val="3792DE72A46F430AB9500229FA90034D"/>
    <w:rsid w:val="001E56C0"/>
  </w:style>
  <w:style w:type="paragraph" w:customStyle="1" w:styleId="86AB18730FD0457B8DE7CD30419810A46">
    <w:name w:val="86AB18730FD0457B8DE7CD30419810A4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6">
    <w:name w:val="6146951DDD8D49E2BBEF69D7CC0A2656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6">
    <w:name w:val="BE3DCB045E134D1DA27AAE2D2FFD2D7B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6">
    <w:name w:val="5D3E860103DC4B479161C75F8F82C2CA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1">
    <w:name w:val="FB710F86FBBC482DBBA193511E74B57C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1">
    <w:name w:val="C07A4CCEB992481A8C6B6736D58BBC0A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5">
    <w:name w:val="5309266DB1354CB08FD67FEB1DABEEE6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5">
    <w:name w:val="F69E21C084C7424F995E54B45AD5E174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6">
    <w:name w:val="32972C7FA54E4632B33D1146DAED0A22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6">
    <w:name w:val="6CCEF5C8E4AB4135BB3BD2593157B51B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1">
    <w:name w:val="512B24531DE14465B638B7A79653EB47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1">
    <w:name w:val="3792DE72A46F430AB9500229FA90034D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6">
    <w:name w:val="F53A416742E34D668862C32271469527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6">
    <w:name w:val="2704490CBCFF4803A80399C2882DCE5F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6">
    <w:name w:val="82193DE052424F9D9525C5DAF715B230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6">
    <w:name w:val="727BDC4B7C8D4A70857236A4FA5E57FE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6">
    <w:name w:val="D8002013DB6D462587D77E51E4FFD051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6">
    <w:name w:val="1B86F5EEA82F473C920296518B6D399B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6">
    <w:name w:val="D546B65122384E72A065B9DA3FDDFE5D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7">
    <w:name w:val="86AB18730FD0457B8DE7CD30419810A4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7">
    <w:name w:val="6146951DDD8D49E2BBEF69D7CC0A2656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7">
    <w:name w:val="BE3DCB045E134D1DA27AAE2D2FFD2D7B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7">
    <w:name w:val="5D3E860103DC4B479161C75F8F82C2CA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2">
    <w:name w:val="FB710F86FBBC482DBBA193511E74B57C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2">
    <w:name w:val="C07A4CCEB992481A8C6B6736D58BBC0A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6">
    <w:name w:val="5309266DB1354CB08FD67FEB1DABEEE6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6">
    <w:name w:val="F69E21C084C7424F995E54B45AD5E174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7">
    <w:name w:val="32972C7FA54E4632B33D1146DAED0A22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7">
    <w:name w:val="6CCEF5C8E4AB4135BB3BD2593157B51B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2">
    <w:name w:val="512B24531DE14465B638B7A79653EB47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2">
    <w:name w:val="3792DE72A46F430AB9500229FA90034D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7">
    <w:name w:val="F53A416742E34D668862C32271469527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7">
    <w:name w:val="2704490CBCFF4803A80399C2882DCE5F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7">
    <w:name w:val="82193DE052424F9D9525C5DAF715B230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7">
    <w:name w:val="727BDC4B7C8D4A70857236A4FA5E57FE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7">
    <w:name w:val="D8002013DB6D462587D77E51E4FFD051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7">
    <w:name w:val="1B86F5EEA82F473C920296518B6D399B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7">
    <w:name w:val="D546B65122384E72A065B9DA3FDDFE5D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8">
    <w:name w:val="86AB18730FD0457B8DE7CD30419810A4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8">
    <w:name w:val="6146951DDD8D49E2BBEF69D7CC0A2656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8">
    <w:name w:val="BE3DCB045E134D1DA27AAE2D2FFD2D7B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8">
    <w:name w:val="5D3E860103DC4B479161C75F8F82C2CA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3">
    <w:name w:val="FB710F86FBBC482DBBA193511E74B57C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3">
    <w:name w:val="C07A4CCEB992481A8C6B6736D58BBC0A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7">
    <w:name w:val="5309266DB1354CB08FD67FEB1DABEEE6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7">
    <w:name w:val="F69E21C084C7424F995E54B45AD5E174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8">
    <w:name w:val="32972C7FA54E4632B33D1146DAED0A22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8">
    <w:name w:val="6CCEF5C8E4AB4135BB3BD2593157B51B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3">
    <w:name w:val="512B24531DE14465B638B7A79653EB47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3">
    <w:name w:val="3792DE72A46F430AB9500229FA90034D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8">
    <w:name w:val="F53A416742E34D668862C32271469527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8">
    <w:name w:val="2704490CBCFF4803A80399C2882DCE5F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8">
    <w:name w:val="82193DE052424F9D9525C5DAF715B230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8">
    <w:name w:val="727BDC4B7C8D4A70857236A4FA5E57FE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8">
    <w:name w:val="D8002013DB6D462587D77E51E4FFD051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8">
    <w:name w:val="1B86F5EEA82F473C920296518B6D399B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8">
    <w:name w:val="D546B65122384E72A065B9DA3FDDFE5D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9">
    <w:name w:val="86AB18730FD0457B8DE7CD30419810A4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9">
    <w:name w:val="6146951DDD8D49E2BBEF69D7CC0A2656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9">
    <w:name w:val="BE3DCB045E134D1DA27AAE2D2FFD2D7B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9">
    <w:name w:val="5D3E860103DC4B479161C75F8F82C2CA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4">
    <w:name w:val="FB710F86FBBC482DBBA193511E74B57C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4">
    <w:name w:val="C07A4CCEB992481A8C6B6736D58BBC0A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8">
    <w:name w:val="5309266DB1354CB08FD67FEB1DABEEE6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8">
    <w:name w:val="F69E21C084C7424F995E54B45AD5E174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9">
    <w:name w:val="32972C7FA54E4632B33D1146DAED0A22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9">
    <w:name w:val="6CCEF5C8E4AB4135BB3BD2593157B51B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4">
    <w:name w:val="512B24531DE14465B638B7A79653EB47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4">
    <w:name w:val="3792DE72A46F430AB9500229FA90034D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9">
    <w:name w:val="F53A416742E34D668862C32271469527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9">
    <w:name w:val="2704490CBCFF4803A80399C2882DCE5F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9">
    <w:name w:val="82193DE052424F9D9525C5DAF715B230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9">
    <w:name w:val="727BDC4B7C8D4A70857236A4FA5E57FE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9">
    <w:name w:val="D8002013DB6D462587D77E51E4FFD051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9">
    <w:name w:val="1B86F5EEA82F473C920296518B6D399B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9">
    <w:name w:val="D546B65122384E72A065B9DA3FDDFE5D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10">
    <w:name w:val="86AB18730FD0457B8DE7CD30419810A4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0">
    <w:name w:val="6146951DDD8D49E2BBEF69D7CC0A2656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0">
    <w:name w:val="BE3DCB045E134D1DA27AAE2D2FFD2D7B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0">
    <w:name w:val="5D3E860103DC4B479161C75F8F82C2CA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5">
    <w:name w:val="FB710F86FBBC482DBBA193511E74B57C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5">
    <w:name w:val="C07A4CCEB992481A8C6B6736D58BBC0A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9">
    <w:name w:val="5309266DB1354CB08FD67FEB1DABEEE6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9">
    <w:name w:val="F69E21C084C7424F995E54B45AD5E1749"/>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0">
    <w:name w:val="32972C7FA54E4632B33D1146DAED0A22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0">
    <w:name w:val="6CCEF5C8E4AB4135BB3BD2593157B51B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5">
    <w:name w:val="512B24531DE14465B638B7A79653EB47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5">
    <w:name w:val="3792DE72A46F430AB9500229FA90034D5"/>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0">
    <w:name w:val="F53A416742E34D668862C32271469527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0">
    <w:name w:val="2704490CBCFF4803A80399C2882DCE5F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0">
    <w:name w:val="82193DE052424F9D9525C5DAF715B230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0">
    <w:name w:val="727BDC4B7C8D4A70857236A4FA5E57FE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0">
    <w:name w:val="D8002013DB6D462587D77E51E4FFD051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0">
    <w:name w:val="1B86F5EEA82F473C920296518B6D399B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0">
    <w:name w:val="D546B65122384E72A065B9DA3FDDFE5D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11">
    <w:name w:val="86AB18730FD0457B8DE7CD30419810A4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1">
    <w:name w:val="6146951DDD8D49E2BBEF69D7CC0A2656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1">
    <w:name w:val="BE3DCB045E134D1DA27AAE2D2FFD2D7B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1">
    <w:name w:val="5D3E860103DC4B479161C75F8F82C2CA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6">
    <w:name w:val="FB710F86FBBC482DBBA193511E74B57C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6">
    <w:name w:val="C07A4CCEB992481A8C6B6736D58BBC0A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0">
    <w:name w:val="5309266DB1354CB08FD67FEB1DABEEE6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0">
    <w:name w:val="F69E21C084C7424F995E54B45AD5E17410"/>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1">
    <w:name w:val="32972C7FA54E4632B33D1146DAED0A22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1">
    <w:name w:val="6CCEF5C8E4AB4135BB3BD2593157B51B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6">
    <w:name w:val="512B24531DE14465B638B7A79653EB47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6">
    <w:name w:val="3792DE72A46F430AB9500229FA90034D6"/>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1">
    <w:name w:val="F53A416742E34D668862C32271469527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1">
    <w:name w:val="2704490CBCFF4803A80399C2882DCE5F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1">
    <w:name w:val="82193DE052424F9D9525C5DAF715B230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1">
    <w:name w:val="727BDC4B7C8D4A70857236A4FA5E57FE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1">
    <w:name w:val="D8002013DB6D462587D77E51E4FFD051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1">
    <w:name w:val="1B86F5EEA82F473C920296518B6D399B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1">
    <w:name w:val="D546B65122384E72A065B9DA3FDDFE5D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12">
    <w:name w:val="86AB18730FD0457B8DE7CD30419810A4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2">
    <w:name w:val="6146951DDD8D49E2BBEF69D7CC0A2656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2">
    <w:name w:val="BE3DCB045E134D1DA27AAE2D2FFD2D7B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2">
    <w:name w:val="5D3E860103DC4B479161C75F8F82C2CA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7">
    <w:name w:val="FB710F86FBBC482DBBA193511E74B57C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7">
    <w:name w:val="C07A4CCEB992481A8C6B6736D58BBC0A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1">
    <w:name w:val="5309266DB1354CB08FD67FEB1DABEEE6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1">
    <w:name w:val="F69E21C084C7424F995E54B45AD5E17411"/>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2">
    <w:name w:val="32972C7FA54E4632B33D1146DAED0A22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2">
    <w:name w:val="6CCEF5C8E4AB4135BB3BD2593157B51B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7">
    <w:name w:val="512B24531DE14465B638B7A79653EB47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7">
    <w:name w:val="3792DE72A46F430AB9500229FA90034D7"/>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2">
    <w:name w:val="F53A416742E34D668862C32271469527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2">
    <w:name w:val="2704490CBCFF4803A80399C2882DCE5F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2">
    <w:name w:val="82193DE052424F9D9525C5DAF715B230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2">
    <w:name w:val="727BDC4B7C8D4A70857236A4FA5E57FE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2">
    <w:name w:val="D8002013DB6D462587D77E51E4FFD051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2">
    <w:name w:val="1B86F5EEA82F473C920296518B6D399B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2">
    <w:name w:val="D546B65122384E72A065B9DA3FDDFE5D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13">
    <w:name w:val="86AB18730FD0457B8DE7CD30419810A4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3">
    <w:name w:val="6146951DDD8D49E2BBEF69D7CC0A2656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3">
    <w:name w:val="BE3DCB045E134D1DA27AAE2D2FFD2D7B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3">
    <w:name w:val="5D3E860103DC4B479161C75F8F82C2CA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8">
    <w:name w:val="FB710F86FBBC482DBBA193511E74B57C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8">
    <w:name w:val="C07A4CCEB992481A8C6B6736D58BBC0A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2">
    <w:name w:val="5309266DB1354CB08FD67FEB1DABEEE6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2">
    <w:name w:val="F69E21C084C7424F995E54B45AD5E17412"/>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3">
    <w:name w:val="32972C7FA54E4632B33D1146DAED0A22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3">
    <w:name w:val="6CCEF5C8E4AB4135BB3BD2593157B51B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8">
    <w:name w:val="512B24531DE14465B638B7A79653EB47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8">
    <w:name w:val="3792DE72A46F430AB9500229FA90034D8"/>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3">
    <w:name w:val="F53A416742E34D668862C32271469527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3">
    <w:name w:val="2704490CBCFF4803A80399C2882DCE5F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3">
    <w:name w:val="82193DE052424F9D9525C5DAF715B230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3">
    <w:name w:val="727BDC4B7C8D4A70857236A4FA5E57FE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3">
    <w:name w:val="D8002013DB6D462587D77E51E4FFD051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3">
    <w:name w:val="1B86F5EEA82F473C920296518B6D399B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3">
    <w:name w:val="D546B65122384E72A065B9DA3FDDFE5D13"/>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382420AED94931BD4C6C0B62DE0334">
    <w:name w:val="37382420AED94931BD4C6C0B62DE0334"/>
    <w:rsid w:val="001E56C0"/>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FA04B06195144368C1BE00305CDBDB4">
    <w:name w:val="DFA04B06195144368C1BE00305CDBDB4"/>
    <w:rsid w:val="00AA4B2B"/>
  </w:style>
  <w:style w:type="paragraph" w:customStyle="1" w:styleId="7D78B20253BD474391450BFC520ED3DC">
    <w:name w:val="7D78B20253BD474391450BFC520ED3DC"/>
    <w:rsid w:val="00AA4B2B"/>
  </w:style>
  <w:style w:type="paragraph" w:customStyle="1" w:styleId="7F408D063AD646879DFD456AFE73E432">
    <w:name w:val="7F408D063AD646879DFD456AFE73E432"/>
    <w:rsid w:val="00AA4B2B"/>
  </w:style>
  <w:style w:type="paragraph" w:customStyle="1" w:styleId="3A645201B7724F919AB9396FE64362A3">
    <w:name w:val="3A645201B7724F919AB9396FE64362A3"/>
    <w:rsid w:val="00AA4B2B"/>
  </w:style>
  <w:style w:type="paragraph" w:customStyle="1" w:styleId="2C759CCD32D548F7A20C127CF81BC798">
    <w:name w:val="2C759CCD32D548F7A20C127CF81BC798"/>
    <w:rsid w:val="00AA4B2B"/>
  </w:style>
  <w:style w:type="paragraph" w:customStyle="1" w:styleId="F066B9E679E64C50A0C29DA889733305">
    <w:name w:val="F066B9E679E64C50A0C29DA889733305"/>
    <w:rsid w:val="00AA4B2B"/>
  </w:style>
  <w:style w:type="paragraph" w:customStyle="1" w:styleId="32D0C0EEF5CB461BA0A5E8DFCFCE7F16">
    <w:name w:val="32D0C0EEF5CB461BA0A5E8DFCFCE7F16"/>
    <w:rsid w:val="00AA4B2B"/>
  </w:style>
  <w:style w:type="paragraph" w:customStyle="1" w:styleId="1E03622E6E384F4480C8DA52BCBAE514">
    <w:name w:val="1E03622E6E384F4480C8DA52BCBAE514"/>
    <w:rsid w:val="00AA4B2B"/>
  </w:style>
  <w:style w:type="paragraph" w:customStyle="1" w:styleId="276349D7A2434F6EBFEA22A5946C3C33">
    <w:name w:val="276349D7A2434F6EBFEA22A5946C3C33"/>
    <w:rsid w:val="00AA4B2B"/>
  </w:style>
  <w:style w:type="paragraph" w:customStyle="1" w:styleId="F5ECDBFE211F4A61819CD801493F356F">
    <w:name w:val="F5ECDBFE211F4A61819CD801493F356F"/>
    <w:rsid w:val="00AA4B2B"/>
  </w:style>
  <w:style w:type="paragraph" w:customStyle="1" w:styleId="441E9A6B3E43492F963849EA730B3012">
    <w:name w:val="441E9A6B3E43492F963849EA730B3012"/>
    <w:rsid w:val="00AA4B2B"/>
  </w:style>
  <w:style w:type="paragraph" w:customStyle="1" w:styleId="BD520A31F76A4693BC8901DD74CAF537">
    <w:name w:val="BD520A31F76A4693BC8901DD74CAF537"/>
    <w:rsid w:val="00AA4B2B"/>
  </w:style>
  <w:style w:type="paragraph" w:customStyle="1" w:styleId="B8BE21323A5B4B45A52A84380A7BF512">
    <w:name w:val="B8BE21323A5B4B45A52A84380A7BF512"/>
    <w:rsid w:val="00AA4B2B"/>
  </w:style>
  <w:style w:type="paragraph" w:customStyle="1" w:styleId="EF55F7F007E94963A6DA04FAFA0BFF43">
    <w:name w:val="EF55F7F007E94963A6DA04FAFA0BFF43"/>
    <w:rsid w:val="00AA4B2B"/>
  </w:style>
  <w:style w:type="paragraph" w:customStyle="1" w:styleId="C6D2C4B99D724AA8ADE45370ADE8D751">
    <w:name w:val="C6D2C4B99D724AA8ADE45370ADE8D751"/>
    <w:rsid w:val="00AA4B2B"/>
  </w:style>
  <w:style w:type="paragraph" w:customStyle="1" w:styleId="AC0C8A06368A4D2896CEDC8C3206AFD2">
    <w:name w:val="AC0C8A06368A4D2896CEDC8C3206AFD2"/>
    <w:rsid w:val="00AA4B2B"/>
  </w:style>
  <w:style w:type="paragraph" w:customStyle="1" w:styleId="2BD9493F70F6409292FE97C7221021D9">
    <w:name w:val="2BD9493F70F6409292FE97C7221021D9"/>
    <w:rsid w:val="00AA4B2B"/>
  </w:style>
  <w:style w:type="paragraph" w:customStyle="1" w:styleId="788798DB83A1465EBD1A9FFABDE54C2B">
    <w:name w:val="788798DB83A1465EBD1A9FFABDE54C2B"/>
    <w:rsid w:val="00AA4B2B"/>
  </w:style>
  <w:style w:type="paragraph" w:customStyle="1" w:styleId="73A51B35084345438953253039CB5C3E">
    <w:name w:val="73A51B35084345438953253039CB5C3E"/>
    <w:rsid w:val="00AA4B2B"/>
  </w:style>
  <w:style w:type="paragraph" w:customStyle="1" w:styleId="3DE2FE1DD0C34D4CB1733B26A6A6AFC8">
    <w:name w:val="3DE2FE1DD0C34D4CB1733B26A6A6AFC8"/>
    <w:rsid w:val="00AA4B2B"/>
  </w:style>
  <w:style w:type="paragraph" w:customStyle="1" w:styleId="41739F101A8F4B3182A2581F7C2FC721">
    <w:name w:val="41739F101A8F4B3182A2581F7C2FC721"/>
    <w:rsid w:val="00AA4B2B"/>
  </w:style>
  <w:style w:type="paragraph" w:customStyle="1" w:styleId="81EAEC0BA01F42A9B075C27647F90A7F">
    <w:name w:val="81EAEC0BA01F42A9B075C27647F90A7F"/>
    <w:rsid w:val="00AA4B2B"/>
  </w:style>
  <w:style w:type="paragraph" w:customStyle="1" w:styleId="DDD4FD7C149144EBBED21D2380CCD89F">
    <w:name w:val="DDD4FD7C149144EBBED21D2380CCD89F"/>
    <w:rsid w:val="00AA4B2B"/>
  </w:style>
  <w:style w:type="paragraph" w:customStyle="1" w:styleId="49B6290AD2AF4A8D9F88B43A47111397">
    <w:name w:val="49B6290AD2AF4A8D9F88B43A47111397"/>
    <w:rsid w:val="00AA4B2B"/>
  </w:style>
  <w:style w:type="paragraph" w:customStyle="1" w:styleId="1F18BB2A0EE1418EBD50F7C3E177718E">
    <w:name w:val="1F18BB2A0EE1418EBD50F7C3E177718E"/>
    <w:rsid w:val="00AA4B2B"/>
  </w:style>
  <w:style w:type="paragraph" w:customStyle="1" w:styleId="1EBFF1723F704630AB5DB36B70B09358">
    <w:name w:val="1EBFF1723F704630AB5DB36B70B09358"/>
    <w:rsid w:val="00AA4B2B"/>
  </w:style>
  <w:style w:type="paragraph" w:customStyle="1" w:styleId="F4302F7092BC411FB5AD20E6E8152B7F">
    <w:name w:val="F4302F7092BC411FB5AD20E6E8152B7F"/>
    <w:rsid w:val="00AA4B2B"/>
  </w:style>
  <w:style w:type="paragraph" w:customStyle="1" w:styleId="86AB18730FD0457B8DE7CD30419810A414">
    <w:name w:val="86AB18730FD0457B8DE7CD30419810A4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4">
    <w:name w:val="6146951DDD8D49E2BBEF69D7CC0A2656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4">
    <w:name w:val="BE3DCB045E134D1DA27AAE2D2FFD2D7B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4">
    <w:name w:val="5D3E860103DC4B479161C75F8F82C2CA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9">
    <w:name w:val="FB710F86FBBC482DBBA193511E74B57C9"/>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9">
    <w:name w:val="C07A4CCEB992481A8C6B6736D58BBC0A9"/>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3">
    <w:name w:val="5309266DB1354CB08FD67FEB1DABEEE613"/>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3">
    <w:name w:val="F69E21C084C7424F995E54B45AD5E17413"/>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4">
    <w:name w:val="32972C7FA54E4632B33D1146DAED0A22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4">
    <w:name w:val="6CCEF5C8E4AB4135BB3BD2593157B51B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9">
    <w:name w:val="512B24531DE14465B638B7A79653EB479"/>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9">
    <w:name w:val="3792DE72A46F430AB9500229FA90034D9"/>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4">
    <w:name w:val="F53A416742E34D668862C32271469527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4">
    <w:name w:val="2704490CBCFF4803A80399C2882DCE5F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4">
    <w:name w:val="82193DE052424F9D9525C5DAF715B230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4">
    <w:name w:val="727BDC4B7C8D4A70857236A4FA5E57FE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4">
    <w:name w:val="D8002013DB6D462587D77E51E4FFD051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4">
    <w:name w:val="1B86F5EEA82F473C920296518B6D399B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4">
    <w:name w:val="D546B65122384E72A065B9DA3FDDFE5D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382420AED94931BD4C6C0B62DE03341">
    <w:name w:val="37382420AED94931BD4C6C0B62DE0334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302F7092BC411FB5AD20E6E8152B7F1">
    <w:name w:val="F4302F7092BC411FB5AD20E6E8152B7F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1E9A6B3E43492F963849EA730B30121">
    <w:name w:val="441E9A6B3E43492F963849EA730B3012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D520A31F76A4693BC8901DD74CAF5371">
    <w:name w:val="BD520A31F76A4693BC8901DD74CAF537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8BE21323A5B4B45A52A84380A7BF5121">
    <w:name w:val="B8BE21323A5B4B45A52A84380A7BF512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F55F7F007E94963A6DA04FAFA0BFF431">
    <w:name w:val="EF55F7F007E94963A6DA04FAFA0BFF43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6D2C4B99D724AA8ADE45370ADE8D7511">
    <w:name w:val="C6D2C4B99D724AA8ADE45370ADE8D751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C0C8A06368A4D2896CEDC8C3206AFD21">
    <w:name w:val="AC0C8A06368A4D2896CEDC8C3206AFD2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BD9493F70F6409292FE97C7221021D91">
    <w:name w:val="2BD9493F70F6409292FE97C7221021D9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88798DB83A1465EBD1A9FFABDE54C2B1">
    <w:name w:val="788798DB83A1465EBD1A9FFABDE54C2B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3A51B35084345438953253039CB5C3E1">
    <w:name w:val="73A51B35084345438953253039CB5C3E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DE2FE1DD0C34D4CB1733B26A6A6AFC81">
    <w:name w:val="3DE2FE1DD0C34D4CB1733B26A6A6AFC8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1739F101A8F4B3182A2581F7C2FC7211">
    <w:name w:val="41739F101A8F4B3182A2581F7C2FC721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EAEC0BA01F42A9B075C27647F90A7F1">
    <w:name w:val="81EAEC0BA01F42A9B075C27647F90A7F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DD4FD7C149144EBBED21D2380CCD89F1">
    <w:name w:val="DDD4FD7C149144EBBED21D2380CCD89F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6290AD2AF4A8D9F88B43A471113971">
    <w:name w:val="49B6290AD2AF4A8D9F88B43A47111397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18BB2A0EE1418EBD50F7C3E177718E1">
    <w:name w:val="1F18BB2A0EE1418EBD50F7C3E177718E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BFF1723F704630AB5DB36B70B093581">
    <w:name w:val="1EBFF1723F704630AB5DB36B70B09358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FA04B06195144368C1BE00305CDBDB41">
    <w:name w:val="DFA04B06195144368C1BE00305CDBDB4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D78B20253BD474391450BFC520ED3DC1">
    <w:name w:val="7D78B20253BD474391450BFC520ED3DC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408D063AD646879DFD456AFE73E4321">
    <w:name w:val="7F408D063AD646879DFD456AFE73E432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645201B7724F919AB9396FE64362A31">
    <w:name w:val="3A645201B7724F919AB9396FE64362A3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C759CCD32D548F7A20C127CF81BC7981">
    <w:name w:val="2C759CCD32D548F7A20C127CF81BC798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66B9E679E64C50A0C29DA8897333051">
    <w:name w:val="F066B9E679E64C50A0C29DA889733305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DF53DD377404A84271EF221ADD50F">
    <w:name w:val="2DADF53DD377404A84271EF221ADD50F"/>
    <w:rsid w:val="00AA4B2B"/>
  </w:style>
  <w:style w:type="paragraph" w:customStyle="1" w:styleId="43EFCC8486264513A42F2A67D28A524D">
    <w:name w:val="43EFCC8486264513A42F2A67D28A524D"/>
    <w:rsid w:val="00AA4B2B"/>
  </w:style>
  <w:style w:type="paragraph" w:customStyle="1" w:styleId="6AE151ECBC4C46278CB2D1DA9B5D0A12">
    <w:name w:val="6AE151ECBC4C46278CB2D1DA9B5D0A12"/>
    <w:rsid w:val="00AA4B2B"/>
  </w:style>
  <w:style w:type="paragraph" w:customStyle="1" w:styleId="FB82E7C597884CD79020EE632F636981">
    <w:name w:val="FB82E7C597884CD79020EE632F636981"/>
    <w:rsid w:val="00AA4B2B"/>
  </w:style>
  <w:style w:type="paragraph" w:customStyle="1" w:styleId="88331FF9698E48729883A1C2D32620E1">
    <w:name w:val="88331FF9698E48729883A1C2D32620E1"/>
    <w:rsid w:val="00AA4B2B"/>
  </w:style>
  <w:style w:type="paragraph" w:customStyle="1" w:styleId="16217E58A9F3481D8DF965C072424649">
    <w:name w:val="16217E58A9F3481D8DF965C072424649"/>
    <w:rsid w:val="00AA4B2B"/>
  </w:style>
  <w:style w:type="paragraph" w:customStyle="1" w:styleId="C74443AB54A44004A9B7472C90FC983A">
    <w:name w:val="C74443AB54A44004A9B7472C90FC983A"/>
    <w:rsid w:val="00AA4B2B"/>
  </w:style>
  <w:style w:type="paragraph" w:customStyle="1" w:styleId="6BFC88F6EBE5414782BD8C849E425D94">
    <w:name w:val="6BFC88F6EBE5414782BD8C849E425D94"/>
    <w:rsid w:val="00AA4B2B"/>
  </w:style>
  <w:style w:type="paragraph" w:customStyle="1" w:styleId="1173F2585D3E4481BD9399D1535F0930">
    <w:name w:val="1173F2585D3E4481BD9399D1535F0930"/>
    <w:rsid w:val="00AA4B2B"/>
  </w:style>
  <w:style w:type="paragraph" w:customStyle="1" w:styleId="35391F3C77FE4D238C979061E825A307">
    <w:name w:val="35391F3C77FE4D238C979061E825A307"/>
    <w:rsid w:val="00AA4B2B"/>
  </w:style>
  <w:style w:type="paragraph" w:customStyle="1" w:styleId="6052E9219EE5485E81A1C587FC001944">
    <w:name w:val="6052E9219EE5485E81A1C587FC001944"/>
    <w:rsid w:val="00AA4B2B"/>
  </w:style>
  <w:style w:type="paragraph" w:customStyle="1" w:styleId="68EAB7B64A7F4C5F803C806C5BEA0EEC">
    <w:name w:val="68EAB7B64A7F4C5F803C806C5BEA0EEC"/>
    <w:rsid w:val="00AA4B2B"/>
  </w:style>
  <w:style w:type="paragraph" w:customStyle="1" w:styleId="E486D129C4194207AD22A4F3F79DA50A">
    <w:name w:val="E486D129C4194207AD22A4F3F79DA50A"/>
    <w:rsid w:val="00AA4B2B"/>
  </w:style>
  <w:style w:type="paragraph" w:customStyle="1" w:styleId="E0F75B85B5AF4E898CE072F6D1877F85">
    <w:name w:val="E0F75B85B5AF4E898CE072F6D1877F85"/>
    <w:rsid w:val="00AA4B2B"/>
  </w:style>
  <w:style w:type="paragraph" w:customStyle="1" w:styleId="F48C1F4827D3410A859DAFB00D18AA4B">
    <w:name w:val="F48C1F4827D3410A859DAFB00D18AA4B"/>
    <w:rsid w:val="00AA4B2B"/>
  </w:style>
  <w:style w:type="paragraph" w:customStyle="1" w:styleId="E26304119942433B8AB8A7533A9FFCF1">
    <w:name w:val="E26304119942433B8AB8A7533A9FFCF1"/>
    <w:rsid w:val="00AA4B2B"/>
  </w:style>
  <w:style w:type="paragraph" w:customStyle="1" w:styleId="8275A5948A7D43C39EECEAFDF624B4B0">
    <w:name w:val="8275A5948A7D43C39EECEAFDF624B4B0"/>
    <w:rsid w:val="00AA4B2B"/>
  </w:style>
  <w:style w:type="paragraph" w:customStyle="1" w:styleId="7E87126EF3834A3BA0CE5F5161724CAA">
    <w:name w:val="7E87126EF3834A3BA0CE5F5161724CAA"/>
    <w:rsid w:val="00AA4B2B"/>
  </w:style>
  <w:style w:type="paragraph" w:customStyle="1" w:styleId="34BED4EB67824F028A7D83D7BD7CC548">
    <w:name w:val="34BED4EB67824F028A7D83D7BD7CC548"/>
    <w:rsid w:val="00AA4B2B"/>
  </w:style>
  <w:style w:type="paragraph" w:customStyle="1" w:styleId="88A8020BF914480292360FECE2A4D5DE">
    <w:name w:val="88A8020BF914480292360FECE2A4D5DE"/>
    <w:rsid w:val="00AA4B2B"/>
  </w:style>
  <w:style w:type="paragraph" w:customStyle="1" w:styleId="86AB18730FD0457B8DE7CD30419810A415">
    <w:name w:val="86AB18730FD0457B8DE7CD30419810A4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5">
    <w:name w:val="6146951DDD8D49E2BBEF69D7CC0A2656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5">
    <w:name w:val="BE3DCB045E134D1DA27AAE2D2FFD2D7B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5">
    <w:name w:val="5D3E860103DC4B479161C75F8F82C2CA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10">
    <w:name w:val="FB710F86FBBC482DBBA193511E74B57C10"/>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10">
    <w:name w:val="C07A4CCEB992481A8C6B6736D58BBC0A10"/>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4">
    <w:name w:val="5309266DB1354CB08FD67FEB1DABEEE6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4">
    <w:name w:val="F69E21C084C7424F995E54B45AD5E17414"/>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5">
    <w:name w:val="32972C7FA54E4632B33D1146DAED0A22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5">
    <w:name w:val="6CCEF5C8E4AB4135BB3BD2593157B51B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10">
    <w:name w:val="512B24531DE14465B638B7A79653EB4710"/>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10">
    <w:name w:val="3792DE72A46F430AB9500229FA90034D10"/>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5">
    <w:name w:val="F53A416742E34D668862C32271469527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5">
    <w:name w:val="2704490CBCFF4803A80399C2882DCE5F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5">
    <w:name w:val="82193DE052424F9D9525C5DAF715B230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5">
    <w:name w:val="727BDC4B7C8D4A70857236A4FA5E57FE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5">
    <w:name w:val="D8002013DB6D462587D77E51E4FFD051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5">
    <w:name w:val="1B86F5EEA82F473C920296518B6D399B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5">
    <w:name w:val="D546B65122384E72A065B9DA3FDDFE5D15"/>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382420AED94931BD4C6C0B62DE03342">
    <w:name w:val="37382420AED94931BD4C6C0B62DE03342"/>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AE151ECBC4C46278CB2D1DA9B5D0A121">
    <w:name w:val="6AE151ECBC4C46278CB2D1DA9B5D0A12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8331FF9698E48729883A1C2D32620E11">
    <w:name w:val="88331FF9698E48729883A1C2D32620E1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217E58A9F3481D8DF965C0724246491">
    <w:name w:val="16217E58A9F3481D8DF965C072424649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74443AB54A44004A9B7472C90FC983A1">
    <w:name w:val="C74443AB54A44004A9B7472C90FC983A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BFC88F6EBE5414782BD8C849E425D941">
    <w:name w:val="6BFC88F6EBE5414782BD8C849E425D94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73F2585D3E4481BD9399D1535F09301">
    <w:name w:val="1173F2585D3E4481BD9399D1535F0930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391F3C77FE4D238C979061E825A3071">
    <w:name w:val="35391F3C77FE4D238C979061E825A307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052E9219EE5485E81A1C587FC0019441">
    <w:name w:val="6052E9219EE5485E81A1C587FC001944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8EAB7B64A7F4C5F803C806C5BEA0EEC1">
    <w:name w:val="68EAB7B64A7F4C5F803C806C5BEA0EEC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86D129C4194207AD22A4F3F79DA50A1">
    <w:name w:val="E486D129C4194207AD22A4F3F79DA50A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F75B85B5AF4E898CE072F6D1877F851">
    <w:name w:val="E0F75B85B5AF4E898CE072F6D1877F85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8C1F4827D3410A859DAFB00D18AA4B1">
    <w:name w:val="F48C1F4827D3410A859DAFB00D18AA4B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26304119942433B8AB8A7533A9FFCF11">
    <w:name w:val="E26304119942433B8AB8A7533A9FFCF1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75A5948A7D43C39EECEAFDF624B4B01">
    <w:name w:val="8275A5948A7D43C39EECEAFDF624B4B0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87126EF3834A3BA0CE5F5161724CAA1">
    <w:name w:val="7E87126EF3834A3BA0CE5F5161724CAA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4BED4EB67824F028A7D83D7BD7CC5481">
    <w:name w:val="34BED4EB67824F028A7D83D7BD7CC548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8A8020BF914480292360FECE2A4D5DE1">
    <w:name w:val="88A8020BF914480292360FECE2A4D5DE1"/>
    <w:rsid w:val="00AA4B2B"/>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7C4A98BA8EB4483818A4210ACB521D0">
    <w:name w:val="F7C4A98BA8EB4483818A4210ACB521D0"/>
    <w:rsid w:val="00AA4B2B"/>
  </w:style>
  <w:style w:type="paragraph" w:customStyle="1" w:styleId="585B7C86248F469C9A971B693CAB6145">
    <w:name w:val="585B7C86248F469C9A971B693CAB6145"/>
    <w:rsid w:val="00AA4B2B"/>
  </w:style>
  <w:style w:type="paragraph" w:customStyle="1" w:styleId="7F928FA0445C495E8C0B1F51AF274E77">
    <w:name w:val="7F928FA0445C495E8C0B1F51AF274E77"/>
    <w:rsid w:val="00AA4B2B"/>
  </w:style>
  <w:style w:type="paragraph" w:customStyle="1" w:styleId="6611F2C23E614838B9E4BF84400E07BD">
    <w:name w:val="6611F2C23E614838B9E4BF84400E07BD"/>
    <w:rsid w:val="00AA4B2B"/>
  </w:style>
  <w:style w:type="paragraph" w:customStyle="1" w:styleId="518B966B4AA14C0A9479CAAECFD03929">
    <w:name w:val="518B966B4AA14C0A9479CAAECFD03929"/>
    <w:rsid w:val="00AA4B2B"/>
  </w:style>
  <w:style w:type="paragraph" w:customStyle="1" w:styleId="362D93B995CD474E83A554E2B1A0FB4A">
    <w:name w:val="362D93B995CD474E83A554E2B1A0FB4A"/>
    <w:rsid w:val="00AA4B2B"/>
  </w:style>
  <w:style w:type="paragraph" w:customStyle="1" w:styleId="8D110110262E45DFB04E228E6C234050">
    <w:name w:val="8D110110262E45DFB04E228E6C234050"/>
    <w:rsid w:val="00AA4B2B"/>
  </w:style>
  <w:style w:type="paragraph" w:customStyle="1" w:styleId="E50DFC69FECD411D8297F11ECAD22042">
    <w:name w:val="E50DFC69FECD411D8297F11ECAD22042"/>
    <w:rsid w:val="00AA4B2B"/>
  </w:style>
  <w:style w:type="paragraph" w:customStyle="1" w:styleId="C8CD07980F17451CB042F27D21660F64">
    <w:name w:val="C8CD07980F17451CB042F27D21660F64"/>
    <w:rsid w:val="00AA4B2B"/>
  </w:style>
  <w:style w:type="paragraph" w:customStyle="1" w:styleId="B88F882BBAAA46B28A6A455CB58D2B74">
    <w:name w:val="B88F882BBAAA46B28A6A455CB58D2B74"/>
    <w:rsid w:val="00AA4B2B"/>
  </w:style>
  <w:style w:type="paragraph" w:customStyle="1" w:styleId="63D8F9E19DB14E91B71ADACBE1C64AF6">
    <w:name w:val="63D8F9E19DB14E91B71ADACBE1C64AF6"/>
    <w:rsid w:val="00AA4B2B"/>
  </w:style>
  <w:style w:type="paragraph" w:customStyle="1" w:styleId="FE69E274CB9D4C6AB56E254B5565B34F">
    <w:name w:val="FE69E274CB9D4C6AB56E254B5565B34F"/>
    <w:rsid w:val="00AA4B2B"/>
  </w:style>
  <w:style w:type="paragraph" w:customStyle="1" w:styleId="557F39A5BC004DDFA6791E0CFBA5C98D">
    <w:name w:val="557F39A5BC004DDFA6791E0CFBA5C98D"/>
    <w:rsid w:val="00AA4B2B"/>
  </w:style>
  <w:style w:type="paragraph" w:customStyle="1" w:styleId="88520543287445BE970F8A9C6A05CF70">
    <w:name w:val="88520543287445BE970F8A9C6A05CF70"/>
    <w:rsid w:val="00AA4B2B"/>
  </w:style>
  <w:style w:type="paragraph" w:customStyle="1" w:styleId="FA0AE0E38D2845AA84B9975C25FDEF8C">
    <w:name w:val="FA0AE0E38D2845AA84B9975C25FDEF8C"/>
    <w:rsid w:val="00AA4B2B"/>
  </w:style>
  <w:style w:type="paragraph" w:customStyle="1" w:styleId="6DE507FB07FE4C4F83B7F766FE612B01">
    <w:name w:val="6DE507FB07FE4C4F83B7F766FE612B01"/>
    <w:rsid w:val="00AA4B2B"/>
  </w:style>
  <w:style w:type="paragraph" w:customStyle="1" w:styleId="0C63E08FCEB24F7485FCF218D41A4484">
    <w:name w:val="0C63E08FCEB24F7485FCF218D41A4484"/>
    <w:rsid w:val="00AA4B2B"/>
  </w:style>
  <w:style w:type="paragraph" w:customStyle="1" w:styleId="F529824720EA4D50A26E33F73AFD371D">
    <w:name w:val="F529824720EA4D50A26E33F73AFD371D"/>
    <w:rsid w:val="00AA4B2B"/>
  </w:style>
  <w:style w:type="paragraph" w:customStyle="1" w:styleId="C86658BD92BB4187859E6CFD6CB5B56B">
    <w:name w:val="C86658BD92BB4187859E6CFD6CB5B56B"/>
    <w:rsid w:val="00484E33"/>
  </w:style>
  <w:style w:type="paragraph" w:customStyle="1" w:styleId="7E292D2A53FD47B5BC2BEED899F45B95">
    <w:name w:val="7E292D2A53FD47B5BC2BEED899F45B95"/>
    <w:rsid w:val="00484E33"/>
  </w:style>
  <w:style w:type="paragraph" w:customStyle="1" w:styleId="E576A6256CA74E2586D605F9445993F3">
    <w:name w:val="E576A6256CA74E2586D605F9445993F3"/>
    <w:rsid w:val="00484E33"/>
  </w:style>
  <w:style w:type="paragraph" w:customStyle="1" w:styleId="E1EE0209328F4AEBBAF77EC3292727F2">
    <w:name w:val="E1EE0209328F4AEBBAF77EC3292727F2"/>
    <w:rsid w:val="00484E33"/>
  </w:style>
  <w:style w:type="paragraph" w:customStyle="1" w:styleId="82F25114FDF24D679BB79AB158A9D1FC">
    <w:name w:val="82F25114FDF24D679BB79AB158A9D1FC"/>
    <w:rsid w:val="00484E33"/>
  </w:style>
  <w:style w:type="paragraph" w:customStyle="1" w:styleId="055BB6B25FD342FD93AB0AD03D7606AB">
    <w:name w:val="055BB6B25FD342FD93AB0AD03D7606AB"/>
    <w:rsid w:val="00484E33"/>
  </w:style>
  <w:style w:type="paragraph" w:customStyle="1" w:styleId="96365CF331C542638AE007E7AD994AB0">
    <w:name w:val="96365CF331C542638AE007E7AD994AB0"/>
    <w:rsid w:val="00484E33"/>
  </w:style>
  <w:style w:type="paragraph" w:customStyle="1" w:styleId="B076B671FC914C5CB7767CCB9849365F">
    <w:name w:val="B076B671FC914C5CB7767CCB9849365F"/>
    <w:rsid w:val="00484E33"/>
  </w:style>
  <w:style w:type="paragraph" w:customStyle="1" w:styleId="B5D3A530C17A4153BD4F670C2E76E836">
    <w:name w:val="B5D3A530C17A4153BD4F670C2E76E836"/>
    <w:rsid w:val="00484E33"/>
  </w:style>
  <w:style w:type="paragraph" w:customStyle="1" w:styleId="CFD9DD4DF27540FEB65CDEEDCA7D8A49">
    <w:name w:val="CFD9DD4DF27540FEB65CDEEDCA7D8A49"/>
    <w:rsid w:val="00484E33"/>
  </w:style>
  <w:style w:type="paragraph" w:customStyle="1" w:styleId="13F3C236D1664E5B807CCD3F1E9CCC46">
    <w:name w:val="13F3C236D1664E5B807CCD3F1E9CCC46"/>
    <w:rsid w:val="00484E33"/>
  </w:style>
  <w:style w:type="paragraph" w:customStyle="1" w:styleId="DB749E518FAF423CAC151ADD5C77CFDA">
    <w:name w:val="DB749E518FAF423CAC151ADD5C77CFDA"/>
    <w:rsid w:val="00484E33"/>
  </w:style>
  <w:style w:type="paragraph" w:customStyle="1" w:styleId="DB9AA27A6A8B46B7A2B2A57294C03360">
    <w:name w:val="DB9AA27A6A8B46B7A2B2A57294C03360"/>
    <w:rsid w:val="00484E33"/>
  </w:style>
  <w:style w:type="paragraph" w:customStyle="1" w:styleId="117201E5F4C348E6BA7FAF651C6FB5A9">
    <w:name w:val="117201E5F4C348E6BA7FAF651C6FB5A9"/>
    <w:rsid w:val="00484E33"/>
  </w:style>
  <w:style w:type="paragraph" w:customStyle="1" w:styleId="B3649E1FC32B49F6A804D31A9850CB17">
    <w:name w:val="B3649E1FC32B49F6A804D31A9850CB17"/>
    <w:rsid w:val="00484E33"/>
  </w:style>
  <w:style w:type="paragraph" w:customStyle="1" w:styleId="74DD241EC28148019ECE452694EDBA5B">
    <w:name w:val="74DD241EC28148019ECE452694EDBA5B"/>
    <w:rsid w:val="00484E33"/>
  </w:style>
  <w:style w:type="paragraph" w:customStyle="1" w:styleId="831468FDF7344C499359780B0854AA39">
    <w:name w:val="831468FDF7344C499359780B0854AA39"/>
    <w:rsid w:val="00484E33"/>
  </w:style>
  <w:style w:type="paragraph" w:customStyle="1" w:styleId="D99B90545D40438C88F47EC23BBFDABB">
    <w:name w:val="D99B90545D40438C88F47EC23BBFDABB"/>
    <w:rsid w:val="00484E33"/>
  </w:style>
  <w:style w:type="paragraph" w:customStyle="1" w:styleId="F75B41C776104B4DA34DAA540729C969">
    <w:name w:val="F75B41C776104B4DA34DAA540729C969"/>
    <w:rsid w:val="00484E33"/>
  </w:style>
  <w:style w:type="paragraph" w:customStyle="1" w:styleId="668ACD52605C49EEBB2D87F9E582B481">
    <w:name w:val="668ACD52605C49EEBB2D87F9E582B481"/>
    <w:rsid w:val="00484E33"/>
  </w:style>
  <w:style w:type="paragraph" w:customStyle="1" w:styleId="103D567A41254ABDA79A30496314F084">
    <w:name w:val="103D567A41254ABDA79A30496314F084"/>
    <w:rsid w:val="00484E33"/>
  </w:style>
  <w:style w:type="paragraph" w:customStyle="1" w:styleId="0C9DB09130A64EF69BA53BAD202EA641">
    <w:name w:val="0C9DB09130A64EF69BA53BAD202EA641"/>
    <w:rsid w:val="00484E33"/>
  </w:style>
  <w:style w:type="paragraph" w:customStyle="1" w:styleId="DB4FE6924AD84F14BFEC159590589737">
    <w:name w:val="DB4FE6924AD84F14BFEC159590589737"/>
    <w:rsid w:val="00484E33"/>
  </w:style>
  <w:style w:type="paragraph" w:customStyle="1" w:styleId="C813C30B0FA74F12986D451FAE94D6A5">
    <w:name w:val="C813C30B0FA74F12986D451FAE94D6A5"/>
    <w:rsid w:val="00484E33"/>
  </w:style>
  <w:style w:type="paragraph" w:customStyle="1" w:styleId="86AB18730FD0457B8DE7CD30419810A416">
    <w:name w:val="86AB18730FD0457B8DE7CD30419810A4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6">
    <w:name w:val="6146951DDD8D49E2BBEF69D7CC0A2656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6">
    <w:name w:val="BE3DCB045E134D1DA27AAE2D2FFD2D7B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6">
    <w:name w:val="5D3E860103DC4B479161C75F8F82C2CA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11">
    <w:name w:val="FB710F86FBBC482DBBA193511E74B57C1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11">
    <w:name w:val="C07A4CCEB992481A8C6B6736D58BBC0A1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5">
    <w:name w:val="5309266DB1354CB08FD67FEB1DABEEE615"/>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5">
    <w:name w:val="F69E21C084C7424F995E54B45AD5E17415"/>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6">
    <w:name w:val="32972C7FA54E4632B33D1146DAED0A22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6">
    <w:name w:val="6CCEF5C8E4AB4135BB3BD2593157B51B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11">
    <w:name w:val="512B24531DE14465B638B7A79653EB471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11">
    <w:name w:val="3792DE72A46F430AB9500229FA90034D1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6">
    <w:name w:val="F53A416742E34D668862C32271469527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6">
    <w:name w:val="2704490CBCFF4803A80399C2882DCE5F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6">
    <w:name w:val="82193DE052424F9D9525C5DAF715B230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6">
    <w:name w:val="727BDC4B7C8D4A70857236A4FA5E57FE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6">
    <w:name w:val="D8002013DB6D462587D77E51E4FFD051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6">
    <w:name w:val="1B86F5EEA82F473C920296518B6D399B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6">
    <w:name w:val="D546B65122384E72A065B9DA3FDDFE5D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382420AED94931BD4C6C0B62DE03343">
    <w:name w:val="37382420AED94931BD4C6C0B62DE0334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62D93B995CD474E83A554E2B1A0FB4A1">
    <w:name w:val="362D93B995CD474E83A554E2B1A0FB4A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D110110262E45DFB04E228E6C2340501">
    <w:name w:val="8D110110262E45DFB04E228E6C234050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0DFC69FECD411D8297F11ECAD220421">
    <w:name w:val="E50DFC69FECD411D8297F11ECAD22042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CD07980F17451CB042F27D21660F641">
    <w:name w:val="C8CD07980F17451CB042F27D21660F64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88F882BBAAA46B28A6A455CB58D2B741">
    <w:name w:val="B88F882BBAAA46B28A6A455CB58D2B74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6658BD92BB4187859E6CFD6CB5B56B1">
    <w:name w:val="C86658BD92BB4187859E6CFD6CB5B56B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292D2A53FD47B5BC2BEED899F45B951">
    <w:name w:val="7E292D2A53FD47B5BC2BEED899F45B95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76A6256CA74E2586D605F9445993F31">
    <w:name w:val="E576A6256CA74E2586D605F9445993F3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1EE0209328F4AEBBAF77EC3292727F21">
    <w:name w:val="E1EE0209328F4AEBBAF77EC3292727F2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F25114FDF24D679BB79AB158A9D1FC1">
    <w:name w:val="82F25114FDF24D679BB79AB158A9D1FC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3649E1FC32B49F6A804D31A9850CB171">
    <w:name w:val="B3649E1FC32B49F6A804D31A9850CB17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4DD241EC28148019ECE452694EDBA5B1">
    <w:name w:val="74DD241EC28148019ECE452694EDBA5B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31468FDF7344C499359780B0854AA391">
    <w:name w:val="831468FDF7344C499359780B0854AA39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9B90545D40438C88F47EC23BBFDABB1">
    <w:name w:val="D99B90545D40438C88F47EC23BBFDABB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75B41C776104B4DA34DAA540729C9691">
    <w:name w:val="F75B41C776104B4DA34DAA540729C969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C63E08FCEB24F7485FCF218D41A44841">
    <w:name w:val="0C63E08FCEB24F7485FCF218D41A4484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E40FC2DD084939B6B6F1CEDEC82019">
    <w:name w:val="1BE40FC2DD084939B6B6F1CEDEC82019"/>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17">
    <w:name w:val="86AB18730FD0457B8DE7CD30419810A4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7">
    <w:name w:val="6146951DDD8D49E2BBEF69D7CC0A2656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7">
    <w:name w:val="BE3DCB045E134D1DA27AAE2D2FFD2D7B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7">
    <w:name w:val="5D3E860103DC4B479161C75F8F82C2CA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12">
    <w:name w:val="FB710F86FBBC482DBBA193511E74B57C1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12">
    <w:name w:val="C07A4CCEB992481A8C6B6736D58BBC0A1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6">
    <w:name w:val="5309266DB1354CB08FD67FEB1DABEEE6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6">
    <w:name w:val="F69E21C084C7424F995E54B45AD5E1741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7">
    <w:name w:val="32972C7FA54E4632B33D1146DAED0A22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7">
    <w:name w:val="6CCEF5C8E4AB4135BB3BD2593157B51B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12">
    <w:name w:val="512B24531DE14465B638B7A79653EB471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12">
    <w:name w:val="3792DE72A46F430AB9500229FA90034D1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7">
    <w:name w:val="F53A416742E34D668862C32271469527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7">
    <w:name w:val="2704490CBCFF4803A80399C2882DCE5F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7">
    <w:name w:val="82193DE052424F9D9525C5DAF715B230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7">
    <w:name w:val="727BDC4B7C8D4A70857236A4FA5E57FE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7">
    <w:name w:val="D8002013DB6D462587D77E51E4FFD051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7">
    <w:name w:val="1B86F5EEA82F473C920296518B6D399B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7">
    <w:name w:val="D546B65122384E72A065B9DA3FDDFE5D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382420AED94931BD4C6C0B62DE03344">
    <w:name w:val="37382420AED94931BD4C6C0B62DE03344"/>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62D93B995CD474E83A554E2B1A0FB4A2">
    <w:name w:val="362D93B995CD474E83A554E2B1A0FB4A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D110110262E45DFB04E228E6C2340502">
    <w:name w:val="8D110110262E45DFB04E228E6C234050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0DFC69FECD411D8297F11ECAD220422">
    <w:name w:val="E50DFC69FECD411D8297F11ECAD22042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CD07980F17451CB042F27D21660F642">
    <w:name w:val="C8CD07980F17451CB042F27D21660F64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88F882BBAAA46B28A6A455CB58D2B742">
    <w:name w:val="B88F882BBAAA46B28A6A455CB58D2B74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6658BD92BB4187859E6CFD6CB5B56B2">
    <w:name w:val="C86658BD92BB4187859E6CFD6CB5B56B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292D2A53FD47B5BC2BEED899F45B952">
    <w:name w:val="7E292D2A53FD47B5BC2BEED899F45B95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76A6256CA74E2586D605F9445993F32">
    <w:name w:val="E576A6256CA74E2586D605F9445993F3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1EE0209328F4AEBBAF77EC3292727F22">
    <w:name w:val="E1EE0209328F4AEBBAF77EC3292727F2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F25114FDF24D679BB79AB158A9D1FC2">
    <w:name w:val="82F25114FDF24D679BB79AB158A9D1FC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3649E1FC32B49F6A804D31A9850CB172">
    <w:name w:val="B3649E1FC32B49F6A804D31A9850CB17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4DD241EC28148019ECE452694EDBA5B2">
    <w:name w:val="74DD241EC28148019ECE452694EDBA5B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31468FDF7344C499359780B0854AA392">
    <w:name w:val="831468FDF7344C499359780B0854AA39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9B90545D40438C88F47EC23BBFDABB2">
    <w:name w:val="D99B90545D40438C88F47EC23BBFDABB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75B41C776104B4DA34DAA540729C9692">
    <w:name w:val="F75B41C776104B4DA34DAA540729C969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C63E08FCEB24F7485FCF218D41A44842">
    <w:name w:val="0C63E08FCEB24F7485FCF218D41A4484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E40FC2DD084939B6B6F1CEDEC820191">
    <w:name w:val="1BE40FC2DD084939B6B6F1CEDEC82019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0275E8108649F68128AD4CB22F3F0A">
    <w:name w:val="F40275E8108649F68128AD4CB22F3F0A"/>
    <w:rsid w:val="00484E33"/>
  </w:style>
  <w:style w:type="paragraph" w:customStyle="1" w:styleId="16ED61A22E1F438FAA4E7DF11E905E7A">
    <w:name w:val="16ED61A22E1F438FAA4E7DF11E905E7A"/>
    <w:rsid w:val="00484E33"/>
  </w:style>
  <w:style w:type="paragraph" w:customStyle="1" w:styleId="8275F18EA0E0435B98DC8A6F24CA2B9C">
    <w:name w:val="8275F18EA0E0435B98DC8A6F24CA2B9C"/>
    <w:rsid w:val="00484E33"/>
  </w:style>
  <w:style w:type="paragraph" w:customStyle="1" w:styleId="CD344D9185F4435C94D970D8703B22C3">
    <w:name w:val="CD344D9185F4435C94D970D8703B22C3"/>
    <w:rsid w:val="00484E33"/>
  </w:style>
  <w:style w:type="paragraph" w:customStyle="1" w:styleId="7C998F4128BB4CEE8942E3D9FEE6CFD7">
    <w:name w:val="7C998F4128BB4CEE8942E3D9FEE6CFD7"/>
    <w:rsid w:val="00484E33"/>
  </w:style>
  <w:style w:type="paragraph" w:customStyle="1" w:styleId="B1F98C9D503148B89A69B8D12E2EE377">
    <w:name w:val="B1F98C9D503148B89A69B8D12E2EE377"/>
    <w:rsid w:val="00484E33"/>
  </w:style>
  <w:style w:type="paragraph" w:customStyle="1" w:styleId="7F190B3D498E4931BFD99D99DC1CB63A">
    <w:name w:val="7F190B3D498E4931BFD99D99DC1CB63A"/>
    <w:rsid w:val="00484E33"/>
  </w:style>
  <w:style w:type="paragraph" w:customStyle="1" w:styleId="0C861FC9E4834B17BB34919C11EA2AC1">
    <w:name w:val="0C861FC9E4834B17BB34919C11EA2AC1"/>
    <w:rsid w:val="00484E33"/>
  </w:style>
  <w:style w:type="paragraph" w:customStyle="1" w:styleId="3104C85786B54D168C70804D72AC8DE8">
    <w:name w:val="3104C85786B54D168C70804D72AC8DE8"/>
    <w:rsid w:val="00484E33"/>
  </w:style>
  <w:style w:type="paragraph" w:customStyle="1" w:styleId="502E2B170EEF4AEE8BC61659153DF124">
    <w:name w:val="502E2B170EEF4AEE8BC61659153DF124"/>
    <w:rsid w:val="00484E33"/>
  </w:style>
  <w:style w:type="paragraph" w:customStyle="1" w:styleId="CEEDA61B45A24B1B94DB1338A8195D98">
    <w:name w:val="CEEDA61B45A24B1B94DB1338A8195D98"/>
    <w:rsid w:val="00484E33"/>
  </w:style>
  <w:style w:type="paragraph" w:customStyle="1" w:styleId="86AB18730FD0457B8DE7CD30419810A418">
    <w:name w:val="86AB18730FD0457B8DE7CD30419810A4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8">
    <w:name w:val="6146951DDD8D49E2BBEF69D7CC0A2656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8">
    <w:name w:val="BE3DCB045E134D1DA27AAE2D2FFD2D7B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8">
    <w:name w:val="5D3E860103DC4B479161C75F8F82C2CA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13">
    <w:name w:val="FB710F86FBBC482DBBA193511E74B57C1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13">
    <w:name w:val="C07A4CCEB992481A8C6B6736D58BBC0A1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7">
    <w:name w:val="5309266DB1354CB08FD67FEB1DABEEE6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7">
    <w:name w:val="F69E21C084C7424F995E54B45AD5E17417"/>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8">
    <w:name w:val="32972C7FA54E4632B33D1146DAED0A22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8">
    <w:name w:val="6CCEF5C8E4AB4135BB3BD2593157B51B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13">
    <w:name w:val="512B24531DE14465B638B7A79653EB471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13">
    <w:name w:val="3792DE72A46F430AB9500229FA90034D1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8">
    <w:name w:val="F53A416742E34D668862C32271469527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8">
    <w:name w:val="2704490CBCFF4803A80399C2882DCE5F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8">
    <w:name w:val="82193DE052424F9D9525C5DAF715B230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8">
    <w:name w:val="727BDC4B7C8D4A70857236A4FA5E57FE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8">
    <w:name w:val="D8002013DB6D462587D77E51E4FFD051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8">
    <w:name w:val="1B86F5EEA82F473C920296518B6D399B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8">
    <w:name w:val="D546B65122384E72A065B9DA3FDDFE5D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382420AED94931BD4C6C0B62DE03345">
    <w:name w:val="37382420AED94931BD4C6C0B62DE03345"/>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04C85786B54D168C70804D72AC8DE81">
    <w:name w:val="3104C85786B54D168C70804D72AC8DE8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62D93B995CD474E83A554E2B1A0FB4A3">
    <w:name w:val="362D93B995CD474E83A554E2B1A0FB4A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D110110262E45DFB04E228E6C2340503">
    <w:name w:val="8D110110262E45DFB04E228E6C234050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0DFC69FECD411D8297F11ECAD220423">
    <w:name w:val="E50DFC69FECD411D8297F11ECAD22042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CD07980F17451CB042F27D21660F643">
    <w:name w:val="C8CD07980F17451CB042F27D21660F64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88F882BBAAA46B28A6A455CB58D2B743">
    <w:name w:val="B88F882BBAAA46B28A6A455CB58D2B74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6658BD92BB4187859E6CFD6CB5B56B3">
    <w:name w:val="C86658BD92BB4187859E6CFD6CB5B56B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292D2A53FD47B5BC2BEED899F45B953">
    <w:name w:val="7E292D2A53FD47B5BC2BEED899F45B95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76A6256CA74E2586D605F9445993F33">
    <w:name w:val="E576A6256CA74E2586D605F9445993F3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1EE0209328F4AEBBAF77EC3292727F23">
    <w:name w:val="E1EE0209328F4AEBBAF77EC3292727F2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F25114FDF24D679BB79AB158A9D1FC3">
    <w:name w:val="82F25114FDF24D679BB79AB158A9D1FC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3649E1FC32B49F6A804D31A9850CB173">
    <w:name w:val="B3649E1FC32B49F6A804D31A9850CB17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4DD241EC28148019ECE452694EDBA5B3">
    <w:name w:val="74DD241EC28148019ECE452694EDBA5B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31468FDF7344C499359780B0854AA393">
    <w:name w:val="831468FDF7344C499359780B0854AA39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9B90545D40438C88F47EC23BBFDABB3">
    <w:name w:val="D99B90545D40438C88F47EC23BBFDABB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75B41C776104B4DA34DAA540729C9693">
    <w:name w:val="F75B41C776104B4DA34DAA540729C969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C63E08FCEB24F7485FCF218D41A44843">
    <w:name w:val="0C63E08FCEB24F7485FCF218D41A4484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998F4128BB4CEE8942E3D9FEE6CFD71">
    <w:name w:val="7C998F4128BB4CEE8942E3D9FEE6CFD7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88FECA92DD447508B3C15BAB90A9E0A">
    <w:name w:val="988FECA92DD447508B3C15BAB90A9E0A"/>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468CB8E80EF4FC186BA5EA4E8507F18">
    <w:name w:val="7468CB8E80EF4FC186BA5EA4E8507F18"/>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051E707439743D48267E8EBC4C268A3">
    <w:name w:val="8051E707439743D48267E8EBC4C268A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9FAAAE996241798F2F56C20A9C53A6">
    <w:name w:val="5B9FAAAE996241798F2F56C20A9C53A6"/>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EEE46C7A4E4C22B25B7EA0C43D1461">
    <w:name w:val="11EEE46C7A4E4C22B25B7EA0C43D146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D13D60683A4BF683EAB1D7085B5F82">
    <w:name w:val="CAD13D60683A4BF683EAB1D7085B5F82"/>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02E2B170EEF4AEE8BC61659153DF1241">
    <w:name w:val="502E2B170EEF4AEE8BC61659153DF124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F1C51D5E324C918283730D368F99E3">
    <w:name w:val="89F1C51D5E324C918283730D368F99E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EDA61B45A24B1B94DB1338A8195D981">
    <w:name w:val="CEEDA61B45A24B1B94DB1338A8195D981"/>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33FC2CD020E401DB7CD5E195FCD7113">
    <w:name w:val="733FC2CD020E401DB7CD5E195FCD7113"/>
    <w:rsid w:val="00484E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19">
    <w:name w:val="86AB18730FD0457B8DE7CD30419810A4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19">
    <w:name w:val="6146951DDD8D49E2BBEF69D7CC0A2656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19">
    <w:name w:val="BE3DCB045E134D1DA27AAE2D2FFD2D7B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19">
    <w:name w:val="5D3E860103DC4B479161C75F8F82C2CA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14">
    <w:name w:val="FB710F86FBBC482DBBA193511E74B57C1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14">
    <w:name w:val="C07A4CCEB992481A8C6B6736D58BBC0A1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8">
    <w:name w:val="5309266DB1354CB08FD67FEB1DABEEE618"/>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8">
    <w:name w:val="F69E21C084C7424F995E54B45AD5E17418"/>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19">
    <w:name w:val="32972C7FA54E4632B33D1146DAED0A22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19">
    <w:name w:val="6CCEF5C8E4AB4135BB3BD2593157B51B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14">
    <w:name w:val="512B24531DE14465B638B7A79653EB471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14">
    <w:name w:val="3792DE72A46F430AB9500229FA90034D1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19">
    <w:name w:val="F53A416742E34D668862C32271469527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19">
    <w:name w:val="2704490CBCFF4803A80399C2882DCE5F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19">
    <w:name w:val="82193DE052424F9D9525C5DAF715B230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19">
    <w:name w:val="727BDC4B7C8D4A70857236A4FA5E57FE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19">
    <w:name w:val="D8002013DB6D462587D77E51E4FFD051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19">
    <w:name w:val="1B86F5EEA82F473C920296518B6D399B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19">
    <w:name w:val="D546B65122384E72A065B9DA3FDDFE5D19"/>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382420AED94931BD4C6C0B62DE03346">
    <w:name w:val="37382420AED94931BD4C6C0B62DE03346"/>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04C85786B54D168C70804D72AC8DE82">
    <w:name w:val="3104C85786B54D168C70804D72AC8DE82"/>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62D93B995CD474E83A554E2B1A0FB4A4">
    <w:name w:val="362D93B995CD474E83A554E2B1A0FB4A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D110110262E45DFB04E228E6C2340504">
    <w:name w:val="8D110110262E45DFB04E228E6C234050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0DFC69FECD411D8297F11ECAD220424">
    <w:name w:val="E50DFC69FECD411D8297F11ECAD22042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CD07980F17451CB042F27D21660F644">
    <w:name w:val="C8CD07980F17451CB042F27D21660F64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88F882BBAAA46B28A6A455CB58D2B744">
    <w:name w:val="B88F882BBAAA46B28A6A455CB58D2B74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6658BD92BB4187859E6CFD6CB5B56B4">
    <w:name w:val="C86658BD92BB4187859E6CFD6CB5B56B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292D2A53FD47B5BC2BEED899F45B954">
    <w:name w:val="7E292D2A53FD47B5BC2BEED899F45B95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76A6256CA74E2586D605F9445993F34">
    <w:name w:val="E576A6256CA74E2586D605F9445993F3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1EE0209328F4AEBBAF77EC3292727F24">
    <w:name w:val="E1EE0209328F4AEBBAF77EC3292727F2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F25114FDF24D679BB79AB158A9D1FC4">
    <w:name w:val="82F25114FDF24D679BB79AB158A9D1FC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3649E1FC32B49F6A804D31A9850CB174">
    <w:name w:val="B3649E1FC32B49F6A804D31A9850CB17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4DD241EC28148019ECE452694EDBA5B4">
    <w:name w:val="74DD241EC28148019ECE452694EDBA5B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31468FDF7344C499359780B0854AA394">
    <w:name w:val="831468FDF7344C499359780B0854AA39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9B90545D40438C88F47EC23BBFDABB4">
    <w:name w:val="D99B90545D40438C88F47EC23BBFDABB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75B41C776104B4DA34DAA540729C9694">
    <w:name w:val="F75B41C776104B4DA34DAA540729C969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C63E08FCEB24F7485FCF218D41A44844">
    <w:name w:val="0C63E08FCEB24F7485FCF218D41A44844"/>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998F4128BB4CEE8942E3D9FEE6CFD72">
    <w:name w:val="7C998F4128BB4CEE8942E3D9FEE6CFD72"/>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88FECA92DD447508B3C15BAB90A9E0A1">
    <w:name w:val="988FECA92DD447508B3C15BAB90A9E0A1"/>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468CB8E80EF4FC186BA5EA4E8507F181">
    <w:name w:val="7468CB8E80EF4FC186BA5EA4E8507F181"/>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051E707439743D48267E8EBC4C268A31">
    <w:name w:val="8051E707439743D48267E8EBC4C268A31"/>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9FAAAE996241798F2F56C20A9C53A61">
    <w:name w:val="5B9FAAAE996241798F2F56C20A9C53A61"/>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EEE46C7A4E4C22B25B7EA0C43D14611">
    <w:name w:val="11EEE46C7A4E4C22B25B7EA0C43D14611"/>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D13D60683A4BF683EAB1D7085B5F821">
    <w:name w:val="CAD13D60683A4BF683EAB1D7085B5F821"/>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02E2B170EEF4AEE8BC61659153DF1242">
    <w:name w:val="502E2B170EEF4AEE8BC61659153DF1242"/>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F1C51D5E324C918283730D368F99E31">
    <w:name w:val="89F1C51D5E324C918283730D368F99E31"/>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EDA61B45A24B1B94DB1338A8195D982">
    <w:name w:val="CEEDA61B45A24B1B94DB1338A8195D982"/>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33FC2CD020E401DB7CD5E195FCD71131">
    <w:name w:val="733FC2CD020E401DB7CD5E195FCD71131"/>
    <w:rsid w:val="00B74CB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B18730FD0457B8DE7CD30419810A420">
    <w:name w:val="86AB18730FD0457B8DE7CD30419810A4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46951DDD8D49E2BBEF69D7CC0A265620">
    <w:name w:val="6146951DDD8D49E2BBEF69D7CC0A2656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3DCB045E134D1DA27AAE2D2FFD2D7B20">
    <w:name w:val="BE3DCB045E134D1DA27AAE2D2FFD2D7B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D3E860103DC4B479161C75F8F82C2CA20">
    <w:name w:val="5D3E860103DC4B479161C75F8F82C2CA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710F86FBBC482DBBA193511E74B57C15">
    <w:name w:val="FB710F86FBBC482DBBA193511E74B57C1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7A4CCEB992481A8C6B6736D58BBC0A15">
    <w:name w:val="C07A4CCEB992481A8C6B6736D58BBC0A1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309266DB1354CB08FD67FEB1DABEEE619">
    <w:name w:val="5309266DB1354CB08FD67FEB1DABEEE619"/>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9E21C084C7424F995E54B45AD5E17419">
    <w:name w:val="F69E21C084C7424F995E54B45AD5E17419"/>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2972C7FA54E4632B33D1146DAED0A2220">
    <w:name w:val="32972C7FA54E4632B33D1146DAED0A22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CCEF5C8E4AB4135BB3BD2593157B51B20">
    <w:name w:val="6CCEF5C8E4AB4135BB3BD2593157B51B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12B24531DE14465B638B7A79653EB4715">
    <w:name w:val="512B24531DE14465B638B7A79653EB471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92DE72A46F430AB9500229FA90034D15">
    <w:name w:val="3792DE72A46F430AB9500229FA90034D1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53A416742E34D668862C3227146952720">
    <w:name w:val="F53A416742E34D668862C32271469527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4490CBCFF4803A80399C2882DCE5F20">
    <w:name w:val="2704490CBCFF4803A80399C2882DCE5F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193DE052424F9D9525C5DAF715B23020">
    <w:name w:val="82193DE052424F9D9525C5DAF715B230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7BDC4B7C8D4A70857236A4FA5E57FE20">
    <w:name w:val="727BDC4B7C8D4A70857236A4FA5E57FE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002013DB6D462587D77E51E4FFD05120">
    <w:name w:val="D8002013DB6D462587D77E51E4FFD051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B86F5EEA82F473C920296518B6D399B20">
    <w:name w:val="1B86F5EEA82F473C920296518B6D399B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46B65122384E72A065B9DA3FDDFE5D20">
    <w:name w:val="D546B65122384E72A065B9DA3FDDFE5D20"/>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382420AED94931BD4C6C0B62DE03347">
    <w:name w:val="37382420AED94931BD4C6C0B62DE03347"/>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04C85786B54D168C70804D72AC8DE83">
    <w:name w:val="3104C85786B54D168C70804D72AC8DE83"/>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62D93B995CD474E83A554E2B1A0FB4A5">
    <w:name w:val="362D93B995CD474E83A554E2B1A0FB4A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D110110262E45DFB04E228E6C2340505">
    <w:name w:val="8D110110262E45DFB04E228E6C234050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0DFC69FECD411D8297F11ECAD220425">
    <w:name w:val="E50DFC69FECD411D8297F11ECAD22042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CD07980F17451CB042F27D21660F645">
    <w:name w:val="C8CD07980F17451CB042F27D21660F64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88F882BBAAA46B28A6A455CB58D2B745">
    <w:name w:val="B88F882BBAAA46B28A6A455CB58D2B74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86658BD92BB4187859E6CFD6CB5B56B5">
    <w:name w:val="C86658BD92BB4187859E6CFD6CB5B56B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292D2A53FD47B5BC2BEED899F45B955">
    <w:name w:val="7E292D2A53FD47B5BC2BEED899F45B95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576A6256CA74E2586D605F9445993F35">
    <w:name w:val="E576A6256CA74E2586D605F9445993F3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1EE0209328F4AEBBAF77EC3292727F25">
    <w:name w:val="E1EE0209328F4AEBBAF77EC3292727F2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2F25114FDF24D679BB79AB158A9D1FC5">
    <w:name w:val="82F25114FDF24D679BB79AB158A9D1FC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3649E1FC32B49F6A804D31A9850CB175">
    <w:name w:val="B3649E1FC32B49F6A804D31A9850CB17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4DD241EC28148019ECE452694EDBA5B5">
    <w:name w:val="74DD241EC28148019ECE452694EDBA5B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31468FDF7344C499359780B0854AA395">
    <w:name w:val="831468FDF7344C499359780B0854AA39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9B90545D40438C88F47EC23BBFDABB5">
    <w:name w:val="D99B90545D40438C88F47EC23BBFDABB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75B41C776104B4DA34DAA540729C9695">
    <w:name w:val="F75B41C776104B4DA34DAA540729C969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C63E08FCEB24F7485FCF218D41A44845">
    <w:name w:val="0C63E08FCEB24F7485FCF218D41A44845"/>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998F4128BB4CEE8942E3D9FEE6CFD73">
    <w:name w:val="7C998F4128BB4CEE8942E3D9FEE6CFD73"/>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88FECA92DD447508B3C15BAB90A9E0A2">
    <w:name w:val="988FECA92DD447508B3C15BAB90A9E0A2"/>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468CB8E80EF4FC186BA5EA4E8507F182">
    <w:name w:val="7468CB8E80EF4FC186BA5EA4E8507F182"/>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051E707439743D48267E8EBC4C268A32">
    <w:name w:val="8051E707439743D48267E8EBC4C268A32"/>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9FAAAE996241798F2F56C20A9C53A62">
    <w:name w:val="5B9FAAAE996241798F2F56C20A9C53A62"/>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EEE46C7A4E4C22B25B7EA0C43D14612">
    <w:name w:val="11EEE46C7A4E4C22B25B7EA0C43D14612"/>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D13D60683A4BF683EAB1D7085B5F822">
    <w:name w:val="CAD13D60683A4BF683EAB1D7085B5F822"/>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02E2B170EEF4AEE8BC61659153DF1243">
    <w:name w:val="502E2B170EEF4AEE8BC61659153DF1243"/>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F1C51D5E324C918283730D368F99E32">
    <w:name w:val="89F1C51D5E324C918283730D368F99E32"/>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EDA61B45A24B1B94DB1338A8195D983">
    <w:name w:val="CEEDA61B45A24B1B94DB1338A8195D983"/>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33FC2CD020E401DB7CD5E195FCD71132">
    <w:name w:val="733FC2CD020E401DB7CD5E195FCD71132"/>
    <w:rsid w:val="005D745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B1A4916F86D488C87A31E52A6A244E8">
    <w:name w:val="EB1A4916F86D488C87A31E52A6A244E8"/>
    <w:rsid w:val="002B79F9"/>
  </w:style>
  <w:style w:type="paragraph" w:customStyle="1" w:styleId="A9A37BE358434D23893FD88220398000">
    <w:name w:val="A9A37BE358434D23893FD88220398000"/>
    <w:rsid w:val="002B79F9"/>
  </w:style>
  <w:style w:type="paragraph" w:customStyle="1" w:styleId="8A3225D52E5A481CA900C3A95AA75CDB">
    <w:name w:val="8A3225D52E5A481CA900C3A95AA75CDB"/>
    <w:rsid w:val="002B79F9"/>
  </w:style>
  <w:style w:type="paragraph" w:customStyle="1" w:styleId="273842359CA74DF5BC45DF98A7BA4BAD">
    <w:name w:val="273842359CA74DF5BC45DF98A7BA4BAD"/>
    <w:rsid w:val="002B79F9"/>
  </w:style>
  <w:style w:type="paragraph" w:customStyle="1" w:styleId="338439696A9C4D08BE96941508C9BC1D">
    <w:name w:val="338439696A9C4D08BE96941508C9BC1D"/>
    <w:rsid w:val="002B79F9"/>
  </w:style>
  <w:style w:type="paragraph" w:customStyle="1" w:styleId="097C5D1C446C483FABC13043FC36B90F">
    <w:name w:val="097C5D1C446C483FABC13043FC36B90F"/>
    <w:rsid w:val="002B79F9"/>
  </w:style>
  <w:style w:type="paragraph" w:customStyle="1" w:styleId="23594F765F5149349BBB368D6248E974">
    <w:name w:val="23594F765F5149349BBB368D6248E974"/>
    <w:rsid w:val="002B79F9"/>
  </w:style>
  <w:style w:type="paragraph" w:customStyle="1" w:styleId="075643036BAE4F97A068694BF720CF46">
    <w:name w:val="075643036BAE4F97A068694BF720CF46"/>
    <w:rsid w:val="002B79F9"/>
  </w:style>
  <w:style w:type="paragraph" w:customStyle="1" w:styleId="478CA3A68FB34ABBAE13A1E4482F6EC3">
    <w:name w:val="478CA3A68FB34ABBAE13A1E4482F6EC3"/>
    <w:rsid w:val="002B79F9"/>
  </w:style>
  <w:style w:type="paragraph" w:customStyle="1" w:styleId="6333B4CE6DBD41F388F8EF114B34AF5C">
    <w:name w:val="6333B4CE6DBD41F388F8EF114B34AF5C"/>
    <w:rsid w:val="002B79F9"/>
  </w:style>
  <w:style w:type="paragraph" w:customStyle="1" w:styleId="C477C2F5730B4EEFBB31E542C146889A">
    <w:name w:val="C477C2F5730B4EEFBB31E542C146889A"/>
    <w:rsid w:val="002B79F9"/>
  </w:style>
  <w:style w:type="paragraph" w:customStyle="1" w:styleId="F489CAD2CD094A5294A231DCB52A172E">
    <w:name w:val="F489CAD2CD094A5294A231DCB52A172E"/>
    <w:rsid w:val="002B79F9"/>
  </w:style>
  <w:style w:type="paragraph" w:customStyle="1" w:styleId="DBD1C8B59F20491C9A77DC767CC60433">
    <w:name w:val="DBD1C8B59F20491C9A77DC767CC60433"/>
    <w:rsid w:val="002B79F9"/>
  </w:style>
  <w:style w:type="paragraph" w:customStyle="1" w:styleId="2AFB27B276FE4C33916910356ADF4EA6">
    <w:name w:val="2AFB27B276FE4C33916910356ADF4EA6"/>
    <w:rsid w:val="002B79F9"/>
  </w:style>
  <w:style w:type="paragraph" w:customStyle="1" w:styleId="DF807717C0084C0C989C4A7A4818D91D">
    <w:name w:val="DF807717C0084C0C989C4A7A4818D91D"/>
    <w:rsid w:val="002B79F9"/>
  </w:style>
  <w:style w:type="paragraph" w:customStyle="1" w:styleId="6EC0389DC37246F185AA3711DB3FF210">
    <w:name w:val="6EC0389DC37246F185AA3711DB3FF210"/>
    <w:rsid w:val="002B79F9"/>
  </w:style>
  <w:style w:type="paragraph" w:customStyle="1" w:styleId="57B12723589649A095A8EBBBE06BF1F9">
    <w:name w:val="57B12723589649A095A8EBBBE06BF1F9"/>
    <w:rsid w:val="002B79F9"/>
  </w:style>
  <w:style w:type="paragraph" w:customStyle="1" w:styleId="BCD6BB5F797346ABB0C9B92024AB92E6">
    <w:name w:val="BCD6BB5F797346ABB0C9B92024AB92E6"/>
    <w:rsid w:val="002B79F9"/>
  </w:style>
  <w:style w:type="paragraph" w:customStyle="1" w:styleId="5C2877AD8DB8418DBB7E44631828FA85">
    <w:name w:val="5C2877AD8DB8418DBB7E44631828FA85"/>
    <w:rsid w:val="002B79F9"/>
  </w:style>
  <w:style w:type="paragraph" w:customStyle="1" w:styleId="EE3C4CC5FC1A41E7B9A9C759468CB5BF">
    <w:name w:val="EE3C4CC5FC1A41E7B9A9C759468CB5BF"/>
    <w:rsid w:val="002B79F9"/>
  </w:style>
  <w:style w:type="paragraph" w:customStyle="1" w:styleId="6A47BA4500DC4BB6AB79E731FECDE7FA">
    <w:name w:val="6A47BA4500DC4BB6AB79E731FECDE7FA"/>
    <w:rsid w:val="00875FAC"/>
  </w:style>
  <w:style w:type="paragraph" w:customStyle="1" w:styleId="3149756602C74547AC74CF8EF630681A">
    <w:name w:val="3149756602C74547AC74CF8EF630681A"/>
    <w:rsid w:val="00875FAC"/>
  </w:style>
  <w:style w:type="paragraph" w:customStyle="1" w:styleId="F444C454D15D434795A25C8CF988D214">
    <w:name w:val="F444C454D15D434795A25C8CF988D214"/>
    <w:rsid w:val="00875FAC"/>
  </w:style>
  <w:style w:type="paragraph" w:customStyle="1" w:styleId="A6DB8778D1834EFD8996B0168BC2F69D">
    <w:name w:val="A6DB8778D1834EFD8996B0168BC2F69D"/>
    <w:rsid w:val="00875FAC"/>
  </w:style>
  <w:style w:type="paragraph" w:customStyle="1" w:styleId="E4B367DC3C304FC5B0BE5E72FFB5A74D">
    <w:name w:val="E4B367DC3C304FC5B0BE5E72FFB5A74D"/>
    <w:rsid w:val="00875FAC"/>
  </w:style>
  <w:style w:type="paragraph" w:customStyle="1" w:styleId="A5064C9277F14A7093E1AD9C0416106F">
    <w:name w:val="A5064C9277F14A7093E1AD9C0416106F"/>
    <w:rsid w:val="00875FAC"/>
  </w:style>
  <w:style w:type="paragraph" w:customStyle="1" w:styleId="959002A593714B5CA4F8B55A093628B4">
    <w:name w:val="959002A593714B5CA4F8B55A093628B4"/>
    <w:rsid w:val="00875FAC"/>
  </w:style>
  <w:style w:type="paragraph" w:customStyle="1" w:styleId="F275CC2FE97C4C55B54499F4020A1884">
    <w:name w:val="F275CC2FE97C4C55B54499F4020A1884"/>
    <w:rsid w:val="00875FAC"/>
  </w:style>
  <w:style w:type="paragraph" w:customStyle="1" w:styleId="71ED39263DED454F8B7C66EB9959BF27">
    <w:name w:val="71ED39263DED454F8B7C66EB9959BF27"/>
    <w:rsid w:val="00875FAC"/>
  </w:style>
  <w:style w:type="paragraph" w:customStyle="1" w:styleId="F65F398D6ED54F608656EDB3FD8F7C1E">
    <w:name w:val="F65F398D6ED54F608656EDB3FD8F7C1E"/>
    <w:rsid w:val="00875FAC"/>
  </w:style>
  <w:style w:type="paragraph" w:customStyle="1" w:styleId="CBAB073BAA2C45EB91775F6CE2D27DE3">
    <w:name w:val="CBAB073BAA2C45EB91775F6CE2D27DE3"/>
    <w:rsid w:val="00875FAC"/>
  </w:style>
  <w:style w:type="paragraph" w:customStyle="1" w:styleId="B23D9902D7BB4C20B189A28A1791CB3E">
    <w:name w:val="B23D9902D7BB4C20B189A28A1791CB3E"/>
    <w:rsid w:val="00875FAC"/>
  </w:style>
  <w:style w:type="paragraph" w:customStyle="1" w:styleId="C0BAAA8D1EDC4728B5FB12B5CEF4D6F0">
    <w:name w:val="C0BAAA8D1EDC4728B5FB12B5CEF4D6F0"/>
    <w:rsid w:val="00875FAC"/>
  </w:style>
  <w:style w:type="paragraph" w:customStyle="1" w:styleId="B0B3981E05674741BB3EDD40A04F4766">
    <w:name w:val="B0B3981E05674741BB3EDD40A04F4766"/>
    <w:rsid w:val="00875FAC"/>
  </w:style>
  <w:style w:type="paragraph" w:customStyle="1" w:styleId="43B23AED31974FE2BD32B7B6D8360320">
    <w:name w:val="43B23AED31974FE2BD32B7B6D8360320"/>
    <w:rsid w:val="00875FAC"/>
  </w:style>
  <w:style w:type="paragraph" w:customStyle="1" w:styleId="CFFF4A09DF9B42A9AE501A1035CE008E">
    <w:name w:val="CFFF4A09DF9B42A9AE501A1035CE008E"/>
    <w:rsid w:val="00875FAC"/>
  </w:style>
  <w:style w:type="paragraph" w:customStyle="1" w:styleId="D48E1791D7094ED6B72E12379FB5DB8E">
    <w:name w:val="D48E1791D7094ED6B72E12379FB5DB8E"/>
    <w:rsid w:val="00875FAC"/>
  </w:style>
  <w:style w:type="paragraph" w:customStyle="1" w:styleId="CAC34B5A8B2647F2B29A36C8F355D912">
    <w:name w:val="CAC34B5A8B2647F2B29A36C8F355D912"/>
    <w:rsid w:val="00875FAC"/>
  </w:style>
  <w:style w:type="paragraph" w:customStyle="1" w:styleId="C28A0A56DED84F5F902128F37FA820BC">
    <w:name w:val="C28A0A56DED84F5F902128F37FA820BC"/>
    <w:rsid w:val="00875FAC"/>
  </w:style>
  <w:style w:type="paragraph" w:customStyle="1" w:styleId="D0FF40542F624FAE97DA2A77B41CC9A1">
    <w:name w:val="D0FF40542F624FAE97DA2A77B41CC9A1"/>
    <w:rsid w:val="00875FAC"/>
  </w:style>
  <w:style w:type="paragraph" w:customStyle="1" w:styleId="53C79E0DAE884C44B3965585BD560C33">
    <w:name w:val="53C79E0DAE884C44B3965585BD560C33"/>
    <w:rsid w:val="00904565"/>
  </w:style>
  <w:style w:type="paragraph" w:customStyle="1" w:styleId="4A3BDF7F645F443D9034F24308843A81">
    <w:name w:val="4A3BDF7F645F443D9034F24308843A81"/>
    <w:rsid w:val="00904565"/>
  </w:style>
  <w:style w:type="paragraph" w:customStyle="1" w:styleId="C21080E4B64A4E1288A34AEF20669463">
    <w:name w:val="C21080E4B64A4E1288A34AEF20669463"/>
    <w:rsid w:val="00904565"/>
  </w:style>
  <w:style w:type="paragraph" w:customStyle="1" w:styleId="3EC1986DD02B40F0B99071A72B986293">
    <w:name w:val="3EC1986DD02B40F0B99071A72B986293"/>
    <w:rsid w:val="00904565"/>
  </w:style>
  <w:style w:type="paragraph" w:customStyle="1" w:styleId="8A8049760A4644999144AE4728B6C454">
    <w:name w:val="8A8049760A4644999144AE4728B6C454"/>
    <w:rsid w:val="00904565"/>
  </w:style>
  <w:style w:type="paragraph" w:customStyle="1" w:styleId="0C4BADE07A3148E2AC52BE1C1DBC9AF0">
    <w:name w:val="0C4BADE07A3148E2AC52BE1C1DBC9AF0"/>
    <w:rsid w:val="00904565"/>
  </w:style>
  <w:style w:type="paragraph" w:customStyle="1" w:styleId="0ECDB71CF4C340AAAA64436A22235294">
    <w:name w:val="0ECDB71CF4C340AAAA64436A22235294"/>
    <w:rsid w:val="00904565"/>
  </w:style>
  <w:style w:type="paragraph" w:customStyle="1" w:styleId="22CDDBFE667945D7A295D8D13FAE9B0C">
    <w:name w:val="22CDDBFE667945D7A295D8D13FAE9B0C"/>
    <w:rsid w:val="00904565"/>
  </w:style>
  <w:style w:type="paragraph" w:customStyle="1" w:styleId="EA0DB378617546C883CE422BA94D1FD5">
    <w:name w:val="EA0DB378617546C883CE422BA94D1FD5"/>
    <w:rsid w:val="00904565"/>
  </w:style>
  <w:style w:type="paragraph" w:customStyle="1" w:styleId="4DC1C391AF5F4CC1A828F6A28626E167">
    <w:name w:val="4DC1C391AF5F4CC1A828F6A28626E167"/>
    <w:rsid w:val="00904565"/>
  </w:style>
  <w:style w:type="paragraph" w:customStyle="1" w:styleId="D2960D79E6DC4F42A8AA3AD064FFD8C5">
    <w:name w:val="D2960D79E6DC4F42A8AA3AD064FFD8C5"/>
    <w:rsid w:val="00904565"/>
  </w:style>
  <w:style w:type="paragraph" w:customStyle="1" w:styleId="0F2E4738E5EB4669B350C6D4A7519BF8">
    <w:name w:val="0F2E4738E5EB4669B350C6D4A7519BF8"/>
    <w:rsid w:val="00904565"/>
  </w:style>
  <w:style w:type="paragraph" w:customStyle="1" w:styleId="D8921DB28A1145D0A7AA5E98D138A2A1">
    <w:name w:val="D8921DB28A1145D0A7AA5E98D138A2A1"/>
    <w:rsid w:val="00904565"/>
  </w:style>
  <w:style w:type="paragraph" w:customStyle="1" w:styleId="407C202636F144DF9F01C30FCDDFA571">
    <w:name w:val="407C202636F144DF9F01C30FCDDFA571"/>
    <w:rsid w:val="00904565"/>
  </w:style>
  <w:style w:type="paragraph" w:customStyle="1" w:styleId="DA70DD2445EC4F93B2F5FCA621564705">
    <w:name w:val="DA70DD2445EC4F93B2F5FCA621564705"/>
    <w:rsid w:val="00904565"/>
  </w:style>
  <w:style w:type="paragraph" w:customStyle="1" w:styleId="75480EF2321142B5886C7DAE8E47571B">
    <w:name w:val="75480EF2321142B5886C7DAE8E47571B"/>
    <w:rsid w:val="00904565"/>
  </w:style>
  <w:style w:type="paragraph" w:customStyle="1" w:styleId="C45D07B950B44F1FB607274C540AE631">
    <w:name w:val="C45D07B950B44F1FB607274C540AE631"/>
    <w:rsid w:val="00904565"/>
  </w:style>
  <w:style w:type="paragraph" w:customStyle="1" w:styleId="9568813D79584AA9AFBC679849FCD54C">
    <w:name w:val="9568813D79584AA9AFBC679849FCD54C"/>
    <w:rsid w:val="00904565"/>
  </w:style>
  <w:style w:type="paragraph" w:customStyle="1" w:styleId="CD5EA3C244B04B519325FA51224B9CB2">
    <w:name w:val="CD5EA3C244B04B519325FA51224B9CB2"/>
    <w:rsid w:val="00904565"/>
  </w:style>
  <w:style w:type="paragraph" w:customStyle="1" w:styleId="3EC2DCF0EA66498B87698183F42E5028">
    <w:name w:val="3EC2DCF0EA66498B87698183F42E5028"/>
    <w:rsid w:val="00904565"/>
  </w:style>
  <w:style w:type="paragraph" w:customStyle="1" w:styleId="AF99E09CD3B54675A493CFD39794BA03">
    <w:name w:val="AF99E09CD3B54675A493CFD39794BA03"/>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77FDB2ABF0B46BB88ECBB622324ADC5">
    <w:name w:val="377FDB2ABF0B46BB88ECBB622324ADC5"/>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2E2C2B50DEE46E88BC6DEDB154A5DF7">
    <w:name w:val="D2E2C2B50DEE46E88BC6DEDB154A5DF7"/>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455CFF549834016BF5962BF500FE67C">
    <w:name w:val="B455CFF549834016BF5962BF500FE67C"/>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70A73B53B8142DBA3BB1B75E266458E">
    <w:name w:val="970A73B53B8142DBA3BB1B75E266458E"/>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309DEAE42934D6AB279EE1781CFF576">
    <w:name w:val="2309DEAE42934D6AB279EE1781CFF576"/>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710C533BE04DC2A86D9FBBC0095620">
    <w:name w:val="E0710C533BE04DC2A86D9FBBC0095620"/>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BD7D8BB62A430EBAC795C2A294E22B">
    <w:name w:val="F9BD7D8BB62A430EBAC795C2A294E22B"/>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A47BA4500DC4BB6AB79E731FECDE7FA1">
    <w:name w:val="6A47BA4500DC4BB6AB79E731FECDE7FA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49756602C74547AC74CF8EF630681A1">
    <w:name w:val="3149756602C74547AC74CF8EF630681A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44C454D15D434795A25C8CF988D2141">
    <w:name w:val="F444C454D15D434795A25C8CF988D214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6DB8778D1834EFD8996B0168BC2F69D1">
    <w:name w:val="A6DB8778D1834EFD8996B0168BC2F69D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B367DC3C304FC5B0BE5E72FFB5A74D1">
    <w:name w:val="E4B367DC3C304FC5B0BE5E72FFB5A74D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5064C9277F14A7093E1AD9C0416106F1">
    <w:name w:val="A5064C9277F14A7093E1AD9C0416106F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59002A593714B5CA4F8B55A093628B41">
    <w:name w:val="959002A593714B5CA4F8B55A093628B4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275CC2FE97C4C55B54499F4020A18841">
    <w:name w:val="F275CC2FE97C4C55B54499F4020A1884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1ED39263DED454F8B7C66EB9959BF271">
    <w:name w:val="71ED39263DED454F8B7C66EB9959BF27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5F398D6ED54F608656EDB3FD8F7C1E1">
    <w:name w:val="F65F398D6ED54F608656EDB3FD8F7C1E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AB073BAA2C45EB91775F6CE2D27DE31">
    <w:name w:val="CBAB073BAA2C45EB91775F6CE2D27DE3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23D9902D7BB4C20B189A28A1791CB3E1">
    <w:name w:val="B23D9902D7BB4C20B189A28A1791CB3E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BAAA8D1EDC4728B5FB12B5CEF4D6F01">
    <w:name w:val="C0BAAA8D1EDC4728B5FB12B5CEF4D6F0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B3981E05674741BB3EDD40A04F47661">
    <w:name w:val="B0B3981E05674741BB3EDD40A04F4766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23AED31974FE2BD32B7B6D83603201">
    <w:name w:val="43B23AED31974FE2BD32B7B6D8360320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1">
    <w:name w:val="CFFF4A09DF9B42A9AE501A1035CE008E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1">
    <w:name w:val="D48E1791D7094ED6B72E12379FB5DB8E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1">
    <w:name w:val="CAC34B5A8B2647F2B29A36C8F355D912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1">
    <w:name w:val="C28A0A56DED84F5F902128F37FA820BC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1">
    <w:name w:val="D0FF40542F624FAE97DA2A77B41CC9A11"/>
    <w:rsid w:val="0090456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50F25FE73B04E019D74C2AF3BDA574E">
    <w:name w:val="950F25FE73B04E019D74C2AF3BDA574E"/>
    <w:rsid w:val="00904565"/>
  </w:style>
  <w:style w:type="paragraph" w:customStyle="1" w:styleId="66656264EA82447F963E3EF884C10B32">
    <w:name w:val="66656264EA82447F963E3EF884C10B32"/>
    <w:rsid w:val="00904565"/>
  </w:style>
  <w:style w:type="paragraph" w:customStyle="1" w:styleId="7672F6D8921448EB8FA35414BC062A68">
    <w:name w:val="7672F6D8921448EB8FA35414BC062A68"/>
    <w:rsid w:val="00904565"/>
  </w:style>
  <w:style w:type="paragraph" w:customStyle="1" w:styleId="80804EB5E7C9445581271607B904E085">
    <w:name w:val="80804EB5E7C9445581271607B904E085"/>
    <w:rsid w:val="00904565"/>
  </w:style>
  <w:style w:type="paragraph" w:customStyle="1" w:styleId="16B495AB0C8C4F1BB8209A212023191A">
    <w:name w:val="16B495AB0C8C4F1BB8209A212023191A"/>
    <w:rsid w:val="00904565"/>
  </w:style>
  <w:style w:type="paragraph" w:customStyle="1" w:styleId="A0098B960A3347E3B88A9EFDE78FD2AF">
    <w:name w:val="A0098B960A3347E3B88A9EFDE78FD2AF"/>
    <w:rsid w:val="00904565"/>
  </w:style>
  <w:style w:type="paragraph" w:customStyle="1" w:styleId="C235877E6B6547A892565031FE6E0342">
    <w:name w:val="C235877E6B6547A892565031FE6E0342"/>
    <w:rsid w:val="00904565"/>
  </w:style>
  <w:style w:type="paragraph" w:customStyle="1" w:styleId="3260AE36FB1F456DB4303410404D4779">
    <w:name w:val="3260AE36FB1F456DB4303410404D4779"/>
    <w:rsid w:val="00904565"/>
  </w:style>
  <w:style w:type="paragraph" w:customStyle="1" w:styleId="4A2B4EBBAC0B4C78A56F562034D23A8F">
    <w:name w:val="4A2B4EBBAC0B4C78A56F562034D23A8F"/>
    <w:rsid w:val="00904565"/>
  </w:style>
  <w:style w:type="paragraph" w:customStyle="1" w:styleId="FCCC5DFC9F4F4939AB4DFCFD4F839D11">
    <w:name w:val="FCCC5DFC9F4F4939AB4DFCFD4F839D11"/>
    <w:rsid w:val="00904565"/>
  </w:style>
  <w:style w:type="paragraph" w:customStyle="1" w:styleId="D038B3EE0D7649D29223C0FD9A0FEEC1">
    <w:name w:val="D038B3EE0D7649D29223C0FD9A0FEEC1"/>
    <w:rsid w:val="00904565"/>
  </w:style>
  <w:style w:type="paragraph" w:customStyle="1" w:styleId="86A8A9C335D44DE39B6F8542BF46C480">
    <w:name w:val="86A8A9C335D44DE39B6F8542BF46C480"/>
    <w:rsid w:val="00904565"/>
  </w:style>
  <w:style w:type="paragraph" w:customStyle="1" w:styleId="893F07649C884A219DF4900A9AA8C0C8">
    <w:name w:val="893F07649C884A219DF4900A9AA8C0C8"/>
    <w:rsid w:val="00904565"/>
  </w:style>
  <w:style w:type="paragraph" w:customStyle="1" w:styleId="14C19503D518491788F37696213500BA">
    <w:name w:val="14C19503D518491788F37696213500BA"/>
    <w:rsid w:val="00904565"/>
  </w:style>
  <w:style w:type="paragraph" w:customStyle="1" w:styleId="E99FBCE87E1346B994F1FB591AE0D7A1">
    <w:name w:val="E99FBCE87E1346B994F1FB591AE0D7A1"/>
    <w:rsid w:val="00904565"/>
  </w:style>
  <w:style w:type="paragraph" w:customStyle="1" w:styleId="0B2A1113A9BB46FE8559DD08EEE80275">
    <w:name w:val="0B2A1113A9BB46FE8559DD08EEE80275"/>
    <w:rsid w:val="00904565"/>
  </w:style>
  <w:style w:type="paragraph" w:customStyle="1" w:styleId="4A2B4EBBAC0B4C78A56F562034D23A8F1">
    <w:name w:val="4A2B4EBBAC0B4C78A56F562034D23A8F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
    <w:name w:val="FCCC5DFC9F4F4939AB4DFCFD4F839D11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
    <w:name w:val="D038B3EE0D7649D29223C0FD9A0FEEC1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
    <w:name w:val="86A8A9C335D44DE39B6F8542BF46C480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
    <w:name w:val="893F07649C884A219DF4900A9AA8C0C8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
    <w:name w:val="14C19503D518491788F37696213500BA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
    <w:name w:val="E99FBCE87E1346B994F1FB591AE0D7A1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
    <w:name w:val="0B2A1113A9BB46FE8559DD08EEE80275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
    <w:name w:val="486DD9D042BB46419D6C6C44CC389E3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
    <w:name w:val="47413FC290AA46A8A546B04B5EC1CE38"/>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
    <w:name w:val="F96DB65E971C4D71B8061D5435127A5A"/>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A47BA4500DC4BB6AB79E731FECDE7FA2">
    <w:name w:val="6A47BA4500DC4BB6AB79E731FECDE7FA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49756602C74547AC74CF8EF630681A2">
    <w:name w:val="3149756602C74547AC74CF8EF630681A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B367DC3C304FC5B0BE5E72FFB5A74D2">
    <w:name w:val="E4B367DC3C304FC5B0BE5E72FFB5A74D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5064C9277F14A7093E1AD9C0416106F2">
    <w:name w:val="A5064C9277F14A7093E1AD9C0416106F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59002A593714B5CA4F8B55A093628B42">
    <w:name w:val="959002A593714B5CA4F8B55A093628B4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275CC2FE97C4C55B54499F4020A18842">
    <w:name w:val="F275CC2FE97C4C55B54499F4020A1884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1ED39263DED454F8B7C66EB9959BF272">
    <w:name w:val="71ED39263DED454F8B7C66EB9959BF27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5F398D6ED54F608656EDB3FD8F7C1E2">
    <w:name w:val="F65F398D6ED54F608656EDB3FD8F7C1E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AB073BAA2C45EB91775F6CE2D27DE32">
    <w:name w:val="CBAB073BAA2C45EB91775F6CE2D27DE3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23D9902D7BB4C20B189A28A1791CB3E2">
    <w:name w:val="B23D9902D7BB4C20B189A28A1791CB3E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BAAA8D1EDC4728B5FB12B5CEF4D6F02">
    <w:name w:val="C0BAAA8D1EDC4728B5FB12B5CEF4D6F0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B3981E05674741BB3EDD40A04F47662">
    <w:name w:val="B0B3981E05674741BB3EDD40A04F4766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23AED31974FE2BD32B7B6D83603202">
    <w:name w:val="43B23AED31974FE2BD32B7B6D8360320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2">
    <w:name w:val="CFFF4A09DF9B42A9AE501A1035CE008E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2">
    <w:name w:val="D48E1791D7094ED6B72E12379FB5DB8E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2">
    <w:name w:val="CAC34B5A8B2647F2B29A36C8F355D912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2">
    <w:name w:val="C28A0A56DED84F5F902128F37FA820BC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2">
    <w:name w:val="D0FF40542F624FAE97DA2A77B41CC9A1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2">
    <w:name w:val="4A2B4EBBAC0B4C78A56F562034D23A8F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2">
    <w:name w:val="FCCC5DFC9F4F4939AB4DFCFD4F839D11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2">
    <w:name w:val="D038B3EE0D7649D29223C0FD9A0FEEC1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2">
    <w:name w:val="86A8A9C335D44DE39B6F8542BF46C480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2">
    <w:name w:val="893F07649C884A219DF4900A9AA8C0C8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2">
    <w:name w:val="14C19503D518491788F37696213500BA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2">
    <w:name w:val="E99FBCE87E1346B994F1FB591AE0D7A1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2">
    <w:name w:val="0B2A1113A9BB46FE8559DD08EEE80275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
    <w:name w:val="486DD9D042BB46419D6C6C44CC389E35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
    <w:name w:val="47413FC290AA46A8A546B04B5EC1CE38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
    <w:name w:val="F96DB65E971C4D71B8061D5435127A5A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A47BA4500DC4BB6AB79E731FECDE7FA3">
    <w:name w:val="6A47BA4500DC4BB6AB79E731FECDE7FA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49756602C74547AC74CF8EF630681A3">
    <w:name w:val="3149756602C74547AC74CF8EF630681A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B367DC3C304FC5B0BE5E72FFB5A74D3">
    <w:name w:val="E4B367DC3C304FC5B0BE5E72FFB5A74D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5064C9277F14A7093E1AD9C0416106F3">
    <w:name w:val="A5064C9277F14A7093E1AD9C0416106F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59002A593714B5CA4F8B55A093628B43">
    <w:name w:val="959002A593714B5CA4F8B55A093628B4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275CC2FE97C4C55B54499F4020A18843">
    <w:name w:val="F275CC2FE97C4C55B54499F4020A1884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1ED39263DED454F8B7C66EB9959BF273">
    <w:name w:val="71ED39263DED454F8B7C66EB9959BF27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5F398D6ED54F608656EDB3FD8F7C1E3">
    <w:name w:val="F65F398D6ED54F608656EDB3FD8F7C1E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AB073BAA2C45EB91775F6CE2D27DE33">
    <w:name w:val="CBAB073BAA2C45EB91775F6CE2D27DE3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23D9902D7BB4C20B189A28A1791CB3E3">
    <w:name w:val="B23D9902D7BB4C20B189A28A1791CB3E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BAAA8D1EDC4728B5FB12B5CEF4D6F03">
    <w:name w:val="C0BAAA8D1EDC4728B5FB12B5CEF4D6F0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B3981E05674741BB3EDD40A04F47663">
    <w:name w:val="B0B3981E05674741BB3EDD40A04F4766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23AED31974FE2BD32B7B6D83603203">
    <w:name w:val="43B23AED31974FE2BD32B7B6D8360320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3">
    <w:name w:val="CFFF4A09DF9B42A9AE501A1035CE008E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3">
    <w:name w:val="D48E1791D7094ED6B72E12379FB5DB8E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3">
    <w:name w:val="CAC34B5A8B2647F2B29A36C8F355D912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3">
    <w:name w:val="C28A0A56DED84F5F902128F37FA820BC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3">
    <w:name w:val="D0FF40542F624FAE97DA2A77B41CC9A1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3">
    <w:name w:val="4A2B4EBBAC0B4C78A56F562034D23A8F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3">
    <w:name w:val="FCCC5DFC9F4F4939AB4DFCFD4F839D11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3">
    <w:name w:val="D038B3EE0D7649D29223C0FD9A0FEEC1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3">
    <w:name w:val="86A8A9C335D44DE39B6F8542BF46C480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3">
    <w:name w:val="893F07649C884A219DF4900A9AA8C0C8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3">
    <w:name w:val="14C19503D518491788F37696213500BA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3">
    <w:name w:val="E99FBCE87E1346B994F1FB591AE0D7A1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3">
    <w:name w:val="0B2A1113A9BB46FE8559DD08EEE80275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2">
    <w:name w:val="486DD9D042BB46419D6C6C44CC389E35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2">
    <w:name w:val="47413FC290AA46A8A546B04B5EC1CE38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2">
    <w:name w:val="F96DB65E971C4D71B8061D5435127A5A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
    <w:name w:val="CE9D71BAB58147EBA2DE7FE2928A122A"/>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
    <w:name w:val="7E9298DE29E748D48011FA23CCC67BA8"/>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
    <w:name w:val="43B6EDD7D36C43CABFE02CD889A9C49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
    <w:name w:val="B0C6CF3D54F84B5E98F65E47572439D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
    <w:name w:val="A4538C0C571346A49BF1AEEB85E852FC"/>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A47BA4500DC4BB6AB79E731FECDE7FA4">
    <w:name w:val="6A47BA4500DC4BB6AB79E731FECDE7FA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49756602C74547AC74CF8EF630681A4">
    <w:name w:val="3149756602C74547AC74CF8EF630681A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B367DC3C304FC5B0BE5E72FFB5A74D4">
    <w:name w:val="E4B367DC3C304FC5B0BE5E72FFB5A74D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5064C9277F14A7093E1AD9C0416106F4">
    <w:name w:val="A5064C9277F14A7093E1AD9C0416106F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59002A593714B5CA4F8B55A093628B44">
    <w:name w:val="959002A593714B5CA4F8B55A093628B4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275CC2FE97C4C55B54499F4020A18844">
    <w:name w:val="F275CC2FE97C4C55B54499F4020A1884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1ED39263DED454F8B7C66EB9959BF274">
    <w:name w:val="71ED39263DED454F8B7C66EB9959BF27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5F398D6ED54F608656EDB3FD8F7C1E4">
    <w:name w:val="F65F398D6ED54F608656EDB3FD8F7C1E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AB073BAA2C45EB91775F6CE2D27DE34">
    <w:name w:val="CBAB073BAA2C45EB91775F6CE2D27DE3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23D9902D7BB4C20B189A28A1791CB3E4">
    <w:name w:val="B23D9902D7BB4C20B189A28A1791CB3E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BAAA8D1EDC4728B5FB12B5CEF4D6F04">
    <w:name w:val="C0BAAA8D1EDC4728B5FB12B5CEF4D6F0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B3981E05674741BB3EDD40A04F47664">
    <w:name w:val="B0B3981E05674741BB3EDD40A04F4766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23AED31974FE2BD32B7B6D83603204">
    <w:name w:val="43B23AED31974FE2BD32B7B6D8360320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4">
    <w:name w:val="CFFF4A09DF9B42A9AE501A1035CE008E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4">
    <w:name w:val="D48E1791D7094ED6B72E12379FB5DB8E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4">
    <w:name w:val="CAC34B5A8B2647F2B29A36C8F355D912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4">
    <w:name w:val="C28A0A56DED84F5F902128F37FA820BC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4">
    <w:name w:val="D0FF40542F624FAE97DA2A77B41CC9A1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4">
    <w:name w:val="4A2B4EBBAC0B4C78A56F562034D23A8F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4">
    <w:name w:val="FCCC5DFC9F4F4939AB4DFCFD4F839D11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4">
    <w:name w:val="D038B3EE0D7649D29223C0FD9A0FEEC1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4">
    <w:name w:val="86A8A9C335D44DE39B6F8542BF46C480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4">
    <w:name w:val="893F07649C884A219DF4900A9AA8C0C8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4">
    <w:name w:val="14C19503D518491788F37696213500BA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4">
    <w:name w:val="E99FBCE87E1346B994F1FB591AE0D7A1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4">
    <w:name w:val="0B2A1113A9BB46FE8559DD08EEE80275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3">
    <w:name w:val="486DD9D042BB46419D6C6C44CC389E35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3">
    <w:name w:val="47413FC290AA46A8A546B04B5EC1CE38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3">
    <w:name w:val="F96DB65E971C4D71B8061D5435127A5A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
    <w:name w:val="CE9D71BAB58147EBA2DE7FE2928A122A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
    <w:name w:val="7E9298DE29E748D48011FA23CCC67BA8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
    <w:name w:val="43B6EDD7D36C43CABFE02CD889A9C497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
    <w:name w:val="B0C6CF3D54F84B5E98F65E47572439D5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
    <w:name w:val="A4538C0C571346A49BF1AEEB85E852FC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A47BA4500DC4BB6AB79E731FECDE7FA5">
    <w:name w:val="6A47BA4500DC4BB6AB79E731FECDE7FA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49756602C74547AC74CF8EF630681A5">
    <w:name w:val="3149756602C74547AC74CF8EF630681A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B367DC3C304FC5B0BE5E72FFB5A74D5">
    <w:name w:val="E4B367DC3C304FC5B0BE5E72FFB5A74D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5064C9277F14A7093E1AD9C0416106F5">
    <w:name w:val="A5064C9277F14A7093E1AD9C0416106F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59002A593714B5CA4F8B55A093628B45">
    <w:name w:val="959002A593714B5CA4F8B55A093628B4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275CC2FE97C4C55B54499F4020A18845">
    <w:name w:val="F275CC2FE97C4C55B54499F4020A1884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1ED39263DED454F8B7C66EB9959BF275">
    <w:name w:val="71ED39263DED454F8B7C66EB9959BF27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5F398D6ED54F608656EDB3FD8F7C1E5">
    <w:name w:val="F65F398D6ED54F608656EDB3FD8F7C1E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AB073BAA2C45EB91775F6CE2D27DE35">
    <w:name w:val="CBAB073BAA2C45EB91775F6CE2D27DE3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23D9902D7BB4C20B189A28A1791CB3E5">
    <w:name w:val="B23D9902D7BB4C20B189A28A1791CB3E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BAAA8D1EDC4728B5FB12B5CEF4D6F05">
    <w:name w:val="C0BAAA8D1EDC4728B5FB12B5CEF4D6F0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B3981E05674741BB3EDD40A04F47665">
    <w:name w:val="B0B3981E05674741BB3EDD40A04F4766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23AED31974FE2BD32B7B6D83603205">
    <w:name w:val="43B23AED31974FE2BD32B7B6D8360320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5">
    <w:name w:val="CFFF4A09DF9B42A9AE501A1035CE008E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5">
    <w:name w:val="D48E1791D7094ED6B72E12379FB5DB8E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5">
    <w:name w:val="CAC34B5A8B2647F2B29A36C8F355D912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5">
    <w:name w:val="C28A0A56DED84F5F902128F37FA820BC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5">
    <w:name w:val="D0FF40542F624FAE97DA2A77B41CC9A1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5">
    <w:name w:val="4A2B4EBBAC0B4C78A56F562034D23A8F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5">
    <w:name w:val="FCCC5DFC9F4F4939AB4DFCFD4F839D11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5">
    <w:name w:val="D038B3EE0D7649D29223C0FD9A0FEEC1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5">
    <w:name w:val="86A8A9C335D44DE39B6F8542BF46C480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5">
    <w:name w:val="893F07649C884A219DF4900A9AA8C0C8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5">
    <w:name w:val="14C19503D518491788F37696213500BA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5">
    <w:name w:val="E99FBCE87E1346B994F1FB591AE0D7A1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5">
    <w:name w:val="0B2A1113A9BB46FE8559DD08EEE80275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4">
    <w:name w:val="486DD9D042BB46419D6C6C44CC389E35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4">
    <w:name w:val="47413FC290AA46A8A546B04B5EC1CE38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4">
    <w:name w:val="F96DB65E971C4D71B8061D5435127A5A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2">
    <w:name w:val="CE9D71BAB58147EBA2DE7FE2928A122A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2">
    <w:name w:val="7E9298DE29E748D48011FA23CCC67BA8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2">
    <w:name w:val="43B6EDD7D36C43CABFE02CD889A9C497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2">
    <w:name w:val="B0C6CF3D54F84B5E98F65E47572439D5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2">
    <w:name w:val="A4538C0C571346A49BF1AEEB85E852FC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A47BA4500DC4BB6AB79E731FECDE7FA6">
    <w:name w:val="6A47BA4500DC4BB6AB79E731FECDE7FA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149756602C74547AC74CF8EF630681A6">
    <w:name w:val="3149756602C74547AC74CF8EF630681A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B367DC3C304FC5B0BE5E72FFB5A74D6">
    <w:name w:val="E4B367DC3C304FC5B0BE5E72FFB5A74D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5064C9277F14A7093E1AD9C0416106F6">
    <w:name w:val="A5064C9277F14A7093E1AD9C0416106F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59002A593714B5CA4F8B55A093628B46">
    <w:name w:val="959002A593714B5CA4F8B55A093628B4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275CC2FE97C4C55B54499F4020A18846">
    <w:name w:val="F275CC2FE97C4C55B54499F4020A1884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1ED39263DED454F8B7C66EB9959BF276">
    <w:name w:val="71ED39263DED454F8B7C66EB9959BF27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65F398D6ED54F608656EDB3FD8F7C1E6">
    <w:name w:val="F65F398D6ED54F608656EDB3FD8F7C1E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AB073BAA2C45EB91775F6CE2D27DE36">
    <w:name w:val="CBAB073BAA2C45EB91775F6CE2D27DE3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23D9902D7BB4C20B189A28A1791CB3E6">
    <w:name w:val="B23D9902D7BB4C20B189A28A1791CB3E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BAAA8D1EDC4728B5FB12B5CEF4D6F06">
    <w:name w:val="C0BAAA8D1EDC4728B5FB12B5CEF4D6F0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B3981E05674741BB3EDD40A04F47666">
    <w:name w:val="B0B3981E05674741BB3EDD40A04F4766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23AED31974FE2BD32B7B6D83603206">
    <w:name w:val="43B23AED31974FE2BD32B7B6D8360320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6">
    <w:name w:val="CFFF4A09DF9B42A9AE501A1035CE008E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6">
    <w:name w:val="D48E1791D7094ED6B72E12379FB5DB8E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6">
    <w:name w:val="CAC34B5A8B2647F2B29A36C8F355D912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6">
    <w:name w:val="C28A0A56DED84F5F902128F37FA820BC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6">
    <w:name w:val="D0FF40542F624FAE97DA2A77B41CC9A1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
    <w:name w:val="47590C75A73349169431B6CB5C63D7A9"/>
    <w:rsid w:val="00FF45C9"/>
  </w:style>
  <w:style w:type="paragraph" w:customStyle="1" w:styleId="61BC9CEFDB2347089D02167F1F292A1E">
    <w:name w:val="61BC9CEFDB2347089D02167F1F292A1E"/>
    <w:rsid w:val="00FF45C9"/>
  </w:style>
  <w:style w:type="paragraph" w:customStyle="1" w:styleId="AE872C152338414A99FE1767780E9F20">
    <w:name w:val="AE872C152338414A99FE1767780E9F20"/>
    <w:rsid w:val="00FF45C9"/>
  </w:style>
  <w:style w:type="paragraph" w:customStyle="1" w:styleId="5B4C3A0648364A43BFDCA61E83EAD502">
    <w:name w:val="5B4C3A0648364A43BFDCA61E83EAD502"/>
    <w:rsid w:val="00FF45C9"/>
  </w:style>
  <w:style w:type="paragraph" w:customStyle="1" w:styleId="0231E1BDF91440CFA936D4E6535E00BF">
    <w:name w:val="0231E1BDF91440CFA936D4E6535E00BF"/>
    <w:rsid w:val="00FF45C9"/>
  </w:style>
  <w:style w:type="paragraph" w:customStyle="1" w:styleId="037CBF39CB3C4852AABEBAA7750696E1">
    <w:name w:val="037CBF39CB3C4852AABEBAA7750696E1"/>
    <w:rsid w:val="00FF45C9"/>
  </w:style>
  <w:style w:type="paragraph" w:customStyle="1" w:styleId="C9F2799778FD4AE58BF489FF1754106E">
    <w:name w:val="C9F2799778FD4AE58BF489FF1754106E"/>
    <w:rsid w:val="00FF45C9"/>
  </w:style>
  <w:style w:type="paragraph" w:customStyle="1" w:styleId="B67F12C4E4574FAC99406488707C6983">
    <w:name w:val="B67F12C4E4574FAC99406488707C6983"/>
    <w:rsid w:val="00FF45C9"/>
  </w:style>
  <w:style w:type="paragraph" w:customStyle="1" w:styleId="037E6223CB11462B9F68515835D9083D">
    <w:name w:val="037E6223CB11462B9F68515835D9083D"/>
    <w:rsid w:val="00FF45C9"/>
  </w:style>
  <w:style w:type="paragraph" w:customStyle="1" w:styleId="D8945B16F49F4F379235BF109988D92B">
    <w:name w:val="D8945B16F49F4F379235BF109988D92B"/>
    <w:rsid w:val="00FF45C9"/>
  </w:style>
  <w:style w:type="paragraph" w:customStyle="1" w:styleId="02629A03F3DB4B2697E3DB8445661B1C">
    <w:name w:val="02629A03F3DB4B2697E3DB8445661B1C"/>
    <w:rsid w:val="00FF45C9"/>
  </w:style>
  <w:style w:type="paragraph" w:customStyle="1" w:styleId="E4A5DAB3C81844A2BC3ECC0AAD6A7346">
    <w:name w:val="E4A5DAB3C81844A2BC3ECC0AAD6A7346"/>
    <w:rsid w:val="00FF45C9"/>
  </w:style>
  <w:style w:type="paragraph" w:customStyle="1" w:styleId="CCBDB4DB4BB64FD19C10072D4AD68F9B">
    <w:name w:val="CCBDB4DB4BB64FD19C10072D4AD68F9B"/>
    <w:rsid w:val="00FF45C9"/>
  </w:style>
  <w:style w:type="paragraph" w:customStyle="1" w:styleId="4A2B4EBBAC0B4C78A56F562034D23A8F6">
    <w:name w:val="4A2B4EBBAC0B4C78A56F562034D23A8F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6">
    <w:name w:val="FCCC5DFC9F4F4939AB4DFCFD4F839D11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6">
    <w:name w:val="D038B3EE0D7649D29223C0FD9A0FEEC1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6">
    <w:name w:val="86A8A9C335D44DE39B6F8542BF46C480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6">
    <w:name w:val="893F07649C884A219DF4900A9AA8C0C8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6">
    <w:name w:val="14C19503D518491788F37696213500BA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6">
    <w:name w:val="E99FBCE87E1346B994F1FB591AE0D7A1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6">
    <w:name w:val="0B2A1113A9BB46FE8559DD08EEE80275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5">
    <w:name w:val="486DD9D042BB46419D6C6C44CC389E35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5">
    <w:name w:val="47413FC290AA46A8A546B04B5EC1CE38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5">
    <w:name w:val="F96DB65E971C4D71B8061D5435127A5A5"/>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3">
    <w:name w:val="CE9D71BAB58147EBA2DE7FE2928A122A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3">
    <w:name w:val="7E9298DE29E748D48011FA23CCC67BA8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3">
    <w:name w:val="43B6EDD7D36C43CABFE02CD889A9C497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3">
    <w:name w:val="B0C6CF3D54F84B5E98F65E47572439D5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3">
    <w:name w:val="A4538C0C571346A49BF1AEEB85E852FC3"/>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
    <w:name w:val="47590C75A73349169431B6CB5C63D7A9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
    <w:name w:val="61BC9CEFDB2347089D02167F1F292A1E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
    <w:name w:val="AE872C152338414A99FE1767780E9F20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
    <w:name w:val="5B4C3A0648364A43BFDCA61E83EAD502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
    <w:name w:val="0231E1BDF91440CFA936D4E6535E00BF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
    <w:name w:val="037CBF39CB3C4852AABEBAA7750696E1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
    <w:name w:val="C9F2799778FD4AE58BF489FF1754106E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
    <w:name w:val="B67F12C4E4574FAC99406488707C6983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
    <w:name w:val="037E6223CB11462B9F68515835D9083D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
    <w:name w:val="D8945B16F49F4F379235BF109988D92B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
    <w:name w:val="02629A03F3DB4B2697E3DB8445661B1C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
    <w:name w:val="E4A5DAB3C81844A2BC3ECC0AAD6A7346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
    <w:name w:val="CCBDB4DB4BB64FD19C10072D4AD68F9B1"/>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7">
    <w:name w:val="CFFF4A09DF9B42A9AE501A1035CE008E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7">
    <w:name w:val="D48E1791D7094ED6B72E12379FB5DB8E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7">
    <w:name w:val="CAC34B5A8B2647F2B29A36C8F355D912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7">
    <w:name w:val="C28A0A56DED84F5F902128F37FA820BC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7">
    <w:name w:val="D0FF40542F624FAE97DA2A77B41CC9A1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7">
    <w:name w:val="4A2B4EBBAC0B4C78A56F562034D23A8F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7">
    <w:name w:val="FCCC5DFC9F4F4939AB4DFCFD4F839D11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7">
    <w:name w:val="D038B3EE0D7649D29223C0FD9A0FEEC1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7">
    <w:name w:val="86A8A9C335D44DE39B6F8542BF46C480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7">
    <w:name w:val="893F07649C884A219DF4900A9AA8C0C8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7">
    <w:name w:val="14C19503D518491788F37696213500BA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7">
    <w:name w:val="E99FBCE87E1346B994F1FB591AE0D7A1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7">
    <w:name w:val="0B2A1113A9BB46FE8559DD08EEE802757"/>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6">
    <w:name w:val="486DD9D042BB46419D6C6C44CC389E35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6">
    <w:name w:val="47413FC290AA46A8A546B04B5EC1CE38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6">
    <w:name w:val="F96DB65E971C4D71B8061D5435127A5A6"/>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4">
    <w:name w:val="CE9D71BAB58147EBA2DE7FE2928A122A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4">
    <w:name w:val="7E9298DE29E748D48011FA23CCC67BA8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4">
    <w:name w:val="43B6EDD7D36C43CABFE02CD889A9C497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4">
    <w:name w:val="B0C6CF3D54F84B5E98F65E47572439D5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4">
    <w:name w:val="A4538C0C571346A49BF1AEEB85E852FC4"/>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2">
    <w:name w:val="47590C75A73349169431B6CB5C63D7A9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2">
    <w:name w:val="61BC9CEFDB2347089D02167F1F292A1E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2">
    <w:name w:val="AE872C152338414A99FE1767780E9F20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2">
    <w:name w:val="5B4C3A0648364A43BFDCA61E83EAD502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2">
    <w:name w:val="0231E1BDF91440CFA936D4E6535E00BF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2">
    <w:name w:val="037CBF39CB3C4852AABEBAA7750696E1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2">
    <w:name w:val="C9F2799778FD4AE58BF489FF1754106E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2">
    <w:name w:val="B67F12C4E4574FAC99406488707C6983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2">
    <w:name w:val="037E6223CB11462B9F68515835D9083D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2">
    <w:name w:val="D8945B16F49F4F379235BF109988D92B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2">
    <w:name w:val="02629A03F3DB4B2697E3DB8445661B1C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2">
    <w:name w:val="E4A5DAB3C81844A2BC3ECC0AAD6A7346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2">
    <w:name w:val="CCBDB4DB4BB64FD19C10072D4AD68F9B2"/>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8">
    <w:name w:val="CFFF4A09DF9B42A9AE501A1035CE008E8"/>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8">
    <w:name w:val="D48E1791D7094ED6B72E12379FB5DB8E8"/>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8">
    <w:name w:val="CAC34B5A8B2647F2B29A36C8F355D9128"/>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8">
    <w:name w:val="C28A0A56DED84F5F902128F37FA820BC8"/>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8">
    <w:name w:val="D0FF40542F624FAE97DA2A77B41CC9A18"/>
    <w:rsid w:val="00FF45C9"/>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8">
    <w:name w:val="4A2B4EBBAC0B4C78A56F562034D23A8F8"/>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8">
    <w:name w:val="FCCC5DFC9F4F4939AB4DFCFD4F839D118"/>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8">
    <w:name w:val="D038B3EE0D7649D29223C0FD9A0FEEC18"/>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8">
    <w:name w:val="86A8A9C335D44DE39B6F8542BF46C4808"/>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8">
    <w:name w:val="893F07649C884A219DF4900A9AA8C0C88"/>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8">
    <w:name w:val="14C19503D518491788F37696213500BA8"/>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8">
    <w:name w:val="E99FBCE87E1346B994F1FB591AE0D7A18"/>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8">
    <w:name w:val="0B2A1113A9BB46FE8559DD08EEE802758"/>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7">
    <w:name w:val="486DD9D042BB46419D6C6C44CC389E357"/>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7">
    <w:name w:val="47413FC290AA46A8A546B04B5EC1CE387"/>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7">
    <w:name w:val="F96DB65E971C4D71B8061D5435127A5A7"/>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5">
    <w:name w:val="CE9D71BAB58147EBA2DE7FE2928A122A5"/>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5">
    <w:name w:val="7E9298DE29E748D48011FA23CCC67BA85"/>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5">
    <w:name w:val="43B6EDD7D36C43CABFE02CD889A9C4975"/>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5">
    <w:name w:val="B0C6CF3D54F84B5E98F65E47572439D55"/>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5">
    <w:name w:val="A4538C0C571346A49BF1AEEB85E852FC5"/>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3">
    <w:name w:val="47590C75A73349169431B6CB5C63D7A9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3">
    <w:name w:val="61BC9CEFDB2347089D02167F1F292A1E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3">
    <w:name w:val="AE872C152338414A99FE1767780E9F20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3">
    <w:name w:val="5B4C3A0648364A43BFDCA61E83EAD502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3">
    <w:name w:val="0231E1BDF91440CFA936D4E6535E00BF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3">
    <w:name w:val="037CBF39CB3C4852AABEBAA7750696E1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3">
    <w:name w:val="C9F2799778FD4AE58BF489FF1754106E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3">
    <w:name w:val="B67F12C4E4574FAC99406488707C6983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3">
    <w:name w:val="037E6223CB11462B9F68515835D9083D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3">
    <w:name w:val="D8945B16F49F4F379235BF109988D92B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3">
    <w:name w:val="02629A03F3DB4B2697E3DB8445661B1C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3">
    <w:name w:val="E4A5DAB3C81844A2BC3ECC0AAD6A7346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3">
    <w:name w:val="CCBDB4DB4BB64FD19C10072D4AD68F9B3"/>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9">
    <w:name w:val="CFFF4A09DF9B42A9AE501A1035CE008E9"/>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9">
    <w:name w:val="D48E1791D7094ED6B72E12379FB5DB8E9"/>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9">
    <w:name w:val="CAC34B5A8B2647F2B29A36C8F355D9129"/>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9">
    <w:name w:val="C28A0A56DED84F5F902128F37FA820BC9"/>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9">
    <w:name w:val="D0FF40542F624FAE97DA2A77B41CC9A19"/>
    <w:rsid w:val="007C70BA"/>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9">
    <w:name w:val="4A2B4EBBAC0B4C78A56F562034D23A8F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9">
    <w:name w:val="FCCC5DFC9F4F4939AB4DFCFD4F839D11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9">
    <w:name w:val="D038B3EE0D7649D29223C0FD9A0FEEC1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9">
    <w:name w:val="86A8A9C335D44DE39B6F8542BF46C480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9">
    <w:name w:val="893F07649C884A219DF4900A9AA8C0C8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9">
    <w:name w:val="14C19503D518491788F37696213500BA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9">
    <w:name w:val="E99FBCE87E1346B994F1FB591AE0D7A1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9">
    <w:name w:val="0B2A1113A9BB46FE8559DD08EEE80275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8">
    <w:name w:val="486DD9D042BB46419D6C6C44CC389E35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8">
    <w:name w:val="47413FC290AA46A8A546B04B5EC1CE38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8">
    <w:name w:val="F96DB65E971C4D71B8061D5435127A5A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6">
    <w:name w:val="CE9D71BAB58147EBA2DE7FE2928A122A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6">
    <w:name w:val="7E9298DE29E748D48011FA23CCC67BA8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6">
    <w:name w:val="43B6EDD7D36C43CABFE02CD889A9C497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6">
    <w:name w:val="B0C6CF3D54F84B5E98F65E47572439D5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6">
    <w:name w:val="A4538C0C571346A49BF1AEEB85E852FC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4">
    <w:name w:val="47590C75A73349169431B6CB5C63D7A9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4">
    <w:name w:val="61BC9CEFDB2347089D02167F1F292A1E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4">
    <w:name w:val="AE872C152338414A99FE1767780E9F20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4">
    <w:name w:val="5B4C3A0648364A43BFDCA61E83EAD502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4">
    <w:name w:val="0231E1BDF91440CFA936D4E6535E00BF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4">
    <w:name w:val="037CBF39CB3C4852AABEBAA7750696E1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4">
    <w:name w:val="C9F2799778FD4AE58BF489FF1754106E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4">
    <w:name w:val="B67F12C4E4574FAC99406488707C6983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4">
    <w:name w:val="037E6223CB11462B9F68515835D9083D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4">
    <w:name w:val="D8945B16F49F4F379235BF109988D92B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4">
    <w:name w:val="02629A03F3DB4B2697E3DB8445661B1C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4">
    <w:name w:val="E4A5DAB3C81844A2BC3ECC0AAD6A7346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4">
    <w:name w:val="CCBDB4DB4BB64FD19C10072D4AD68F9B4"/>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10">
    <w:name w:val="CFFF4A09DF9B42A9AE501A1035CE008E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10">
    <w:name w:val="D48E1791D7094ED6B72E12379FB5DB8E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10">
    <w:name w:val="CAC34B5A8B2647F2B29A36C8F355D912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10">
    <w:name w:val="C28A0A56DED84F5F902128F37FA820BC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10">
    <w:name w:val="D0FF40542F624FAE97DA2A77B41CC9A1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10">
    <w:name w:val="4A2B4EBBAC0B4C78A56F562034D23A8F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0">
    <w:name w:val="FCCC5DFC9F4F4939AB4DFCFD4F839D11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0">
    <w:name w:val="D038B3EE0D7649D29223C0FD9A0FEEC1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0">
    <w:name w:val="86A8A9C335D44DE39B6F8542BF46C480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0">
    <w:name w:val="893F07649C884A219DF4900A9AA8C0C8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0">
    <w:name w:val="14C19503D518491788F37696213500BA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0">
    <w:name w:val="E99FBCE87E1346B994F1FB591AE0D7A1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0">
    <w:name w:val="0B2A1113A9BB46FE8559DD08EEE80275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9">
    <w:name w:val="486DD9D042BB46419D6C6C44CC389E35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9">
    <w:name w:val="47413FC290AA46A8A546B04B5EC1CE38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9">
    <w:name w:val="F96DB65E971C4D71B8061D5435127A5A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7">
    <w:name w:val="CE9D71BAB58147EBA2DE7FE2928A122A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7">
    <w:name w:val="7E9298DE29E748D48011FA23CCC67BA8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7">
    <w:name w:val="43B6EDD7D36C43CABFE02CD889A9C497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7">
    <w:name w:val="B0C6CF3D54F84B5E98F65E47572439D5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7">
    <w:name w:val="A4538C0C571346A49BF1AEEB85E852FC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5">
    <w:name w:val="47590C75A73349169431B6CB5C63D7A9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5">
    <w:name w:val="61BC9CEFDB2347089D02167F1F292A1E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5">
    <w:name w:val="AE872C152338414A99FE1767780E9F20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5">
    <w:name w:val="5B4C3A0648364A43BFDCA61E83EAD502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5">
    <w:name w:val="0231E1BDF91440CFA936D4E6535E00BF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5">
    <w:name w:val="037CBF39CB3C4852AABEBAA7750696E1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5">
    <w:name w:val="C9F2799778FD4AE58BF489FF1754106E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5">
    <w:name w:val="B67F12C4E4574FAC99406488707C6983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5">
    <w:name w:val="037E6223CB11462B9F68515835D9083D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5">
    <w:name w:val="D8945B16F49F4F379235BF109988D92B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5">
    <w:name w:val="02629A03F3DB4B2697E3DB8445661B1C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5">
    <w:name w:val="E4A5DAB3C81844A2BC3ECC0AAD6A7346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5">
    <w:name w:val="CCBDB4DB4BB64FD19C10072D4AD68F9B5"/>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FF4A09DF9B42A9AE501A1035CE008E11">
    <w:name w:val="CFFF4A09DF9B42A9AE501A1035CE008E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48E1791D7094ED6B72E12379FB5DB8E11">
    <w:name w:val="D48E1791D7094ED6B72E12379FB5DB8E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AC34B5A8B2647F2B29A36C8F355D91211">
    <w:name w:val="CAC34B5A8B2647F2B29A36C8F355D912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28A0A56DED84F5F902128F37FA820BC11">
    <w:name w:val="C28A0A56DED84F5F902128F37FA820BC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FF40542F624FAE97DA2A77B41CC9A111">
    <w:name w:val="D0FF40542F624FAE97DA2A77B41CC9A1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
    <w:name w:val="7F00B705BF5D48D7B3A26677C419C7CA"/>
    <w:rsid w:val="005A6846"/>
  </w:style>
  <w:style w:type="paragraph" w:customStyle="1" w:styleId="2DA6EE417088453988B787FB4A4E7A47">
    <w:name w:val="2DA6EE417088453988B787FB4A4E7A47"/>
    <w:rsid w:val="005A6846"/>
  </w:style>
  <w:style w:type="paragraph" w:customStyle="1" w:styleId="B45A5F2C1AFE4D78B4962501147CC957">
    <w:name w:val="B45A5F2C1AFE4D78B4962501147CC957"/>
    <w:rsid w:val="005A6846"/>
  </w:style>
  <w:style w:type="paragraph" w:customStyle="1" w:styleId="CF712AEAF9514CD680D5660CC8502F73">
    <w:name w:val="CF712AEAF9514CD680D5660CC8502F73"/>
    <w:rsid w:val="005A6846"/>
  </w:style>
  <w:style w:type="paragraph" w:customStyle="1" w:styleId="5BB26C0FD7D14436ACB43327A24F35DC">
    <w:name w:val="5BB26C0FD7D14436ACB43327A24F35DC"/>
    <w:rsid w:val="005A6846"/>
  </w:style>
  <w:style w:type="paragraph" w:customStyle="1" w:styleId="4A2B4EBBAC0B4C78A56F562034D23A8F11">
    <w:name w:val="4A2B4EBBAC0B4C78A56F562034D23A8F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1">
    <w:name w:val="FCCC5DFC9F4F4939AB4DFCFD4F839D11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1">
    <w:name w:val="D038B3EE0D7649D29223C0FD9A0FEEC1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1">
    <w:name w:val="86A8A9C335D44DE39B6F8542BF46C480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1">
    <w:name w:val="893F07649C884A219DF4900A9AA8C0C8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1">
    <w:name w:val="14C19503D518491788F37696213500BA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1">
    <w:name w:val="E99FBCE87E1346B994F1FB591AE0D7A1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1">
    <w:name w:val="0B2A1113A9BB46FE8559DD08EEE80275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0">
    <w:name w:val="486DD9D042BB46419D6C6C44CC389E35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0">
    <w:name w:val="47413FC290AA46A8A546B04B5EC1CE38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0">
    <w:name w:val="F96DB65E971C4D71B8061D5435127A5A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8">
    <w:name w:val="CE9D71BAB58147EBA2DE7FE2928A122A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8">
    <w:name w:val="7E9298DE29E748D48011FA23CCC67BA8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8">
    <w:name w:val="43B6EDD7D36C43CABFE02CD889A9C497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8">
    <w:name w:val="B0C6CF3D54F84B5E98F65E47572439D5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8">
    <w:name w:val="A4538C0C571346A49BF1AEEB85E852FC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6">
    <w:name w:val="47590C75A73349169431B6CB5C63D7A9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6">
    <w:name w:val="61BC9CEFDB2347089D02167F1F292A1E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6">
    <w:name w:val="AE872C152338414A99FE1767780E9F20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6">
    <w:name w:val="5B4C3A0648364A43BFDCA61E83EAD502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6">
    <w:name w:val="0231E1BDF91440CFA936D4E6535E00BF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6">
    <w:name w:val="037CBF39CB3C4852AABEBAA7750696E1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6">
    <w:name w:val="C9F2799778FD4AE58BF489FF1754106E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6">
    <w:name w:val="B67F12C4E4574FAC99406488707C6983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6">
    <w:name w:val="037E6223CB11462B9F68515835D9083D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6">
    <w:name w:val="D8945B16F49F4F379235BF109988D92B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6">
    <w:name w:val="02629A03F3DB4B2697E3DB8445661B1C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6">
    <w:name w:val="E4A5DAB3C81844A2BC3ECC0AAD6A7346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6">
    <w:name w:val="CCBDB4DB4BB64FD19C10072D4AD68F9B6"/>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1">
    <w:name w:val="7F00B705BF5D48D7B3A26677C419C7CA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1">
    <w:name w:val="2DA6EE417088453988B787FB4A4E7A47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45A5F2C1AFE4D78B4962501147CC9571">
    <w:name w:val="B45A5F2C1AFE4D78B4962501147CC957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1">
    <w:name w:val="CF712AEAF9514CD680D5660CC8502F73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B26C0FD7D14436ACB43327A24F35DC1">
    <w:name w:val="5BB26C0FD7D14436ACB43327A24F35DC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12">
    <w:name w:val="4A2B4EBBAC0B4C78A56F562034D23A8F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2">
    <w:name w:val="FCCC5DFC9F4F4939AB4DFCFD4F839D11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2">
    <w:name w:val="D038B3EE0D7649D29223C0FD9A0FEEC1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2">
    <w:name w:val="86A8A9C335D44DE39B6F8542BF46C480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2">
    <w:name w:val="893F07649C884A219DF4900A9AA8C0C8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2">
    <w:name w:val="14C19503D518491788F37696213500BA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2">
    <w:name w:val="E99FBCE87E1346B994F1FB591AE0D7A1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2">
    <w:name w:val="0B2A1113A9BB46FE8559DD08EEE80275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1">
    <w:name w:val="486DD9D042BB46419D6C6C44CC389E35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1">
    <w:name w:val="47413FC290AA46A8A546B04B5EC1CE38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1">
    <w:name w:val="F96DB65E971C4D71B8061D5435127A5A1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9">
    <w:name w:val="CE9D71BAB58147EBA2DE7FE2928A122A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9">
    <w:name w:val="7E9298DE29E748D48011FA23CCC67BA8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9">
    <w:name w:val="43B6EDD7D36C43CABFE02CD889A9C497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9">
    <w:name w:val="B0C6CF3D54F84B5E98F65E47572439D5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9">
    <w:name w:val="A4538C0C571346A49BF1AEEB85E852FC9"/>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7">
    <w:name w:val="47590C75A73349169431B6CB5C63D7A9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7">
    <w:name w:val="61BC9CEFDB2347089D02167F1F292A1E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7">
    <w:name w:val="AE872C152338414A99FE1767780E9F20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7">
    <w:name w:val="5B4C3A0648364A43BFDCA61E83EAD502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7">
    <w:name w:val="0231E1BDF91440CFA936D4E6535E00BF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7">
    <w:name w:val="037CBF39CB3C4852AABEBAA7750696E1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7">
    <w:name w:val="C9F2799778FD4AE58BF489FF1754106E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7">
    <w:name w:val="B67F12C4E4574FAC99406488707C6983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7">
    <w:name w:val="037E6223CB11462B9F68515835D9083D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7">
    <w:name w:val="D8945B16F49F4F379235BF109988D92B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7">
    <w:name w:val="02629A03F3DB4B2697E3DB8445661B1C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7">
    <w:name w:val="E4A5DAB3C81844A2BC3ECC0AAD6A7346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7">
    <w:name w:val="CCBDB4DB4BB64FD19C10072D4AD68F9B7"/>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2">
    <w:name w:val="7F00B705BF5D48D7B3A26677C419C7CA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2">
    <w:name w:val="2DA6EE417088453988B787FB4A4E7A47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
    <w:name w:val="FB1AEE2D73BB436FB72436BF674D1EA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2">
    <w:name w:val="CF712AEAF9514CD680D5660CC8502F73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
    <w:name w:val="8748FBB1D89543D69D2F1168457364B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13">
    <w:name w:val="4A2B4EBBAC0B4C78A56F562034D23A8F1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3">
    <w:name w:val="FCCC5DFC9F4F4939AB4DFCFD4F839D111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3">
    <w:name w:val="D038B3EE0D7649D29223C0FD9A0FEEC11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3">
    <w:name w:val="86A8A9C335D44DE39B6F8542BF46C4801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3">
    <w:name w:val="893F07649C884A219DF4900A9AA8C0C81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3">
    <w:name w:val="14C19503D518491788F37696213500BA1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3">
    <w:name w:val="E99FBCE87E1346B994F1FB591AE0D7A11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3">
    <w:name w:val="0B2A1113A9BB46FE8559DD08EEE802751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2">
    <w:name w:val="486DD9D042BB46419D6C6C44CC389E35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2">
    <w:name w:val="47413FC290AA46A8A546B04B5EC1CE38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2">
    <w:name w:val="F96DB65E971C4D71B8061D5435127A5A12"/>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0">
    <w:name w:val="CE9D71BAB58147EBA2DE7FE2928A122A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0">
    <w:name w:val="7E9298DE29E748D48011FA23CCC67BA8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0">
    <w:name w:val="43B6EDD7D36C43CABFE02CD889A9C497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0">
    <w:name w:val="B0C6CF3D54F84B5E98F65E47572439D5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0">
    <w:name w:val="A4538C0C571346A49BF1AEEB85E852FC10"/>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8">
    <w:name w:val="47590C75A73349169431B6CB5C63D7A9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8">
    <w:name w:val="61BC9CEFDB2347089D02167F1F292A1E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8">
    <w:name w:val="AE872C152338414A99FE1767780E9F20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8">
    <w:name w:val="5B4C3A0648364A43BFDCA61E83EAD502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8">
    <w:name w:val="0231E1BDF91440CFA936D4E6535E00BF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8">
    <w:name w:val="037CBF39CB3C4852AABEBAA7750696E1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8">
    <w:name w:val="C9F2799778FD4AE58BF489FF1754106E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8">
    <w:name w:val="B67F12C4E4574FAC99406488707C6983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8">
    <w:name w:val="037E6223CB11462B9F68515835D9083D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8">
    <w:name w:val="D8945B16F49F4F379235BF109988D92B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8">
    <w:name w:val="02629A03F3DB4B2697E3DB8445661B1C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8">
    <w:name w:val="E4A5DAB3C81844A2BC3ECC0AAD6A7346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8">
    <w:name w:val="CCBDB4DB4BB64FD19C10072D4AD68F9B8"/>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3">
    <w:name w:val="7F00B705BF5D48D7B3A26677C419C7CA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3">
    <w:name w:val="2DA6EE417088453988B787FB4A4E7A47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1">
    <w:name w:val="FB1AEE2D73BB436FB72436BF674D1EA2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3">
    <w:name w:val="CF712AEAF9514CD680D5660CC8502F733"/>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1">
    <w:name w:val="8748FBB1D89543D69D2F1168457364B31"/>
    <w:rsid w:val="005A6846"/>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
    <w:name w:val="11F12F257E47462FA0C77B31BB9A84CD"/>
    <w:rsid w:val="00C95394"/>
  </w:style>
  <w:style w:type="paragraph" w:customStyle="1" w:styleId="270D759AA8E642B3B3695F9E187DD0D5">
    <w:name w:val="270D759AA8E642B3B3695F9E187DD0D5"/>
    <w:rsid w:val="00C95394"/>
  </w:style>
  <w:style w:type="paragraph" w:customStyle="1" w:styleId="FE161D1AF1B44D6D8C8C774C5FCB7609">
    <w:name w:val="FE161D1AF1B44D6D8C8C774C5FCB7609"/>
    <w:rsid w:val="00C95394"/>
  </w:style>
  <w:style w:type="paragraph" w:customStyle="1" w:styleId="FF9D79B5DAFE4B0FB140A7C1AEC917A6">
    <w:name w:val="FF9D79B5DAFE4B0FB140A7C1AEC917A6"/>
    <w:rsid w:val="00C95394"/>
  </w:style>
  <w:style w:type="paragraph" w:customStyle="1" w:styleId="11F12F257E47462FA0C77B31BB9A84CD1">
    <w:name w:val="11F12F257E47462FA0C77B31BB9A84CD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
    <w:name w:val="270D759AA8E642B3B3695F9E187DD0D5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
    <w:name w:val="FE161D1AF1B44D6D8C8C774C5FCB7609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
    <w:name w:val="FF9D79B5DAFE4B0FB140A7C1AEC917A6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14">
    <w:name w:val="4A2B4EBBAC0B4C78A56F562034D23A8F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4">
    <w:name w:val="FCCC5DFC9F4F4939AB4DFCFD4F839D11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4">
    <w:name w:val="D038B3EE0D7649D29223C0FD9A0FEEC1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4">
    <w:name w:val="86A8A9C335D44DE39B6F8542BF46C480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4">
    <w:name w:val="893F07649C884A219DF4900A9AA8C0C8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4">
    <w:name w:val="14C19503D518491788F37696213500BA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4">
    <w:name w:val="E99FBCE87E1346B994F1FB591AE0D7A1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4">
    <w:name w:val="0B2A1113A9BB46FE8559DD08EEE80275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3">
    <w:name w:val="486DD9D042BB46419D6C6C44CC389E35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3">
    <w:name w:val="47413FC290AA46A8A546B04B5EC1CE38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3">
    <w:name w:val="F96DB65E971C4D71B8061D5435127A5A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1">
    <w:name w:val="CE9D71BAB58147EBA2DE7FE2928A122A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1">
    <w:name w:val="7E9298DE29E748D48011FA23CCC67BA8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1">
    <w:name w:val="43B6EDD7D36C43CABFE02CD889A9C497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1">
    <w:name w:val="B0C6CF3D54F84B5E98F65E47572439D5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1">
    <w:name w:val="A4538C0C571346A49BF1AEEB85E852FC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9">
    <w:name w:val="47590C75A73349169431B6CB5C63D7A9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9">
    <w:name w:val="61BC9CEFDB2347089D02167F1F292A1E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9">
    <w:name w:val="AE872C152338414A99FE1767780E9F20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9">
    <w:name w:val="5B4C3A0648364A43BFDCA61E83EAD502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9">
    <w:name w:val="0231E1BDF91440CFA936D4E6535E00BF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9">
    <w:name w:val="037CBF39CB3C4852AABEBAA7750696E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9">
    <w:name w:val="C9F2799778FD4AE58BF489FF1754106E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9">
    <w:name w:val="B67F12C4E4574FAC99406488707C6983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9">
    <w:name w:val="037E6223CB11462B9F68515835D9083D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9">
    <w:name w:val="D8945B16F49F4F379235BF109988D92B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9">
    <w:name w:val="02629A03F3DB4B2697E3DB8445661B1C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9">
    <w:name w:val="E4A5DAB3C81844A2BC3ECC0AAD6A7346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9">
    <w:name w:val="CCBDB4DB4BB64FD19C10072D4AD68F9B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4">
    <w:name w:val="7F00B705BF5D48D7B3A26677C419C7CA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4">
    <w:name w:val="2DA6EE417088453988B787FB4A4E7A47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2">
    <w:name w:val="FB1AEE2D73BB436FB72436BF674D1EA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4">
    <w:name w:val="CF712AEAF9514CD680D5660CC8502F73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2">
    <w:name w:val="8748FBB1D89543D69D2F1168457364B3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
    <w:name w:val="F9259C17781C4069BB9B926D60689F86"/>
    <w:rsid w:val="00C95394"/>
  </w:style>
  <w:style w:type="paragraph" w:customStyle="1" w:styleId="11F12F257E47462FA0C77B31BB9A84CD2">
    <w:name w:val="11F12F257E47462FA0C77B31BB9A84CD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2">
    <w:name w:val="270D759AA8E642B3B3695F9E187DD0D5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
    <w:name w:val="F9259C17781C4069BB9B926D60689F86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
    <w:name w:val="FE161D1AF1B44D6D8C8C774C5FCB7609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
    <w:name w:val="FF9D79B5DAFE4B0FB140A7C1AEC917A6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15">
    <w:name w:val="4A2B4EBBAC0B4C78A56F562034D23A8F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5">
    <w:name w:val="FCCC5DFC9F4F4939AB4DFCFD4F839D11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5">
    <w:name w:val="D038B3EE0D7649D29223C0FD9A0FEEC1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5">
    <w:name w:val="86A8A9C335D44DE39B6F8542BF46C480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5">
    <w:name w:val="893F07649C884A219DF4900A9AA8C0C8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5">
    <w:name w:val="14C19503D518491788F37696213500BA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5">
    <w:name w:val="E99FBCE87E1346B994F1FB591AE0D7A1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5">
    <w:name w:val="0B2A1113A9BB46FE8559DD08EEE80275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4">
    <w:name w:val="486DD9D042BB46419D6C6C44CC389E35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4">
    <w:name w:val="47413FC290AA46A8A546B04B5EC1CE38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4">
    <w:name w:val="F96DB65E971C4D71B8061D5435127A5A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2">
    <w:name w:val="CE9D71BAB58147EBA2DE7FE2928A122A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2">
    <w:name w:val="7E9298DE29E748D48011FA23CCC67BA8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2">
    <w:name w:val="43B6EDD7D36C43CABFE02CD889A9C497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2">
    <w:name w:val="B0C6CF3D54F84B5E98F65E47572439D5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2">
    <w:name w:val="A4538C0C571346A49BF1AEEB85E852FC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0">
    <w:name w:val="47590C75A73349169431B6CB5C63D7A9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0">
    <w:name w:val="61BC9CEFDB2347089D02167F1F292A1E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0">
    <w:name w:val="AE872C152338414A99FE1767780E9F20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0">
    <w:name w:val="5B4C3A0648364A43BFDCA61E83EAD502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0">
    <w:name w:val="0231E1BDF91440CFA936D4E6535E00BF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0">
    <w:name w:val="037CBF39CB3C4852AABEBAA7750696E1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0">
    <w:name w:val="C9F2799778FD4AE58BF489FF1754106E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0">
    <w:name w:val="B67F12C4E4574FAC99406488707C6983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0">
    <w:name w:val="037E6223CB11462B9F68515835D9083D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0">
    <w:name w:val="D8945B16F49F4F379235BF109988D92B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0">
    <w:name w:val="02629A03F3DB4B2697E3DB8445661B1C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0">
    <w:name w:val="E4A5DAB3C81844A2BC3ECC0AAD6A7346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0">
    <w:name w:val="CCBDB4DB4BB64FD19C10072D4AD68F9B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5">
    <w:name w:val="7F00B705BF5D48D7B3A26677C419C7CA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5">
    <w:name w:val="2DA6EE417088453988B787FB4A4E7A47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3">
    <w:name w:val="FB1AEE2D73BB436FB72436BF674D1EA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5">
    <w:name w:val="CF712AEAF9514CD680D5660CC8502F73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3">
    <w:name w:val="8748FBB1D89543D69D2F1168457364B3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
    <w:name w:val="6DD08DB9B7374AAFAFE657EEF1B3938F"/>
    <w:rsid w:val="00C95394"/>
  </w:style>
  <w:style w:type="paragraph" w:customStyle="1" w:styleId="11F12F257E47462FA0C77B31BB9A84CD3">
    <w:name w:val="11F12F257E47462FA0C77B31BB9A84CD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3">
    <w:name w:val="270D759AA8E642B3B3695F9E187DD0D5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
    <w:name w:val="6DD08DB9B7374AAFAFE657EEF1B3938F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
    <w:name w:val="F9259C17781C4069BB9B926D60689F86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3">
    <w:name w:val="FE161D1AF1B44D6D8C8C774C5FCB7609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3">
    <w:name w:val="FF9D79B5DAFE4B0FB140A7C1AEC917A6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16">
    <w:name w:val="4A2B4EBBAC0B4C78A56F562034D23A8F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6">
    <w:name w:val="FCCC5DFC9F4F4939AB4DFCFD4F839D11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6">
    <w:name w:val="D038B3EE0D7649D29223C0FD9A0FEEC1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6">
    <w:name w:val="86A8A9C335D44DE39B6F8542BF46C480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6">
    <w:name w:val="893F07649C884A219DF4900A9AA8C0C8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6">
    <w:name w:val="14C19503D518491788F37696213500BA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6">
    <w:name w:val="E99FBCE87E1346B994F1FB591AE0D7A1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6">
    <w:name w:val="0B2A1113A9BB46FE8559DD08EEE80275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5">
    <w:name w:val="486DD9D042BB46419D6C6C44CC389E35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5">
    <w:name w:val="47413FC290AA46A8A546B04B5EC1CE38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5">
    <w:name w:val="F96DB65E971C4D71B8061D5435127A5A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3">
    <w:name w:val="CE9D71BAB58147EBA2DE7FE2928A122A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3">
    <w:name w:val="7E9298DE29E748D48011FA23CCC67BA8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3">
    <w:name w:val="43B6EDD7D36C43CABFE02CD889A9C497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3">
    <w:name w:val="B0C6CF3D54F84B5E98F65E47572439D5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3">
    <w:name w:val="A4538C0C571346A49BF1AEEB85E852FC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1">
    <w:name w:val="47590C75A73349169431B6CB5C63D7A9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1">
    <w:name w:val="61BC9CEFDB2347089D02167F1F292A1E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1">
    <w:name w:val="AE872C152338414A99FE1767780E9F20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1">
    <w:name w:val="5B4C3A0648364A43BFDCA61E83EAD502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1">
    <w:name w:val="0231E1BDF91440CFA936D4E6535E00BF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1">
    <w:name w:val="037CBF39CB3C4852AABEBAA7750696E1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1">
    <w:name w:val="C9F2799778FD4AE58BF489FF1754106E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1">
    <w:name w:val="B67F12C4E4574FAC99406488707C6983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1">
    <w:name w:val="037E6223CB11462B9F68515835D9083D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1">
    <w:name w:val="D8945B16F49F4F379235BF109988D92B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1">
    <w:name w:val="02629A03F3DB4B2697E3DB8445661B1C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1">
    <w:name w:val="E4A5DAB3C81844A2BC3ECC0AAD6A7346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1">
    <w:name w:val="CCBDB4DB4BB64FD19C10072D4AD68F9B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6">
    <w:name w:val="7F00B705BF5D48D7B3A26677C419C7CA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6">
    <w:name w:val="2DA6EE417088453988B787FB4A4E7A47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4">
    <w:name w:val="FB1AEE2D73BB436FB72436BF674D1EA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6">
    <w:name w:val="CF712AEAF9514CD680D5660CC8502F73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4">
    <w:name w:val="8748FBB1D89543D69D2F1168457364B3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4">
    <w:name w:val="11F12F257E47462FA0C77B31BB9A84CD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4">
    <w:name w:val="270D759AA8E642B3B3695F9E187DD0D5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
    <w:name w:val="6DD08DB9B7374AAFAFE657EEF1B3938F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3">
    <w:name w:val="F9259C17781C4069BB9B926D60689F86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4">
    <w:name w:val="FE161D1AF1B44D6D8C8C774C5FCB7609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4">
    <w:name w:val="FF9D79B5DAFE4B0FB140A7C1AEC917A6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17">
    <w:name w:val="4A2B4EBBAC0B4C78A56F562034D23A8F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7">
    <w:name w:val="FCCC5DFC9F4F4939AB4DFCFD4F839D11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7">
    <w:name w:val="D038B3EE0D7649D29223C0FD9A0FEEC1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7">
    <w:name w:val="86A8A9C335D44DE39B6F8542BF46C480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7">
    <w:name w:val="893F07649C884A219DF4900A9AA8C0C8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7">
    <w:name w:val="14C19503D518491788F37696213500BA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7">
    <w:name w:val="E99FBCE87E1346B994F1FB591AE0D7A1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7">
    <w:name w:val="0B2A1113A9BB46FE8559DD08EEE80275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6">
    <w:name w:val="486DD9D042BB46419D6C6C44CC389E35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6">
    <w:name w:val="47413FC290AA46A8A546B04B5EC1CE38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6">
    <w:name w:val="F96DB65E971C4D71B8061D5435127A5A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4">
    <w:name w:val="CE9D71BAB58147EBA2DE7FE2928A122A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4">
    <w:name w:val="7E9298DE29E748D48011FA23CCC67BA8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4">
    <w:name w:val="43B6EDD7D36C43CABFE02CD889A9C497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4">
    <w:name w:val="B0C6CF3D54F84B5E98F65E47572439D5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4">
    <w:name w:val="A4538C0C571346A49BF1AEEB85E852FC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2">
    <w:name w:val="47590C75A73349169431B6CB5C63D7A9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2">
    <w:name w:val="61BC9CEFDB2347089D02167F1F292A1E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2">
    <w:name w:val="AE872C152338414A99FE1767780E9F20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2">
    <w:name w:val="5B4C3A0648364A43BFDCA61E83EAD502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2">
    <w:name w:val="0231E1BDF91440CFA936D4E6535E00BF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2">
    <w:name w:val="037CBF39CB3C4852AABEBAA7750696E1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2">
    <w:name w:val="C9F2799778FD4AE58BF489FF1754106E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2">
    <w:name w:val="B67F12C4E4574FAC99406488707C6983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2">
    <w:name w:val="037E6223CB11462B9F68515835D9083D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2">
    <w:name w:val="D8945B16F49F4F379235BF109988D92B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2">
    <w:name w:val="02629A03F3DB4B2697E3DB8445661B1C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2">
    <w:name w:val="E4A5DAB3C81844A2BC3ECC0AAD6A7346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2">
    <w:name w:val="CCBDB4DB4BB64FD19C10072D4AD68F9B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7">
    <w:name w:val="7F00B705BF5D48D7B3A26677C419C7CA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7">
    <w:name w:val="2DA6EE417088453988B787FB4A4E7A47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5">
    <w:name w:val="FB1AEE2D73BB436FB72436BF674D1EA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7">
    <w:name w:val="CF712AEAF9514CD680D5660CC8502F73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5">
    <w:name w:val="8748FBB1D89543D69D2F1168457364B3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
    <w:name w:val="1F6AD644ADC941BBA4EF355C368A1FCA"/>
    <w:rsid w:val="00C95394"/>
  </w:style>
  <w:style w:type="paragraph" w:customStyle="1" w:styleId="0AD9E020DC2B4A28891272C0A34F2133">
    <w:name w:val="0AD9E020DC2B4A28891272C0A34F2133"/>
    <w:rsid w:val="00C95394"/>
  </w:style>
  <w:style w:type="paragraph" w:customStyle="1" w:styleId="10905FC8F3C44F48A7D21A768F2562F2">
    <w:name w:val="10905FC8F3C44F48A7D21A768F2562F2"/>
    <w:rsid w:val="00C95394"/>
  </w:style>
  <w:style w:type="paragraph" w:customStyle="1" w:styleId="C9A3165A9B404201A8395CD003CEF93A">
    <w:name w:val="C9A3165A9B404201A8395CD003CEF93A"/>
    <w:rsid w:val="00C95394"/>
  </w:style>
  <w:style w:type="paragraph" w:customStyle="1" w:styleId="1E6011451CF14CE8B1713588AD0F03F1">
    <w:name w:val="1E6011451CF14CE8B1713588AD0F03F1"/>
    <w:rsid w:val="00C95394"/>
  </w:style>
  <w:style w:type="paragraph" w:customStyle="1" w:styleId="93ACE2B4D41E4A85BB1976EA946A850E">
    <w:name w:val="93ACE2B4D41E4A85BB1976EA946A850E"/>
    <w:rsid w:val="00C95394"/>
  </w:style>
  <w:style w:type="paragraph" w:customStyle="1" w:styleId="A907A6A485084849A4DED883AFFB830C">
    <w:name w:val="A907A6A485084849A4DED883AFFB830C"/>
    <w:rsid w:val="00C95394"/>
  </w:style>
  <w:style w:type="paragraph" w:customStyle="1" w:styleId="11F12F257E47462FA0C77B31BB9A84CD5">
    <w:name w:val="11F12F257E47462FA0C77B31BB9A84CD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5">
    <w:name w:val="270D759AA8E642B3B3695F9E187DD0D5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3">
    <w:name w:val="6DD08DB9B7374AAFAFE657EEF1B3938F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4">
    <w:name w:val="F9259C17781C4069BB9B926D60689F86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5">
    <w:name w:val="FE161D1AF1B44D6D8C8C774C5FCB7609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5">
    <w:name w:val="FF9D79B5DAFE4B0FB140A7C1AEC917A6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
    <w:name w:val="1F6AD644ADC941BBA4EF355C368A1FCA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
    <w:name w:val="0AD9E020DC2B4A28891272C0A34F2133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
    <w:name w:val="C9A3165A9B404201A8395CD003CEF93A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
    <w:name w:val="1E6011451CF14CE8B1713588AD0F03F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
    <w:name w:val="93ACE2B4D41E4A85BB1976EA946A850E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
    <w:name w:val="A907A6A485084849A4DED883AFFB830C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18">
    <w:name w:val="4A2B4EBBAC0B4C78A56F562034D23A8F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8">
    <w:name w:val="FCCC5DFC9F4F4939AB4DFCFD4F839D11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8">
    <w:name w:val="D038B3EE0D7649D29223C0FD9A0FEEC1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8">
    <w:name w:val="86A8A9C335D44DE39B6F8542BF46C480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8">
    <w:name w:val="893F07649C884A219DF4900A9AA8C0C8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8">
    <w:name w:val="14C19503D518491788F37696213500BA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8">
    <w:name w:val="E99FBCE87E1346B994F1FB591AE0D7A1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8">
    <w:name w:val="0B2A1113A9BB46FE8559DD08EEE80275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7">
    <w:name w:val="486DD9D042BB46419D6C6C44CC389E35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7">
    <w:name w:val="47413FC290AA46A8A546B04B5EC1CE38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7">
    <w:name w:val="F96DB65E971C4D71B8061D5435127A5A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5">
    <w:name w:val="CE9D71BAB58147EBA2DE7FE2928A122A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5">
    <w:name w:val="7E9298DE29E748D48011FA23CCC67BA8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5">
    <w:name w:val="43B6EDD7D36C43CABFE02CD889A9C497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5">
    <w:name w:val="B0C6CF3D54F84B5E98F65E47572439D5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5">
    <w:name w:val="A4538C0C571346A49BF1AEEB85E852FC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3">
    <w:name w:val="47590C75A73349169431B6CB5C63D7A9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3">
    <w:name w:val="61BC9CEFDB2347089D02167F1F292A1E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3">
    <w:name w:val="AE872C152338414A99FE1767780E9F20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3">
    <w:name w:val="5B4C3A0648364A43BFDCA61E83EAD502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3">
    <w:name w:val="0231E1BDF91440CFA936D4E6535E00BF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3">
    <w:name w:val="037CBF39CB3C4852AABEBAA7750696E1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3">
    <w:name w:val="C9F2799778FD4AE58BF489FF1754106E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3">
    <w:name w:val="B67F12C4E4574FAC99406488707C6983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3">
    <w:name w:val="037E6223CB11462B9F68515835D9083D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3">
    <w:name w:val="D8945B16F49F4F379235BF109988D92B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3">
    <w:name w:val="02629A03F3DB4B2697E3DB8445661B1C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3">
    <w:name w:val="E4A5DAB3C81844A2BC3ECC0AAD6A7346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3">
    <w:name w:val="CCBDB4DB4BB64FD19C10072D4AD68F9B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8">
    <w:name w:val="7F00B705BF5D48D7B3A26677C419C7CA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8">
    <w:name w:val="2DA6EE417088453988B787FB4A4E7A47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6">
    <w:name w:val="FB1AEE2D73BB436FB72436BF674D1EA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8">
    <w:name w:val="CF712AEAF9514CD680D5660CC8502F73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6">
    <w:name w:val="8748FBB1D89543D69D2F1168457364B3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
    <w:name w:val="E0176A922F3E48CC8C203E4D2C5A4641"/>
    <w:rsid w:val="00C95394"/>
  </w:style>
  <w:style w:type="paragraph" w:customStyle="1" w:styleId="11F12F257E47462FA0C77B31BB9A84CD6">
    <w:name w:val="11F12F257E47462FA0C77B31BB9A84CD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6">
    <w:name w:val="270D759AA8E642B3B3695F9E187DD0D5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4">
    <w:name w:val="6DD08DB9B7374AAFAFE657EEF1B3938F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5">
    <w:name w:val="F9259C17781C4069BB9B926D60689F86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6">
    <w:name w:val="FE161D1AF1B44D6D8C8C774C5FCB7609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6">
    <w:name w:val="FF9D79B5DAFE4B0FB140A7C1AEC917A6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
    <w:name w:val="1F6AD644ADC941BBA4EF355C368A1FCA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
    <w:name w:val="0AD9E020DC2B4A28891272C0A34F2133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
    <w:name w:val="C9A3165A9B404201A8395CD003CEF93A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
    <w:name w:val="1E6011451CF14CE8B1713588AD0F03F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2">
    <w:name w:val="93ACE2B4D41E4A85BB1976EA946A850E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2">
    <w:name w:val="A907A6A485084849A4DED883AFFB830C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
    <w:name w:val="E0176A922F3E48CC8C203E4D2C5A464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19">
    <w:name w:val="4A2B4EBBAC0B4C78A56F562034D23A8F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19">
    <w:name w:val="FCCC5DFC9F4F4939AB4DFCFD4F839D11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19">
    <w:name w:val="D038B3EE0D7649D29223C0FD9A0FEEC1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19">
    <w:name w:val="86A8A9C335D44DE39B6F8542BF46C480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19">
    <w:name w:val="893F07649C884A219DF4900A9AA8C0C8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19">
    <w:name w:val="14C19503D518491788F37696213500BA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19">
    <w:name w:val="E99FBCE87E1346B994F1FB591AE0D7A1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19">
    <w:name w:val="0B2A1113A9BB46FE8559DD08EEE80275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8">
    <w:name w:val="486DD9D042BB46419D6C6C44CC389E35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8">
    <w:name w:val="47413FC290AA46A8A546B04B5EC1CE38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8">
    <w:name w:val="F96DB65E971C4D71B8061D5435127A5A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6">
    <w:name w:val="CE9D71BAB58147EBA2DE7FE2928A122A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6">
    <w:name w:val="7E9298DE29E748D48011FA23CCC67BA8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6">
    <w:name w:val="43B6EDD7D36C43CABFE02CD889A9C497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6">
    <w:name w:val="B0C6CF3D54F84B5E98F65E47572439D5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6">
    <w:name w:val="A4538C0C571346A49BF1AEEB85E852FC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4">
    <w:name w:val="47590C75A73349169431B6CB5C63D7A9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4">
    <w:name w:val="61BC9CEFDB2347089D02167F1F292A1E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4">
    <w:name w:val="AE872C152338414A99FE1767780E9F20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4">
    <w:name w:val="5B4C3A0648364A43BFDCA61E83EAD502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4">
    <w:name w:val="0231E1BDF91440CFA936D4E6535E00BF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4">
    <w:name w:val="037CBF39CB3C4852AABEBAA7750696E1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4">
    <w:name w:val="C9F2799778FD4AE58BF489FF1754106E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4">
    <w:name w:val="B67F12C4E4574FAC99406488707C6983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4">
    <w:name w:val="037E6223CB11462B9F68515835D9083D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4">
    <w:name w:val="D8945B16F49F4F379235BF109988D92B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4">
    <w:name w:val="02629A03F3DB4B2697E3DB8445661B1C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4">
    <w:name w:val="E4A5DAB3C81844A2BC3ECC0AAD6A7346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4">
    <w:name w:val="CCBDB4DB4BB64FD19C10072D4AD68F9B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9">
    <w:name w:val="7F00B705BF5D48D7B3A26677C419C7CA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9">
    <w:name w:val="2DA6EE417088453988B787FB4A4E7A47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7">
    <w:name w:val="FB1AEE2D73BB436FB72436BF674D1EA2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9">
    <w:name w:val="CF712AEAF9514CD680D5660CC8502F73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7">
    <w:name w:val="8748FBB1D89543D69D2F1168457364B3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8D4A473B5A457CAD18E6A814DFC3FC">
    <w:name w:val="D88D4A473B5A457CAD18E6A814DFC3FC"/>
    <w:rsid w:val="00C95394"/>
  </w:style>
  <w:style w:type="paragraph" w:customStyle="1" w:styleId="B996E9E21EB8496FB1F81A59D832DB52">
    <w:name w:val="B996E9E21EB8496FB1F81A59D832DB52"/>
    <w:rsid w:val="00C95394"/>
  </w:style>
  <w:style w:type="paragraph" w:customStyle="1" w:styleId="10BE1C8CA2324F1584A03EFD5E1120BA">
    <w:name w:val="10BE1C8CA2324F1584A03EFD5E1120BA"/>
    <w:rsid w:val="00C95394"/>
  </w:style>
  <w:style w:type="paragraph" w:customStyle="1" w:styleId="89983143239E43BE8655FE1860E54221">
    <w:name w:val="89983143239E43BE8655FE1860E54221"/>
    <w:rsid w:val="00C95394"/>
  </w:style>
  <w:style w:type="paragraph" w:customStyle="1" w:styleId="9E0DAFDA8B1F418289D57915177129D0">
    <w:name w:val="9E0DAFDA8B1F418289D57915177129D0"/>
    <w:rsid w:val="00C95394"/>
  </w:style>
  <w:style w:type="paragraph" w:customStyle="1" w:styleId="C657C311A5114DADA249450B1DD11781">
    <w:name w:val="C657C311A5114DADA249450B1DD11781"/>
    <w:rsid w:val="00C95394"/>
  </w:style>
  <w:style w:type="paragraph" w:customStyle="1" w:styleId="24CFCD0677604ADA8F19AE87E22AFDEE">
    <w:name w:val="24CFCD0677604ADA8F19AE87E22AFDEE"/>
    <w:rsid w:val="00C95394"/>
  </w:style>
  <w:style w:type="paragraph" w:customStyle="1" w:styleId="11F12F257E47462FA0C77B31BB9A84CD7">
    <w:name w:val="11F12F257E47462FA0C77B31BB9A84CD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7">
    <w:name w:val="270D759AA8E642B3B3695F9E187DD0D5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5">
    <w:name w:val="6DD08DB9B7374AAFAFE657EEF1B3938F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6">
    <w:name w:val="F9259C17781C4069BB9B926D60689F86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7">
    <w:name w:val="FE161D1AF1B44D6D8C8C774C5FCB7609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7">
    <w:name w:val="FF9D79B5DAFE4B0FB140A7C1AEC917A6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3">
    <w:name w:val="1F6AD644ADC941BBA4EF355C368A1FCA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3">
    <w:name w:val="0AD9E020DC2B4A28891272C0A34F2133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3">
    <w:name w:val="C9A3165A9B404201A8395CD003CEF93A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3">
    <w:name w:val="1E6011451CF14CE8B1713588AD0F03F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3">
    <w:name w:val="93ACE2B4D41E4A85BB1976EA946A850E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3">
    <w:name w:val="A907A6A485084849A4DED883AFFB830C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2">
    <w:name w:val="E0176A922F3E48CC8C203E4D2C5A464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20">
    <w:name w:val="4A2B4EBBAC0B4C78A56F562034D23A8F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20">
    <w:name w:val="FCCC5DFC9F4F4939AB4DFCFD4F839D11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20">
    <w:name w:val="D038B3EE0D7649D29223C0FD9A0FEEC1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20">
    <w:name w:val="86A8A9C335D44DE39B6F8542BF46C480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20">
    <w:name w:val="893F07649C884A219DF4900A9AA8C0C8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20">
    <w:name w:val="14C19503D518491788F37696213500BA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20">
    <w:name w:val="E99FBCE87E1346B994F1FB591AE0D7A1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20">
    <w:name w:val="0B2A1113A9BB46FE8559DD08EEE80275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19">
    <w:name w:val="486DD9D042BB46419D6C6C44CC389E35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19">
    <w:name w:val="47413FC290AA46A8A546B04B5EC1CE38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19">
    <w:name w:val="F96DB65E971C4D71B8061D5435127A5A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7">
    <w:name w:val="CE9D71BAB58147EBA2DE7FE2928A122A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7">
    <w:name w:val="7E9298DE29E748D48011FA23CCC67BA8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7">
    <w:name w:val="43B6EDD7D36C43CABFE02CD889A9C497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7">
    <w:name w:val="B0C6CF3D54F84B5E98F65E47572439D5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7">
    <w:name w:val="A4538C0C571346A49BF1AEEB85E852FC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5">
    <w:name w:val="47590C75A73349169431B6CB5C63D7A9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5">
    <w:name w:val="61BC9CEFDB2347089D02167F1F292A1E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5">
    <w:name w:val="AE872C152338414A99FE1767780E9F20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5">
    <w:name w:val="5B4C3A0648364A43BFDCA61E83EAD502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5">
    <w:name w:val="0231E1BDF91440CFA936D4E6535E00BF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5">
    <w:name w:val="037CBF39CB3C4852AABEBAA7750696E1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5">
    <w:name w:val="C9F2799778FD4AE58BF489FF1754106E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5">
    <w:name w:val="B67F12C4E4574FAC99406488707C6983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5">
    <w:name w:val="037E6223CB11462B9F68515835D9083D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5">
    <w:name w:val="D8945B16F49F4F379235BF109988D92B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5">
    <w:name w:val="02629A03F3DB4B2697E3DB8445661B1C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5">
    <w:name w:val="E4A5DAB3C81844A2BC3ECC0AAD6A7346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5">
    <w:name w:val="CCBDB4DB4BB64FD19C10072D4AD68F9B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10">
    <w:name w:val="7F00B705BF5D48D7B3A26677C419C7CA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10">
    <w:name w:val="2DA6EE417088453988B787FB4A4E7A47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8">
    <w:name w:val="FB1AEE2D73BB436FB72436BF674D1EA2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10">
    <w:name w:val="CF712AEAF9514CD680D5660CC8502F73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8">
    <w:name w:val="8748FBB1D89543D69D2F1168457364B3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8">
    <w:name w:val="11F12F257E47462FA0C77B31BB9A84CD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8">
    <w:name w:val="270D759AA8E642B3B3695F9E187DD0D5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6">
    <w:name w:val="6DD08DB9B7374AAFAFE657EEF1B3938F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7">
    <w:name w:val="F9259C17781C4069BB9B926D60689F86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8">
    <w:name w:val="FE161D1AF1B44D6D8C8C774C5FCB7609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8">
    <w:name w:val="FF9D79B5DAFE4B0FB140A7C1AEC917A6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4">
    <w:name w:val="1F6AD644ADC941BBA4EF355C368A1FCA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4">
    <w:name w:val="0AD9E020DC2B4A28891272C0A34F2133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4">
    <w:name w:val="C9A3165A9B404201A8395CD003CEF93A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4">
    <w:name w:val="1E6011451CF14CE8B1713588AD0F03F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4">
    <w:name w:val="93ACE2B4D41E4A85BB1976EA946A850E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4">
    <w:name w:val="A907A6A485084849A4DED883AFFB830C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3">
    <w:name w:val="E0176A922F3E48CC8C203E4D2C5A464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
    <w:name w:val="81F540EC9444490FB0997BB7AAFFCFE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21">
    <w:name w:val="4A2B4EBBAC0B4C78A56F562034D23A8F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21">
    <w:name w:val="FCCC5DFC9F4F4939AB4DFCFD4F839D11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21">
    <w:name w:val="D038B3EE0D7649D29223C0FD9A0FEEC1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21">
    <w:name w:val="86A8A9C335D44DE39B6F8542BF46C480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21">
    <w:name w:val="893F07649C884A219DF4900A9AA8C0C8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21">
    <w:name w:val="14C19503D518491788F37696213500BA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21">
    <w:name w:val="E99FBCE87E1346B994F1FB591AE0D7A1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21">
    <w:name w:val="0B2A1113A9BB46FE8559DD08EEE80275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20">
    <w:name w:val="486DD9D042BB46419D6C6C44CC389E35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20">
    <w:name w:val="47413FC290AA46A8A546B04B5EC1CE38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20">
    <w:name w:val="F96DB65E971C4D71B8061D5435127A5A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8">
    <w:name w:val="CE9D71BAB58147EBA2DE7FE2928A122A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8">
    <w:name w:val="7E9298DE29E748D48011FA23CCC67BA8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8">
    <w:name w:val="43B6EDD7D36C43CABFE02CD889A9C497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8">
    <w:name w:val="B0C6CF3D54F84B5E98F65E47572439D5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8">
    <w:name w:val="A4538C0C571346A49BF1AEEB85E852FC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6">
    <w:name w:val="47590C75A73349169431B6CB5C63D7A9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6">
    <w:name w:val="61BC9CEFDB2347089D02167F1F292A1E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6">
    <w:name w:val="AE872C152338414A99FE1767780E9F20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6">
    <w:name w:val="5B4C3A0648364A43BFDCA61E83EAD502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6">
    <w:name w:val="0231E1BDF91440CFA936D4E6535E00BF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6">
    <w:name w:val="037CBF39CB3C4852AABEBAA7750696E1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6">
    <w:name w:val="C9F2799778FD4AE58BF489FF1754106E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6">
    <w:name w:val="B67F12C4E4574FAC99406488707C6983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6">
    <w:name w:val="037E6223CB11462B9F68515835D9083D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6">
    <w:name w:val="D8945B16F49F4F379235BF109988D92B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6">
    <w:name w:val="02629A03F3DB4B2697E3DB8445661B1C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6">
    <w:name w:val="E4A5DAB3C81844A2BC3ECC0AAD6A7346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6">
    <w:name w:val="CCBDB4DB4BB64FD19C10072D4AD68F9B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11">
    <w:name w:val="7F00B705BF5D48D7B3A26677C419C7CA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11">
    <w:name w:val="2DA6EE417088453988B787FB4A4E7A47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9">
    <w:name w:val="FB1AEE2D73BB436FB72436BF674D1EA2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11">
    <w:name w:val="CF712AEAF9514CD680D5660CC8502F73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9">
    <w:name w:val="8748FBB1D89543D69D2F1168457364B3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9">
    <w:name w:val="11F12F257E47462FA0C77B31BB9A84CD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9">
    <w:name w:val="270D759AA8E642B3B3695F9E187DD0D5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7">
    <w:name w:val="6DD08DB9B7374AAFAFE657EEF1B3938F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8">
    <w:name w:val="F9259C17781C4069BB9B926D60689F86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9">
    <w:name w:val="FE161D1AF1B44D6D8C8C774C5FCB7609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9">
    <w:name w:val="FF9D79B5DAFE4B0FB140A7C1AEC917A6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5">
    <w:name w:val="1F6AD644ADC941BBA4EF355C368A1FCA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5">
    <w:name w:val="0AD9E020DC2B4A28891272C0A34F2133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5">
    <w:name w:val="C9A3165A9B404201A8395CD003CEF93A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5">
    <w:name w:val="1E6011451CF14CE8B1713588AD0F03F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5">
    <w:name w:val="93ACE2B4D41E4A85BB1976EA946A850E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5">
    <w:name w:val="A907A6A485084849A4DED883AFFB830C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4">
    <w:name w:val="E0176A922F3E48CC8C203E4D2C5A464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
    <w:name w:val="81F540EC9444490FB0997BB7AAFFCFE0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22">
    <w:name w:val="4A2B4EBBAC0B4C78A56F562034D23A8F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22">
    <w:name w:val="FCCC5DFC9F4F4939AB4DFCFD4F839D11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22">
    <w:name w:val="D038B3EE0D7649D29223C0FD9A0FEEC1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22">
    <w:name w:val="86A8A9C335D44DE39B6F8542BF46C480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22">
    <w:name w:val="893F07649C884A219DF4900A9AA8C0C8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22">
    <w:name w:val="14C19503D518491788F37696213500BA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22">
    <w:name w:val="E99FBCE87E1346B994F1FB591AE0D7A1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22">
    <w:name w:val="0B2A1113A9BB46FE8559DD08EEE80275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21">
    <w:name w:val="486DD9D042BB46419D6C6C44CC389E35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21">
    <w:name w:val="47413FC290AA46A8A546B04B5EC1CE38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21">
    <w:name w:val="F96DB65E971C4D71B8061D5435127A5A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19">
    <w:name w:val="CE9D71BAB58147EBA2DE7FE2928A122A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19">
    <w:name w:val="7E9298DE29E748D48011FA23CCC67BA8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19">
    <w:name w:val="43B6EDD7D36C43CABFE02CD889A9C497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19">
    <w:name w:val="B0C6CF3D54F84B5E98F65E47572439D5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19">
    <w:name w:val="A4538C0C571346A49BF1AEEB85E852FC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7">
    <w:name w:val="47590C75A73349169431B6CB5C63D7A9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7">
    <w:name w:val="61BC9CEFDB2347089D02167F1F292A1E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7">
    <w:name w:val="AE872C152338414A99FE1767780E9F20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7">
    <w:name w:val="5B4C3A0648364A43BFDCA61E83EAD502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7">
    <w:name w:val="0231E1BDF91440CFA936D4E6535E00BF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7">
    <w:name w:val="037CBF39CB3C4852AABEBAA7750696E1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7">
    <w:name w:val="C9F2799778FD4AE58BF489FF1754106E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7">
    <w:name w:val="B67F12C4E4574FAC99406488707C6983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7">
    <w:name w:val="037E6223CB11462B9F68515835D9083D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7">
    <w:name w:val="D8945B16F49F4F379235BF109988D92B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7">
    <w:name w:val="02629A03F3DB4B2697E3DB8445661B1C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7">
    <w:name w:val="E4A5DAB3C81844A2BC3ECC0AAD6A7346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7">
    <w:name w:val="CCBDB4DB4BB64FD19C10072D4AD68F9B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12">
    <w:name w:val="7F00B705BF5D48D7B3A26677C419C7CA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12">
    <w:name w:val="2DA6EE417088453988B787FB4A4E7A47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10">
    <w:name w:val="FB1AEE2D73BB436FB72436BF674D1EA2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12">
    <w:name w:val="CF712AEAF9514CD680D5660CC8502F73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10">
    <w:name w:val="8748FBB1D89543D69D2F1168457364B3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ADFD1A668144D74BB2776ECFD5EC149">
    <w:name w:val="5ADFD1A668144D74BB2776ECFD5EC149"/>
    <w:rsid w:val="00C95394"/>
  </w:style>
  <w:style w:type="paragraph" w:customStyle="1" w:styleId="3AC2CA9507924089BAE2893D4FE61313">
    <w:name w:val="3AC2CA9507924089BAE2893D4FE61313"/>
    <w:rsid w:val="00C95394"/>
  </w:style>
  <w:style w:type="paragraph" w:customStyle="1" w:styleId="7AF280D07DF14363AD84A54AD4B81200">
    <w:name w:val="7AF280D07DF14363AD84A54AD4B81200"/>
    <w:rsid w:val="00C95394"/>
  </w:style>
  <w:style w:type="paragraph" w:customStyle="1" w:styleId="CFA3AE3C05354A7FBE92B87901255128">
    <w:name w:val="CFA3AE3C05354A7FBE92B87901255128"/>
    <w:rsid w:val="00C95394"/>
  </w:style>
  <w:style w:type="paragraph" w:customStyle="1" w:styleId="4058EEE73B714D34812BFECD0AEDBC07">
    <w:name w:val="4058EEE73B714D34812BFECD0AEDBC07"/>
    <w:rsid w:val="00C95394"/>
  </w:style>
  <w:style w:type="paragraph" w:customStyle="1" w:styleId="0A04DD584C394872933D27813F327370">
    <w:name w:val="0A04DD584C394872933D27813F327370"/>
    <w:rsid w:val="00C95394"/>
  </w:style>
  <w:style w:type="paragraph" w:customStyle="1" w:styleId="7CBE5994BC8B4089A9B1EE611193715D">
    <w:name w:val="7CBE5994BC8B4089A9B1EE611193715D"/>
    <w:rsid w:val="00C95394"/>
  </w:style>
  <w:style w:type="paragraph" w:customStyle="1" w:styleId="72998D5828444C27B8AE9966139896E4">
    <w:name w:val="72998D5828444C27B8AE9966139896E4"/>
    <w:rsid w:val="00C95394"/>
  </w:style>
  <w:style w:type="paragraph" w:customStyle="1" w:styleId="163369553DC148FD8A05EA91BD58DEEB">
    <w:name w:val="163369553DC148FD8A05EA91BD58DEEB"/>
    <w:rsid w:val="00C95394"/>
  </w:style>
  <w:style w:type="paragraph" w:customStyle="1" w:styleId="11F12F257E47462FA0C77B31BB9A84CD10">
    <w:name w:val="11F12F257E47462FA0C77B31BB9A84CD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0">
    <w:name w:val="270D759AA8E642B3B3695F9E187DD0D5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8">
    <w:name w:val="6DD08DB9B7374AAFAFE657EEF1B3938F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9">
    <w:name w:val="F9259C17781C4069BB9B926D60689F86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0">
    <w:name w:val="FE161D1AF1B44D6D8C8C774C5FCB7609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0">
    <w:name w:val="FF9D79B5DAFE4B0FB140A7C1AEC917A6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6">
    <w:name w:val="1F6AD644ADC941BBA4EF355C368A1FCA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6">
    <w:name w:val="0AD9E020DC2B4A28891272C0A34F2133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6">
    <w:name w:val="C9A3165A9B404201A8395CD003CEF93A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6">
    <w:name w:val="1E6011451CF14CE8B1713588AD0F03F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6">
    <w:name w:val="93ACE2B4D41E4A85BB1976EA946A850E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6">
    <w:name w:val="A907A6A485084849A4DED883AFFB830C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5">
    <w:name w:val="E0176A922F3E48CC8C203E4D2C5A464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2">
    <w:name w:val="81F540EC9444490FB0997BB7AAFFCFE0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
    <w:name w:val="3AC2CA9507924089BAE2893D4FE61313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
    <w:name w:val="7AF280D07DF14363AD84A54AD4B81200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
    <w:name w:val="CFA3AE3C05354A7FBE92B87901255128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1">
    <w:name w:val="4058EEE73B714D34812BFECD0AEDBC07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1">
    <w:name w:val="0A04DD584C394872933D27813F327370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
    <w:name w:val="7CBE5994BC8B4089A9B1EE611193715D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
    <w:name w:val="72998D5828444C27B8AE9966139896E4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
    <w:name w:val="163369553DC148FD8A05EA91BD58DEEB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23">
    <w:name w:val="4A2B4EBBAC0B4C78A56F562034D23A8F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23">
    <w:name w:val="FCCC5DFC9F4F4939AB4DFCFD4F839D11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23">
    <w:name w:val="D038B3EE0D7649D29223C0FD9A0FEEC1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23">
    <w:name w:val="86A8A9C335D44DE39B6F8542BF46C480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23">
    <w:name w:val="893F07649C884A219DF4900A9AA8C0C8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23">
    <w:name w:val="14C19503D518491788F37696213500BA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23">
    <w:name w:val="E99FBCE87E1346B994F1FB591AE0D7A1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23">
    <w:name w:val="0B2A1113A9BB46FE8559DD08EEE80275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22">
    <w:name w:val="486DD9D042BB46419D6C6C44CC389E35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22">
    <w:name w:val="47413FC290AA46A8A546B04B5EC1CE38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22">
    <w:name w:val="F96DB65E971C4D71B8061D5435127A5A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20">
    <w:name w:val="CE9D71BAB58147EBA2DE7FE2928A122A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20">
    <w:name w:val="7E9298DE29E748D48011FA23CCC67BA8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20">
    <w:name w:val="43B6EDD7D36C43CABFE02CD889A9C497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20">
    <w:name w:val="B0C6CF3D54F84B5E98F65E47572439D5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20">
    <w:name w:val="A4538C0C571346A49BF1AEEB85E852FC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8">
    <w:name w:val="47590C75A73349169431B6CB5C63D7A9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8">
    <w:name w:val="61BC9CEFDB2347089D02167F1F292A1E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8">
    <w:name w:val="AE872C152338414A99FE1767780E9F20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8">
    <w:name w:val="5B4C3A0648364A43BFDCA61E83EAD502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8">
    <w:name w:val="0231E1BDF91440CFA936D4E6535E00BF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8">
    <w:name w:val="037CBF39CB3C4852AABEBAA7750696E1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8">
    <w:name w:val="C9F2799778FD4AE58BF489FF1754106E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8">
    <w:name w:val="B67F12C4E4574FAC99406488707C6983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8">
    <w:name w:val="037E6223CB11462B9F68515835D9083D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8">
    <w:name w:val="D8945B16F49F4F379235BF109988D92B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8">
    <w:name w:val="02629A03F3DB4B2697E3DB8445661B1C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8">
    <w:name w:val="E4A5DAB3C81844A2BC3ECC0AAD6A7346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8">
    <w:name w:val="CCBDB4DB4BB64FD19C10072D4AD68F9B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13">
    <w:name w:val="7F00B705BF5D48D7B3A26677C419C7CA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13">
    <w:name w:val="2DA6EE417088453988B787FB4A4E7A47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11">
    <w:name w:val="FB1AEE2D73BB436FB72436BF674D1EA2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13">
    <w:name w:val="CF712AEAF9514CD680D5660CC8502F73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11">
    <w:name w:val="8748FBB1D89543D69D2F1168457364B3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DD1655A1E2040A78EE31C13043EA8DB">
    <w:name w:val="DDD1655A1E2040A78EE31C13043EA8DB"/>
    <w:rsid w:val="00C95394"/>
  </w:style>
  <w:style w:type="paragraph" w:customStyle="1" w:styleId="9B57B453E1EA439FB3B2EC7505137C4B">
    <w:name w:val="9B57B453E1EA439FB3B2EC7505137C4B"/>
    <w:rsid w:val="00C95394"/>
  </w:style>
  <w:style w:type="paragraph" w:customStyle="1" w:styleId="11F12F257E47462FA0C77B31BB9A84CD11">
    <w:name w:val="11F12F257E47462FA0C77B31BB9A84CD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1">
    <w:name w:val="270D759AA8E642B3B3695F9E187DD0D5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9">
    <w:name w:val="6DD08DB9B7374AAFAFE657EEF1B3938F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0">
    <w:name w:val="F9259C17781C4069BB9B926D60689F86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1">
    <w:name w:val="FE161D1AF1B44D6D8C8C774C5FCB7609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1">
    <w:name w:val="FF9D79B5DAFE4B0FB140A7C1AEC917A6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7">
    <w:name w:val="1F6AD644ADC941BBA4EF355C368A1FCA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7">
    <w:name w:val="0AD9E020DC2B4A28891272C0A34F2133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7">
    <w:name w:val="C9A3165A9B404201A8395CD003CEF93A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7">
    <w:name w:val="1E6011451CF14CE8B1713588AD0F03F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7">
    <w:name w:val="93ACE2B4D41E4A85BB1976EA946A850E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7">
    <w:name w:val="A907A6A485084849A4DED883AFFB830C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6">
    <w:name w:val="E0176A922F3E48CC8C203E4D2C5A464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3">
    <w:name w:val="81F540EC9444490FB0997BB7AAFFCFE0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2">
    <w:name w:val="3AC2CA9507924089BAE2893D4FE61313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2">
    <w:name w:val="7AF280D07DF14363AD84A54AD4B81200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2">
    <w:name w:val="CFA3AE3C05354A7FBE92B87901255128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2">
    <w:name w:val="4058EEE73B714D34812BFECD0AEDBC07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2">
    <w:name w:val="0A04DD584C394872933D27813F327370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2">
    <w:name w:val="7CBE5994BC8B4089A9B1EE611193715D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2">
    <w:name w:val="72998D5828444C27B8AE9966139896E4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2">
    <w:name w:val="163369553DC148FD8A05EA91BD58DEEB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
    <w:name w:val="9B57B453E1EA439FB3B2EC7505137C4B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24">
    <w:name w:val="4A2B4EBBAC0B4C78A56F562034D23A8F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24">
    <w:name w:val="FCCC5DFC9F4F4939AB4DFCFD4F839D11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24">
    <w:name w:val="D038B3EE0D7649D29223C0FD9A0FEEC1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24">
    <w:name w:val="86A8A9C335D44DE39B6F8542BF46C480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24">
    <w:name w:val="893F07649C884A219DF4900A9AA8C0C8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24">
    <w:name w:val="14C19503D518491788F37696213500BA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24">
    <w:name w:val="E99FBCE87E1346B994F1FB591AE0D7A1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24">
    <w:name w:val="0B2A1113A9BB46FE8559DD08EEE80275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23">
    <w:name w:val="486DD9D042BB46419D6C6C44CC389E35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23">
    <w:name w:val="47413FC290AA46A8A546B04B5EC1CE38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23">
    <w:name w:val="F96DB65E971C4D71B8061D5435127A5A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21">
    <w:name w:val="CE9D71BAB58147EBA2DE7FE2928A122A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21">
    <w:name w:val="7E9298DE29E748D48011FA23CCC67BA8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21">
    <w:name w:val="43B6EDD7D36C43CABFE02CD889A9C497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21">
    <w:name w:val="B0C6CF3D54F84B5E98F65E47572439D5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21">
    <w:name w:val="A4538C0C571346A49BF1AEEB85E852FC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19">
    <w:name w:val="47590C75A73349169431B6CB5C63D7A9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19">
    <w:name w:val="61BC9CEFDB2347089D02167F1F292A1E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19">
    <w:name w:val="AE872C152338414A99FE1767780E9F20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19">
    <w:name w:val="5B4C3A0648364A43BFDCA61E83EAD502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19">
    <w:name w:val="0231E1BDF91440CFA936D4E6535E00BF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19">
    <w:name w:val="037CBF39CB3C4852AABEBAA7750696E1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19">
    <w:name w:val="C9F2799778FD4AE58BF489FF1754106E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19">
    <w:name w:val="B67F12C4E4574FAC99406488707C6983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19">
    <w:name w:val="037E6223CB11462B9F68515835D9083D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19">
    <w:name w:val="D8945B16F49F4F379235BF109988D92B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19">
    <w:name w:val="02629A03F3DB4B2697E3DB8445661B1C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19">
    <w:name w:val="E4A5DAB3C81844A2BC3ECC0AAD6A7346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19">
    <w:name w:val="CCBDB4DB4BB64FD19C10072D4AD68F9B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14">
    <w:name w:val="7F00B705BF5D48D7B3A26677C419C7CA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14">
    <w:name w:val="2DA6EE417088453988B787FB4A4E7A47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12">
    <w:name w:val="FB1AEE2D73BB436FB72436BF674D1EA2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14">
    <w:name w:val="CF712AEAF9514CD680D5660CC8502F73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12">
    <w:name w:val="8748FBB1D89543D69D2F1168457364B3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
    <w:name w:val="BE5FE36A165645988D2146AB3C635234"/>
    <w:rsid w:val="00C95394"/>
  </w:style>
  <w:style w:type="paragraph" w:customStyle="1" w:styleId="11F12F257E47462FA0C77B31BB9A84CD12">
    <w:name w:val="11F12F257E47462FA0C77B31BB9A84CD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2">
    <w:name w:val="270D759AA8E642B3B3695F9E187DD0D5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0">
    <w:name w:val="6DD08DB9B7374AAFAFE657EEF1B3938F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1">
    <w:name w:val="F9259C17781C4069BB9B926D60689F86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2">
    <w:name w:val="FE161D1AF1B44D6D8C8C774C5FCB7609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2">
    <w:name w:val="FF9D79B5DAFE4B0FB140A7C1AEC917A6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8">
    <w:name w:val="1F6AD644ADC941BBA4EF355C368A1FCA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8">
    <w:name w:val="0AD9E020DC2B4A28891272C0A34F2133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8">
    <w:name w:val="C9A3165A9B404201A8395CD003CEF93A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8">
    <w:name w:val="1E6011451CF14CE8B1713588AD0F03F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8">
    <w:name w:val="93ACE2B4D41E4A85BB1976EA946A850E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8">
    <w:name w:val="A907A6A485084849A4DED883AFFB830C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7">
    <w:name w:val="E0176A922F3E48CC8C203E4D2C5A464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4">
    <w:name w:val="81F540EC9444490FB0997BB7AAFFCFE0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3">
    <w:name w:val="3AC2CA9507924089BAE2893D4FE61313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3">
    <w:name w:val="7AF280D07DF14363AD84A54AD4B81200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3">
    <w:name w:val="CFA3AE3C05354A7FBE92B87901255128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3">
    <w:name w:val="4058EEE73B714D34812BFECD0AEDBC07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3">
    <w:name w:val="0A04DD584C394872933D27813F327370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3">
    <w:name w:val="7CBE5994BC8B4089A9B1EE611193715D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3">
    <w:name w:val="72998D5828444C27B8AE9966139896E4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3">
    <w:name w:val="163369553DC148FD8A05EA91BD58DEEB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2">
    <w:name w:val="9B57B453E1EA439FB3B2EC7505137C4B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1">
    <w:name w:val="BE5FE36A165645988D2146AB3C635234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25">
    <w:name w:val="4A2B4EBBAC0B4C78A56F562034D23A8F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25">
    <w:name w:val="FCCC5DFC9F4F4939AB4DFCFD4F839D11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25">
    <w:name w:val="D038B3EE0D7649D29223C0FD9A0FEEC1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25">
    <w:name w:val="86A8A9C335D44DE39B6F8542BF46C480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25">
    <w:name w:val="893F07649C884A219DF4900A9AA8C0C8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25">
    <w:name w:val="14C19503D518491788F37696213500BA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25">
    <w:name w:val="E99FBCE87E1346B994F1FB591AE0D7A1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25">
    <w:name w:val="0B2A1113A9BB46FE8559DD08EEE80275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24">
    <w:name w:val="486DD9D042BB46419D6C6C44CC389E35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24">
    <w:name w:val="47413FC290AA46A8A546B04B5EC1CE38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24">
    <w:name w:val="F96DB65E971C4D71B8061D5435127A5A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22">
    <w:name w:val="CE9D71BAB58147EBA2DE7FE2928A122A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22">
    <w:name w:val="7E9298DE29E748D48011FA23CCC67BA8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22">
    <w:name w:val="43B6EDD7D36C43CABFE02CD889A9C497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22">
    <w:name w:val="B0C6CF3D54F84B5E98F65E47572439D5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22">
    <w:name w:val="A4538C0C571346A49BF1AEEB85E852FC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20">
    <w:name w:val="47590C75A73349169431B6CB5C63D7A9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20">
    <w:name w:val="61BC9CEFDB2347089D02167F1F292A1E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20">
    <w:name w:val="AE872C152338414A99FE1767780E9F20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20">
    <w:name w:val="5B4C3A0648364A43BFDCA61E83EAD502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20">
    <w:name w:val="0231E1BDF91440CFA936D4E6535E00BF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20">
    <w:name w:val="037CBF39CB3C4852AABEBAA7750696E1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20">
    <w:name w:val="C9F2799778FD4AE58BF489FF1754106E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20">
    <w:name w:val="B67F12C4E4574FAC99406488707C6983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20">
    <w:name w:val="037E6223CB11462B9F68515835D9083D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20">
    <w:name w:val="D8945B16F49F4F379235BF109988D92B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20">
    <w:name w:val="02629A03F3DB4B2697E3DB8445661B1C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20">
    <w:name w:val="E4A5DAB3C81844A2BC3ECC0AAD6A7346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20">
    <w:name w:val="CCBDB4DB4BB64FD19C10072D4AD68F9B2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15">
    <w:name w:val="7F00B705BF5D48D7B3A26677C419C7CA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15">
    <w:name w:val="2DA6EE417088453988B787FB4A4E7A47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13">
    <w:name w:val="FB1AEE2D73BB436FB72436BF674D1EA2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15">
    <w:name w:val="CF712AEAF9514CD680D5660CC8502F73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13">
    <w:name w:val="8748FBB1D89543D69D2F1168457364B3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13">
    <w:name w:val="11F12F257E47462FA0C77B31BB9A84CD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3">
    <w:name w:val="270D759AA8E642B3B3695F9E187DD0D5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1">
    <w:name w:val="6DD08DB9B7374AAFAFE657EEF1B3938F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2">
    <w:name w:val="F9259C17781C4069BB9B926D60689F86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3">
    <w:name w:val="FE161D1AF1B44D6D8C8C774C5FCB7609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3">
    <w:name w:val="FF9D79B5DAFE4B0FB140A7C1AEC917A6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9">
    <w:name w:val="1F6AD644ADC941BBA4EF355C368A1FCA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9">
    <w:name w:val="0AD9E020DC2B4A28891272C0A34F2133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9">
    <w:name w:val="C9A3165A9B404201A8395CD003CEF93A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9">
    <w:name w:val="1E6011451CF14CE8B1713588AD0F03F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9">
    <w:name w:val="93ACE2B4D41E4A85BB1976EA946A850E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9">
    <w:name w:val="A907A6A485084849A4DED883AFFB830C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8">
    <w:name w:val="E0176A922F3E48CC8C203E4D2C5A46418"/>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5">
    <w:name w:val="81F540EC9444490FB0997BB7AAFFCFE0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4">
    <w:name w:val="3AC2CA9507924089BAE2893D4FE61313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4">
    <w:name w:val="7AF280D07DF14363AD84A54AD4B81200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4">
    <w:name w:val="CFA3AE3C05354A7FBE92B87901255128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4">
    <w:name w:val="4058EEE73B714D34812BFECD0AEDBC07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4">
    <w:name w:val="0A04DD584C394872933D27813F327370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4">
    <w:name w:val="7CBE5994BC8B4089A9B1EE611193715D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4">
    <w:name w:val="72998D5828444C27B8AE9966139896E4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4">
    <w:name w:val="163369553DC148FD8A05EA91BD58DEEB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3">
    <w:name w:val="9B57B453E1EA439FB3B2EC7505137C4B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2">
    <w:name w:val="BE5FE36A165645988D2146AB3C635234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26">
    <w:name w:val="4A2B4EBBAC0B4C78A56F562034D23A8F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26">
    <w:name w:val="FCCC5DFC9F4F4939AB4DFCFD4F839D11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26">
    <w:name w:val="D038B3EE0D7649D29223C0FD9A0FEEC1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26">
    <w:name w:val="86A8A9C335D44DE39B6F8542BF46C480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26">
    <w:name w:val="893F07649C884A219DF4900A9AA8C0C8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26">
    <w:name w:val="14C19503D518491788F37696213500BA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26">
    <w:name w:val="E99FBCE87E1346B994F1FB591AE0D7A1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26">
    <w:name w:val="0B2A1113A9BB46FE8559DD08EEE80275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25">
    <w:name w:val="486DD9D042BB46419D6C6C44CC389E35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25">
    <w:name w:val="47413FC290AA46A8A546B04B5EC1CE38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25">
    <w:name w:val="F96DB65E971C4D71B8061D5435127A5A2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23">
    <w:name w:val="CE9D71BAB58147EBA2DE7FE2928A122A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23">
    <w:name w:val="7E9298DE29E748D48011FA23CCC67BA8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23">
    <w:name w:val="43B6EDD7D36C43CABFE02CD889A9C497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23">
    <w:name w:val="B0C6CF3D54F84B5E98F65E47572439D5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23">
    <w:name w:val="A4538C0C571346A49BF1AEEB85E852FC2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21">
    <w:name w:val="47590C75A73349169431B6CB5C63D7A9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21">
    <w:name w:val="61BC9CEFDB2347089D02167F1F292A1E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21">
    <w:name w:val="AE872C152338414A99FE1767780E9F20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21">
    <w:name w:val="5B4C3A0648364A43BFDCA61E83EAD502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21">
    <w:name w:val="0231E1BDF91440CFA936D4E6535E00BF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21">
    <w:name w:val="037CBF39CB3C4852AABEBAA7750696E1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21">
    <w:name w:val="C9F2799778FD4AE58BF489FF1754106E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21">
    <w:name w:val="B67F12C4E4574FAC99406488707C6983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21">
    <w:name w:val="037E6223CB11462B9F68515835D9083D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21">
    <w:name w:val="D8945B16F49F4F379235BF109988D92B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21">
    <w:name w:val="02629A03F3DB4B2697E3DB8445661B1C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21">
    <w:name w:val="E4A5DAB3C81844A2BC3ECC0AAD6A7346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21">
    <w:name w:val="CCBDB4DB4BB64FD19C10072D4AD68F9B2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16">
    <w:name w:val="7F00B705BF5D48D7B3A26677C419C7CA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16">
    <w:name w:val="2DA6EE417088453988B787FB4A4E7A47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14">
    <w:name w:val="FB1AEE2D73BB436FB72436BF674D1EA2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16">
    <w:name w:val="CF712AEAF9514CD680D5660CC8502F731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14">
    <w:name w:val="8748FBB1D89543D69D2F1168457364B3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14">
    <w:name w:val="11F12F257E47462FA0C77B31BB9A84CD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4">
    <w:name w:val="270D759AA8E642B3B3695F9E187DD0D5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2">
    <w:name w:val="6DD08DB9B7374AAFAFE657EEF1B3938F1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3">
    <w:name w:val="F9259C17781C4069BB9B926D60689F86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4">
    <w:name w:val="FE161D1AF1B44D6D8C8C774C5FCB7609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4">
    <w:name w:val="FF9D79B5DAFE4B0FB140A7C1AEC917A6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0">
    <w:name w:val="1F6AD644ADC941BBA4EF355C368A1FCA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0">
    <w:name w:val="0AD9E020DC2B4A28891272C0A34F2133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0">
    <w:name w:val="C9A3165A9B404201A8395CD003CEF93A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0">
    <w:name w:val="1E6011451CF14CE8B1713588AD0F03F1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0">
    <w:name w:val="93ACE2B4D41E4A85BB1976EA946A850E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0">
    <w:name w:val="A907A6A485084849A4DED883AFFB830C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9">
    <w:name w:val="E0176A922F3E48CC8C203E4D2C5A46419"/>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6">
    <w:name w:val="81F540EC9444490FB0997BB7AAFFCFE0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5">
    <w:name w:val="3AC2CA9507924089BAE2893D4FE61313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5">
    <w:name w:val="7AF280D07DF14363AD84A54AD4B81200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5">
    <w:name w:val="CFA3AE3C05354A7FBE92B87901255128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5">
    <w:name w:val="4058EEE73B714D34812BFECD0AEDBC07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5">
    <w:name w:val="0A04DD584C394872933D27813F327370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5">
    <w:name w:val="7CBE5994BC8B4089A9B1EE611193715D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5">
    <w:name w:val="72998D5828444C27B8AE9966139896E4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5">
    <w:name w:val="163369553DC148FD8A05EA91BD58DEEB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4">
    <w:name w:val="9B57B453E1EA439FB3B2EC7505137C4B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3">
    <w:name w:val="BE5FE36A165645988D2146AB3C635234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A2B4EBBAC0B4C78A56F562034D23A8F27">
    <w:name w:val="4A2B4EBBAC0B4C78A56F562034D23A8F2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CCC5DFC9F4F4939AB4DFCFD4F839D1127">
    <w:name w:val="FCCC5DFC9F4F4939AB4DFCFD4F839D112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038B3EE0D7649D29223C0FD9A0FEEC127">
    <w:name w:val="D038B3EE0D7649D29223C0FD9A0FEEC12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A8A9C335D44DE39B6F8542BF46C48027">
    <w:name w:val="86A8A9C335D44DE39B6F8542BF46C4802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93F07649C884A219DF4900A9AA8C0C827">
    <w:name w:val="893F07649C884A219DF4900A9AA8C0C82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4C19503D518491788F37696213500BA27">
    <w:name w:val="14C19503D518491788F37696213500BA2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99FBCE87E1346B994F1FB591AE0D7A127">
    <w:name w:val="E99FBCE87E1346B994F1FB591AE0D7A12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B2A1113A9BB46FE8559DD08EEE8027527">
    <w:name w:val="0B2A1113A9BB46FE8559DD08EEE802752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86DD9D042BB46419D6C6C44CC389E3526">
    <w:name w:val="486DD9D042BB46419D6C6C44CC389E35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413FC290AA46A8A546B04B5EC1CE3826">
    <w:name w:val="47413FC290AA46A8A546B04B5EC1CE38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6DB65E971C4D71B8061D5435127A5A26">
    <w:name w:val="F96DB65E971C4D71B8061D5435127A5A2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E9D71BAB58147EBA2DE7FE2928A122A24">
    <w:name w:val="CE9D71BAB58147EBA2DE7FE2928A122A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E9298DE29E748D48011FA23CCC67BA824">
    <w:name w:val="7E9298DE29E748D48011FA23CCC67BA8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3B6EDD7D36C43CABFE02CD889A9C49724">
    <w:name w:val="43B6EDD7D36C43CABFE02CD889A9C497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0C6CF3D54F84B5E98F65E47572439D524">
    <w:name w:val="B0C6CF3D54F84B5E98F65E47572439D5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4538C0C571346A49BF1AEEB85E852FC24">
    <w:name w:val="A4538C0C571346A49BF1AEEB85E852FC2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7590C75A73349169431B6CB5C63D7A922">
    <w:name w:val="47590C75A73349169431B6CB5C63D7A9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1BC9CEFDB2347089D02167F1F292A1E22">
    <w:name w:val="61BC9CEFDB2347089D02167F1F292A1E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E872C152338414A99FE1767780E9F2022">
    <w:name w:val="AE872C152338414A99FE1767780E9F20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4C3A0648364A43BFDCA61E83EAD50222">
    <w:name w:val="5B4C3A0648364A43BFDCA61E83EAD502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31E1BDF91440CFA936D4E6535E00BF22">
    <w:name w:val="0231E1BDF91440CFA936D4E6535E00BF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CBF39CB3C4852AABEBAA7750696E122">
    <w:name w:val="037CBF39CB3C4852AABEBAA7750696E1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F2799778FD4AE58BF489FF1754106E22">
    <w:name w:val="C9F2799778FD4AE58BF489FF1754106E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67F12C4E4574FAC99406488707C698322">
    <w:name w:val="B67F12C4E4574FAC99406488707C6983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37E6223CB11462B9F68515835D9083D22">
    <w:name w:val="037E6223CB11462B9F68515835D9083D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8945B16F49F4F379235BF109988D92B22">
    <w:name w:val="D8945B16F49F4F379235BF109988D92B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2629A03F3DB4B2697E3DB8445661B1C22">
    <w:name w:val="02629A03F3DB4B2697E3DB8445661B1C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A5DAB3C81844A2BC3ECC0AAD6A734622">
    <w:name w:val="E4A5DAB3C81844A2BC3ECC0AAD6A7346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CBDB4DB4BB64FD19C10072D4AD68F9B22">
    <w:name w:val="CCBDB4DB4BB64FD19C10072D4AD68F9B22"/>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F00B705BF5D48D7B3A26677C419C7CA17">
    <w:name w:val="7F00B705BF5D48D7B3A26677C419C7CA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A6EE417088453988B787FB4A4E7A4717">
    <w:name w:val="2DA6EE417088453988B787FB4A4E7A47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B1AEE2D73BB436FB72436BF674D1EA215">
    <w:name w:val="FB1AEE2D73BB436FB72436BF674D1EA2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712AEAF9514CD680D5660CC8502F7317">
    <w:name w:val="CF712AEAF9514CD680D5660CC8502F731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748FBB1D89543D69D2F1168457364B315">
    <w:name w:val="8748FBB1D89543D69D2F1168457364B3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DCB4F54B3B04DBE81ABBBE8B9582810">
    <w:name w:val="CDCB4F54B3B04DBE81ABBBE8B9582810"/>
    <w:rsid w:val="00C95394"/>
  </w:style>
  <w:style w:type="paragraph" w:customStyle="1" w:styleId="E1F7B4DCB3794079B8896A3F13D570AB">
    <w:name w:val="E1F7B4DCB3794079B8896A3F13D570AB"/>
    <w:rsid w:val="00C95394"/>
  </w:style>
  <w:style w:type="paragraph" w:customStyle="1" w:styleId="00981FCC6E254E5A99517597EF6FF19B">
    <w:name w:val="00981FCC6E254E5A99517597EF6FF19B"/>
    <w:rsid w:val="00C95394"/>
  </w:style>
  <w:style w:type="paragraph" w:customStyle="1" w:styleId="6C140E1E919B4C789CBB21E9104CA6F6">
    <w:name w:val="6C140E1E919B4C789CBB21E9104CA6F6"/>
    <w:rsid w:val="00C95394"/>
  </w:style>
  <w:style w:type="paragraph" w:customStyle="1" w:styleId="DDC7AEBE85DD4C6E82378B122B1C0BAD">
    <w:name w:val="DDC7AEBE85DD4C6E82378B122B1C0BAD"/>
    <w:rsid w:val="00C95394"/>
  </w:style>
  <w:style w:type="paragraph" w:customStyle="1" w:styleId="864A92BA510145C5A4C4F18C50FBE5B4">
    <w:name w:val="864A92BA510145C5A4C4F18C50FBE5B4"/>
    <w:rsid w:val="00C95394"/>
  </w:style>
  <w:style w:type="paragraph" w:customStyle="1" w:styleId="11F12F257E47462FA0C77B31BB9A84CD15">
    <w:name w:val="11F12F257E47462FA0C77B31BB9A84CD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5">
    <w:name w:val="270D759AA8E642B3B3695F9E187DD0D5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3">
    <w:name w:val="6DD08DB9B7374AAFAFE657EEF1B3938F13"/>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4">
    <w:name w:val="F9259C17781C4069BB9B926D60689F861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5">
    <w:name w:val="FE161D1AF1B44D6D8C8C774C5FCB7609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5">
    <w:name w:val="FF9D79B5DAFE4B0FB140A7C1AEC917A61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1">
    <w:name w:val="1F6AD644ADC941BBA4EF355C368A1FCA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1">
    <w:name w:val="0AD9E020DC2B4A28891272C0A34F2133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1">
    <w:name w:val="C9A3165A9B404201A8395CD003CEF93A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1">
    <w:name w:val="1E6011451CF14CE8B1713588AD0F03F1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1">
    <w:name w:val="93ACE2B4D41E4A85BB1976EA946A850E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1">
    <w:name w:val="A907A6A485084849A4DED883AFFB830C1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0">
    <w:name w:val="E0176A922F3E48CC8C203E4D2C5A464110"/>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7">
    <w:name w:val="81F540EC9444490FB0997BB7AAFFCFE07"/>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6">
    <w:name w:val="3AC2CA9507924089BAE2893D4FE61313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6">
    <w:name w:val="7AF280D07DF14363AD84A54AD4B81200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6">
    <w:name w:val="CFA3AE3C05354A7FBE92B87901255128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6">
    <w:name w:val="4058EEE73B714D34812BFECD0AEDBC07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6">
    <w:name w:val="0A04DD584C394872933D27813F327370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6">
    <w:name w:val="7CBE5994BC8B4089A9B1EE611193715D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6">
    <w:name w:val="72998D5828444C27B8AE9966139896E4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6">
    <w:name w:val="163369553DC148FD8A05EA91BD58DEEB6"/>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5">
    <w:name w:val="9B57B453E1EA439FB3B2EC7505137C4B5"/>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4">
    <w:name w:val="BE5FE36A165645988D2146AB3C6352344"/>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DCB4F54B3B04DBE81ABBBE8B95828101">
    <w:name w:val="CDCB4F54B3B04DBE81ABBBE8B9582810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4A92BA510145C5A4C4F18C50FBE5B41">
    <w:name w:val="864A92BA510145C5A4C4F18C50FBE5B41"/>
    <w:rsid w:val="00C9539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
    <w:name w:val="A169C38F10694BA9B6D4EB0D140A2F7E"/>
    <w:rsid w:val="004911A4"/>
  </w:style>
  <w:style w:type="paragraph" w:customStyle="1" w:styleId="75D1FF8EC7FD41F9A7A6A9CD8207E9F8">
    <w:name w:val="75D1FF8EC7FD41F9A7A6A9CD8207E9F8"/>
    <w:rsid w:val="004911A4"/>
  </w:style>
  <w:style w:type="paragraph" w:customStyle="1" w:styleId="49B8840EB1FC4B1F8A620909A664C500">
    <w:name w:val="49B8840EB1FC4B1F8A620909A664C500"/>
    <w:rsid w:val="004911A4"/>
  </w:style>
  <w:style w:type="paragraph" w:customStyle="1" w:styleId="F0E70843949D4F518E4AECABBB294034">
    <w:name w:val="F0E70843949D4F518E4AECABBB294034"/>
    <w:rsid w:val="004911A4"/>
  </w:style>
  <w:style w:type="paragraph" w:customStyle="1" w:styleId="C069C69773344A59888134875BFCDC3F">
    <w:name w:val="C069C69773344A59888134875BFCDC3F"/>
    <w:rsid w:val="004911A4"/>
  </w:style>
  <w:style w:type="paragraph" w:customStyle="1" w:styleId="EE3335B93F67449FAF964F76BE69E886">
    <w:name w:val="EE3335B93F67449FAF964F76BE69E886"/>
    <w:rsid w:val="004911A4"/>
  </w:style>
  <w:style w:type="paragraph" w:customStyle="1" w:styleId="35218AA8958B45E09A78B68E14B33CAD">
    <w:name w:val="35218AA8958B45E09A78B68E14B33CAD"/>
    <w:rsid w:val="004911A4"/>
  </w:style>
  <w:style w:type="paragraph" w:customStyle="1" w:styleId="A9ECF65C98074C1FB65E10E79B7A832D">
    <w:name w:val="A9ECF65C98074C1FB65E10E79B7A832D"/>
    <w:rsid w:val="004911A4"/>
  </w:style>
  <w:style w:type="paragraph" w:customStyle="1" w:styleId="D3CA40C569144E698CCA8A5F50EAC11E">
    <w:name w:val="D3CA40C569144E698CCA8A5F50EAC11E"/>
    <w:rsid w:val="004911A4"/>
  </w:style>
  <w:style w:type="paragraph" w:customStyle="1" w:styleId="36855042DC0D42A2819FD2DA87ED12D1">
    <w:name w:val="36855042DC0D42A2819FD2DA87ED12D1"/>
    <w:rsid w:val="004911A4"/>
  </w:style>
  <w:style w:type="paragraph" w:customStyle="1" w:styleId="0F436994DAD949578C5DB90D4A663282">
    <w:name w:val="0F436994DAD949578C5DB90D4A663282"/>
    <w:rsid w:val="004911A4"/>
  </w:style>
  <w:style w:type="paragraph" w:customStyle="1" w:styleId="44CF0DCA825C4E6397F17AB4DCA9DA25">
    <w:name w:val="44CF0DCA825C4E6397F17AB4DCA9DA25"/>
    <w:rsid w:val="004911A4"/>
  </w:style>
  <w:style w:type="paragraph" w:customStyle="1" w:styleId="4CB6DFD3470F411188ECB162F258BA9D">
    <w:name w:val="4CB6DFD3470F411188ECB162F258BA9D"/>
    <w:rsid w:val="004911A4"/>
  </w:style>
  <w:style w:type="paragraph" w:customStyle="1" w:styleId="5BCA198B3E4D4C6196FB2B4EB4E0769C">
    <w:name w:val="5BCA198B3E4D4C6196FB2B4EB4E0769C"/>
    <w:rsid w:val="004911A4"/>
  </w:style>
  <w:style w:type="paragraph" w:customStyle="1" w:styleId="11F12F257E47462FA0C77B31BB9A84CD16">
    <w:name w:val="11F12F257E47462FA0C77B31BB9A84CD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6">
    <w:name w:val="270D759AA8E642B3B3695F9E187DD0D5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4">
    <w:name w:val="6DD08DB9B7374AAFAFE657EEF1B3938F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5">
    <w:name w:val="F9259C17781C4069BB9B926D60689F86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6">
    <w:name w:val="FE161D1AF1B44D6D8C8C774C5FCB7609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6">
    <w:name w:val="FF9D79B5DAFE4B0FB140A7C1AEC917A6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2">
    <w:name w:val="1F6AD644ADC941BBA4EF355C368A1FCA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2">
    <w:name w:val="0AD9E020DC2B4A28891272C0A34F2133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2">
    <w:name w:val="C9A3165A9B404201A8395CD003CEF93A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2">
    <w:name w:val="1E6011451CF14CE8B1713588AD0F03F1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2">
    <w:name w:val="93ACE2B4D41E4A85BB1976EA946A850E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2">
    <w:name w:val="A907A6A485084849A4DED883AFFB830C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1">
    <w:name w:val="E0176A922F3E48CC8C203E4D2C5A4641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1">
    <w:name w:val="35218AA8958B45E09A78B68E14B33CAD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
    <w:name w:val="A9ECF65C98074C1FB65E10E79B7A832D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
    <w:name w:val="0F436994DAD949578C5DB90D4A663282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
    <w:name w:val="44CF0DCA825C4E6397F17AB4DCA9DA25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
    <w:name w:val="4CB6DFD3470F411188ECB162F258BA9D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
    <w:name w:val="5BCA198B3E4D4C6196FB2B4EB4E0769C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8">
    <w:name w:val="81F540EC9444490FB0997BB7AAFFCFE0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7">
    <w:name w:val="3AC2CA9507924089BAE2893D4FE61313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7">
    <w:name w:val="7AF280D07DF14363AD84A54AD4B81200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7">
    <w:name w:val="CFA3AE3C05354A7FBE92B87901255128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7">
    <w:name w:val="4058EEE73B714D34812BFECD0AEDBC07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7">
    <w:name w:val="0A04DD584C394872933D27813F327370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
    <w:name w:val="C069C69773344A59888134875BFCDC3F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
    <w:name w:val="EE3335B93F67449FAF964F76BE69E886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7">
    <w:name w:val="7CBE5994BC8B4089A9B1EE611193715D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7">
    <w:name w:val="72998D5828444C27B8AE9966139896E4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7">
    <w:name w:val="163369553DC148FD8A05EA91BD58DEEB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
    <w:name w:val="49B8840EB1FC4B1F8A620909A664C500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
    <w:name w:val="F0E70843949D4F518E4AECABBB294034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6">
    <w:name w:val="9B57B453E1EA439FB3B2EC7505137C4B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5">
    <w:name w:val="BE5FE36A165645988D2146AB3C635234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
    <w:name w:val="A169C38F10694BA9B6D4EB0D140A2F7E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
    <w:name w:val="75D1FF8EC7FD41F9A7A6A9CD8207E9F8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DCB4F54B3B04DBE81ABBBE8B95828102">
    <w:name w:val="CDCB4F54B3B04DBE81ABBBE8B9582810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4A92BA510145C5A4C4F18C50FBE5B42">
    <w:name w:val="864A92BA510145C5A4C4F18C50FBE5B4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17">
    <w:name w:val="11F12F257E47462FA0C77B31BB9A84CD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7">
    <w:name w:val="270D759AA8E642B3B3695F9E187DD0D5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5">
    <w:name w:val="6DD08DB9B7374AAFAFE657EEF1B3938F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6">
    <w:name w:val="F9259C17781C4069BB9B926D60689F86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7">
    <w:name w:val="FE161D1AF1B44D6D8C8C774C5FCB7609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7">
    <w:name w:val="FF9D79B5DAFE4B0FB140A7C1AEC917A6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3">
    <w:name w:val="1F6AD644ADC941BBA4EF355C368A1FCA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3">
    <w:name w:val="0AD9E020DC2B4A28891272C0A34F2133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3">
    <w:name w:val="C9A3165A9B404201A8395CD003CEF93A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3">
    <w:name w:val="1E6011451CF14CE8B1713588AD0F03F1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3">
    <w:name w:val="93ACE2B4D41E4A85BB1976EA946A850E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3">
    <w:name w:val="A907A6A485084849A4DED883AFFB830C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2">
    <w:name w:val="E0176A922F3E48CC8C203E4D2C5A4641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2">
    <w:name w:val="35218AA8958B45E09A78B68E14B33CAD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2">
    <w:name w:val="A9ECF65C98074C1FB65E10E79B7A832D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2">
    <w:name w:val="0F436994DAD949578C5DB90D4A663282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2">
    <w:name w:val="44CF0DCA825C4E6397F17AB4DCA9DA25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2">
    <w:name w:val="4CB6DFD3470F411188ECB162F258BA9D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2">
    <w:name w:val="5BCA198B3E4D4C6196FB2B4EB4E0769C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9">
    <w:name w:val="81F540EC9444490FB0997BB7AAFFCFE0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8">
    <w:name w:val="3AC2CA9507924089BAE2893D4FE61313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8">
    <w:name w:val="7AF280D07DF14363AD84A54AD4B81200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8">
    <w:name w:val="CFA3AE3C05354A7FBE92B87901255128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8">
    <w:name w:val="4058EEE73B714D34812BFECD0AEDBC07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8">
    <w:name w:val="0A04DD584C394872933D27813F327370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2">
    <w:name w:val="C069C69773344A59888134875BFCDC3F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2">
    <w:name w:val="EE3335B93F67449FAF964F76BE69E886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8">
    <w:name w:val="7CBE5994BC8B4089A9B1EE611193715D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8">
    <w:name w:val="72998D5828444C27B8AE9966139896E4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8">
    <w:name w:val="163369553DC148FD8A05EA91BD58DEEB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2">
    <w:name w:val="49B8840EB1FC4B1F8A620909A664C500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2">
    <w:name w:val="F0E70843949D4F518E4AECABBB294034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7">
    <w:name w:val="9B57B453E1EA439FB3B2EC7505137C4B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6">
    <w:name w:val="BE5FE36A165645988D2146AB3C635234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2">
    <w:name w:val="A169C38F10694BA9B6D4EB0D140A2F7E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2">
    <w:name w:val="75D1FF8EC7FD41F9A7A6A9CD8207E9F8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DCB4F54B3B04DBE81ABBBE8B95828103">
    <w:name w:val="CDCB4F54B3B04DBE81ABBBE8B9582810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4A92BA510145C5A4C4F18C50FBE5B43">
    <w:name w:val="864A92BA510145C5A4C4F18C50FBE5B4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18">
    <w:name w:val="11F12F257E47462FA0C77B31BB9A84CD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8">
    <w:name w:val="270D759AA8E642B3B3695F9E187DD0D5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6">
    <w:name w:val="6DD08DB9B7374AAFAFE657EEF1B3938F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7">
    <w:name w:val="F9259C17781C4069BB9B926D60689F86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8">
    <w:name w:val="FE161D1AF1B44D6D8C8C774C5FCB7609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8">
    <w:name w:val="FF9D79B5DAFE4B0FB140A7C1AEC917A6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4">
    <w:name w:val="1F6AD644ADC941BBA4EF355C368A1FCA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4">
    <w:name w:val="0AD9E020DC2B4A28891272C0A34F2133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4">
    <w:name w:val="C9A3165A9B404201A8395CD003CEF93A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4">
    <w:name w:val="1E6011451CF14CE8B1713588AD0F03F1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4">
    <w:name w:val="93ACE2B4D41E4A85BB1976EA946A850E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4">
    <w:name w:val="A907A6A485084849A4DED883AFFB830C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3">
    <w:name w:val="E0176A922F3E48CC8C203E4D2C5A4641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3">
    <w:name w:val="35218AA8958B45E09A78B68E14B33CAD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3">
    <w:name w:val="A9ECF65C98074C1FB65E10E79B7A832D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3">
    <w:name w:val="0F436994DAD949578C5DB90D4A663282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3">
    <w:name w:val="44CF0DCA825C4E6397F17AB4DCA9DA25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3">
    <w:name w:val="4CB6DFD3470F411188ECB162F258BA9D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3">
    <w:name w:val="5BCA198B3E4D4C6196FB2B4EB4E0769C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0">
    <w:name w:val="81F540EC9444490FB0997BB7AAFFCFE0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9">
    <w:name w:val="3AC2CA9507924089BAE2893D4FE61313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9">
    <w:name w:val="7AF280D07DF14363AD84A54AD4B81200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9">
    <w:name w:val="CFA3AE3C05354A7FBE92B87901255128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9">
    <w:name w:val="4058EEE73B714D34812BFECD0AEDBC07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9">
    <w:name w:val="0A04DD584C394872933D27813F327370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3">
    <w:name w:val="C069C69773344A59888134875BFCDC3F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3">
    <w:name w:val="EE3335B93F67449FAF964F76BE69E886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9">
    <w:name w:val="7CBE5994BC8B4089A9B1EE611193715D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9">
    <w:name w:val="72998D5828444C27B8AE9966139896E4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9">
    <w:name w:val="163369553DC148FD8A05EA91BD58DEEB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3">
    <w:name w:val="49B8840EB1FC4B1F8A620909A664C500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3">
    <w:name w:val="F0E70843949D4F518E4AECABBB294034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8">
    <w:name w:val="9B57B453E1EA439FB3B2EC7505137C4B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7">
    <w:name w:val="BE5FE36A165645988D2146AB3C635234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3">
    <w:name w:val="A169C38F10694BA9B6D4EB0D140A2F7E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3">
    <w:name w:val="75D1FF8EC7FD41F9A7A6A9CD8207E9F8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DCB4F54B3B04DBE81ABBBE8B95828104">
    <w:name w:val="CDCB4F54B3B04DBE81ABBBE8B9582810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4A92BA510145C5A4C4F18C50FBE5B44">
    <w:name w:val="864A92BA510145C5A4C4F18C50FBE5B4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19">
    <w:name w:val="11F12F257E47462FA0C77B31BB9A84CD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19">
    <w:name w:val="270D759AA8E642B3B3695F9E187DD0D5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7">
    <w:name w:val="6DD08DB9B7374AAFAFE657EEF1B3938F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8">
    <w:name w:val="F9259C17781C4069BB9B926D60689F86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19">
    <w:name w:val="FE161D1AF1B44D6D8C8C774C5FCB7609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19">
    <w:name w:val="FF9D79B5DAFE4B0FB140A7C1AEC917A6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5">
    <w:name w:val="1F6AD644ADC941BBA4EF355C368A1FCA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5">
    <w:name w:val="0AD9E020DC2B4A28891272C0A34F2133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5">
    <w:name w:val="C9A3165A9B404201A8395CD003CEF93A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5">
    <w:name w:val="1E6011451CF14CE8B1713588AD0F03F1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5">
    <w:name w:val="93ACE2B4D41E4A85BB1976EA946A850E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5">
    <w:name w:val="A907A6A485084849A4DED883AFFB830C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4">
    <w:name w:val="E0176A922F3E48CC8C203E4D2C5A4641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4">
    <w:name w:val="35218AA8958B45E09A78B68E14B33CAD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4">
    <w:name w:val="A9ECF65C98074C1FB65E10E79B7A832D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4">
    <w:name w:val="0F436994DAD949578C5DB90D4A663282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4">
    <w:name w:val="44CF0DCA825C4E6397F17AB4DCA9DA25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4">
    <w:name w:val="4CB6DFD3470F411188ECB162F258BA9D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4">
    <w:name w:val="5BCA198B3E4D4C6196FB2B4EB4E0769C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1">
    <w:name w:val="81F540EC9444490FB0997BB7AAFFCFE0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0">
    <w:name w:val="3AC2CA9507924089BAE2893D4FE61313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0">
    <w:name w:val="7AF280D07DF14363AD84A54AD4B81200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0">
    <w:name w:val="CFA3AE3C05354A7FBE92B87901255128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10">
    <w:name w:val="4058EEE73B714D34812BFECD0AEDBC07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10">
    <w:name w:val="0A04DD584C394872933D27813F327370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4">
    <w:name w:val="C069C69773344A59888134875BFCDC3F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4">
    <w:name w:val="EE3335B93F67449FAF964F76BE69E886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0">
    <w:name w:val="7CBE5994BC8B4089A9B1EE611193715D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0">
    <w:name w:val="72998D5828444C27B8AE9966139896E4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0">
    <w:name w:val="163369553DC148FD8A05EA91BD58DEEB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4">
    <w:name w:val="49B8840EB1FC4B1F8A620909A664C500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4">
    <w:name w:val="F0E70843949D4F518E4AECABBB294034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9">
    <w:name w:val="9B57B453E1EA439FB3B2EC7505137C4B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8">
    <w:name w:val="BE5FE36A165645988D2146AB3C635234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4">
    <w:name w:val="A169C38F10694BA9B6D4EB0D140A2F7E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4">
    <w:name w:val="75D1FF8EC7FD41F9A7A6A9CD8207E9F8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DCB4F54B3B04DBE81ABBBE8B95828105">
    <w:name w:val="CDCB4F54B3B04DBE81ABBBE8B9582810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4A92BA510145C5A4C4F18C50FBE5B45">
    <w:name w:val="864A92BA510145C5A4C4F18C50FBE5B4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20">
    <w:name w:val="11F12F257E47462FA0C77B31BB9A84CD2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20">
    <w:name w:val="270D759AA8E642B3B3695F9E187DD0D52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8">
    <w:name w:val="6DD08DB9B7374AAFAFE657EEF1B3938F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19">
    <w:name w:val="F9259C17781C4069BB9B926D60689F86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0">
    <w:name w:val="FE161D1AF1B44D6D8C8C774C5FCB76092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0">
    <w:name w:val="FF9D79B5DAFE4B0FB140A7C1AEC917A62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6">
    <w:name w:val="1F6AD644ADC941BBA4EF355C368A1FCA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6">
    <w:name w:val="0AD9E020DC2B4A28891272C0A34F2133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6">
    <w:name w:val="C9A3165A9B404201A8395CD003CEF93A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6">
    <w:name w:val="1E6011451CF14CE8B1713588AD0F03F1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6">
    <w:name w:val="93ACE2B4D41E4A85BB1976EA946A850E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6">
    <w:name w:val="A907A6A485084849A4DED883AFFB830C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5">
    <w:name w:val="E0176A922F3E48CC8C203E4D2C5A4641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5">
    <w:name w:val="35218AA8958B45E09A78B68E14B33CAD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5">
    <w:name w:val="A9ECF65C98074C1FB65E10E79B7A832D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5">
    <w:name w:val="0F436994DAD949578C5DB90D4A663282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5">
    <w:name w:val="44CF0DCA825C4E6397F17AB4DCA9DA25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5">
    <w:name w:val="4CB6DFD3470F411188ECB162F258BA9D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5">
    <w:name w:val="5BCA198B3E4D4C6196FB2B4EB4E0769C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2">
    <w:name w:val="81F540EC9444490FB0997BB7AAFFCFE0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1">
    <w:name w:val="3AC2CA9507924089BAE2893D4FE61313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1">
    <w:name w:val="7AF280D07DF14363AD84A54AD4B81200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1">
    <w:name w:val="CFA3AE3C05354A7FBE92B87901255128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11">
    <w:name w:val="4058EEE73B714D34812BFECD0AEDBC07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11">
    <w:name w:val="0A04DD584C394872933D27813F327370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5">
    <w:name w:val="C069C69773344A59888134875BFCDC3F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5">
    <w:name w:val="EE3335B93F67449FAF964F76BE69E886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1">
    <w:name w:val="7CBE5994BC8B4089A9B1EE611193715D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1">
    <w:name w:val="72998D5828444C27B8AE9966139896E4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1">
    <w:name w:val="163369553DC148FD8A05EA91BD58DEEB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5">
    <w:name w:val="49B8840EB1FC4B1F8A620909A664C500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5">
    <w:name w:val="F0E70843949D4F518E4AECABBB294034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0">
    <w:name w:val="9B57B453E1EA439FB3B2EC7505137C4B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9">
    <w:name w:val="BE5FE36A165645988D2146AB3C635234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5">
    <w:name w:val="A169C38F10694BA9B6D4EB0D140A2F7E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5">
    <w:name w:val="75D1FF8EC7FD41F9A7A6A9CD8207E9F8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DCB4F54B3B04DBE81ABBBE8B95828106">
    <w:name w:val="CDCB4F54B3B04DBE81ABBBE8B9582810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4A92BA510145C5A4C4F18C50FBE5B46">
    <w:name w:val="864A92BA510145C5A4C4F18C50FBE5B4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21">
    <w:name w:val="11F12F257E47462FA0C77B31BB9A84CD2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21">
    <w:name w:val="270D759AA8E642B3B3695F9E187DD0D52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19">
    <w:name w:val="6DD08DB9B7374AAFAFE657EEF1B3938F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0">
    <w:name w:val="F9259C17781C4069BB9B926D60689F862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1">
    <w:name w:val="FE161D1AF1B44D6D8C8C774C5FCB76092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1">
    <w:name w:val="FF9D79B5DAFE4B0FB140A7C1AEC917A62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7">
    <w:name w:val="1F6AD644ADC941BBA4EF355C368A1FCA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7">
    <w:name w:val="0AD9E020DC2B4A28891272C0A34F2133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7">
    <w:name w:val="C9A3165A9B404201A8395CD003CEF93A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7">
    <w:name w:val="1E6011451CF14CE8B1713588AD0F03F1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7">
    <w:name w:val="93ACE2B4D41E4A85BB1976EA946A850E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7">
    <w:name w:val="A907A6A485084849A4DED883AFFB830C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6">
    <w:name w:val="E0176A922F3E48CC8C203E4D2C5A46411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6">
    <w:name w:val="35218AA8958B45E09A78B68E14B33CAD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6">
    <w:name w:val="A9ECF65C98074C1FB65E10E79B7A832D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6">
    <w:name w:val="0F436994DAD949578C5DB90D4A663282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6">
    <w:name w:val="44CF0DCA825C4E6397F17AB4DCA9DA25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6">
    <w:name w:val="4CB6DFD3470F411188ECB162F258BA9D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6">
    <w:name w:val="5BCA198B3E4D4C6196FB2B4EB4E0769C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3">
    <w:name w:val="81F540EC9444490FB0997BB7AAFFCFE0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2">
    <w:name w:val="3AC2CA9507924089BAE2893D4FE61313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2">
    <w:name w:val="7AF280D07DF14363AD84A54AD4B81200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2">
    <w:name w:val="CFA3AE3C05354A7FBE92B87901255128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12">
    <w:name w:val="4058EEE73B714D34812BFECD0AEDBC07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12">
    <w:name w:val="0A04DD584C394872933D27813F327370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6">
    <w:name w:val="C069C69773344A59888134875BFCDC3F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6">
    <w:name w:val="EE3335B93F67449FAF964F76BE69E886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2">
    <w:name w:val="7CBE5994BC8B4089A9B1EE611193715D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2">
    <w:name w:val="72998D5828444C27B8AE9966139896E4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2">
    <w:name w:val="163369553DC148FD8A05EA91BD58DEEB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6">
    <w:name w:val="49B8840EB1FC4B1F8A620909A664C500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6">
    <w:name w:val="F0E70843949D4F518E4AECABBB294034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1">
    <w:name w:val="9B57B453E1EA439FB3B2EC7505137C4B1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5FE36A165645988D2146AB3C63523410">
    <w:name w:val="BE5FE36A165645988D2146AB3C6352341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6">
    <w:name w:val="A169C38F10694BA9B6D4EB0D140A2F7E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6">
    <w:name w:val="75D1FF8EC7FD41F9A7A6A9CD8207E9F86"/>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DCB4F54B3B04DBE81ABBBE8B95828107">
    <w:name w:val="CDCB4F54B3B04DBE81ABBBE8B9582810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64A92BA510145C5A4C4F18C50FBE5B47">
    <w:name w:val="864A92BA510145C5A4C4F18C50FBE5B4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
    <w:name w:val="8412F593851D4474BFDE011A38F1ECD9"/>
    <w:rsid w:val="004911A4"/>
  </w:style>
  <w:style w:type="paragraph" w:customStyle="1" w:styleId="D9F755254BA247659AFDE2FC2C721672">
    <w:name w:val="D9F755254BA247659AFDE2FC2C721672"/>
    <w:rsid w:val="004911A4"/>
  </w:style>
  <w:style w:type="paragraph" w:customStyle="1" w:styleId="7234EF77BF85455F8CBA805C814CDABA">
    <w:name w:val="7234EF77BF85455F8CBA805C814CDABA"/>
    <w:rsid w:val="004911A4"/>
  </w:style>
  <w:style w:type="paragraph" w:customStyle="1" w:styleId="585256324A2F48BF8DFA545C4D1C4E57">
    <w:name w:val="585256324A2F48BF8DFA545C4D1C4E57"/>
    <w:rsid w:val="004911A4"/>
  </w:style>
  <w:style w:type="paragraph" w:customStyle="1" w:styleId="E46C6B37836443EE8FB65AB02FD9B75B">
    <w:name w:val="E46C6B37836443EE8FB65AB02FD9B75B"/>
    <w:rsid w:val="004911A4"/>
  </w:style>
  <w:style w:type="paragraph" w:customStyle="1" w:styleId="1EE506165D8B4FB795C97CCF434D5AF9">
    <w:name w:val="1EE506165D8B4FB795C97CCF434D5AF9"/>
    <w:rsid w:val="004911A4"/>
  </w:style>
  <w:style w:type="paragraph" w:customStyle="1" w:styleId="2A289279503849148382DAD4A0E18CBF">
    <w:name w:val="2A289279503849148382DAD4A0E18CBF"/>
    <w:rsid w:val="004911A4"/>
  </w:style>
  <w:style w:type="paragraph" w:customStyle="1" w:styleId="11F12F257E47462FA0C77B31BB9A84CD22">
    <w:name w:val="11F12F257E47462FA0C77B31BB9A84CD2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22">
    <w:name w:val="270D759AA8E642B3B3695F9E187DD0D52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0">
    <w:name w:val="6DD08DB9B7374AAFAFE657EEF1B3938F20"/>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1">
    <w:name w:val="F9259C17781C4069BB9B926D60689F862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2">
    <w:name w:val="FE161D1AF1B44D6D8C8C774C5FCB76092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2">
    <w:name w:val="FF9D79B5DAFE4B0FB140A7C1AEC917A62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8">
    <w:name w:val="1F6AD644ADC941BBA4EF355C368A1FCA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8">
    <w:name w:val="0AD9E020DC2B4A28891272C0A34F2133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8">
    <w:name w:val="C9A3165A9B404201A8395CD003CEF93A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8">
    <w:name w:val="1E6011451CF14CE8B1713588AD0F03F1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8">
    <w:name w:val="93ACE2B4D41E4A85BB1976EA946A850E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8">
    <w:name w:val="A907A6A485084849A4DED883AFFB830C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7">
    <w:name w:val="E0176A922F3E48CC8C203E4D2C5A46411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7">
    <w:name w:val="35218AA8958B45E09A78B68E14B33CAD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7">
    <w:name w:val="A9ECF65C98074C1FB65E10E79B7A832D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7">
    <w:name w:val="0F436994DAD949578C5DB90D4A663282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7">
    <w:name w:val="44CF0DCA825C4E6397F17AB4DCA9DA25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7">
    <w:name w:val="4CB6DFD3470F411188ECB162F258BA9D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7">
    <w:name w:val="5BCA198B3E4D4C6196FB2B4EB4E0769C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4">
    <w:name w:val="81F540EC9444490FB0997BB7AAFFCFE0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3">
    <w:name w:val="3AC2CA9507924089BAE2893D4FE61313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3">
    <w:name w:val="7AF280D07DF14363AD84A54AD4B81200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3">
    <w:name w:val="CFA3AE3C05354A7FBE92B87901255128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13">
    <w:name w:val="4058EEE73B714D34812BFECD0AEDBC07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13">
    <w:name w:val="0A04DD584C394872933D27813F327370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7">
    <w:name w:val="C069C69773344A59888134875BFCDC3F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7">
    <w:name w:val="EE3335B93F67449FAF964F76BE69E886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3">
    <w:name w:val="7CBE5994BC8B4089A9B1EE611193715D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3">
    <w:name w:val="72998D5828444C27B8AE9966139896E4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3">
    <w:name w:val="163369553DC148FD8A05EA91BD58DEEB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7">
    <w:name w:val="49B8840EB1FC4B1F8A620909A664C500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7">
    <w:name w:val="F0E70843949D4F518E4AECABBB294034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1">
    <w:name w:val="8412F593851D4474BFDE011A38F1ECD9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1">
    <w:name w:val="D9F755254BA247659AFDE2FC2C721672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1">
    <w:name w:val="7234EF77BF85455F8CBA805C814CDABA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1">
    <w:name w:val="585256324A2F48BF8DFA545C4D1C4E57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1">
    <w:name w:val="E46C6B37836443EE8FB65AB02FD9B75B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1">
    <w:name w:val="1EE506165D8B4FB795C97CCF434D5AF9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2">
    <w:name w:val="9B57B453E1EA439FB3B2EC7505137C4B1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7">
    <w:name w:val="A169C38F10694BA9B6D4EB0D140A2F7E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7">
    <w:name w:val="75D1FF8EC7FD41F9A7A6A9CD8207E9F87"/>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1">
    <w:name w:val="2A289279503849148382DAD4A0E18CBF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1F12F257E47462FA0C77B31BB9A84CD23">
    <w:name w:val="11F12F257E47462FA0C77B31BB9A84CD2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70D759AA8E642B3B3695F9E187DD0D523">
    <w:name w:val="270D759AA8E642B3B3695F9E187DD0D52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1">
    <w:name w:val="6DD08DB9B7374AAFAFE657EEF1B3938F21"/>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2">
    <w:name w:val="F9259C17781C4069BB9B926D60689F862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3">
    <w:name w:val="FE161D1AF1B44D6D8C8C774C5FCB76092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3">
    <w:name w:val="FF9D79B5DAFE4B0FB140A7C1AEC917A62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19">
    <w:name w:val="1F6AD644ADC941BBA4EF355C368A1FCA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19">
    <w:name w:val="0AD9E020DC2B4A28891272C0A34F2133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19">
    <w:name w:val="C9A3165A9B404201A8395CD003CEF93A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19">
    <w:name w:val="1E6011451CF14CE8B1713588AD0F03F1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3ACE2B4D41E4A85BB1976EA946A850E19">
    <w:name w:val="93ACE2B4D41E4A85BB1976EA946A850E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07A6A485084849A4DED883AFFB830C19">
    <w:name w:val="A907A6A485084849A4DED883AFFB830C19"/>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0176A922F3E48CC8C203E4D2C5A464118">
    <w:name w:val="E0176A922F3E48CC8C203E4D2C5A46411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8">
    <w:name w:val="35218AA8958B45E09A78B68E14B33CAD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8">
    <w:name w:val="A9ECF65C98074C1FB65E10E79B7A832D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8">
    <w:name w:val="0F436994DAD949578C5DB90D4A663282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8">
    <w:name w:val="44CF0DCA825C4E6397F17AB4DCA9DA25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8">
    <w:name w:val="4CB6DFD3470F411188ECB162F258BA9D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8">
    <w:name w:val="5BCA198B3E4D4C6196FB2B4EB4E0769C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5">
    <w:name w:val="81F540EC9444490FB0997BB7AAFFCFE015"/>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4">
    <w:name w:val="3AC2CA9507924089BAE2893D4FE61313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4">
    <w:name w:val="7AF280D07DF14363AD84A54AD4B81200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4">
    <w:name w:val="CFA3AE3C05354A7FBE92B87901255128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14">
    <w:name w:val="4058EEE73B714D34812BFECD0AEDBC07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14">
    <w:name w:val="0A04DD584C394872933D27813F327370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8">
    <w:name w:val="C069C69773344A59888134875BFCDC3F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8">
    <w:name w:val="EE3335B93F67449FAF964F76BE69E886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4">
    <w:name w:val="7CBE5994BC8B4089A9B1EE611193715D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4">
    <w:name w:val="72998D5828444C27B8AE9966139896E4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4">
    <w:name w:val="163369553DC148FD8A05EA91BD58DEEB14"/>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8">
    <w:name w:val="49B8840EB1FC4B1F8A620909A664C500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8">
    <w:name w:val="F0E70843949D4F518E4AECABBB294034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2">
    <w:name w:val="8412F593851D4474BFDE011A38F1ECD9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2">
    <w:name w:val="D9F755254BA247659AFDE2FC2C721672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2">
    <w:name w:val="7234EF77BF85455F8CBA805C814CDABA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2">
    <w:name w:val="585256324A2F48BF8DFA545C4D1C4E57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2">
    <w:name w:val="E46C6B37836443EE8FB65AB02FD9B75B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2">
    <w:name w:val="1EE506165D8B4FB795C97CCF434D5AF9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3">
    <w:name w:val="9B57B453E1EA439FB3B2EC7505137C4B13"/>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8">
    <w:name w:val="A169C38F10694BA9B6D4EB0D140A2F7E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8">
    <w:name w:val="75D1FF8EC7FD41F9A7A6A9CD8207E9F88"/>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2">
    <w:name w:val="2A289279503849148382DAD4A0E18CBF2"/>
    <w:rsid w:val="004911A4"/>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
    <w:name w:val="F4CE2519B39C4977957CC98603BC9A17"/>
    <w:rsid w:val="00E14E1D"/>
  </w:style>
  <w:style w:type="paragraph" w:customStyle="1" w:styleId="4079428BD71E4BE68CD52C11DCF081AE">
    <w:name w:val="4079428BD71E4BE68CD52C11DCF081AE"/>
    <w:rsid w:val="00E14E1D"/>
  </w:style>
  <w:style w:type="paragraph" w:customStyle="1" w:styleId="F4CE2519B39C4977957CC98603BC9A171">
    <w:name w:val="F4CE2519B39C4977957CC98603BC9A17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1">
    <w:name w:val="4079428BD71E4BE68CD52C11DCF081AE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2">
    <w:name w:val="6DD08DB9B7374AAFAFE657EEF1B3938F2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3">
    <w:name w:val="F9259C17781C4069BB9B926D60689F862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4">
    <w:name w:val="FE161D1AF1B44D6D8C8C774C5FCB76092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4">
    <w:name w:val="FF9D79B5DAFE4B0FB140A7C1AEC917A62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0">
    <w:name w:val="1F6AD644ADC941BBA4EF355C368A1FCA2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0">
    <w:name w:val="0AD9E020DC2B4A28891272C0A34F21332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0">
    <w:name w:val="C9A3165A9B404201A8395CD003CEF93A2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0">
    <w:name w:val="1E6011451CF14CE8B1713588AD0F03F12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9">
    <w:name w:val="35218AA8958B45E09A78B68E14B33CAD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9">
    <w:name w:val="A9ECF65C98074C1FB65E10E79B7A832D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9">
    <w:name w:val="0F436994DAD949578C5DB90D4A663282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9">
    <w:name w:val="44CF0DCA825C4E6397F17AB4DCA9DA25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9">
    <w:name w:val="4CB6DFD3470F411188ECB162F258BA9D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9">
    <w:name w:val="5BCA198B3E4D4C6196FB2B4EB4E0769C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6">
    <w:name w:val="81F540EC9444490FB0997BB7AAFFCFE0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5">
    <w:name w:val="3AC2CA9507924089BAE2893D4FE613131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5">
    <w:name w:val="7AF280D07DF14363AD84A54AD4B812001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5">
    <w:name w:val="CFA3AE3C05354A7FBE92B879012551281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15">
    <w:name w:val="4058EEE73B714D34812BFECD0AEDBC071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15">
    <w:name w:val="0A04DD584C394872933D27813F3273701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9">
    <w:name w:val="C069C69773344A59888134875BFCDC3F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9">
    <w:name w:val="EE3335B93F67449FAF964F76BE69E886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5">
    <w:name w:val="7CBE5994BC8B4089A9B1EE611193715D1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5">
    <w:name w:val="72998D5828444C27B8AE9966139896E41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5">
    <w:name w:val="163369553DC148FD8A05EA91BD58DEEB1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9">
    <w:name w:val="49B8840EB1FC4B1F8A620909A664C500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9">
    <w:name w:val="F0E70843949D4F518E4AECABBB294034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3">
    <w:name w:val="8412F593851D4474BFDE011A38F1ECD9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3">
    <w:name w:val="D9F755254BA247659AFDE2FC2C721672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3">
    <w:name w:val="7234EF77BF85455F8CBA805C814CDABA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3">
    <w:name w:val="585256324A2F48BF8DFA545C4D1C4E57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3">
    <w:name w:val="E46C6B37836443EE8FB65AB02FD9B75B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3">
    <w:name w:val="1EE506165D8B4FB795C97CCF434D5AF9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4">
    <w:name w:val="9B57B453E1EA439FB3B2EC7505137C4B1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9">
    <w:name w:val="A169C38F10694BA9B6D4EB0D140A2F7E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9">
    <w:name w:val="75D1FF8EC7FD41F9A7A6A9CD8207E9F8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3">
    <w:name w:val="2A289279503849148382DAD4A0E18CBF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2">
    <w:name w:val="F4CE2519B39C4977957CC98603BC9A17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2">
    <w:name w:val="4079428BD71E4BE68CD52C11DCF081AE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3">
    <w:name w:val="6DD08DB9B7374AAFAFE657EEF1B3938F2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4">
    <w:name w:val="F9259C17781C4069BB9B926D60689F862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5">
    <w:name w:val="FE161D1AF1B44D6D8C8C774C5FCB76092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5">
    <w:name w:val="FF9D79B5DAFE4B0FB140A7C1AEC917A62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1">
    <w:name w:val="1F6AD644ADC941BBA4EF355C368A1FCA2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1">
    <w:name w:val="0AD9E020DC2B4A28891272C0A34F21332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1">
    <w:name w:val="C9A3165A9B404201A8395CD003CEF93A2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1">
    <w:name w:val="1E6011451CF14CE8B1713588AD0F03F12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10">
    <w:name w:val="35218AA8958B45E09A78B68E14B33CAD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0">
    <w:name w:val="A9ECF65C98074C1FB65E10E79B7A832D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0">
    <w:name w:val="0F436994DAD949578C5DB90D4A663282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0">
    <w:name w:val="44CF0DCA825C4E6397F17AB4DCA9DA25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0">
    <w:name w:val="4CB6DFD3470F411188ECB162F258BA9D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0">
    <w:name w:val="5BCA198B3E4D4C6196FB2B4EB4E0769C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7">
    <w:name w:val="81F540EC9444490FB0997BB7AAFFCFE01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6">
    <w:name w:val="3AC2CA9507924089BAE2893D4FE61313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6">
    <w:name w:val="7AF280D07DF14363AD84A54AD4B81200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6">
    <w:name w:val="CFA3AE3C05354A7FBE92B87901255128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58EEE73B714D34812BFECD0AEDBC0716">
    <w:name w:val="4058EEE73B714D34812BFECD0AEDBC07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04DD584C394872933D27813F32737016">
    <w:name w:val="0A04DD584C394872933D27813F327370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0">
    <w:name w:val="C069C69773344A59888134875BFCDC3F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0">
    <w:name w:val="EE3335B93F67449FAF964F76BE69E886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6">
    <w:name w:val="7CBE5994BC8B4089A9B1EE611193715D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6">
    <w:name w:val="72998D5828444C27B8AE9966139896E4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6">
    <w:name w:val="163369553DC148FD8A05EA91BD58DEEB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0">
    <w:name w:val="49B8840EB1FC4B1F8A620909A664C500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0">
    <w:name w:val="F0E70843949D4F518E4AECABBB294034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4">
    <w:name w:val="8412F593851D4474BFDE011A38F1ECD9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4">
    <w:name w:val="D9F755254BA247659AFDE2FC2C721672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4">
    <w:name w:val="7234EF77BF85455F8CBA805C814CDABA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4">
    <w:name w:val="585256324A2F48BF8DFA545C4D1C4E57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4">
    <w:name w:val="E46C6B37836443EE8FB65AB02FD9B75B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4">
    <w:name w:val="1EE506165D8B4FB795C97CCF434D5AF9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5">
    <w:name w:val="9B57B453E1EA439FB3B2EC7505137C4B1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0">
    <w:name w:val="A169C38F10694BA9B6D4EB0D140A2F7E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0">
    <w:name w:val="75D1FF8EC7FD41F9A7A6A9CD8207E9F81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4">
    <w:name w:val="2A289279503849148382DAD4A0E18CBF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3">
    <w:name w:val="F4CE2519B39C4977957CC98603BC9A17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3">
    <w:name w:val="4079428BD71E4BE68CD52C11DCF081AE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4">
    <w:name w:val="6DD08DB9B7374AAFAFE657EEF1B3938F2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5">
    <w:name w:val="F9259C17781C4069BB9B926D60689F862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6">
    <w:name w:val="FE161D1AF1B44D6D8C8C774C5FCB76092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6">
    <w:name w:val="FF9D79B5DAFE4B0FB140A7C1AEC917A62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2">
    <w:name w:val="1F6AD644ADC941BBA4EF355C368A1FCA2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2">
    <w:name w:val="0AD9E020DC2B4A28891272C0A34F21332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2">
    <w:name w:val="C9A3165A9B404201A8395CD003CEF93A2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2">
    <w:name w:val="1E6011451CF14CE8B1713588AD0F03F12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11">
    <w:name w:val="35218AA8958B45E09A78B68E14B33CAD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1">
    <w:name w:val="A9ECF65C98074C1FB65E10E79B7A832D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1">
    <w:name w:val="0F436994DAD949578C5DB90D4A663282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1">
    <w:name w:val="44CF0DCA825C4E6397F17AB4DCA9DA25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1">
    <w:name w:val="4CB6DFD3470F411188ECB162F258BA9D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1">
    <w:name w:val="5BCA198B3E4D4C6196FB2B4EB4E0769C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8">
    <w:name w:val="81F540EC9444490FB0997BB7AAFFCFE01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7">
    <w:name w:val="3AC2CA9507924089BAE2893D4FE613131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7">
    <w:name w:val="7AF280D07DF14363AD84A54AD4B812001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7">
    <w:name w:val="CFA3AE3C05354A7FBE92B879012551281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1">
    <w:name w:val="C069C69773344A59888134875BFCDC3F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1">
    <w:name w:val="EE3335B93F67449FAF964F76BE69E886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7">
    <w:name w:val="7CBE5994BC8B4089A9B1EE611193715D1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7">
    <w:name w:val="72998D5828444C27B8AE9966139896E41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7">
    <w:name w:val="163369553DC148FD8A05EA91BD58DEEB1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1">
    <w:name w:val="49B8840EB1FC4B1F8A620909A664C500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1">
    <w:name w:val="F0E70843949D4F518E4AECABBB294034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5">
    <w:name w:val="8412F593851D4474BFDE011A38F1ECD9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5">
    <w:name w:val="D9F755254BA247659AFDE2FC2C721672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5">
    <w:name w:val="7234EF77BF85455F8CBA805C814CDABA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5">
    <w:name w:val="585256324A2F48BF8DFA545C4D1C4E57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5">
    <w:name w:val="E46C6B37836443EE8FB65AB02FD9B75B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5">
    <w:name w:val="1EE506165D8B4FB795C97CCF434D5AF9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6">
    <w:name w:val="9B57B453E1EA439FB3B2EC7505137C4B1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1">
    <w:name w:val="A169C38F10694BA9B6D4EB0D140A2F7E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1">
    <w:name w:val="75D1FF8EC7FD41F9A7A6A9CD8207E9F811"/>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5">
    <w:name w:val="2A289279503849148382DAD4A0E18CBF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4">
    <w:name w:val="F4CE2519B39C4977957CC98603BC9A17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4">
    <w:name w:val="4079428BD71E4BE68CD52C11DCF081AE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5">
    <w:name w:val="6DD08DB9B7374AAFAFE657EEF1B3938F2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6">
    <w:name w:val="F9259C17781C4069BB9B926D60689F862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7">
    <w:name w:val="FE161D1AF1B44D6D8C8C774C5FCB76092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7">
    <w:name w:val="FF9D79B5DAFE4B0FB140A7C1AEC917A62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3">
    <w:name w:val="1F6AD644ADC941BBA4EF355C368A1FCA2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3">
    <w:name w:val="0AD9E020DC2B4A28891272C0A34F21332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3">
    <w:name w:val="C9A3165A9B404201A8395CD003CEF93A2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3">
    <w:name w:val="1E6011451CF14CE8B1713588AD0F03F12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12">
    <w:name w:val="35218AA8958B45E09A78B68E14B33CAD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2">
    <w:name w:val="A9ECF65C98074C1FB65E10E79B7A832D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2">
    <w:name w:val="0F436994DAD949578C5DB90D4A663282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2">
    <w:name w:val="44CF0DCA825C4E6397F17AB4DCA9DA25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2">
    <w:name w:val="4CB6DFD3470F411188ECB162F258BA9D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2">
    <w:name w:val="5BCA198B3E4D4C6196FB2B4EB4E0769C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19">
    <w:name w:val="81F540EC9444490FB0997BB7AAFFCFE01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8">
    <w:name w:val="3AC2CA9507924089BAE2893D4FE613131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8">
    <w:name w:val="7AF280D07DF14363AD84A54AD4B812001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8">
    <w:name w:val="CFA3AE3C05354A7FBE92B879012551281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2">
    <w:name w:val="C069C69773344A59888134875BFCDC3F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2">
    <w:name w:val="EE3335B93F67449FAF964F76BE69E886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8">
    <w:name w:val="7CBE5994BC8B4089A9B1EE611193715D1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8">
    <w:name w:val="72998D5828444C27B8AE9966139896E41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8">
    <w:name w:val="163369553DC148FD8A05EA91BD58DEEB1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2">
    <w:name w:val="49B8840EB1FC4B1F8A620909A664C500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2">
    <w:name w:val="F0E70843949D4F518E4AECABBB294034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6">
    <w:name w:val="8412F593851D4474BFDE011A38F1ECD9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6">
    <w:name w:val="D9F755254BA247659AFDE2FC2C721672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6">
    <w:name w:val="7234EF77BF85455F8CBA805C814CDABA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6">
    <w:name w:val="585256324A2F48BF8DFA545C4D1C4E57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6">
    <w:name w:val="E46C6B37836443EE8FB65AB02FD9B75B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6">
    <w:name w:val="1EE506165D8B4FB795C97CCF434D5AF9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7">
    <w:name w:val="9B57B453E1EA439FB3B2EC7505137C4B1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2">
    <w:name w:val="A169C38F10694BA9B6D4EB0D140A2F7E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2">
    <w:name w:val="75D1FF8EC7FD41F9A7A6A9CD8207E9F812"/>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6">
    <w:name w:val="2A289279503849148382DAD4A0E18CBF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5">
    <w:name w:val="F4CE2519B39C4977957CC98603BC9A17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5">
    <w:name w:val="4079428BD71E4BE68CD52C11DCF081AE5"/>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6">
    <w:name w:val="6DD08DB9B7374AAFAFE657EEF1B3938F26"/>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7">
    <w:name w:val="F9259C17781C4069BB9B926D60689F862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8">
    <w:name w:val="FE161D1AF1B44D6D8C8C774C5FCB76092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8">
    <w:name w:val="FF9D79B5DAFE4B0FB140A7C1AEC917A62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4">
    <w:name w:val="1F6AD644ADC941BBA4EF355C368A1FCA2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4">
    <w:name w:val="0AD9E020DC2B4A28891272C0A34F21332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4">
    <w:name w:val="C9A3165A9B404201A8395CD003CEF93A2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4">
    <w:name w:val="1E6011451CF14CE8B1713588AD0F03F124"/>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13">
    <w:name w:val="35218AA8958B45E09A78B68E14B33CAD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3">
    <w:name w:val="A9ECF65C98074C1FB65E10E79B7A832D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3">
    <w:name w:val="0F436994DAD949578C5DB90D4A663282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3">
    <w:name w:val="44CF0DCA825C4E6397F17AB4DCA9DA25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3">
    <w:name w:val="4CB6DFD3470F411188ECB162F258BA9D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3">
    <w:name w:val="5BCA198B3E4D4C6196FB2B4EB4E0769C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20">
    <w:name w:val="81F540EC9444490FB0997BB7AAFFCFE020"/>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19">
    <w:name w:val="3AC2CA9507924089BAE2893D4FE613131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19">
    <w:name w:val="7AF280D07DF14363AD84A54AD4B812001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19">
    <w:name w:val="CFA3AE3C05354A7FBE92B879012551281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3">
    <w:name w:val="C069C69773344A59888134875BFCDC3F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3">
    <w:name w:val="EE3335B93F67449FAF964F76BE69E886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19">
    <w:name w:val="7CBE5994BC8B4089A9B1EE611193715D1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19">
    <w:name w:val="72998D5828444C27B8AE9966139896E41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19">
    <w:name w:val="163369553DC148FD8A05EA91BD58DEEB19"/>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3">
    <w:name w:val="49B8840EB1FC4B1F8A620909A664C500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3">
    <w:name w:val="F0E70843949D4F518E4AECABBB294034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7">
    <w:name w:val="8412F593851D4474BFDE011A38F1ECD9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7">
    <w:name w:val="D9F755254BA247659AFDE2FC2C721672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7">
    <w:name w:val="7234EF77BF85455F8CBA805C814CDABA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7">
    <w:name w:val="585256324A2F48BF8DFA545C4D1C4E57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7">
    <w:name w:val="E46C6B37836443EE8FB65AB02FD9B75B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7">
    <w:name w:val="1EE506165D8B4FB795C97CCF434D5AF9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8">
    <w:name w:val="9B57B453E1EA439FB3B2EC7505137C4B18"/>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3">
    <w:name w:val="A169C38F10694BA9B6D4EB0D140A2F7E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3">
    <w:name w:val="75D1FF8EC7FD41F9A7A6A9CD8207E9F813"/>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7">
    <w:name w:val="2A289279503849148382DAD4A0E18CBF7"/>
    <w:rsid w:val="00E14E1D"/>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6">
    <w:name w:val="F4CE2519B39C4977957CC98603BC9A17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6">
    <w:name w:val="4079428BD71E4BE68CD52C11DCF081AE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7">
    <w:name w:val="6DD08DB9B7374AAFAFE657EEF1B3938F2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8">
    <w:name w:val="F9259C17781C4069BB9B926D60689F862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29">
    <w:name w:val="FE161D1AF1B44D6D8C8C774C5FCB76092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29">
    <w:name w:val="FF9D79B5DAFE4B0FB140A7C1AEC917A62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5">
    <w:name w:val="1F6AD644ADC941BBA4EF355C368A1FCA2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5">
    <w:name w:val="0AD9E020DC2B4A28891272C0A34F21332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5">
    <w:name w:val="C9A3165A9B404201A8395CD003CEF93A2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5">
    <w:name w:val="1E6011451CF14CE8B1713588AD0F03F12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14">
    <w:name w:val="35218AA8958B45E09A78B68E14B33CAD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4">
    <w:name w:val="A9ECF65C98074C1FB65E10E79B7A832D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4">
    <w:name w:val="0F436994DAD949578C5DB90D4A663282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4">
    <w:name w:val="44CF0DCA825C4E6397F17AB4DCA9DA25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4">
    <w:name w:val="4CB6DFD3470F411188ECB162F258BA9D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4">
    <w:name w:val="5BCA198B3E4D4C6196FB2B4EB4E0769C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21">
    <w:name w:val="81F540EC9444490FB0997BB7AAFFCFE02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20">
    <w:name w:val="3AC2CA9507924089BAE2893D4FE613132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20">
    <w:name w:val="7AF280D07DF14363AD84A54AD4B812002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20">
    <w:name w:val="CFA3AE3C05354A7FBE92B879012551282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4">
    <w:name w:val="C069C69773344A59888134875BFCDC3F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4">
    <w:name w:val="EE3335B93F67449FAF964F76BE69E886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20">
    <w:name w:val="7CBE5994BC8B4089A9B1EE611193715D2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20">
    <w:name w:val="72998D5828444C27B8AE9966139896E42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20">
    <w:name w:val="163369553DC148FD8A05EA91BD58DEEB2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4">
    <w:name w:val="49B8840EB1FC4B1F8A620909A664C500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4">
    <w:name w:val="F0E70843949D4F518E4AECABBB294034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8">
    <w:name w:val="8412F593851D4474BFDE011A38F1ECD9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8">
    <w:name w:val="D9F755254BA247659AFDE2FC2C721672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8">
    <w:name w:val="7234EF77BF85455F8CBA805C814CDABA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8">
    <w:name w:val="585256324A2F48BF8DFA545C4D1C4E57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8">
    <w:name w:val="E46C6B37836443EE8FB65AB02FD9B75B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8">
    <w:name w:val="1EE506165D8B4FB795C97CCF434D5AF9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19">
    <w:name w:val="9B57B453E1EA439FB3B2EC7505137C4B1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4">
    <w:name w:val="A169C38F10694BA9B6D4EB0D140A2F7E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4">
    <w:name w:val="75D1FF8EC7FD41F9A7A6A9CD8207E9F8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8">
    <w:name w:val="2A289279503849148382DAD4A0E18CBF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21FFB194114472B41665CB0850656C">
    <w:name w:val="CF21FFB194114472B41665CB0850656C"/>
    <w:rsid w:val="00BD2033"/>
  </w:style>
  <w:style w:type="paragraph" w:customStyle="1" w:styleId="C7D84659E7174BA69171B7A4E3B1A6A9">
    <w:name w:val="C7D84659E7174BA69171B7A4E3B1A6A9"/>
    <w:rsid w:val="00BD2033"/>
  </w:style>
  <w:style w:type="paragraph" w:customStyle="1" w:styleId="D65D9708AD954DBD82EC6C61DF04F19B">
    <w:name w:val="D65D9708AD954DBD82EC6C61DF04F19B"/>
    <w:rsid w:val="00BD2033"/>
  </w:style>
  <w:style w:type="paragraph" w:customStyle="1" w:styleId="D5CD7530A93F4FAA8097E1B4EEDE3B1F">
    <w:name w:val="D5CD7530A93F4FAA8097E1B4EEDE3B1F"/>
    <w:rsid w:val="00BD2033"/>
  </w:style>
  <w:style w:type="paragraph" w:customStyle="1" w:styleId="EDEFFC3A271C4F18B1CF3B41EBCC3D4D">
    <w:name w:val="EDEFFC3A271C4F18B1CF3B41EBCC3D4D"/>
    <w:rsid w:val="00BD2033"/>
  </w:style>
  <w:style w:type="paragraph" w:customStyle="1" w:styleId="CB5B06D127EC49918DDBD8D3DFCF8D51">
    <w:name w:val="CB5B06D127EC49918DDBD8D3DFCF8D51"/>
    <w:rsid w:val="00BD2033"/>
  </w:style>
  <w:style w:type="paragraph" w:customStyle="1" w:styleId="33E8792DD0CF493CA43E39AC248F4D8F">
    <w:name w:val="33E8792DD0CF493CA43E39AC248F4D8F"/>
    <w:rsid w:val="00BD2033"/>
  </w:style>
  <w:style w:type="paragraph" w:customStyle="1" w:styleId="D5B6DE68D3514FCC9031B6D31888F619">
    <w:name w:val="D5B6DE68D3514FCC9031B6D31888F619"/>
    <w:rsid w:val="00BD2033"/>
  </w:style>
  <w:style w:type="paragraph" w:customStyle="1" w:styleId="3F6ABC78D0B4409CB5985305CBDFD17F">
    <w:name w:val="3F6ABC78D0B4409CB5985305CBDFD17F"/>
    <w:rsid w:val="00BD2033"/>
  </w:style>
  <w:style w:type="paragraph" w:customStyle="1" w:styleId="38C31B29343F40C5A1AF42C2A634725C">
    <w:name w:val="38C31B29343F40C5A1AF42C2A634725C"/>
    <w:rsid w:val="00BD2033"/>
  </w:style>
  <w:style w:type="paragraph" w:customStyle="1" w:styleId="BE1FC9A31D5B41269D89D420C15B49E2">
    <w:name w:val="BE1FC9A31D5B41269D89D420C15B49E2"/>
    <w:rsid w:val="00BD2033"/>
  </w:style>
  <w:style w:type="paragraph" w:customStyle="1" w:styleId="2D49B0DB708E4155827F38847AAD8AC0">
    <w:name w:val="2D49B0DB708E4155827F38847AAD8AC0"/>
    <w:rsid w:val="00BD2033"/>
  </w:style>
  <w:style w:type="paragraph" w:customStyle="1" w:styleId="A92AF85AF5D84D779DB18A06A4763D26">
    <w:name w:val="A92AF85AF5D84D779DB18A06A4763D26"/>
    <w:rsid w:val="00BD2033"/>
  </w:style>
  <w:style w:type="paragraph" w:customStyle="1" w:styleId="F4CE2519B39C4977957CC98603BC9A177">
    <w:name w:val="F4CE2519B39C4977957CC98603BC9A17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7">
    <w:name w:val="4079428BD71E4BE68CD52C11DCF081AE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8">
    <w:name w:val="6DD08DB9B7374AAFAFE657EEF1B3938F2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29">
    <w:name w:val="F9259C17781C4069BB9B926D60689F862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30">
    <w:name w:val="FE161D1AF1B44D6D8C8C774C5FCB76093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30">
    <w:name w:val="FF9D79B5DAFE4B0FB140A7C1AEC917A63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6">
    <w:name w:val="1F6AD644ADC941BBA4EF355C368A1FCA2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6">
    <w:name w:val="0AD9E020DC2B4A28891272C0A34F21332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6">
    <w:name w:val="C9A3165A9B404201A8395CD003CEF93A2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6">
    <w:name w:val="1E6011451CF14CE8B1713588AD0F03F12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F6ABC78D0B4409CB5985305CBDFD17F1">
    <w:name w:val="3F6ABC78D0B4409CB5985305CBDFD17F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8C31B29343F40C5A1AF42C2A634725C1">
    <w:name w:val="38C31B29343F40C5A1AF42C2A634725C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1FC9A31D5B41269D89D420C15B49E21">
    <w:name w:val="BE1FC9A31D5B41269D89D420C15B49E2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49B0DB708E4155827F38847AAD8AC01">
    <w:name w:val="2D49B0DB708E4155827F38847AAD8AC0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2AF85AF5D84D779DB18A06A4763D261">
    <w:name w:val="A92AF85AF5D84D779DB18A06A4763D26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21FFB194114472B41665CB0850656C1">
    <w:name w:val="CF21FFB194114472B41665CB0850656C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7D84659E7174BA69171B7A4E3B1A6A91">
    <w:name w:val="C7D84659E7174BA69171B7A4E3B1A6A9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5D9708AD954DBD82EC6C61DF04F19B1">
    <w:name w:val="D65D9708AD954DBD82EC6C61DF04F19B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CD7530A93F4FAA8097E1B4EEDE3B1F1">
    <w:name w:val="D5CD7530A93F4FAA8097E1B4EEDE3B1F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DEFFC3A271C4F18B1CF3B41EBCC3D4D1">
    <w:name w:val="EDEFFC3A271C4F18B1CF3B41EBCC3D4D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5B06D127EC49918DDBD8D3DFCF8D511">
    <w:name w:val="CB5B06D127EC49918DDBD8D3DFCF8D51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3E8792DD0CF493CA43E39AC248F4D8F1">
    <w:name w:val="33E8792DD0CF493CA43E39AC248F4D8F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B6DE68D3514FCC9031B6D31888F6191">
    <w:name w:val="D5B6DE68D3514FCC9031B6D31888F619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5218AA8958B45E09A78B68E14B33CAD15">
    <w:name w:val="35218AA8958B45E09A78B68E14B33CAD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5">
    <w:name w:val="A9ECF65C98074C1FB65E10E79B7A832D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5">
    <w:name w:val="0F436994DAD949578C5DB90D4A663282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5">
    <w:name w:val="44CF0DCA825C4E6397F17AB4DCA9DA25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5">
    <w:name w:val="4CB6DFD3470F411188ECB162F258BA9D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5">
    <w:name w:val="5BCA198B3E4D4C6196FB2B4EB4E0769C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22">
    <w:name w:val="81F540EC9444490FB0997BB7AAFFCFE02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21">
    <w:name w:val="3AC2CA9507924089BAE2893D4FE613132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21">
    <w:name w:val="7AF280D07DF14363AD84A54AD4B812002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21">
    <w:name w:val="CFA3AE3C05354A7FBE92B879012551282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5">
    <w:name w:val="C069C69773344A59888134875BFCDC3F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5">
    <w:name w:val="EE3335B93F67449FAF964F76BE69E886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21">
    <w:name w:val="7CBE5994BC8B4089A9B1EE611193715D2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21">
    <w:name w:val="72998D5828444C27B8AE9966139896E42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21">
    <w:name w:val="163369553DC148FD8A05EA91BD58DEEB2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5">
    <w:name w:val="49B8840EB1FC4B1F8A620909A664C500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5">
    <w:name w:val="F0E70843949D4F518E4AECABBB294034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9">
    <w:name w:val="8412F593851D4474BFDE011A38F1ECD9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9">
    <w:name w:val="D9F755254BA247659AFDE2FC2C721672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9">
    <w:name w:val="7234EF77BF85455F8CBA805C814CDABA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9">
    <w:name w:val="585256324A2F48BF8DFA545C4D1C4E57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9">
    <w:name w:val="E46C6B37836443EE8FB65AB02FD9B75B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9">
    <w:name w:val="1EE506165D8B4FB795C97CCF434D5AF9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20">
    <w:name w:val="9B57B453E1EA439FB3B2EC7505137C4B2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5">
    <w:name w:val="A169C38F10694BA9B6D4EB0D140A2F7E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5">
    <w:name w:val="75D1FF8EC7FD41F9A7A6A9CD8207E9F81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9">
    <w:name w:val="2A289279503849148382DAD4A0E18CBF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259FB6B187466587F982E73E1BBE7E">
    <w:name w:val="72259FB6B187466587F982E73E1BBE7E"/>
    <w:rsid w:val="00BD2033"/>
  </w:style>
  <w:style w:type="paragraph" w:customStyle="1" w:styleId="E787A5CB52734CA6B42580F71D4D8206">
    <w:name w:val="E787A5CB52734CA6B42580F71D4D8206"/>
    <w:rsid w:val="00BD2033"/>
  </w:style>
  <w:style w:type="paragraph" w:customStyle="1" w:styleId="F4CE2519B39C4977957CC98603BC9A178">
    <w:name w:val="F4CE2519B39C4977957CC98603BC9A17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8">
    <w:name w:val="4079428BD71E4BE68CD52C11DCF081AE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29">
    <w:name w:val="6DD08DB9B7374AAFAFE657EEF1B3938F2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30">
    <w:name w:val="F9259C17781C4069BB9B926D60689F863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31">
    <w:name w:val="FE161D1AF1B44D6D8C8C774C5FCB76093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31">
    <w:name w:val="FF9D79B5DAFE4B0FB140A7C1AEC917A63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7">
    <w:name w:val="1F6AD644ADC941BBA4EF355C368A1FCA2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7">
    <w:name w:val="0AD9E020DC2B4A28891272C0A34F21332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7">
    <w:name w:val="C9A3165A9B404201A8395CD003CEF93A2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7">
    <w:name w:val="1E6011451CF14CE8B1713588AD0F03F12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F6ABC78D0B4409CB5985305CBDFD17F2">
    <w:name w:val="3F6ABC78D0B4409CB5985305CBDFD17F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8C31B29343F40C5A1AF42C2A634725C2">
    <w:name w:val="38C31B29343F40C5A1AF42C2A634725C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1FC9A31D5B41269D89D420C15B49E22">
    <w:name w:val="BE1FC9A31D5B41269D89D420C15B49E2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49B0DB708E4155827F38847AAD8AC02">
    <w:name w:val="2D49B0DB708E4155827F38847AAD8AC0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2AF85AF5D84D779DB18A06A4763D262">
    <w:name w:val="A92AF85AF5D84D779DB18A06A4763D26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21FFB194114472B41665CB0850656C2">
    <w:name w:val="CF21FFB194114472B41665CB0850656C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7D84659E7174BA69171B7A4E3B1A6A92">
    <w:name w:val="C7D84659E7174BA69171B7A4E3B1A6A9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5D9708AD954DBD82EC6C61DF04F19B2">
    <w:name w:val="D65D9708AD954DBD82EC6C61DF04F19B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CD7530A93F4FAA8097E1B4EEDE3B1F2">
    <w:name w:val="D5CD7530A93F4FAA8097E1B4EEDE3B1F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DEFFC3A271C4F18B1CF3B41EBCC3D4D2">
    <w:name w:val="EDEFFC3A271C4F18B1CF3B41EBCC3D4D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5B06D127EC49918DDBD8D3DFCF8D512">
    <w:name w:val="CB5B06D127EC49918DDBD8D3DFCF8D51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3E8792DD0CF493CA43E39AC248F4D8F2">
    <w:name w:val="33E8792DD0CF493CA43E39AC248F4D8F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B6DE68D3514FCC9031B6D31888F6192">
    <w:name w:val="D5B6DE68D3514FCC9031B6D31888F619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DD040E7F11E43C7B54A2FD618B9722B">
    <w:name w:val="1DD040E7F11E43C7B54A2FD618B9722B"/>
    <w:rsid w:val="00BD2033"/>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35218AA8958B45E09A78B68E14B33CAD16">
    <w:name w:val="35218AA8958B45E09A78B68E14B33CAD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6">
    <w:name w:val="A9ECF65C98074C1FB65E10E79B7A832D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6">
    <w:name w:val="0F436994DAD949578C5DB90D4A663282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6">
    <w:name w:val="44CF0DCA825C4E6397F17AB4DCA9DA25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6">
    <w:name w:val="4CB6DFD3470F411188ECB162F258BA9D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6">
    <w:name w:val="5BCA198B3E4D4C6196FB2B4EB4E0769C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23">
    <w:name w:val="81F540EC9444490FB0997BB7AAFFCFE02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22">
    <w:name w:val="3AC2CA9507924089BAE2893D4FE613132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22">
    <w:name w:val="7AF280D07DF14363AD84A54AD4B812002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22">
    <w:name w:val="CFA3AE3C05354A7FBE92B879012551282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6">
    <w:name w:val="C069C69773344A59888134875BFCDC3F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6">
    <w:name w:val="EE3335B93F67449FAF964F76BE69E886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22">
    <w:name w:val="7CBE5994BC8B4089A9B1EE611193715D2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22">
    <w:name w:val="72998D5828444C27B8AE9966139896E42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22">
    <w:name w:val="163369553DC148FD8A05EA91BD58DEEB2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6">
    <w:name w:val="49B8840EB1FC4B1F8A620909A664C500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6">
    <w:name w:val="F0E70843949D4F518E4AECABBB294034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10">
    <w:name w:val="8412F593851D4474BFDE011A38F1ECD91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10">
    <w:name w:val="D9F755254BA247659AFDE2FC2C7216721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10">
    <w:name w:val="7234EF77BF85455F8CBA805C814CDABA1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10">
    <w:name w:val="585256324A2F48BF8DFA545C4D1C4E571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10">
    <w:name w:val="E46C6B37836443EE8FB65AB02FD9B75B1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10">
    <w:name w:val="1EE506165D8B4FB795C97CCF434D5AF91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21">
    <w:name w:val="9B57B453E1EA439FB3B2EC7505137C4B2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6">
    <w:name w:val="A169C38F10694BA9B6D4EB0D140A2F7E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6">
    <w:name w:val="75D1FF8EC7FD41F9A7A6A9CD8207E9F816"/>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10">
    <w:name w:val="2A289279503849148382DAD4A0E18CBF1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9">
    <w:name w:val="F4CE2519B39C4977957CC98603BC9A17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9">
    <w:name w:val="4079428BD71E4BE68CD52C11DCF081AE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30">
    <w:name w:val="6DD08DB9B7374AAFAFE657EEF1B3938F3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31">
    <w:name w:val="F9259C17781C4069BB9B926D60689F863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32">
    <w:name w:val="FE161D1AF1B44D6D8C8C774C5FCB76093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32">
    <w:name w:val="FF9D79B5DAFE4B0FB140A7C1AEC917A63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8">
    <w:name w:val="1F6AD644ADC941BBA4EF355C368A1FCA2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8">
    <w:name w:val="0AD9E020DC2B4A28891272C0A34F21332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8">
    <w:name w:val="C9A3165A9B404201A8395CD003CEF93A2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8">
    <w:name w:val="1E6011451CF14CE8B1713588AD0F03F12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F6ABC78D0B4409CB5985305CBDFD17F3">
    <w:name w:val="3F6ABC78D0B4409CB5985305CBDFD17F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8C31B29343F40C5A1AF42C2A634725C3">
    <w:name w:val="38C31B29343F40C5A1AF42C2A634725C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1FC9A31D5B41269D89D420C15B49E23">
    <w:name w:val="BE1FC9A31D5B41269D89D420C15B49E2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49B0DB708E4155827F38847AAD8AC03">
    <w:name w:val="2D49B0DB708E4155827F38847AAD8AC0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2AF85AF5D84D779DB18A06A4763D263">
    <w:name w:val="A92AF85AF5D84D779DB18A06A4763D26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21FFB194114472B41665CB0850656C3">
    <w:name w:val="CF21FFB194114472B41665CB0850656C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7D84659E7174BA69171B7A4E3B1A6A93">
    <w:name w:val="C7D84659E7174BA69171B7A4E3B1A6A9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5D9708AD954DBD82EC6C61DF04F19B3">
    <w:name w:val="D65D9708AD954DBD82EC6C61DF04F19B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CD7530A93F4FAA8097E1B4EEDE3B1F3">
    <w:name w:val="D5CD7530A93F4FAA8097E1B4EEDE3B1F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DEFFC3A271C4F18B1CF3B41EBCC3D4D3">
    <w:name w:val="EDEFFC3A271C4F18B1CF3B41EBCC3D4D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5B06D127EC49918DDBD8D3DFCF8D513">
    <w:name w:val="CB5B06D127EC49918DDBD8D3DFCF8D51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3E8792DD0CF493CA43E39AC248F4D8F3">
    <w:name w:val="33E8792DD0CF493CA43E39AC248F4D8F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B6DE68D3514FCC9031B6D31888F6193">
    <w:name w:val="D5B6DE68D3514FCC9031B6D31888F619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DD040E7F11E43C7B54A2FD618B9722B1">
    <w:name w:val="1DD040E7F11E43C7B54A2FD618B9722B1"/>
    <w:rsid w:val="00BD2033"/>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12C5BA50470748779B30391D1A1C8D40">
    <w:name w:val="12C5BA50470748779B30391D1A1C8D40"/>
    <w:rsid w:val="00BD2033"/>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86EF97CF31DB42F88B1602435D19D57A">
    <w:name w:val="86EF97CF31DB42F88B1602435D19D57A"/>
    <w:rsid w:val="00BD2033"/>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35218AA8958B45E09A78B68E14B33CAD17">
    <w:name w:val="35218AA8958B45E09A78B68E14B33CAD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7">
    <w:name w:val="A9ECF65C98074C1FB65E10E79B7A832D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7">
    <w:name w:val="0F436994DAD949578C5DB90D4A663282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7">
    <w:name w:val="44CF0DCA825C4E6397F17AB4DCA9DA25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7">
    <w:name w:val="4CB6DFD3470F411188ECB162F258BA9D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7">
    <w:name w:val="5BCA198B3E4D4C6196FB2B4EB4E0769C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24">
    <w:name w:val="81F540EC9444490FB0997BB7AAFFCFE02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23">
    <w:name w:val="3AC2CA9507924089BAE2893D4FE613132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23">
    <w:name w:val="7AF280D07DF14363AD84A54AD4B812002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23">
    <w:name w:val="CFA3AE3C05354A7FBE92B879012551282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7">
    <w:name w:val="C069C69773344A59888134875BFCDC3F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7">
    <w:name w:val="EE3335B93F67449FAF964F76BE69E886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23">
    <w:name w:val="7CBE5994BC8B4089A9B1EE611193715D2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23">
    <w:name w:val="72998D5828444C27B8AE9966139896E42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23">
    <w:name w:val="163369553DC148FD8A05EA91BD58DEEB2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7">
    <w:name w:val="49B8840EB1FC4B1F8A620909A664C500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7">
    <w:name w:val="F0E70843949D4F518E4AECABBB294034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11">
    <w:name w:val="8412F593851D4474BFDE011A38F1ECD91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11">
    <w:name w:val="D9F755254BA247659AFDE2FC2C7216721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11">
    <w:name w:val="7234EF77BF85455F8CBA805C814CDABA1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11">
    <w:name w:val="585256324A2F48BF8DFA545C4D1C4E571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11">
    <w:name w:val="E46C6B37836443EE8FB65AB02FD9B75B1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11">
    <w:name w:val="1EE506165D8B4FB795C97CCF434D5AF91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22">
    <w:name w:val="9B57B453E1EA439FB3B2EC7505137C4B2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7">
    <w:name w:val="A169C38F10694BA9B6D4EB0D140A2F7E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7">
    <w:name w:val="75D1FF8EC7FD41F9A7A6A9CD8207E9F817"/>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11">
    <w:name w:val="2A289279503849148382DAD4A0E18CBF1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10">
    <w:name w:val="F4CE2519B39C4977957CC98603BC9A171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10">
    <w:name w:val="4079428BD71E4BE68CD52C11DCF081AE10"/>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31">
    <w:name w:val="6DD08DB9B7374AAFAFE657EEF1B3938F31"/>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32">
    <w:name w:val="F9259C17781C4069BB9B926D60689F863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33">
    <w:name w:val="FE161D1AF1B44D6D8C8C774C5FCB76093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33">
    <w:name w:val="FF9D79B5DAFE4B0FB140A7C1AEC917A63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29">
    <w:name w:val="1F6AD644ADC941BBA4EF355C368A1FCA2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29">
    <w:name w:val="0AD9E020DC2B4A28891272C0A34F21332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29">
    <w:name w:val="C9A3165A9B404201A8395CD003CEF93A2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29">
    <w:name w:val="1E6011451CF14CE8B1713588AD0F03F129"/>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F6ABC78D0B4409CB5985305CBDFD17F4">
    <w:name w:val="3F6ABC78D0B4409CB5985305CBDFD17F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8C31B29343F40C5A1AF42C2A634725C4">
    <w:name w:val="38C31B29343F40C5A1AF42C2A634725C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1FC9A31D5B41269D89D420C15B49E24">
    <w:name w:val="BE1FC9A31D5B41269D89D420C15B49E2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49B0DB708E4155827F38847AAD8AC04">
    <w:name w:val="2D49B0DB708E4155827F38847AAD8AC0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2AF85AF5D84D779DB18A06A4763D264">
    <w:name w:val="A92AF85AF5D84D779DB18A06A4763D26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21FFB194114472B41665CB0850656C4">
    <w:name w:val="CF21FFB194114472B41665CB0850656C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7D84659E7174BA69171B7A4E3B1A6A94">
    <w:name w:val="C7D84659E7174BA69171B7A4E3B1A6A9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5D9708AD954DBD82EC6C61DF04F19B4">
    <w:name w:val="D65D9708AD954DBD82EC6C61DF04F19B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CD7530A93F4FAA8097E1B4EEDE3B1F4">
    <w:name w:val="D5CD7530A93F4FAA8097E1B4EEDE3B1F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DEFFC3A271C4F18B1CF3B41EBCC3D4D4">
    <w:name w:val="EDEFFC3A271C4F18B1CF3B41EBCC3D4D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5B06D127EC49918DDBD8D3DFCF8D514">
    <w:name w:val="CB5B06D127EC49918DDBD8D3DFCF8D51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3E8792DD0CF493CA43E39AC248F4D8F4">
    <w:name w:val="33E8792DD0CF493CA43E39AC248F4D8F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B6DE68D3514FCC9031B6D31888F6194">
    <w:name w:val="D5B6DE68D3514FCC9031B6D31888F619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DD040E7F11E43C7B54A2FD618B9722B2">
    <w:name w:val="1DD040E7F11E43C7B54A2FD618B9722B2"/>
    <w:rsid w:val="00BD2033"/>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12C5BA50470748779B30391D1A1C8D401">
    <w:name w:val="12C5BA50470748779B30391D1A1C8D401"/>
    <w:rsid w:val="00BD2033"/>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86EF97CF31DB42F88B1602435D19D57A1">
    <w:name w:val="86EF97CF31DB42F88B1602435D19D57A1"/>
    <w:rsid w:val="00BD2033"/>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93D30893B36C4366AB9D6F07F1EDE2AD">
    <w:name w:val="93D30893B36C4366AB9D6F07F1EDE2AD"/>
    <w:rsid w:val="00BD2033"/>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CE11092DA5EC4DFDB82C74E362C56044">
    <w:name w:val="CE11092DA5EC4DFDB82C74E362C56044"/>
    <w:rsid w:val="00BD2033"/>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35218AA8958B45E09A78B68E14B33CAD18">
    <w:name w:val="35218AA8958B45E09A78B68E14B33CAD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ECF65C98074C1FB65E10E79B7A832D18">
    <w:name w:val="A9ECF65C98074C1FB65E10E79B7A832D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F436994DAD949578C5DB90D4A66328218">
    <w:name w:val="0F436994DAD949578C5DB90D4A663282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4CF0DCA825C4E6397F17AB4DCA9DA2518">
    <w:name w:val="44CF0DCA825C4E6397F17AB4DCA9DA25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CB6DFD3470F411188ECB162F258BA9D18">
    <w:name w:val="4CB6DFD3470F411188ECB162F258BA9D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BCA198B3E4D4C6196FB2B4EB4E0769C18">
    <w:name w:val="5BCA198B3E4D4C6196FB2B4EB4E0769C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1F540EC9444490FB0997BB7AAFFCFE025">
    <w:name w:val="81F540EC9444490FB0997BB7AAFFCFE025"/>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AC2CA9507924089BAE2893D4FE6131324">
    <w:name w:val="3AC2CA9507924089BAE2893D4FE613132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AF280D07DF14363AD84A54AD4B8120024">
    <w:name w:val="7AF280D07DF14363AD84A54AD4B812002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A3AE3C05354A7FBE92B8790125512824">
    <w:name w:val="CFA3AE3C05354A7FBE92B879012551282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069C69773344A59888134875BFCDC3F18">
    <w:name w:val="C069C69773344A59888134875BFCDC3F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E3335B93F67449FAF964F76BE69E88618">
    <w:name w:val="EE3335B93F67449FAF964F76BE69E886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CBE5994BC8B4089A9B1EE611193715D24">
    <w:name w:val="7CBE5994BC8B4089A9B1EE611193715D2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998D5828444C27B8AE9966139896E424">
    <w:name w:val="72998D5828444C27B8AE9966139896E42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63369553DC148FD8A05EA91BD58DEEB24">
    <w:name w:val="163369553DC148FD8A05EA91BD58DEEB24"/>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9B8840EB1FC4B1F8A620909A664C50018">
    <w:name w:val="49B8840EB1FC4B1F8A620909A664C500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0E70843949D4F518E4AECABBB29403418">
    <w:name w:val="F0E70843949D4F518E4AECABBB294034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8412F593851D4474BFDE011A38F1ECD912">
    <w:name w:val="8412F593851D4474BFDE011A38F1ECD91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9F755254BA247659AFDE2FC2C72167212">
    <w:name w:val="D9F755254BA247659AFDE2FC2C7216721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234EF77BF85455F8CBA805C814CDABA12">
    <w:name w:val="7234EF77BF85455F8CBA805C814CDABA1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585256324A2F48BF8DFA545C4D1C4E5712">
    <w:name w:val="585256324A2F48BF8DFA545C4D1C4E571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46C6B37836443EE8FB65AB02FD9B75B12">
    <w:name w:val="E46C6B37836443EE8FB65AB02FD9B75B1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E506165D8B4FB795C97CCF434D5AF912">
    <w:name w:val="1EE506165D8B4FB795C97CCF434D5AF91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9B57B453E1EA439FB3B2EC7505137C4B23">
    <w:name w:val="9B57B453E1EA439FB3B2EC7505137C4B23"/>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169C38F10694BA9B6D4EB0D140A2F7E18">
    <w:name w:val="A169C38F10694BA9B6D4EB0D140A2F7E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75D1FF8EC7FD41F9A7A6A9CD8207E9F818">
    <w:name w:val="75D1FF8EC7FD41F9A7A6A9CD8207E9F818"/>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A289279503849148382DAD4A0E18CBF12">
    <w:name w:val="2A289279503849148382DAD4A0E18CBF12"/>
    <w:rsid w:val="00BD2033"/>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11">
    <w:name w:val="F4CE2519B39C4977957CC98603BC9A1711"/>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11">
    <w:name w:val="4079428BD71E4BE68CD52C11DCF081AE11"/>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32">
    <w:name w:val="6DD08DB9B7374AAFAFE657EEF1B3938F32"/>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33">
    <w:name w:val="F9259C17781C4069BB9B926D60689F8633"/>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34">
    <w:name w:val="FE161D1AF1B44D6D8C8C774C5FCB760934"/>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34">
    <w:name w:val="FF9D79B5DAFE4B0FB140A7C1AEC917A634"/>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30">
    <w:name w:val="1F6AD644ADC941BBA4EF355C368A1FCA30"/>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30">
    <w:name w:val="0AD9E020DC2B4A28891272C0A34F213330"/>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30">
    <w:name w:val="C9A3165A9B404201A8395CD003CEF93A30"/>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30">
    <w:name w:val="1E6011451CF14CE8B1713588AD0F03F130"/>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F6ABC78D0B4409CB5985305CBDFD17F5">
    <w:name w:val="3F6ABC78D0B4409CB5985305CBDFD17F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8C31B29343F40C5A1AF42C2A634725C5">
    <w:name w:val="38C31B29343F40C5A1AF42C2A634725C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1FC9A31D5B41269D89D420C15B49E25">
    <w:name w:val="BE1FC9A31D5B41269D89D420C15B49E2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49B0DB708E4155827F38847AAD8AC05">
    <w:name w:val="2D49B0DB708E4155827F38847AAD8AC0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2AF85AF5D84D779DB18A06A4763D265">
    <w:name w:val="A92AF85AF5D84D779DB18A06A4763D26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21FFB194114472B41665CB0850656C5">
    <w:name w:val="CF21FFB194114472B41665CB0850656C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7D84659E7174BA69171B7A4E3B1A6A95">
    <w:name w:val="C7D84659E7174BA69171B7A4E3B1A6A9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5D9708AD954DBD82EC6C61DF04F19B5">
    <w:name w:val="D65D9708AD954DBD82EC6C61DF04F19B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CD7530A93F4FAA8097E1B4EEDE3B1F5">
    <w:name w:val="D5CD7530A93F4FAA8097E1B4EEDE3B1F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DEFFC3A271C4F18B1CF3B41EBCC3D4D5">
    <w:name w:val="EDEFFC3A271C4F18B1CF3B41EBCC3D4D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5B06D127EC49918DDBD8D3DFCF8D515">
    <w:name w:val="CB5B06D127EC49918DDBD8D3DFCF8D51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3E8792DD0CF493CA43E39AC248F4D8F5">
    <w:name w:val="33E8792DD0CF493CA43E39AC248F4D8F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B6DE68D3514FCC9031B6D31888F6195">
    <w:name w:val="D5B6DE68D3514FCC9031B6D31888F6195"/>
    <w:rsid w:val="000C40F8"/>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4CE2519B39C4977957CC98603BC9A1712">
    <w:name w:val="F4CE2519B39C4977957CC98603BC9A1712"/>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12">
    <w:name w:val="4079428BD71E4BE68CD52C11DCF081AE12"/>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33">
    <w:name w:val="6DD08DB9B7374AAFAFE657EEF1B3938F33"/>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34">
    <w:name w:val="F9259C17781C4069BB9B926D60689F8634"/>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35">
    <w:name w:val="FE161D1AF1B44D6D8C8C774C5FCB760935"/>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35">
    <w:name w:val="FF9D79B5DAFE4B0FB140A7C1AEC917A635"/>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31">
    <w:name w:val="1F6AD644ADC941BBA4EF355C368A1FCA31"/>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31">
    <w:name w:val="0AD9E020DC2B4A28891272C0A34F213331"/>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31">
    <w:name w:val="C9A3165A9B404201A8395CD003CEF93A31"/>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31">
    <w:name w:val="1E6011451CF14CE8B1713588AD0F03F131"/>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F6ABC78D0B4409CB5985305CBDFD17F6">
    <w:name w:val="3F6ABC78D0B4409CB5985305CBDFD17F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8C31B29343F40C5A1AF42C2A634725C6">
    <w:name w:val="38C31B29343F40C5A1AF42C2A634725C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1FC9A31D5B41269D89D420C15B49E26">
    <w:name w:val="BE1FC9A31D5B41269D89D420C15B49E2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49B0DB708E4155827F38847AAD8AC06">
    <w:name w:val="2D49B0DB708E4155827F38847AAD8AC0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2AF85AF5D84D779DB18A06A4763D266">
    <w:name w:val="A92AF85AF5D84D779DB18A06A4763D26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21FFB194114472B41665CB0850656C6">
    <w:name w:val="CF21FFB194114472B41665CB0850656C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7D84659E7174BA69171B7A4E3B1A6A96">
    <w:name w:val="C7D84659E7174BA69171B7A4E3B1A6A9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5D9708AD954DBD82EC6C61DF04F19B6">
    <w:name w:val="D65D9708AD954DBD82EC6C61DF04F19B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CD7530A93F4FAA8097E1B4EEDE3B1F6">
    <w:name w:val="D5CD7530A93F4FAA8097E1B4EEDE3B1F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DEFFC3A271C4F18B1CF3B41EBCC3D4D6">
    <w:name w:val="EDEFFC3A271C4F18B1CF3B41EBCC3D4D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5B06D127EC49918DDBD8D3DFCF8D516">
    <w:name w:val="CB5B06D127EC49918DDBD8D3DFCF8D51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3E8792DD0CF493CA43E39AC248F4D8F6">
    <w:name w:val="33E8792DD0CF493CA43E39AC248F4D8F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B6DE68D3514FCC9031B6D31888F6196">
    <w:name w:val="D5B6DE68D3514FCC9031B6D31888F6196"/>
    <w:rsid w:val="00AB0875"/>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F315E98C6B6438AA09CD67328F7C631">
    <w:name w:val="DF315E98C6B6438AA09CD67328F7C631"/>
    <w:rsid w:val="00B225A5"/>
  </w:style>
  <w:style w:type="paragraph" w:customStyle="1" w:styleId="5102C2EFF34A41E184FADB4C5098198C">
    <w:name w:val="5102C2EFF34A41E184FADB4C5098198C"/>
    <w:rsid w:val="00B225A5"/>
  </w:style>
  <w:style w:type="paragraph" w:customStyle="1" w:styleId="739D70F387F74BBC855E293DE92E0050">
    <w:name w:val="739D70F387F74BBC855E293DE92E0050"/>
    <w:rsid w:val="00B225A5"/>
  </w:style>
  <w:style w:type="paragraph" w:customStyle="1" w:styleId="C77E9969D41341A5B9B8A481F3E57172">
    <w:name w:val="C77E9969D41341A5B9B8A481F3E57172"/>
    <w:rsid w:val="00B225A5"/>
  </w:style>
  <w:style w:type="paragraph" w:customStyle="1" w:styleId="E351C1419D154988912D69B8F189AA0D">
    <w:name w:val="E351C1419D154988912D69B8F189AA0D"/>
    <w:rsid w:val="00B225A5"/>
  </w:style>
  <w:style w:type="paragraph" w:customStyle="1" w:styleId="EAD63C9747B94EA4B9D4B774D36D1FB4">
    <w:name w:val="EAD63C9747B94EA4B9D4B774D36D1FB4"/>
    <w:rsid w:val="00B225A5"/>
  </w:style>
  <w:style w:type="paragraph" w:customStyle="1" w:styleId="22BD0F35C2F5433DB7B95925FEDC1EB4">
    <w:name w:val="22BD0F35C2F5433DB7B95925FEDC1EB4"/>
    <w:rsid w:val="00B225A5"/>
  </w:style>
  <w:style w:type="paragraph" w:customStyle="1" w:styleId="DFBA8697C7BF4063817CC40E80CAC41D">
    <w:name w:val="DFBA8697C7BF4063817CC40E80CAC41D"/>
    <w:rsid w:val="00B225A5"/>
  </w:style>
  <w:style w:type="paragraph" w:customStyle="1" w:styleId="F4CE2519B39C4977957CC98603BC9A1713">
    <w:name w:val="F4CE2519B39C4977957CC98603BC9A1713"/>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4079428BD71E4BE68CD52C11DCF081AE13">
    <w:name w:val="4079428BD71E4BE68CD52C11DCF081AE13"/>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6DD08DB9B7374AAFAFE657EEF1B3938F34">
    <w:name w:val="6DD08DB9B7374AAFAFE657EEF1B3938F34"/>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9259C17781C4069BB9B926D60689F8635">
    <w:name w:val="F9259C17781C4069BB9B926D60689F8635"/>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E161D1AF1B44D6D8C8C774C5FCB760936">
    <w:name w:val="FE161D1AF1B44D6D8C8C774C5FCB760936"/>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FF9D79B5DAFE4B0FB140A7C1AEC917A636">
    <w:name w:val="FF9D79B5DAFE4B0FB140A7C1AEC917A636"/>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F6AD644ADC941BBA4EF355C368A1FCA32">
    <w:name w:val="1F6AD644ADC941BBA4EF355C368A1FCA32"/>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0AD9E020DC2B4A28891272C0A34F213332">
    <w:name w:val="0AD9E020DC2B4A28891272C0A34F213332"/>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9A3165A9B404201A8395CD003CEF93A32">
    <w:name w:val="C9A3165A9B404201A8395CD003CEF93A32"/>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1E6011451CF14CE8B1713588AD0F03F132">
    <w:name w:val="1E6011451CF14CE8B1713588AD0F03F132"/>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F6ABC78D0B4409CB5985305CBDFD17F7">
    <w:name w:val="3F6ABC78D0B4409CB5985305CBDFD17F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8C31B29343F40C5A1AF42C2A634725C7">
    <w:name w:val="38C31B29343F40C5A1AF42C2A634725C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BE1FC9A31D5B41269D89D420C15B49E27">
    <w:name w:val="BE1FC9A31D5B41269D89D420C15B49E2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2D49B0DB708E4155827F38847AAD8AC07">
    <w:name w:val="2D49B0DB708E4155827F38847AAD8AC0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A92AF85AF5D84D779DB18A06A4763D267">
    <w:name w:val="A92AF85AF5D84D779DB18A06A4763D26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F21FFB194114472B41665CB0850656C7">
    <w:name w:val="CF21FFB194114472B41665CB0850656C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7D84659E7174BA69171B7A4E3B1A6A97">
    <w:name w:val="C7D84659E7174BA69171B7A4E3B1A6A9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65D9708AD954DBD82EC6C61DF04F19B7">
    <w:name w:val="D65D9708AD954DBD82EC6C61DF04F19B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CD7530A93F4FAA8097E1B4EEDE3B1F7">
    <w:name w:val="D5CD7530A93F4FAA8097E1B4EEDE3B1F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EDEFFC3A271C4F18B1CF3B41EBCC3D4D7">
    <w:name w:val="EDEFFC3A271C4F18B1CF3B41EBCC3D4D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CB5B06D127EC49918DDBD8D3DFCF8D517">
    <w:name w:val="CB5B06D127EC49918DDBD8D3DFCF8D51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33E8792DD0CF493CA43E39AC248F4D8F7">
    <w:name w:val="33E8792DD0CF493CA43E39AC248F4D8F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5B6DE68D3514FCC9031B6D31888F6197">
    <w:name w:val="D5B6DE68D3514FCC9031B6D31888F6197"/>
    <w:rsid w:val="006F6627"/>
    <w:pPr>
      <w:widowControl w:val="0"/>
      <w:tabs>
        <w:tab w:val="left" w:pos="426"/>
      </w:tabs>
      <w:spacing w:after="0" w:line="247" w:lineRule="auto"/>
      <w:ind w:left="408"/>
      <w:jc w:val="both"/>
    </w:pPr>
    <w:rPr>
      <w:rFonts w:ascii="Arial" w:eastAsia="Verdana" w:hAnsi="Arial" w:cs="Arial"/>
      <w:color w:val="000000" w:themeColor="text1"/>
      <w:spacing w:val="-1"/>
      <w:lang w:eastAsia="zh-SG"/>
    </w:rPr>
  </w:style>
  <w:style w:type="paragraph" w:customStyle="1" w:styleId="DF315E98C6B6438AA09CD67328F7C6311">
    <w:name w:val="DF315E98C6B6438AA09CD67328F7C6311"/>
    <w:rsid w:val="006F6627"/>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5102C2EFF34A41E184FADB4C5098198C1">
    <w:name w:val="5102C2EFF34A41E184FADB4C5098198C1"/>
    <w:rsid w:val="006F6627"/>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739D70F387F74BBC855E293DE92E00501">
    <w:name w:val="739D70F387F74BBC855E293DE92E00501"/>
    <w:rsid w:val="006F6627"/>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C77E9969D41341A5B9B8A481F3E571721">
    <w:name w:val="C77E9969D41341A5B9B8A481F3E571721"/>
    <w:rsid w:val="006F6627"/>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E351C1419D154988912D69B8F189AA0D1">
    <w:name w:val="E351C1419D154988912D69B8F189AA0D1"/>
    <w:rsid w:val="006F6627"/>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EAD63C9747B94EA4B9D4B774D36D1FB41">
    <w:name w:val="EAD63C9747B94EA4B9D4B774D36D1FB41"/>
    <w:rsid w:val="006F6627"/>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22BD0F35C2F5433DB7B95925FEDC1EB41">
    <w:name w:val="22BD0F35C2F5433DB7B95925FEDC1EB41"/>
    <w:rsid w:val="006F6627"/>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 w:type="paragraph" w:customStyle="1" w:styleId="DFBA8697C7BF4063817CC40E80CAC41D1">
    <w:name w:val="DFBA8697C7BF4063817CC40E80CAC41D1"/>
    <w:rsid w:val="006F6627"/>
    <w:pPr>
      <w:widowControl w:val="0"/>
      <w:tabs>
        <w:tab w:val="left" w:pos="426"/>
      </w:tabs>
      <w:spacing w:after="0" w:line="247" w:lineRule="auto"/>
      <w:jc w:val="both"/>
    </w:pPr>
    <w:rPr>
      <w:rFonts w:ascii="Times New Roman" w:eastAsia="Verdana" w:hAnsi="Times New Roman" w:cs="Arial"/>
      <w:color w:val="000000" w:themeColor="text1"/>
      <w:spacing w:val="-1"/>
      <w:lang w:eastAsia="zh-SG"/>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CCA12-3950-4823-BA19-7BDE031EF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for SIT Module Profile 20140818</Template>
  <TotalTime>5635</TotalTime>
  <Pages>61</Pages>
  <Words>13793</Words>
  <Characters>78621</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ICT4002 Integrated Work Study Programme</vt:lpstr>
    </vt:vector>
  </TitlesOfParts>
  <Company>Singapore Institute of Technology</Company>
  <LinksUpToDate>false</LinksUpToDate>
  <CharactersWithSpaces>92230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ICT4002 Integrated Work Study Programme</dc:title>
  <dc:subject>(Form D) IWSP Status Report Submission Form</dc:subject>
  <dc:creator>Goh Weihan</dc:creator>
  <dc:description/>
  <cp:lastModifiedBy>Edmund CHOW JJ</cp:lastModifiedBy>
  <cp:revision>856</cp:revision>
  <cp:lastPrinted>2017-01-11T06:56:00Z</cp:lastPrinted>
  <dcterms:created xsi:type="dcterms:W3CDTF">2016-03-21T08:44:00Z</dcterms:created>
  <dcterms:modified xsi:type="dcterms:W3CDTF">2017-11-24T05:50:00Z</dcterms:modified>
  <cp:category/>
</cp:coreProperties>
</file>